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40" w:rsidRPr="008102B9" w:rsidRDefault="00A16940" w:rsidP="00294B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Microsoft Sans Serif"/>
          <w:szCs w:val="28"/>
        </w:rPr>
      </w:pPr>
      <w:r w:rsidRPr="008102B9">
        <w:rPr>
          <w:rFonts w:cs="Microsoft Sans Serif"/>
          <w:b/>
          <w:sz w:val="36"/>
        </w:rPr>
        <w:t xml:space="preserve">Sanket G. Dhoke </w:t>
      </w:r>
      <w:r w:rsidRPr="008102B9">
        <w:rPr>
          <w:rFonts w:cs="Microsoft Sans Serif"/>
          <w:szCs w:val="28"/>
        </w:rPr>
        <w:t>BSc (Computer Science)</w:t>
      </w:r>
    </w:p>
    <w:p w:rsidR="00A16940" w:rsidRPr="008102B9" w:rsidRDefault="00A16940" w:rsidP="003E5F50">
      <w:pPr>
        <w:pStyle w:val="NoSpacing"/>
        <w:tabs>
          <w:tab w:val="left" w:pos="8625"/>
        </w:tabs>
        <w:jc w:val="both"/>
        <w:rPr>
          <w:rFonts w:cs="Microsoft Sans Serif"/>
        </w:rPr>
      </w:pPr>
    </w:p>
    <w:p w:rsidR="00A16940" w:rsidRPr="008102B9" w:rsidRDefault="00A16940" w:rsidP="003E5F50">
      <w:pPr>
        <w:pStyle w:val="NoSpacing"/>
        <w:tabs>
          <w:tab w:val="left" w:pos="8625"/>
        </w:tabs>
        <w:jc w:val="both"/>
        <w:rPr>
          <w:rFonts w:cs="Microsoft Sans Serif"/>
        </w:rPr>
      </w:pPr>
      <w:r w:rsidRPr="008102B9">
        <w:rPr>
          <w:rFonts w:cs="Microsoft Sans Serif"/>
        </w:rPr>
        <w:t xml:space="preserve">2/7, Shri Krishna CHS,                                                                 </w:t>
      </w:r>
      <w:r>
        <w:rPr>
          <w:rFonts w:cs="Microsoft Sans Serif"/>
        </w:rPr>
        <w:t xml:space="preserve">                                                 </w:t>
      </w:r>
      <w:r w:rsidRPr="008102B9">
        <w:rPr>
          <w:rFonts w:cs="Microsoft Sans Serif"/>
        </w:rPr>
        <w:t>Date of Birth: 23</w:t>
      </w:r>
      <w:r w:rsidRPr="008102B9">
        <w:rPr>
          <w:rFonts w:cs="Microsoft Sans Serif"/>
          <w:vertAlign w:val="superscript"/>
        </w:rPr>
        <w:t>rd</w:t>
      </w:r>
      <w:r w:rsidRPr="008102B9">
        <w:rPr>
          <w:rFonts w:cs="Microsoft Sans Serif"/>
        </w:rPr>
        <w:t xml:space="preserve"> August, 1987</w:t>
      </w:r>
    </w:p>
    <w:p w:rsidR="00A16940" w:rsidRPr="008102B9" w:rsidRDefault="00A16940" w:rsidP="003E5F50">
      <w:pPr>
        <w:pStyle w:val="NoSpacing"/>
        <w:tabs>
          <w:tab w:val="left" w:pos="8625"/>
        </w:tabs>
        <w:jc w:val="both"/>
        <w:rPr>
          <w:rFonts w:cs="Microsoft Sans Serif"/>
        </w:rPr>
      </w:pPr>
      <w:r w:rsidRPr="008102B9">
        <w:rPr>
          <w:rFonts w:cs="Microsoft Sans Serif"/>
        </w:rPr>
        <w:t xml:space="preserve">Plot No.16-A, Sector No.20,                                                                             </w:t>
      </w:r>
      <w:r>
        <w:rPr>
          <w:rFonts w:cs="Microsoft Sans Serif"/>
        </w:rPr>
        <w:t xml:space="preserve">                                        </w:t>
      </w:r>
      <w:r w:rsidRPr="008102B9">
        <w:rPr>
          <w:rFonts w:cs="Microsoft Sans Serif"/>
        </w:rPr>
        <w:t>Mobile No: 9664599558</w:t>
      </w:r>
    </w:p>
    <w:p w:rsidR="00A16940" w:rsidRPr="008102B9" w:rsidRDefault="00A16940" w:rsidP="003E5F50">
      <w:pPr>
        <w:pStyle w:val="NoSpacing"/>
        <w:tabs>
          <w:tab w:val="left" w:pos="8625"/>
        </w:tabs>
        <w:jc w:val="both"/>
        <w:rPr>
          <w:rFonts w:cs="Microsoft Sans Serif"/>
        </w:rPr>
      </w:pPr>
      <w:r w:rsidRPr="008102B9">
        <w:rPr>
          <w:rFonts w:cs="Microsoft Sans Serif"/>
        </w:rPr>
        <w:t xml:space="preserve">Nerul (West),                                                                               </w:t>
      </w:r>
      <w:r>
        <w:rPr>
          <w:rFonts w:cs="Microsoft Sans Serif"/>
        </w:rPr>
        <w:t xml:space="preserve">                                                  </w:t>
      </w:r>
      <w:r w:rsidRPr="008102B9">
        <w:rPr>
          <w:rFonts w:cs="Microsoft Sans Serif"/>
        </w:rPr>
        <w:t>E-Mail: sanket2308@gmail.com</w:t>
      </w:r>
    </w:p>
    <w:p w:rsidR="00A16940" w:rsidRPr="008102B9" w:rsidRDefault="00A16940" w:rsidP="00F23BD5">
      <w:pPr>
        <w:pStyle w:val="NoSpacing"/>
        <w:tabs>
          <w:tab w:val="left" w:pos="8625"/>
        </w:tabs>
        <w:jc w:val="both"/>
        <w:rPr>
          <w:rFonts w:cs="Microsoft Sans Serif"/>
        </w:rPr>
      </w:pPr>
      <w:r w:rsidRPr="008102B9">
        <w:rPr>
          <w:rFonts w:cs="Microsoft Sans Serif"/>
        </w:rPr>
        <w:t>Navi Mumbai-400706.</w:t>
      </w:r>
    </w:p>
    <w:p w:rsidR="00A16940" w:rsidRPr="008102B9" w:rsidRDefault="00A16940" w:rsidP="00881F4F">
      <w:pPr>
        <w:pStyle w:val="NoSpacing"/>
      </w:pPr>
    </w:p>
    <w:p w:rsidR="00A16940" w:rsidRPr="008102B9" w:rsidRDefault="00A16940" w:rsidP="00294B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  <w:b/>
          <w:sz w:val="24"/>
        </w:rPr>
      </w:pPr>
      <w:r w:rsidRPr="008102B9">
        <w:rPr>
          <w:rFonts w:cs="Microsoft Sans Serif"/>
          <w:b/>
          <w:sz w:val="24"/>
        </w:rPr>
        <w:t>OBJECTIVE:</w:t>
      </w:r>
    </w:p>
    <w:p w:rsidR="00A16940" w:rsidRPr="008102B9" w:rsidRDefault="00A16940" w:rsidP="00147D90">
      <w:pPr>
        <w:pStyle w:val="NoSpacing"/>
        <w:ind w:left="720"/>
        <w:rPr>
          <w:rFonts w:cs="Microsoft Sans Serif"/>
        </w:rPr>
      </w:pPr>
    </w:p>
    <w:p w:rsidR="00A16940" w:rsidRPr="008102B9" w:rsidRDefault="00A16940" w:rsidP="000253B5">
      <w:pPr>
        <w:pStyle w:val="NoSpacing"/>
        <w:numPr>
          <w:ilvl w:val="0"/>
          <w:numId w:val="1"/>
        </w:numPr>
        <w:rPr>
          <w:rFonts w:cs="Microsoft Sans Serif"/>
        </w:rPr>
      </w:pPr>
      <w:r w:rsidRPr="008102B9">
        <w:rPr>
          <w:rFonts w:cs="Microsoft Sans Serif"/>
        </w:rPr>
        <w:t>To obtain a System Administrator position where I can maximize my technical experience in installation, configuration and maintenance of server based system and network.</w:t>
      </w:r>
    </w:p>
    <w:p w:rsidR="00A16940" w:rsidRPr="008102B9" w:rsidRDefault="00A16940" w:rsidP="00F6758E">
      <w:pPr>
        <w:pStyle w:val="NoSpacing"/>
        <w:rPr>
          <w:rFonts w:cs="Microsoft Sans Serif"/>
        </w:rPr>
      </w:pPr>
    </w:p>
    <w:p w:rsidR="00A16940" w:rsidRPr="008102B9" w:rsidRDefault="00A16940" w:rsidP="00294B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  <w:b/>
          <w:sz w:val="24"/>
        </w:rPr>
      </w:pPr>
      <w:r w:rsidRPr="008102B9">
        <w:rPr>
          <w:rFonts w:cs="Microsoft Sans Serif"/>
          <w:b/>
          <w:sz w:val="24"/>
        </w:rPr>
        <w:t>EXPERIENCE:</w:t>
      </w:r>
    </w:p>
    <w:p w:rsidR="00A16940" w:rsidRPr="008102B9" w:rsidRDefault="00A16940" w:rsidP="00147D90">
      <w:pPr>
        <w:pStyle w:val="NoSpacing"/>
        <w:ind w:left="720"/>
        <w:rPr>
          <w:rFonts w:cs="Microsoft Sans Serif"/>
        </w:rPr>
      </w:pPr>
    </w:p>
    <w:p w:rsidR="00A16940" w:rsidRPr="008102B9" w:rsidRDefault="00A16940" w:rsidP="00F6758E">
      <w:pPr>
        <w:pStyle w:val="NoSpacing"/>
        <w:numPr>
          <w:ilvl w:val="0"/>
          <w:numId w:val="7"/>
        </w:numPr>
        <w:rPr>
          <w:rFonts w:cs="Microsoft Sans Serif"/>
        </w:rPr>
      </w:pPr>
      <w:r w:rsidRPr="008102B9">
        <w:rPr>
          <w:rFonts w:cs="Microsoft Sans Serif"/>
        </w:rPr>
        <w:t xml:space="preserve">Working for </w:t>
      </w:r>
      <w:r w:rsidRPr="008102B9">
        <w:rPr>
          <w:rFonts w:cs="Microsoft Sans Serif"/>
          <w:b/>
        </w:rPr>
        <w:t>Golden Swan Group</w:t>
      </w:r>
      <w:r w:rsidRPr="008102B9">
        <w:rPr>
          <w:rFonts w:cs="Microsoft Sans Serif"/>
        </w:rPr>
        <w:t xml:space="preserve"> as an </w:t>
      </w:r>
      <w:r w:rsidRPr="008102B9">
        <w:rPr>
          <w:rFonts w:cs="Microsoft Sans Serif"/>
          <w:b/>
        </w:rPr>
        <w:t>IT Executive</w:t>
      </w:r>
    </w:p>
    <w:p w:rsidR="00A16940" w:rsidRPr="008102B9" w:rsidRDefault="00A16940" w:rsidP="00E32032">
      <w:pPr>
        <w:pStyle w:val="NoSpacing"/>
        <w:ind w:left="720"/>
        <w:rPr>
          <w:rFonts w:cs="Microsoft Sans Serif"/>
        </w:rPr>
      </w:pPr>
      <w:r w:rsidRPr="008102B9">
        <w:rPr>
          <w:rFonts w:cs="Microsoft Sans Serif"/>
        </w:rPr>
        <w:t>(February 2014-till date)</w:t>
      </w:r>
    </w:p>
    <w:p w:rsidR="00A16940" w:rsidRPr="008102B9" w:rsidRDefault="00A16940" w:rsidP="005E6874">
      <w:pPr>
        <w:pStyle w:val="NoSpacing"/>
        <w:tabs>
          <w:tab w:val="left" w:pos="3045"/>
        </w:tabs>
        <w:ind w:firstLine="720"/>
        <w:rPr>
          <w:rFonts w:cs="Microsoft Sans Serif"/>
          <w:b/>
          <w:szCs w:val="28"/>
        </w:rPr>
      </w:pPr>
      <w:r w:rsidRPr="008102B9">
        <w:rPr>
          <w:rFonts w:cs="Microsoft Sans Serif"/>
          <w:b/>
          <w:szCs w:val="28"/>
        </w:rPr>
        <w:t>Responsibilities: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Install, configure, maintain &amp; troubleshoot user desktops for OS like Windows XP, Windows 7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Install, configure, maintain &amp; troubleshoot LAN, Wi-Fi routers &amp; shared printers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Daily backup of data from MS SQL Server 2007 of Windows based Servers and MySQL of CentOS based Servers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Manage Firewall (Sonicwall / Fortigate) of multiple office locations across the Mumbai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Install, configure, maintain &amp; troubleshoot Trend-Micro Antivirus Server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Install, configure, maintain &amp; troubleshoot mail clients like Outlook Express, Windows mail, Mozilla Thunderbird and manage the Admin webmail account of organization</w:t>
      </w:r>
    </w:p>
    <w:p w:rsidR="00A16940" w:rsidRPr="008102B9" w:rsidRDefault="00A16940" w:rsidP="005E6874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Install &amp; troubleshoot various application softwares like Shawman, Alif and follow-up with support team over major issues</w:t>
      </w:r>
    </w:p>
    <w:p w:rsidR="00A16940" w:rsidRPr="008102B9" w:rsidRDefault="00A16940" w:rsidP="00E32032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Vendor management for Hardware requirements, Software licensing, ISP</w:t>
      </w:r>
    </w:p>
    <w:p w:rsidR="00A16940" w:rsidRPr="008102B9" w:rsidRDefault="00A16940" w:rsidP="00C760CB">
      <w:pPr>
        <w:pStyle w:val="NoSpacing"/>
        <w:numPr>
          <w:ilvl w:val="0"/>
          <w:numId w:val="10"/>
        </w:numPr>
        <w:rPr>
          <w:rFonts w:cs="Microsoft Sans Serif"/>
        </w:rPr>
      </w:pPr>
      <w:r w:rsidRPr="008102B9">
        <w:rPr>
          <w:rFonts w:cs="Microsoft Sans Serif"/>
        </w:rPr>
        <w:t>Maintain inventory of Hardware and Softwares</w:t>
      </w:r>
    </w:p>
    <w:p w:rsidR="00A16940" w:rsidRPr="008102B9" w:rsidRDefault="00A16940" w:rsidP="00C760CB">
      <w:pPr>
        <w:pStyle w:val="NoSpacing"/>
        <w:ind w:left="1080"/>
        <w:rPr>
          <w:rFonts w:cs="Microsoft Sans Serif"/>
        </w:rPr>
      </w:pPr>
    </w:p>
    <w:p w:rsidR="00A16940" w:rsidRPr="008102B9" w:rsidRDefault="00A16940" w:rsidP="00F6758E">
      <w:pPr>
        <w:pStyle w:val="NoSpacing"/>
        <w:numPr>
          <w:ilvl w:val="0"/>
          <w:numId w:val="7"/>
        </w:numPr>
        <w:rPr>
          <w:rFonts w:cs="Microsoft Sans Serif"/>
        </w:rPr>
      </w:pPr>
      <w:r w:rsidRPr="008102B9">
        <w:rPr>
          <w:rFonts w:cs="Microsoft Sans Serif"/>
        </w:rPr>
        <w:t xml:space="preserve">Worked for </w:t>
      </w:r>
      <w:r w:rsidRPr="008102B9">
        <w:rPr>
          <w:rFonts w:cs="Microsoft Sans Serif"/>
          <w:b/>
        </w:rPr>
        <w:t>naaptol Online Shopping Pvt Ltd</w:t>
      </w:r>
      <w:r w:rsidRPr="008102B9">
        <w:rPr>
          <w:rFonts w:cs="Microsoft Sans Serif"/>
        </w:rPr>
        <w:t xml:space="preserve"> as a </w:t>
      </w:r>
      <w:r w:rsidRPr="008102B9">
        <w:rPr>
          <w:rFonts w:cs="Microsoft Sans Serif"/>
          <w:b/>
        </w:rPr>
        <w:t xml:space="preserve">Monitoring Executive </w:t>
      </w:r>
    </w:p>
    <w:p w:rsidR="00A16940" w:rsidRPr="008102B9" w:rsidRDefault="00A16940" w:rsidP="00FD35CD">
      <w:pPr>
        <w:pStyle w:val="NoSpacing"/>
        <w:ind w:left="720"/>
        <w:rPr>
          <w:rFonts w:cs="Microsoft Sans Serif"/>
        </w:rPr>
      </w:pPr>
      <w:r w:rsidRPr="008102B9">
        <w:rPr>
          <w:rFonts w:cs="Microsoft Sans Serif"/>
        </w:rPr>
        <w:t>(February 2012-December 2013)</w:t>
      </w:r>
    </w:p>
    <w:p w:rsidR="00A16940" w:rsidRPr="008102B9" w:rsidRDefault="00A16940" w:rsidP="009E26EB">
      <w:pPr>
        <w:pStyle w:val="NoSpacing"/>
        <w:ind w:firstLine="720"/>
        <w:rPr>
          <w:rFonts w:cs="Microsoft Sans Serif"/>
          <w:b/>
          <w:szCs w:val="28"/>
        </w:rPr>
      </w:pPr>
      <w:r w:rsidRPr="008102B9">
        <w:rPr>
          <w:rFonts w:cs="Microsoft Sans Serif"/>
          <w:b/>
          <w:szCs w:val="28"/>
        </w:rPr>
        <w:t>Responsibilities:</w:t>
      </w:r>
    </w:p>
    <w:p w:rsidR="00A16940" w:rsidRPr="008102B9" w:rsidRDefault="00A16940" w:rsidP="00FD35C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 xml:space="preserve">Install Operating System (Cent OS) on Servers &amp; hand them over to Senior System Administrators </w:t>
      </w:r>
    </w:p>
    <w:p w:rsidR="00A16940" w:rsidRPr="008102B9" w:rsidRDefault="00A16940" w:rsidP="00FD35C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>Monitor the response time &amp; server uptime of naaptol.com and crm.naaptol.com sites using web tools like site24x7.com, GTMetrix</w:t>
      </w:r>
    </w:p>
    <w:p w:rsidR="00A16940" w:rsidRPr="008102B9" w:rsidRDefault="00A16940" w:rsidP="00FD35C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>Monitor the network traffic, processes level and memory utilization of all servers by using PRTG and Nagios</w:t>
      </w:r>
    </w:p>
    <w:p w:rsidR="00A16940" w:rsidRPr="008102B9" w:rsidRDefault="00A16940" w:rsidP="00FD35C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>Make sure that Internet, P2P and MPLS are up &amp; coordinate with ISP if there are any issues</w:t>
      </w:r>
    </w:p>
    <w:p w:rsidR="00A16940" w:rsidRPr="008102B9" w:rsidRDefault="00A16940" w:rsidP="00FD35C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>Keep the record whether daily backup of servers is done without any problem</w:t>
      </w:r>
    </w:p>
    <w:p w:rsidR="00A16940" w:rsidRPr="008102B9" w:rsidRDefault="00A16940" w:rsidP="009B5C4D">
      <w:pPr>
        <w:pStyle w:val="NoSpacing"/>
        <w:numPr>
          <w:ilvl w:val="0"/>
          <w:numId w:val="9"/>
        </w:numPr>
        <w:rPr>
          <w:rFonts w:cs="Microsoft Sans Serif"/>
        </w:rPr>
      </w:pPr>
      <w:r w:rsidRPr="008102B9">
        <w:rPr>
          <w:rFonts w:cs="Microsoft Sans Serif"/>
        </w:rPr>
        <w:t>Keep the record of total number of visitors of naaptol.com website by using Google Analytics</w:t>
      </w:r>
    </w:p>
    <w:p w:rsidR="00A16940" w:rsidRPr="008102B9" w:rsidRDefault="00A16940" w:rsidP="002D2457">
      <w:pPr>
        <w:pStyle w:val="NoSpacing"/>
        <w:ind w:left="1080"/>
        <w:rPr>
          <w:rFonts w:cs="Microsoft Sans Serif"/>
        </w:rPr>
      </w:pPr>
    </w:p>
    <w:p w:rsidR="00A16940" w:rsidRPr="006A43C8" w:rsidRDefault="00A16940" w:rsidP="004F5EFC">
      <w:pPr>
        <w:pStyle w:val="NoSpacing"/>
        <w:numPr>
          <w:ilvl w:val="0"/>
          <w:numId w:val="7"/>
        </w:numPr>
        <w:rPr>
          <w:rFonts w:cs="Microsoft Sans Serif"/>
        </w:rPr>
      </w:pPr>
      <w:r w:rsidRPr="008102B9">
        <w:rPr>
          <w:rFonts w:cs="Microsoft Sans Serif"/>
        </w:rPr>
        <w:t xml:space="preserve">Worked for </w:t>
      </w:r>
      <w:r w:rsidRPr="008102B9">
        <w:rPr>
          <w:rFonts w:cs="Microsoft Sans Serif"/>
          <w:b/>
        </w:rPr>
        <w:t xml:space="preserve">VCustomer, Turbhe </w:t>
      </w:r>
      <w:r w:rsidRPr="008102B9">
        <w:rPr>
          <w:rFonts w:cs="Microsoft Sans Serif"/>
        </w:rPr>
        <w:t xml:space="preserve">as a </w:t>
      </w:r>
      <w:r w:rsidRPr="008102B9">
        <w:rPr>
          <w:rFonts w:cs="Microsoft Sans Serif"/>
          <w:b/>
        </w:rPr>
        <w:t xml:space="preserve">Technical Support Executive </w:t>
      </w:r>
      <w:r w:rsidRPr="008102B9">
        <w:rPr>
          <w:rFonts w:cs="Microsoft Sans Serif"/>
        </w:rPr>
        <w:t xml:space="preserve">for </w:t>
      </w:r>
      <w:r w:rsidRPr="008102B9">
        <w:rPr>
          <w:rFonts w:cs="Microsoft Sans Serif"/>
          <w:b/>
        </w:rPr>
        <w:t xml:space="preserve">Rediff Web Hosting </w:t>
      </w:r>
    </w:p>
    <w:p w:rsidR="00A16940" w:rsidRPr="008102B9" w:rsidRDefault="00A16940" w:rsidP="006A43C8">
      <w:pPr>
        <w:pStyle w:val="NoSpacing"/>
        <w:ind w:left="360" w:firstLine="360"/>
        <w:rPr>
          <w:rFonts w:cs="Microsoft Sans Serif"/>
        </w:rPr>
      </w:pPr>
      <w:r w:rsidRPr="008102B9">
        <w:rPr>
          <w:rFonts w:cs="Microsoft Sans Serif"/>
        </w:rPr>
        <w:t>(May 2011-January 2012)</w:t>
      </w:r>
    </w:p>
    <w:p w:rsidR="00A16940" w:rsidRPr="008102B9" w:rsidRDefault="00A16940" w:rsidP="009E26EB">
      <w:pPr>
        <w:pStyle w:val="NoSpacing"/>
        <w:ind w:firstLine="720"/>
        <w:rPr>
          <w:rFonts w:cs="Microsoft Sans Serif"/>
          <w:b/>
          <w:szCs w:val="28"/>
        </w:rPr>
      </w:pPr>
      <w:r w:rsidRPr="008102B9">
        <w:rPr>
          <w:rFonts w:cs="Microsoft Sans Serif"/>
          <w:b/>
          <w:szCs w:val="28"/>
        </w:rPr>
        <w:t>Responsibilities:</w:t>
      </w:r>
    </w:p>
    <w:p w:rsidR="00A16940" w:rsidRPr="008102B9" w:rsidRDefault="00A16940" w:rsidP="00582DAA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Provide information to customers about Domain, Web hosting and Business Email services</w:t>
      </w:r>
    </w:p>
    <w:p w:rsidR="00A16940" w:rsidRPr="008102B9" w:rsidRDefault="00A16940" w:rsidP="00582DAA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Provide information to existing customers regarding their payments and expiry date</w:t>
      </w:r>
    </w:p>
    <w:p w:rsidR="00A16940" w:rsidRPr="008102B9" w:rsidRDefault="00A16940" w:rsidP="00582DAA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Provide technical support to customers regarding various Email and Web hosting issues</w:t>
      </w:r>
    </w:p>
    <w:p w:rsidR="00A16940" w:rsidRPr="008102B9" w:rsidRDefault="00A16940" w:rsidP="00582DAA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Guide customers to upload web pages on servers via cPanel, Plesk or FileZilla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Guide customers to configure and troubleshoot POP3 Email accounts over various versions of Outlook, Thunderbird, Apple mail, iPhone mobile, Blackberry mobile, Android Mobile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Provide training to newly joined team members</w:t>
      </w:r>
    </w:p>
    <w:p w:rsidR="00A16940" w:rsidRPr="008102B9" w:rsidRDefault="00A16940" w:rsidP="00104549">
      <w:pPr>
        <w:pStyle w:val="NoSpacing"/>
        <w:numPr>
          <w:ilvl w:val="0"/>
          <w:numId w:val="8"/>
        </w:numPr>
        <w:rPr>
          <w:rFonts w:cs="Microsoft Sans Serif"/>
          <w:b/>
          <w:szCs w:val="28"/>
        </w:rPr>
      </w:pPr>
      <w:r w:rsidRPr="008102B9">
        <w:rPr>
          <w:rFonts w:cs="Microsoft Sans Serif"/>
          <w:szCs w:val="28"/>
        </w:rPr>
        <w:t>Collect data from the team, generate daily/monthly final reports and analysis</w:t>
      </w:r>
    </w:p>
    <w:p w:rsidR="00A16940" w:rsidRPr="008102B9" w:rsidRDefault="00A16940" w:rsidP="00C77717">
      <w:pPr>
        <w:pStyle w:val="NoSpacing"/>
        <w:rPr>
          <w:rFonts w:cs="Microsoft Sans Serif"/>
          <w:b/>
          <w:szCs w:val="28"/>
        </w:rPr>
      </w:pPr>
    </w:p>
    <w:p w:rsidR="00A16940" w:rsidRDefault="00A16940" w:rsidP="008102B9">
      <w:pPr>
        <w:pStyle w:val="NoSpacing"/>
        <w:ind w:left="360"/>
        <w:rPr>
          <w:rFonts w:cs="Microsoft Sans Serif"/>
        </w:rPr>
      </w:pPr>
    </w:p>
    <w:p w:rsidR="00A16940" w:rsidRPr="008102B9" w:rsidRDefault="00A16940" w:rsidP="00C033B5">
      <w:pPr>
        <w:pStyle w:val="NoSpacing"/>
        <w:numPr>
          <w:ilvl w:val="0"/>
          <w:numId w:val="7"/>
        </w:numPr>
        <w:rPr>
          <w:rFonts w:cs="Microsoft Sans Serif"/>
        </w:rPr>
      </w:pPr>
      <w:r w:rsidRPr="008102B9">
        <w:rPr>
          <w:rFonts w:cs="Microsoft Sans Serif"/>
        </w:rPr>
        <w:t xml:space="preserve">Worked for </w:t>
      </w:r>
      <w:r w:rsidRPr="008102B9">
        <w:rPr>
          <w:rFonts w:cs="Microsoft Sans Serif"/>
          <w:b/>
        </w:rPr>
        <w:t xml:space="preserve">SAHIL Computer, Nerul </w:t>
      </w:r>
      <w:r w:rsidRPr="008102B9">
        <w:rPr>
          <w:rFonts w:cs="Microsoft Sans Serif"/>
        </w:rPr>
        <w:t xml:space="preserve">as a </w:t>
      </w:r>
      <w:r w:rsidRPr="008102B9">
        <w:rPr>
          <w:rFonts w:cs="Microsoft Sans Serif"/>
          <w:b/>
        </w:rPr>
        <w:t xml:space="preserve">Desktop Engineer </w:t>
      </w:r>
      <w:r w:rsidRPr="008102B9">
        <w:rPr>
          <w:rFonts w:cs="Microsoft Sans Serif"/>
        </w:rPr>
        <w:t xml:space="preserve">for </w:t>
      </w:r>
      <w:r w:rsidRPr="008102B9">
        <w:rPr>
          <w:rFonts w:cs="Microsoft Sans Serif"/>
          <w:b/>
        </w:rPr>
        <w:t>6 months</w:t>
      </w:r>
    </w:p>
    <w:p w:rsidR="00A16940" w:rsidRPr="008102B9" w:rsidRDefault="00A16940" w:rsidP="00C033B5">
      <w:pPr>
        <w:pStyle w:val="NoSpacing"/>
        <w:ind w:left="360" w:firstLine="360"/>
        <w:rPr>
          <w:rFonts w:cs="Microsoft Sans Serif"/>
        </w:rPr>
      </w:pPr>
      <w:r w:rsidRPr="008102B9">
        <w:rPr>
          <w:rFonts w:cs="Microsoft Sans Serif"/>
        </w:rPr>
        <w:t>(January 2007-June 2007)</w:t>
      </w:r>
    </w:p>
    <w:p w:rsidR="00A16940" w:rsidRPr="008102B9" w:rsidRDefault="00A16940" w:rsidP="00237B61">
      <w:pPr>
        <w:pStyle w:val="NoSpacing"/>
        <w:ind w:left="720"/>
        <w:rPr>
          <w:rFonts w:cs="Microsoft Sans Serif"/>
          <w:b/>
        </w:rPr>
      </w:pPr>
      <w:r w:rsidRPr="008102B9">
        <w:rPr>
          <w:rFonts w:cs="Microsoft Sans Serif"/>
          <w:b/>
        </w:rPr>
        <w:t>Responsibilities: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Troubleshoot various hardware and software related problems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Assemble Computers, install OS and device drivers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Upgrade Computers on hardware and software level</w:t>
      </w:r>
    </w:p>
    <w:p w:rsidR="00A16940" w:rsidRPr="008102B9" w:rsidRDefault="00A16940" w:rsidP="00237B61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Install LAN/shared printers</w:t>
      </w:r>
    </w:p>
    <w:p w:rsidR="00A16940" w:rsidRPr="008102B9" w:rsidRDefault="00A16940" w:rsidP="00AE6E5C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Follow-up with vendors for peripheral’s supply and replacements</w:t>
      </w:r>
    </w:p>
    <w:p w:rsidR="00A16940" w:rsidRPr="008102B9" w:rsidRDefault="00A16940" w:rsidP="00AE6E5C">
      <w:pPr>
        <w:pStyle w:val="NoSpacing"/>
        <w:numPr>
          <w:ilvl w:val="0"/>
          <w:numId w:val="8"/>
        </w:numPr>
        <w:rPr>
          <w:rFonts w:cs="Microsoft Sans Serif"/>
        </w:rPr>
      </w:pPr>
      <w:r w:rsidRPr="008102B9">
        <w:rPr>
          <w:rFonts w:cs="Microsoft Sans Serif"/>
        </w:rPr>
        <w:t>Maintain inventory of hardware and software</w:t>
      </w:r>
    </w:p>
    <w:p w:rsidR="00A16940" w:rsidRPr="008102B9" w:rsidRDefault="00A16940" w:rsidP="00104549">
      <w:pPr>
        <w:pStyle w:val="NoSpacing"/>
        <w:rPr>
          <w:rFonts w:cs="Microsoft Sans Serif"/>
          <w:b/>
          <w:szCs w:val="28"/>
        </w:rPr>
      </w:pPr>
    </w:p>
    <w:p w:rsidR="00A16940" w:rsidRPr="008102B9" w:rsidRDefault="00A16940" w:rsidP="00104549">
      <w:pPr>
        <w:pStyle w:val="NoSpacing"/>
        <w:rPr>
          <w:rFonts w:cs="Microsoft Sans Serif"/>
          <w:b/>
          <w:szCs w:val="28"/>
        </w:rPr>
      </w:pPr>
    </w:p>
    <w:p w:rsidR="00A16940" w:rsidRPr="008102B9" w:rsidRDefault="00A16940" w:rsidP="00104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  <w:b/>
          <w:sz w:val="24"/>
        </w:rPr>
      </w:pPr>
      <w:r w:rsidRPr="008102B9">
        <w:rPr>
          <w:rFonts w:cs="Microsoft Sans Serif"/>
          <w:b/>
          <w:sz w:val="24"/>
        </w:rPr>
        <w:t>ACADEMIC QUALIFICATION:</w:t>
      </w:r>
    </w:p>
    <w:p w:rsidR="00A16940" w:rsidRPr="008102B9" w:rsidRDefault="00A16940" w:rsidP="00104549">
      <w:pPr>
        <w:pStyle w:val="NoSpacing"/>
        <w:rPr>
          <w:rFonts w:cs="Microsoft Sans Serif"/>
          <w:b/>
        </w:rPr>
      </w:pPr>
    </w:p>
    <w:p w:rsidR="00A16940" w:rsidRPr="008102B9" w:rsidRDefault="00A16940" w:rsidP="00104549">
      <w:pPr>
        <w:pStyle w:val="NoSpacing"/>
        <w:numPr>
          <w:ilvl w:val="0"/>
          <w:numId w:val="2"/>
        </w:numPr>
        <w:rPr>
          <w:rFonts w:cs="Microsoft Sans Serif"/>
          <w:szCs w:val="24"/>
        </w:rPr>
      </w:pPr>
      <w:r w:rsidRPr="008102B9">
        <w:rPr>
          <w:rFonts w:cs="Microsoft Sans Serif"/>
          <w:szCs w:val="24"/>
        </w:rPr>
        <w:t xml:space="preserve">Completed </w:t>
      </w:r>
      <w:r w:rsidRPr="008102B9">
        <w:rPr>
          <w:rFonts w:cs="Microsoft Sans Serif"/>
          <w:b/>
          <w:szCs w:val="24"/>
        </w:rPr>
        <w:t xml:space="preserve">Computer Hardware &amp; Networking </w:t>
      </w:r>
      <w:r w:rsidRPr="008102B9">
        <w:rPr>
          <w:rFonts w:cs="Microsoft Sans Serif"/>
          <w:szCs w:val="24"/>
        </w:rPr>
        <w:t xml:space="preserve">from </w:t>
      </w:r>
      <w:r w:rsidRPr="008102B9">
        <w:rPr>
          <w:rFonts w:cs="Microsoft Sans Serif"/>
          <w:b/>
          <w:szCs w:val="24"/>
        </w:rPr>
        <w:t>CMS Institute, Vashi</w:t>
      </w:r>
    </w:p>
    <w:p w:rsidR="00A16940" w:rsidRPr="008102B9" w:rsidRDefault="00A16940" w:rsidP="00AB4418">
      <w:pPr>
        <w:pStyle w:val="NoSpacing"/>
        <w:numPr>
          <w:ilvl w:val="0"/>
          <w:numId w:val="2"/>
        </w:numPr>
        <w:rPr>
          <w:rFonts w:cs="Microsoft Sans Serif"/>
          <w:szCs w:val="24"/>
        </w:rPr>
      </w:pPr>
      <w:r w:rsidRPr="008102B9">
        <w:rPr>
          <w:rFonts w:cs="Microsoft Sans Serif"/>
          <w:szCs w:val="24"/>
        </w:rPr>
        <w:t xml:space="preserve">Completed </w:t>
      </w:r>
      <w:r w:rsidRPr="008102B9">
        <w:rPr>
          <w:rFonts w:cs="Microsoft Sans Serif"/>
          <w:b/>
          <w:szCs w:val="24"/>
        </w:rPr>
        <w:t>B.Sc. Computer Science</w:t>
      </w:r>
      <w:r w:rsidRPr="008102B9">
        <w:rPr>
          <w:rFonts w:cs="Microsoft Sans Serif"/>
          <w:szCs w:val="24"/>
        </w:rPr>
        <w:t xml:space="preserve"> from </w:t>
      </w:r>
      <w:r w:rsidRPr="008102B9">
        <w:rPr>
          <w:rFonts w:cs="Microsoft Sans Serif"/>
          <w:b/>
          <w:szCs w:val="24"/>
        </w:rPr>
        <w:t xml:space="preserve">Pillai’s College, New Panvel </w:t>
      </w:r>
      <w:r w:rsidRPr="008102B9">
        <w:rPr>
          <w:rFonts w:cs="Microsoft Sans Serif"/>
          <w:szCs w:val="24"/>
        </w:rPr>
        <w:t>in October 2011</w:t>
      </w:r>
    </w:p>
    <w:p w:rsidR="00A16940" w:rsidRPr="008102B9" w:rsidRDefault="00A16940" w:rsidP="00AB4418">
      <w:pPr>
        <w:pStyle w:val="NoSpacing"/>
        <w:numPr>
          <w:ilvl w:val="0"/>
          <w:numId w:val="2"/>
        </w:numPr>
        <w:rPr>
          <w:rFonts w:cs="Microsoft Sans Serif"/>
          <w:szCs w:val="24"/>
        </w:rPr>
      </w:pPr>
      <w:r w:rsidRPr="008102B9">
        <w:rPr>
          <w:rFonts w:cs="Microsoft Sans Serif"/>
          <w:szCs w:val="24"/>
        </w:rPr>
        <w:t xml:space="preserve">Passed H.S.C. from </w:t>
      </w:r>
      <w:smartTag w:uri="urn:schemas-microsoft-com:office:smarttags" w:element="PlaceType">
        <w:smartTag w:uri="urn:schemas-microsoft-com:office:smarttags" w:element="PlaceType">
          <w:r w:rsidRPr="008102B9">
            <w:rPr>
              <w:rFonts w:cs="Microsoft Sans Serif"/>
              <w:b/>
              <w:szCs w:val="24"/>
            </w:rPr>
            <w:t>K.</w:t>
          </w:r>
        </w:smartTag>
        <w:r w:rsidRPr="008102B9">
          <w:rPr>
            <w:rFonts w:cs="Microsoft Sans Serif"/>
            <w:b/>
            <w:szCs w:val="24"/>
          </w:rPr>
          <w:t xml:space="preserve"> </w:t>
        </w:r>
        <w:smartTag w:uri="urn:schemas-microsoft-com:office:smarttags" w:element="PlaceType">
          <w:r w:rsidRPr="008102B9">
            <w:rPr>
              <w:rFonts w:cs="Microsoft Sans Serif"/>
              <w:b/>
              <w:szCs w:val="24"/>
            </w:rPr>
            <w:t>J.</w:t>
          </w:r>
        </w:smartTag>
        <w:r w:rsidRPr="008102B9">
          <w:rPr>
            <w:rFonts w:cs="Microsoft Sans Serif"/>
            <w:b/>
            <w:szCs w:val="24"/>
          </w:rPr>
          <w:t xml:space="preserve"> </w:t>
        </w:r>
        <w:smartTag w:uri="urn:schemas-microsoft-com:office:smarttags" w:element="PlaceType">
          <w:r w:rsidRPr="008102B9">
            <w:rPr>
              <w:rFonts w:cs="Microsoft Sans Serif"/>
              <w:b/>
              <w:szCs w:val="24"/>
            </w:rPr>
            <w:t>Somaiya</w:t>
          </w:r>
        </w:smartTag>
        <w:r w:rsidRPr="008102B9">
          <w:rPr>
            <w:rFonts w:cs="Microsoft Sans Serif"/>
            <w:b/>
            <w:szCs w:val="24"/>
          </w:rPr>
          <w:t xml:space="preserve"> </w:t>
        </w:r>
        <w:smartTag w:uri="urn:schemas-microsoft-com:office:smarttags" w:element="PlaceType">
          <w:r w:rsidRPr="008102B9">
            <w:rPr>
              <w:rFonts w:cs="Microsoft Sans Serif"/>
              <w:b/>
              <w:szCs w:val="24"/>
            </w:rPr>
            <w:t>College</w:t>
          </w:r>
        </w:smartTag>
      </w:smartTag>
      <w:r w:rsidRPr="008102B9">
        <w:rPr>
          <w:rFonts w:cs="Microsoft Sans Serif"/>
          <w:b/>
          <w:szCs w:val="24"/>
        </w:rPr>
        <w:t xml:space="preserve"> of Science &amp; Commerce </w:t>
      </w:r>
      <w:r w:rsidRPr="008102B9">
        <w:rPr>
          <w:rFonts w:cs="Microsoft Sans Serif"/>
          <w:szCs w:val="24"/>
        </w:rPr>
        <w:t xml:space="preserve">by </w:t>
      </w:r>
      <w:r w:rsidRPr="008102B9">
        <w:rPr>
          <w:rFonts w:cs="Microsoft Sans Serif"/>
          <w:b/>
          <w:szCs w:val="24"/>
        </w:rPr>
        <w:t>50.33%</w:t>
      </w:r>
      <w:r w:rsidRPr="008102B9">
        <w:rPr>
          <w:rFonts w:cs="Microsoft Sans Serif"/>
          <w:szCs w:val="24"/>
        </w:rPr>
        <w:t xml:space="preserve"> in October 2006</w:t>
      </w:r>
    </w:p>
    <w:p w:rsidR="00A16940" w:rsidRPr="008102B9" w:rsidRDefault="00A16940" w:rsidP="0060657C">
      <w:pPr>
        <w:pStyle w:val="NoSpacing"/>
        <w:numPr>
          <w:ilvl w:val="0"/>
          <w:numId w:val="2"/>
        </w:numPr>
        <w:rPr>
          <w:rFonts w:cs="Microsoft Sans Serif"/>
          <w:szCs w:val="24"/>
        </w:rPr>
      </w:pPr>
      <w:r w:rsidRPr="008102B9">
        <w:rPr>
          <w:rFonts w:cs="Microsoft Sans Serif"/>
          <w:szCs w:val="24"/>
        </w:rPr>
        <w:t xml:space="preserve">Passed S.S.C. from </w:t>
      </w:r>
      <w:r w:rsidRPr="008102B9">
        <w:rPr>
          <w:rFonts w:cs="Microsoft Sans Serif"/>
          <w:b/>
          <w:szCs w:val="24"/>
        </w:rPr>
        <w:t xml:space="preserve">I. E. S. Secondary School, Bhandup </w:t>
      </w:r>
      <w:r w:rsidRPr="008102B9">
        <w:rPr>
          <w:rFonts w:cs="Microsoft Sans Serif"/>
          <w:szCs w:val="24"/>
        </w:rPr>
        <w:t xml:space="preserve">by </w:t>
      </w:r>
      <w:r w:rsidRPr="008102B9">
        <w:rPr>
          <w:rFonts w:cs="Microsoft Sans Serif"/>
          <w:b/>
          <w:szCs w:val="24"/>
        </w:rPr>
        <w:t>81.73%</w:t>
      </w:r>
      <w:r w:rsidRPr="008102B9">
        <w:rPr>
          <w:rFonts w:cs="Microsoft Sans Serif"/>
          <w:szCs w:val="24"/>
        </w:rPr>
        <w:t xml:space="preserve"> in March 2003</w:t>
      </w:r>
    </w:p>
    <w:p w:rsidR="00A16940" w:rsidRPr="008102B9" w:rsidRDefault="00A16940" w:rsidP="00DE5717">
      <w:pPr>
        <w:pStyle w:val="NoSpacing"/>
        <w:spacing w:line="360" w:lineRule="auto"/>
        <w:ind w:left="720"/>
        <w:rPr>
          <w:rFonts w:cs="Microsoft Sans Serif"/>
          <w:szCs w:val="24"/>
        </w:rPr>
      </w:pPr>
    </w:p>
    <w:p w:rsidR="00A16940" w:rsidRPr="008102B9" w:rsidRDefault="00A16940" w:rsidP="00104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  <w:sz w:val="24"/>
        </w:rPr>
      </w:pPr>
      <w:r w:rsidRPr="008102B9">
        <w:rPr>
          <w:rFonts w:cs="Microsoft Sans Serif"/>
          <w:b/>
          <w:sz w:val="24"/>
        </w:rPr>
        <w:t>TECHNICAL KNOWLEDGE:</w:t>
      </w:r>
    </w:p>
    <w:p w:rsidR="00A16940" w:rsidRPr="008102B9" w:rsidRDefault="00A16940" w:rsidP="00104549">
      <w:pPr>
        <w:pStyle w:val="NoSpacing"/>
        <w:rPr>
          <w:rFonts w:cs="Microsoft Sans Serif"/>
        </w:rPr>
      </w:pPr>
    </w:p>
    <w:p w:rsidR="00A16940" w:rsidRPr="008102B9" w:rsidRDefault="00A16940" w:rsidP="003C14C1">
      <w:pPr>
        <w:pStyle w:val="NoSpacing"/>
        <w:numPr>
          <w:ilvl w:val="0"/>
          <w:numId w:val="3"/>
        </w:numPr>
        <w:rPr>
          <w:rFonts w:cs="Microsoft Sans Serif"/>
        </w:rPr>
      </w:pPr>
      <w:r w:rsidRPr="008102B9">
        <w:rPr>
          <w:rFonts w:cs="Microsoft Sans Serif"/>
          <w:b/>
        </w:rPr>
        <w:t>Computer assembling</w:t>
      </w:r>
      <w:r w:rsidRPr="008102B9">
        <w:rPr>
          <w:rFonts w:cs="Microsoft Sans Serif"/>
        </w:rPr>
        <w:t xml:space="preserve"> and </w:t>
      </w:r>
      <w:r w:rsidRPr="008102B9">
        <w:rPr>
          <w:rFonts w:cs="Microsoft Sans Serif"/>
          <w:b/>
        </w:rPr>
        <w:t>troubleshooting</w:t>
      </w:r>
      <w:r w:rsidRPr="008102B9">
        <w:rPr>
          <w:rFonts w:cs="Microsoft Sans Serif"/>
        </w:rPr>
        <w:t xml:space="preserve"> hardware issues</w:t>
      </w:r>
    </w:p>
    <w:p w:rsidR="00A16940" w:rsidRPr="008102B9" w:rsidRDefault="00A16940" w:rsidP="003C14C1">
      <w:pPr>
        <w:pStyle w:val="NoSpacing"/>
        <w:numPr>
          <w:ilvl w:val="0"/>
          <w:numId w:val="3"/>
        </w:numPr>
        <w:rPr>
          <w:rFonts w:cs="Microsoft Sans Serif"/>
        </w:rPr>
      </w:pPr>
      <w:r w:rsidRPr="008102B9">
        <w:rPr>
          <w:rFonts w:cs="Microsoft Sans Serif"/>
        </w:rPr>
        <w:t xml:space="preserve">Installing and managing </w:t>
      </w:r>
      <w:r w:rsidRPr="008102B9">
        <w:rPr>
          <w:rFonts w:cs="Microsoft Sans Serif"/>
          <w:b/>
        </w:rPr>
        <w:t>Linux Operating Systems</w:t>
      </w:r>
      <w:r w:rsidRPr="008102B9">
        <w:rPr>
          <w:rFonts w:cs="Microsoft Sans Serif"/>
        </w:rPr>
        <w:t xml:space="preserve"> (Redhat Enterprise Linux, CentOS, Ubuntu)</w:t>
      </w:r>
    </w:p>
    <w:p w:rsidR="00A16940" w:rsidRPr="008102B9" w:rsidRDefault="00A16940" w:rsidP="000E3953">
      <w:pPr>
        <w:pStyle w:val="NoSpacing"/>
        <w:numPr>
          <w:ilvl w:val="0"/>
          <w:numId w:val="3"/>
        </w:numPr>
        <w:rPr>
          <w:rFonts w:cs="Microsoft Sans Serif"/>
        </w:rPr>
      </w:pPr>
      <w:r w:rsidRPr="008102B9">
        <w:rPr>
          <w:rFonts w:cs="Microsoft Sans Serif"/>
        </w:rPr>
        <w:t xml:space="preserve">Installing and managing </w:t>
      </w:r>
      <w:r w:rsidRPr="008102B9">
        <w:rPr>
          <w:rFonts w:cs="Microsoft Sans Serif"/>
          <w:b/>
        </w:rPr>
        <w:t>Windows Operating Systems</w:t>
      </w:r>
      <w:r w:rsidRPr="008102B9">
        <w:rPr>
          <w:rFonts w:cs="Microsoft Sans Serif"/>
        </w:rPr>
        <w:t xml:space="preserve"> (Windows XP, Windows 7, Windows Server 2003, Server 2008)</w:t>
      </w:r>
    </w:p>
    <w:p w:rsidR="00A16940" w:rsidRPr="008102B9" w:rsidRDefault="00A16940" w:rsidP="00A22930">
      <w:pPr>
        <w:pStyle w:val="NoSpacing"/>
        <w:numPr>
          <w:ilvl w:val="0"/>
          <w:numId w:val="5"/>
        </w:numPr>
        <w:rPr>
          <w:rFonts w:cs="Microsoft Sans Serif"/>
        </w:rPr>
      </w:pPr>
      <w:r w:rsidRPr="008102B9">
        <w:rPr>
          <w:rFonts w:cs="Microsoft Sans Serif"/>
        </w:rPr>
        <w:t xml:space="preserve">Programming with </w:t>
      </w:r>
      <w:r w:rsidRPr="008102B9">
        <w:rPr>
          <w:rFonts w:cs="Microsoft Sans Serif"/>
          <w:b/>
        </w:rPr>
        <w:t>C</w:t>
      </w:r>
      <w:r w:rsidRPr="008102B9">
        <w:rPr>
          <w:rFonts w:cs="Microsoft Sans Serif"/>
        </w:rPr>
        <w:t xml:space="preserve">, </w:t>
      </w:r>
      <w:r w:rsidRPr="008102B9">
        <w:rPr>
          <w:rFonts w:cs="Microsoft Sans Serif"/>
          <w:b/>
        </w:rPr>
        <w:t>C++</w:t>
      </w:r>
      <w:r w:rsidRPr="008102B9">
        <w:rPr>
          <w:rFonts w:cs="Microsoft Sans Serif"/>
        </w:rPr>
        <w:t xml:space="preserve">, </w:t>
      </w:r>
      <w:r w:rsidRPr="008102B9">
        <w:rPr>
          <w:rFonts w:cs="Microsoft Sans Serif"/>
          <w:b/>
        </w:rPr>
        <w:t>Core Java</w:t>
      </w:r>
      <w:r w:rsidRPr="008102B9">
        <w:rPr>
          <w:rFonts w:cs="Microsoft Sans Serif"/>
        </w:rPr>
        <w:t xml:space="preserve">, </w:t>
      </w:r>
      <w:r w:rsidRPr="008102B9">
        <w:rPr>
          <w:rFonts w:cs="Microsoft Sans Serif"/>
          <w:b/>
        </w:rPr>
        <w:t>Visual Basic</w:t>
      </w:r>
      <w:r w:rsidRPr="008102B9">
        <w:rPr>
          <w:rFonts w:cs="Microsoft Sans Serif"/>
        </w:rPr>
        <w:t xml:space="preserve"> and </w:t>
      </w:r>
      <w:r w:rsidRPr="008102B9">
        <w:rPr>
          <w:rFonts w:cs="Microsoft Sans Serif"/>
          <w:b/>
        </w:rPr>
        <w:t>VB.net</w:t>
      </w:r>
      <w:r w:rsidRPr="008102B9">
        <w:rPr>
          <w:rFonts w:cs="Microsoft Sans Serif"/>
        </w:rPr>
        <w:t xml:space="preserve"> </w:t>
      </w:r>
    </w:p>
    <w:p w:rsidR="00A16940" w:rsidRPr="008102B9" w:rsidRDefault="00A16940" w:rsidP="007A06FA">
      <w:pPr>
        <w:pStyle w:val="NoSpacing"/>
        <w:rPr>
          <w:rFonts w:cs="Microsoft Sans Serif"/>
        </w:rPr>
      </w:pPr>
    </w:p>
    <w:p w:rsidR="00A16940" w:rsidRPr="008102B9" w:rsidRDefault="00A16940" w:rsidP="00104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</w:rPr>
      </w:pPr>
      <w:r w:rsidRPr="008102B9">
        <w:rPr>
          <w:rFonts w:cs="Microsoft Sans Serif"/>
          <w:b/>
          <w:sz w:val="24"/>
        </w:rPr>
        <w:t>STRENGTHS:</w:t>
      </w:r>
    </w:p>
    <w:p w:rsidR="00A16940" w:rsidRPr="008102B9" w:rsidRDefault="00A16940" w:rsidP="00104549">
      <w:pPr>
        <w:pStyle w:val="NoSpacing"/>
        <w:rPr>
          <w:rFonts w:cs="Microsoft Sans Serif"/>
          <w:sz w:val="24"/>
        </w:rPr>
      </w:pPr>
    </w:p>
    <w:p w:rsidR="00A16940" w:rsidRPr="008102B9" w:rsidRDefault="00A16940" w:rsidP="00FC5D58">
      <w:pPr>
        <w:pStyle w:val="NoSpacing"/>
        <w:numPr>
          <w:ilvl w:val="0"/>
          <w:numId w:val="6"/>
        </w:numPr>
        <w:rPr>
          <w:rFonts w:cs="Microsoft Sans Serif"/>
        </w:rPr>
      </w:pPr>
      <w:r w:rsidRPr="008102B9">
        <w:rPr>
          <w:rFonts w:cs="Microsoft Sans Serif"/>
        </w:rPr>
        <w:t>Hard working</w:t>
      </w:r>
    </w:p>
    <w:p w:rsidR="00A16940" w:rsidRPr="008102B9" w:rsidRDefault="00A16940" w:rsidP="00FC5D58">
      <w:pPr>
        <w:pStyle w:val="NoSpacing"/>
        <w:numPr>
          <w:ilvl w:val="0"/>
          <w:numId w:val="6"/>
        </w:numPr>
        <w:rPr>
          <w:rFonts w:cs="Microsoft Sans Serif"/>
        </w:rPr>
      </w:pPr>
      <w:r w:rsidRPr="008102B9">
        <w:rPr>
          <w:rFonts w:cs="Microsoft Sans Serif"/>
        </w:rPr>
        <w:t>Self-disciplined</w:t>
      </w:r>
    </w:p>
    <w:p w:rsidR="00A16940" w:rsidRPr="008102B9" w:rsidRDefault="00A16940" w:rsidP="00FC5D58">
      <w:pPr>
        <w:pStyle w:val="NoSpacing"/>
        <w:numPr>
          <w:ilvl w:val="0"/>
          <w:numId w:val="6"/>
        </w:numPr>
        <w:rPr>
          <w:rFonts w:cs="Microsoft Sans Serif"/>
        </w:rPr>
      </w:pPr>
      <w:r w:rsidRPr="008102B9">
        <w:rPr>
          <w:rFonts w:cs="Microsoft Sans Serif"/>
        </w:rPr>
        <w:t>Ability to work in a team</w:t>
      </w:r>
    </w:p>
    <w:p w:rsidR="00A16940" w:rsidRPr="008102B9" w:rsidRDefault="00A16940" w:rsidP="00FC5D58">
      <w:pPr>
        <w:pStyle w:val="NoSpacing"/>
        <w:numPr>
          <w:ilvl w:val="0"/>
          <w:numId w:val="6"/>
        </w:numPr>
        <w:rPr>
          <w:rFonts w:cs="Microsoft Sans Serif"/>
        </w:rPr>
      </w:pPr>
      <w:r w:rsidRPr="008102B9">
        <w:rPr>
          <w:rFonts w:cs="Microsoft Sans Serif"/>
        </w:rPr>
        <w:t>Curious to learn new things</w:t>
      </w:r>
    </w:p>
    <w:p w:rsidR="00A16940" w:rsidRPr="008102B9" w:rsidRDefault="00A16940" w:rsidP="00FC5D58">
      <w:pPr>
        <w:pStyle w:val="NoSpacing"/>
        <w:numPr>
          <w:ilvl w:val="0"/>
          <w:numId w:val="6"/>
        </w:numPr>
        <w:rPr>
          <w:rFonts w:cs="Microsoft Sans Serif"/>
        </w:rPr>
      </w:pPr>
      <w:r w:rsidRPr="008102B9">
        <w:rPr>
          <w:rFonts w:cs="Microsoft Sans Serif"/>
        </w:rPr>
        <w:t>Good handwriting</w:t>
      </w:r>
    </w:p>
    <w:p w:rsidR="00A16940" w:rsidRPr="008102B9" w:rsidRDefault="00A16940" w:rsidP="00FC5D58">
      <w:pPr>
        <w:pStyle w:val="NoSpacing"/>
        <w:rPr>
          <w:rFonts w:cs="Microsoft Sans Serif"/>
        </w:rPr>
      </w:pPr>
    </w:p>
    <w:p w:rsidR="00A16940" w:rsidRPr="008102B9" w:rsidRDefault="00A16940" w:rsidP="00104E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icrosoft Sans Serif"/>
          <w:sz w:val="24"/>
        </w:rPr>
      </w:pPr>
      <w:r w:rsidRPr="008102B9">
        <w:rPr>
          <w:rFonts w:cs="Microsoft Sans Serif"/>
          <w:b/>
          <w:sz w:val="24"/>
        </w:rPr>
        <w:t>HOBBIES:</w:t>
      </w:r>
    </w:p>
    <w:p w:rsidR="00A16940" w:rsidRPr="008102B9" w:rsidRDefault="00A16940" w:rsidP="00FC5D58">
      <w:pPr>
        <w:pStyle w:val="NoSpacing"/>
        <w:rPr>
          <w:rFonts w:cs="Microsoft Sans Serif"/>
          <w:sz w:val="24"/>
        </w:rPr>
      </w:pPr>
    </w:p>
    <w:p w:rsidR="00A16940" w:rsidRPr="008102B9" w:rsidRDefault="00A16940" w:rsidP="00FC5D58">
      <w:pPr>
        <w:pStyle w:val="NoSpacing"/>
        <w:rPr>
          <w:rFonts w:cs="Microsoft Sans Serif"/>
        </w:rPr>
      </w:pPr>
      <w:r w:rsidRPr="008102B9">
        <w:rPr>
          <w:rFonts w:cs="Microsoft Sans Serif"/>
        </w:rPr>
        <w:t>Singing, playing guitar, workout in gym.</w:t>
      </w:r>
    </w:p>
    <w:p w:rsidR="00A16940" w:rsidRPr="008102B9" w:rsidRDefault="00A16940" w:rsidP="00104549">
      <w:pPr>
        <w:pStyle w:val="NoSpacing"/>
        <w:rPr>
          <w:rFonts w:cs="Microsoft Sans Serif"/>
        </w:rPr>
      </w:pPr>
    </w:p>
    <w:p w:rsidR="00A16940" w:rsidRPr="008102B9" w:rsidRDefault="00A16940" w:rsidP="00104549">
      <w:pPr>
        <w:pStyle w:val="NoSpacing"/>
        <w:rPr>
          <w:rFonts w:cs="Microsoft Sans Serif"/>
        </w:rPr>
      </w:pPr>
    </w:p>
    <w:sectPr w:rsidR="00A16940" w:rsidRPr="008102B9" w:rsidSect="00DE4BC8">
      <w:pgSz w:w="11907" w:h="16839" w:code="9"/>
      <w:pgMar w:top="720" w:right="720" w:bottom="72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940" w:rsidRDefault="00A16940" w:rsidP="00104549">
      <w:pPr>
        <w:spacing w:after="0" w:line="240" w:lineRule="auto"/>
      </w:pPr>
      <w:r>
        <w:separator/>
      </w:r>
    </w:p>
  </w:endnote>
  <w:endnote w:type="continuationSeparator" w:id="0">
    <w:p w:rsidR="00A16940" w:rsidRDefault="00A16940" w:rsidP="0010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940" w:rsidRDefault="00A16940" w:rsidP="00104549">
      <w:pPr>
        <w:spacing w:after="0" w:line="240" w:lineRule="auto"/>
      </w:pPr>
      <w:r>
        <w:separator/>
      </w:r>
    </w:p>
  </w:footnote>
  <w:footnote w:type="continuationSeparator" w:id="0">
    <w:p w:rsidR="00A16940" w:rsidRDefault="00A16940" w:rsidP="00104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3100"/>
    <w:multiLevelType w:val="hybridMultilevel"/>
    <w:tmpl w:val="36386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63575"/>
    <w:multiLevelType w:val="hybridMultilevel"/>
    <w:tmpl w:val="F95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A5269"/>
    <w:multiLevelType w:val="hybridMultilevel"/>
    <w:tmpl w:val="A39A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602"/>
    <w:multiLevelType w:val="hybridMultilevel"/>
    <w:tmpl w:val="1AE6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0375A"/>
    <w:multiLevelType w:val="hybridMultilevel"/>
    <w:tmpl w:val="424602A4"/>
    <w:lvl w:ilvl="0" w:tplc="0FBE6AB6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81577"/>
    <w:multiLevelType w:val="hybridMultilevel"/>
    <w:tmpl w:val="4924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4774B"/>
    <w:multiLevelType w:val="hybridMultilevel"/>
    <w:tmpl w:val="AEAA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073D9"/>
    <w:multiLevelType w:val="hybridMultilevel"/>
    <w:tmpl w:val="8228BD56"/>
    <w:lvl w:ilvl="0" w:tplc="48BA6942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B36184"/>
    <w:multiLevelType w:val="hybridMultilevel"/>
    <w:tmpl w:val="A0F0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7589F"/>
    <w:multiLevelType w:val="hybridMultilevel"/>
    <w:tmpl w:val="EDAA3C76"/>
    <w:lvl w:ilvl="0" w:tplc="2DFA5A92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549"/>
    <w:rsid w:val="000017AA"/>
    <w:rsid w:val="00002120"/>
    <w:rsid w:val="00016B9E"/>
    <w:rsid w:val="00020593"/>
    <w:rsid w:val="000253B5"/>
    <w:rsid w:val="00034CC9"/>
    <w:rsid w:val="00043683"/>
    <w:rsid w:val="00054EE2"/>
    <w:rsid w:val="00057021"/>
    <w:rsid w:val="00065535"/>
    <w:rsid w:val="00073AC1"/>
    <w:rsid w:val="00092D40"/>
    <w:rsid w:val="000A63C5"/>
    <w:rsid w:val="000E1224"/>
    <w:rsid w:val="000E3953"/>
    <w:rsid w:val="000F35A4"/>
    <w:rsid w:val="000F7BFA"/>
    <w:rsid w:val="00104549"/>
    <w:rsid w:val="00104CFC"/>
    <w:rsid w:val="00104E7A"/>
    <w:rsid w:val="0010686E"/>
    <w:rsid w:val="001070FC"/>
    <w:rsid w:val="0012008A"/>
    <w:rsid w:val="00127C1B"/>
    <w:rsid w:val="00140C63"/>
    <w:rsid w:val="001438BB"/>
    <w:rsid w:val="00147D90"/>
    <w:rsid w:val="00156864"/>
    <w:rsid w:val="0016327A"/>
    <w:rsid w:val="001737AB"/>
    <w:rsid w:val="00184219"/>
    <w:rsid w:val="0019218C"/>
    <w:rsid w:val="001A4B25"/>
    <w:rsid w:val="001A56E5"/>
    <w:rsid w:val="001C0D78"/>
    <w:rsid w:val="001F21D9"/>
    <w:rsid w:val="001F2667"/>
    <w:rsid w:val="001F26CE"/>
    <w:rsid w:val="00204AD5"/>
    <w:rsid w:val="00206879"/>
    <w:rsid w:val="0021548D"/>
    <w:rsid w:val="00232743"/>
    <w:rsid w:val="00236EE9"/>
    <w:rsid w:val="00237B61"/>
    <w:rsid w:val="00242830"/>
    <w:rsid w:val="00242E43"/>
    <w:rsid w:val="002450A7"/>
    <w:rsid w:val="00247EF9"/>
    <w:rsid w:val="00253F36"/>
    <w:rsid w:val="00255E86"/>
    <w:rsid w:val="00257BF4"/>
    <w:rsid w:val="00257E13"/>
    <w:rsid w:val="002603F0"/>
    <w:rsid w:val="00265579"/>
    <w:rsid w:val="00265830"/>
    <w:rsid w:val="00275B89"/>
    <w:rsid w:val="00294B42"/>
    <w:rsid w:val="002A7A87"/>
    <w:rsid w:val="002C707F"/>
    <w:rsid w:val="002D0D29"/>
    <w:rsid w:val="002D2457"/>
    <w:rsid w:val="0033517B"/>
    <w:rsid w:val="00364371"/>
    <w:rsid w:val="00373774"/>
    <w:rsid w:val="003A303E"/>
    <w:rsid w:val="003A34C8"/>
    <w:rsid w:val="003A3E7E"/>
    <w:rsid w:val="003C14C1"/>
    <w:rsid w:val="003C4B99"/>
    <w:rsid w:val="003E5F50"/>
    <w:rsid w:val="00401EB9"/>
    <w:rsid w:val="00404C45"/>
    <w:rsid w:val="004253D9"/>
    <w:rsid w:val="00426AD3"/>
    <w:rsid w:val="0043736E"/>
    <w:rsid w:val="00443D4E"/>
    <w:rsid w:val="00447D8F"/>
    <w:rsid w:val="00450B9C"/>
    <w:rsid w:val="00451834"/>
    <w:rsid w:val="004606D7"/>
    <w:rsid w:val="0046193E"/>
    <w:rsid w:val="00462BC1"/>
    <w:rsid w:val="00462C18"/>
    <w:rsid w:val="00465B1F"/>
    <w:rsid w:val="00472DCA"/>
    <w:rsid w:val="004835F7"/>
    <w:rsid w:val="004A65FE"/>
    <w:rsid w:val="004C2A2C"/>
    <w:rsid w:val="004C590C"/>
    <w:rsid w:val="004D03AC"/>
    <w:rsid w:val="004D576F"/>
    <w:rsid w:val="004E0490"/>
    <w:rsid w:val="004E5558"/>
    <w:rsid w:val="004F5EFC"/>
    <w:rsid w:val="004F73F9"/>
    <w:rsid w:val="0050699B"/>
    <w:rsid w:val="00510EAC"/>
    <w:rsid w:val="00522864"/>
    <w:rsid w:val="005244F1"/>
    <w:rsid w:val="005249CE"/>
    <w:rsid w:val="00525A72"/>
    <w:rsid w:val="00535BCA"/>
    <w:rsid w:val="00536203"/>
    <w:rsid w:val="005368D8"/>
    <w:rsid w:val="005405ED"/>
    <w:rsid w:val="00560ACF"/>
    <w:rsid w:val="00566EDC"/>
    <w:rsid w:val="00582DAA"/>
    <w:rsid w:val="00590BB6"/>
    <w:rsid w:val="00592F76"/>
    <w:rsid w:val="00595F49"/>
    <w:rsid w:val="005A3ABC"/>
    <w:rsid w:val="005A5CB9"/>
    <w:rsid w:val="005A64CA"/>
    <w:rsid w:val="005B4C29"/>
    <w:rsid w:val="005E2232"/>
    <w:rsid w:val="005E30B6"/>
    <w:rsid w:val="005E5BBF"/>
    <w:rsid w:val="005E6874"/>
    <w:rsid w:val="005F4572"/>
    <w:rsid w:val="0060657C"/>
    <w:rsid w:val="00626381"/>
    <w:rsid w:val="00637BDA"/>
    <w:rsid w:val="00640238"/>
    <w:rsid w:val="0065088A"/>
    <w:rsid w:val="00672344"/>
    <w:rsid w:val="006750E6"/>
    <w:rsid w:val="006863C9"/>
    <w:rsid w:val="006A2707"/>
    <w:rsid w:val="006A43C8"/>
    <w:rsid w:val="006A7188"/>
    <w:rsid w:val="006B110C"/>
    <w:rsid w:val="006C7099"/>
    <w:rsid w:val="006C7FCC"/>
    <w:rsid w:val="006D0FFB"/>
    <w:rsid w:val="006D373A"/>
    <w:rsid w:val="00700631"/>
    <w:rsid w:val="00703117"/>
    <w:rsid w:val="007063E8"/>
    <w:rsid w:val="00706E27"/>
    <w:rsid w:val="00710425"/>
    <w:rsid w:val="00797F92"/>
    <w:rsid w:val="007A06FA"/>
    <w:rsid w:val="007A2848"/>
    <w:rsid w:val="007B21AA"/>
    <w:rsid w:val="007B34AF"/>
    <w:rsid w:val="007C4A66"/>
    <w:rsid w:val="007D262F"/>
    <w:rsid w:val="007E19B2"/>
    <w:rsid w:val="007E5F00"/>
    <w:rsid w:val="007F05D9"/>
    <w:rsid w:val="00807B30"/>
    <w:rsid w:val="008102B9"/>
    <w:rsid w:val="00814807"/>
    <w:rsid w:val="00822794"/>
    <w:rsid w:val="00825555"/>
    <w:rsid w:val="00834C8B"/>
    <w:rsid w:val="00836B6B"/>
    <w:rsid w:val="00837CF1"/>
    <w:rsid w:val="00840423"/>
    <w:rsid w:val="00843045"/>
    <w:rsid w:val="00867AD8"/>
    <w:rsid w:val="00871EE5"/>
    <w:rsid w:val="00881F4F"/>
    <w:rsid w:val="00884A7C"/>
    <w:rsid w:val="00893D34"/>
    <w:rsid w:val="008A59B9"/>
    <w:rsid w:val="008A65BC"/>
    <w:rsid w:val="008C42A0"/>
    <w:rsid w:val="008D2A7E"/>
    <w:rsid w:val="008D3CD3"/>
    <w:rsid w:val="008F2A8D"/>
    <w:rsid w:val="00930068"/>
    <w:rsid w:val="009531DE"/>
    <w:rsid w:val="00953E53"/>
    <w:rsid w:val="00962CAE"/>
    <w:rsid w:val="00966553"/>
    <w:rsid w:val="00966F1D"/>
    <w:rsid w:val="00971DB8"/>
    <w:rsid w:val="0097752C"/>
    <w:rsid w:val="00983775"/>
    <w:rsid w:val="009853C8"/>
    <w:rsid w:val="009A7B4A"/>
    <w:rsid w:val="009B3257"/>
    <w:rsid w:val="009B5C4D"/>
    <w:rsid w:val="009E26EB"/>
    <w:rsid w:val="009E6484"/>
    <w:rsid w:val="009F419B"/>
    <w:rsid w:val="009F7538"/>
    <w:rsid w:val="00A02CFC"/>
    <w:rsid w:val="00A136D2"/>
    <w:rsid w:val="00A1471E"/>
    <w:rsid w:val="00A16940"/>
    <w:rsid w:val="00A22930"/>
    <w:rsid w:val="00A2546E"/>
    <w:rsid w:val="00A37E1F"/>
    <w:rsid w:val="00A40CEC"/>
    <w:rsid w:val="00A44F88"/>
    <w:rsid w:val="00A45B2C"/>
    <w:rsid w:val="00A55025"/>
    <w:rsid w:val="00A808FB"/>
    <w:rsid w:val="00A94297"/>
    <w:rsid w:val="00AA01DA"/>
    <w:rsid w:val="00AA2D27"/>
    <w:rsid w:val="00AB0450"/>
    <w:rsid w:val="00AB0497"/>
    <w:rsid w:val="00AB4418"/>
    <w:rsid w:val="00AB489E"/>
    <w:rsid w:val="00AB5DA6"/>
    <w:rsid w:val="00AB6628"/>
    <w:rsid w:val="00AD12CE"/>
    <w:rsid w:val="00AD196F"/>
    <w:rsid w:val="00AE3D32"/>
    <w:rsid w:val="00AE3F1B"/>
    <w:rsid w:val="00AE55D5"/>
    <w:rsid w:val="00AE6E5C"/>
    <w:rsid w:val="00AF4BF7"/>
    <w:rsid w:val="00AF5E93"/>
    <w:rsid w:val="00AF6D88"/>
    <w:rsid w:val="00B07B7F"/>
    <w:rsid w:val="00B104B6"/>
    <w:rsid w:val="00B13008"/>
    <w:rsid w:val="00B140DF"/>
    <w:rsid w:val="00B22A2B"/>
    <w:rsid w:val="00B23FA3"/>
    <w:rsid w:val="00B31FCF"/>
    <w:rsid w:val="00B35643"/>
    <w:rsid w:val="00B42CFE"/>
    <w:rsid w:val="00B52BF8"/>
    <w:rsid w:val="00B57035"/>
    <w:rsid w:val="00B6567C"/>
    <w:rsid w:val="00B66EC9"/>
    <w:rsid w:val="00B75D40"/>
    <w:rsid w:val="00BA313C"/>
    <w:rsid w:val="00BB1242"/>
    <w:rsid w:val="00BB3047"/>
    <w:rsid w:val="00BB32B2"/>
    <w:rsid w:val="00BB4ABA"/>
    <w:rsid w:val="00BC1A8A"/>
    <w:rsid w:val="00BC1FC6"/>
    <w:rsid w:val="00BC5C42"/>
    <w:rsid w:val="00BD4450"/>
    <w:rsid w:val="00BD4FBD"/>
    <w:rsid w:val="00BE26D0"/>
    <w:rsid w:val="00BF678B"/>
    <w:rsid w:val="00C01A7E"/>
    <w:rsid w:val="00C033B5"/>
    <w:rsid w:val="00C16047"/>
    <w:rsid w:val="00C24156"/>
    <w:rsid w:val="00C33372"/>
    <w:rsid w:val="00C37A31"/>
    <w:rsid w:val="00C407A3"/>
    <w:rsid w:val="00C51450"/>
    <w:rsid w:val="00C608D8"/>
    <w:rsid w:val="00C6338B"/>
    <w:rsid w:val="00C6623E"/>
    <w:rsid w:val="00C760CB"/>
    <w:rsid w:val="00C77717"/>
    <w:rsid w:val="00C837A1"/>
    <w:rsid w:val="00C84E6A"/>
    <w:rsid w:val="00C96C48"/>
    <w:rsid w:val="00CA0A0C"/>
    <w:rsid w:val="00D05AAC"/>
    <w:rsid w:val="00D06BC1"/>
    <w:rsid w:val="00D13792"/>
    <w:rsid w:val="00D1743D"/>
    <w:rsid w:val="00D20499"/>
    <w:rsid w:val="00D273F3"/>
    <w:rsid w:val="00D40262"/>
    <w:rsid w:val="00D43C47"/>
    <w:rsid w:val="00D46A36"/>
    <w:rsid w:val="00D831EB"/>
    <w:rsid w:val="00D969B7"/>
    <w:rsid w:val="00DA06B8"/>
    <w:rsid w:val="00DA2F50"/>
    <w:rsid w:val="00DB4DED"/>
    <w:rsid w:val="00DC7321"/>
    <w:rsid w:val="00DD3E10"/>
    <w:rsid w:val="00DD572A"/>
    <w:rsid w:val="00DE0C34"/>
    <w:rsid w:val="00DE4BC8"/>
    <w:rsid w:val="00DE5717"/>
    <w:rsid w:val="00DE7088"/>
    <w:rsid w:val="00DF0B15"/>
    <w:rsid w:val="00DF1A1F"/>
    <w:rsid w:val="00DF617E"/>
    <w:rsid w:val="00E11894"/>
    <w:rsid w:val="00E16BA8"/>
    <w:rsid w:val="00E17624"/>
    <w:rsid w:val="00E32032"/>
    <w:rsid w:val="00E521F6"/>
    <w:rsid w:val="00E557B5"/>
    <w:rsid w:val="00E60CBA"/>
    <w:rsid w:val="00E60D15"/>
    <w:rsid w:val="00E6327B"/>
    <w:rsid w:val="00EA027D"/>
    <w:rsid w:val="00EA3B5F"/>
    <w:rsid w:val="00EA6029"/>
    <w:rsid w:val="00EB4C3C"/>
    <w:rsid w:val="00EB510A"/>
    <w:rsid w:val="00EB6E4E"/>
    <w:rsid w:val="00EC495D"/>
    <w:rsid w:val="00ED2679"/>
    <w:rsid w:val="00F10810"/>
    <w:rsid w:val="00F134FE"/>
    <w:rsid w:val="00F230AA"/>
    <w:rsid w:val="00F23BD5"/>
    <w:rsid w:val="00F25BB4"/>
    <w:rsid w:val="00F31BA1"/>
    <w:rsid w:val="00F35614"/>
    <w:rsid w:val="00F444B0"/>
    <w:rsid w:val="00F463C6"/>
    <w:rsid w:val="00F54DBD"/>
    <w:rsid w:val="00F6758E"/>
    <w:rsid w:val="00F72713"/>
    <w:rsid w:val="00F76222"/>
    <w:rsid w:val="00F9600A"/>
    <w:rsid w:val="00F978EF"/>
    <w:rsid w:val="00FB1C2E"/>
    <w:rsid w:val="00FB5C77"/>
    <w:rsid w:val="00FC5D58"/>
    <w:rsid w:val="00FC75EA"/>
    <w:rsid w:val="00FD06BD"/>
    <w:rsid w:val="00FD274B"/>
    <w:rsid w:val="00FD35CD"/>
    <w:rsid w:val="00FD3FE2"/>
    <w:rsid w:val="00FE27F6"/>
    <w:rsid w:val="00FE466F"/>
    <w:rsid w:val="00FF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1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04549"/>
  </w:style>
  <w:style w:type="paragraph" w:styleId="FootnoteText">
    <w:name w:val="footnote text"/>
    <w:basedOn w:val="Normal"/>
    <w:link w:val="FootnoteTextChar"/>
    <w:uiPriority w:val="99"/>
    <w:semiHidden/>
    <w:rsid w:val="001045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0454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04549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EA602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57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1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081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1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081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660</Words>
  <Characters>3764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G</dc:title>
  <dc:subject/>
  <dc:creator>SANKET</dc:creator>
  <cp:keywords/>
  <dc:description/>
  <cp:lastModifiedBy>Sanket</cp:lastModifiedBy>
  <cp:revision>15</cp:revision>
  <cp:lastPrinted>2014-06-17T04:13:00Z</cp:lastPrinted>
  <dcterms:created xsi:type="dcterms:W3CDTF">2014-05-22T07:14:00Z</dcterms:created>
  <dcterms:modified xsi:type="dcterms:W3CDTF">2014-06-17T04:18:00Z</dcterms:modified>
</cp:coreProperties>
</file>