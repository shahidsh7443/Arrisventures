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E4" w:rsidRDefault="00B5445C" w:rsidP="005B4B3A">
      <w:pPr>
        <w:outlineLvl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3366"/>
          <w:sz w:val="32"/>
          <w:szCs w:val="32"/>
        </w:rPr>
        <w:t>SURAJ S. MEKHA</w:t>
      </w:r>
    </w:p>
    <w:p w:rsidR="00CA3FAB" w:rsidRDefault="005B6CA2" w:rsidP="00D12FB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Add</w:t>
      </w:r>
      <w:r w:rsidR="00BF13E2">
        <w:rPr>
          <w:rFonts w:ascii="Tahoma" w:hAnsi="Tahoma" w:cs="Tahoma"/>
          <w:sz w:val="20"/>
          <w:szCs w:val="20"/>
        </w:rPr>
        <w:t>ress</w:t>
      </w:r>
      <w:r>
        <w:rPr>
          <w:rFonts w:ascii="Tahoma" w:hAnsi="Tahoma" w:cs="Tahoma"/>
          <w:sz w:val="20"/>
          <w:szCs w:val="20"/>
        </w:rPr>
        <w:t>:</w:t>
      </w:r>
      <w:r w:rsidR="00775007">
        <w:rPr>
          <w:rFonts w:ascii="Tahoma" w:hAnsi="Tahoma" w:cs="Tahoma"/>
          <w:sz w:val="20"/>
          <w:szCs w:val="20"/>
        </w:rPr>
        <w:t xml:space="preserve"> </w:t>
      </w:r>
      <w:r w:rsidR="006D2B97">
        <w:rPr>
          <w:rFonts w:ascii="Tahoma" w:hAnsi="Tahoma" w:cs="Tahoma"/>
          <w:sz w:val="20"/>
          <w:szCs w:val="20"/>
        </w:rPr>
        <w:t>B-203, Samrat Empire</w:t>
      </w:r>
      <w:r w:rsidR="00B5445C">
        <w:rPr>
          <w:rFonts w:ascii="Tahoma" w:hAnsi="Tahoma" w:cs="Tahoma"/>
          <w:sz w:val="20"/>
          <w:szCs w:val="20"/>
        </w:rPr>
        <w:t>,</w:t>
      </w:r>
      <w:r w:rsidR="006D2B97">
        <w:rPr>
          <w:rFonts w:ascii="Tahoma" w:hAnsi="Tahoma" w:cs="Tahoma"/>
          <w:sz w:val="20"/>
          <w:szCs w:val="20"/>
        </w:rPr>
        <w:tab/>
        <w:t>Behind OM</w:t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sz w:val="20"/>
          <w:szCs w:val="20"/>
        </w:rPr>
        <w:tab/>
      </w:r>
      <w:r w:rsidR="00775007" w:rsidRPr="009A4B79">
        <w:rPr>
          <w:rFonts w:ascii="Tahoma" w:hAnsi="Tahoma" w:cs="Tahoma"/>
          <w:color w:val="000000"/>
          <w:sz w:val="20"/>
          <w:szCs w:val="20"/>
          <w:lang w:val="it-IT"/>
        </w:rPr>
        <w:t>Mobile</w:t>
      </w:r>
      <w:r w:rsidR="00775007">
        <w:rPr>
          <w:rFonts w:ascii="Tahoma" w:hAnsi="Tahoma" w:cs="Tahoma"/>
          <w:color w:val="000000"/>
          <w:sz w:val="20"/>
          <w:szCs w:val="20"/>
          <w:lang w:val="it-IT"/>
        </w:rPr>
        <w:t>: +</w:t>
      </w:r>
      <w:r w:rsidR="00775007" w:rsidRPr="004E5A27">
        <w:rPr>
          <w:rFonts w:ascii="Tahoma" w:hAnsi="Tahoma" w:cs="Tahoma"/>
          <w:b/>
          <w:sz w:val="20"/>
          <w:szCs w:val="20"/>
          <w:lang w:val="it-IT"/>
        </w:rPr>
        <w:t>91</w:t>
      </w:r>
      <w:r w:rsidR="00775007">
        <w:rPr>
          <w:rFonts w:ascii="Tahoma" w:hAnsi="Tahoma" w:cs="Tahoma"/>
          <w:sz w:val="20"/>
          <w:szCs w:val="20"/>
          <w:lang w:val="it-IT"/>
        </w:rPr>
        <w:t>-</w:t>
      </w:r>
      <w:r w:rsidR="00775007" w:rsidRPr="004E5A27">
        <w:rPr>
          <w:rFonts w:ascii="Tahoma" w:hAnsi="Tahoma" w:cs="Tahoma"/>
          <w:b/>
          <w:sz w:val="20"/>
          <w:szCs w:val="20"/>
          <w:lang w:val="it-IT"/>
        </w:rPr>
        <w:t>9503999686</w:t>
      </w:r>
      <w:r w:rsidR="00775007">
        <w:rPr>
          <w:rFonts w:ascii="Tahoma" w:hAnsi="Tahoma" w:cs="Tahoma"/>
          <w:sz w:val="20"/>
          <w:szCs w:val="20"/>
          <w:lang w:val="it-IT"/>
        </w:rPr>
        <w:t xml:space="preserve"> </w:t>
      </w:r>
    </w:p>
    <w:p w:rsidR="00B5445C" w:rsidRDefault="006D2B97" w:rsidP="00BA45D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Garden, ManvelPada Road</w:t>
      </w:r>
      <w:r w:rsidR="00B5445C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Virar-401305</w:t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sz w:val="20"/>
          <w:szCs w:val="20"/>
        </w:rPr>
        <w:tab/>
      </w:r>
      <w:r w:rsidR="00775007">
        <w:rPr>
          <w:rFonts w:ascii="Tahoma" w:hAnsi="Tahoma" w:cs="Tahoma"/>
          <w:color w:val="000000"/>
          <w:sz w:val="20"/>
          <w:szCs w:val="20"/>
          <w:lang w:val="it-IT"/>
        </w:rPr>
        <w:t>E-m</w:t>
      </w:r>
      <w:r w:rsidR="00775007" w:rsidRPr="009A4B79">
        <w:rPr>
          <w:rFonts w:ascii="Tahoma" w:hAnsi="Tahoma" w:cs="Tahoma"/>
          <w:color w:val="000000"/>
          <w:sz w:val="20"/>
          <w:szCs w:val="20"/>
          <w:lang w:val="it-IT"/>
        </w:rPr>
        <w:t>ail:</w:t>
      </w:r>
      <w:r w:rsidR="00775007">
        <w:rPr>
          <w:rFonts w:ascii="Tahoma" w:hAnsi="Tahoma" w:cs="Tahoma"/>
          <w:color w:val="000000"/>
          <w:sz w:val="20"/>
          <w:szCs w:val="20"/>
          <w:lang w:val="it-IT"/>
        </w:rPr>
        <w:t xml:space="preserve">   </w:t>
      </w:r>
      <w:r w:rsidR="00775007" w:rsidRPr="004E5A27">
        <w:rPr>
          <w:rFonts w:ascii="Tahoma" w:hAnsi="Tahoma" w:cs="Tahoma"/>
          <w:b/>
          <w:color w:val="000000"/>
          <w:sz w:val="20"/>
          <w:szCs w:val="20"/>
          <w:lang w:val="it-IT"/>
        </w:rPr>
        <w:t>mekhasuraj@gmail.com</w:t>
      </w:r>
    </w:p>
    <w:p w:rsidR="004718A0" w:rsidRDefault="004718A0" w:rsidP="004718A0">
      <w:pPr>
        <w:rPr>
          <w:rFonts w:ascii="Tahoma" w:hAnsi="Tahoma" w:cs="Tahoma"/>
          <w:sz w:val="20"/>
          <w:szCs w:val="20"/>
          <w:lang w:val="it-IT"/>
        </w:rPr>
      </w:pPr>
    </w:p>
    <w:p w:rsidR="00CF0350" w:rsidRPr="00B5445C" w:rsidRDefault="002939B5" w:rsidP="0042011A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05pt;height:7.5pt" o:hrpct="0" o:hr="t">
            <v:imagedata r:id="rId8" o:title="" gain="35389f" blacklevel="11141f" grayscale="t"/>
          </v:shape>
        </w:pict>
      </w:r>
    </w:p>
    <w:p w:rsidR="002E667D" w:rsidRPr="009A4B79" w:rsidRDefault="009A4B79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</w:pP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CAREER</w:t>
      </w:r>
      <w:r w:rsidRPr="002B458B">
        <w:rPr>
          <w:rFonts w:ascii="Tahoma" w:hAnsi="Tahoma" w:cs="Tahoma"/>
          <w:b/>
          <w:bCs/>
          <w:color w:val="003366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OBJECTIVE</w:t>
      </w:r>
    </w:p>
    <w:p w:rsidR="009A4B79" w:rsidRPr="00333A77" w:rsidRDefault="009A4B79" w:rsidP="009A4B79">
      <w:pPr>
        <w:rPr>
          <w:rFonts w:ascii="Tahoma" w:hAnsi="Tahoma" w:cs="Tahoma"/>
          <w:sz w:val="10"/>
          <w:szCs w:val="10"/>
          <w:lang w:val="en-GB"/>
        </w:rPr>
      </w:pPr>
    </w:p>
    <w:p w:rsidR="00E33FDB" w:rsidRDefault="00854F9D" w:rsidP="009840A9">
      <w:pPr>
        <w:pStyle w:val="BlockText"/>
        <w:ind w:left="0"/>
        <w:rPr>
          <w:rFonts w:ascii="Tahoma" w:hAnsi="Tahoma" w:cs="Tahoma"/>
          <w:sz w:val="20"/>
          <w:szCs w:val="20"/>
        </w:rPr>
      </w:pPr>
      <w:r w:rsidRPr="00233C41">
        <w:rPr>
          <w:rFonts w:ascii="Tahoma" w:hAnsi="Tahoma" w:cs="Tahoma"/>
          <w:sz w:val="20"/>
          <w:szCs w:val="20"/>
        </w:rPr>
        <w:t>To work in</w:t>
      </w:r>
      <w:r w:rsidR="0010311C" w:rsidRPr="00233C41">
        <w:rPr>
          <w:rFonts w:ascii="Tahoma" w:hAnsi="Tahoma" w:cs="Tahoma"/>
          <w:sz w:val="20"/>
          <w:szCs w:val="20"/>
        </w:rPr>
        <w:t xml:space="preserve"> a challenging environment in an organization that provides excellent work culture</w:t>
      </w:r>
      <w:r w:rsidR="00E54881">
        <w:rPr>
          <w:rFonts w:ascii="Tahoma" w:hAnsi="Tahoma" w:cs="Tahoma"/>
          <w:sz w:val="20"/>
          <w:szCs w:val="20"/>
        </w:rPr>
        <w:t>.</w:t>
      </w:r>
    </w:p>
    <w:p w:rsidR="00D04C8F" w:rsidRPr="009840A9" w:rsidRDefault="00E54881" w:rsidP="009840A9">
      <w:pPr>
        <w:pStyle w:val="BlockText"/>
        <w:ind w:left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</w:t>
      </w:r>
      <w:r w:rsidR="00233C41" w:rsidRPr="00233C41">
        <w:rPr>
          <w:rFonts w:ascii="Tahoma" w:hAnsi="Tahoma" w:cs="Tahoma"/>
          <w:sz w:val="20"/>
          <w:szCs w:val="20"/>
        </w:rPr>
        <w:t>o conti</w:t>
      </w:r>
      <w:r>
        <w:rPr>
          <w:rFonts w:ascii="Tahoma" w:hAnsi="Tahoma" w:cs="Tahoma"/>
          <w:sz w:val="20"/>
          <w:szCs w:val="20"/>
        </w:rPr>
        <w:t>nuously enhance my knowledge and</w:t>
      </w:r>
      <w:r w:rsidR="00B92611">
        <w:rPr>
          <w:rFonts w:ascii="Tahoma" w:hAnsi="Tahoma" w:cs="Tahoma"/>
          <w:sz w:val="20"/>
          <w:szCs w:val="20"/>
        </w:rPr>
        <w:t xml:space="preserve"> </w:t>
      </w:r>
      <w:r w:rsidR="00233C41" w:rsidRPr="00233C41">
        <w:rPr>
          <w:rFonts w:ascii="Tahoma" w:hAnsi="Tahoma" w:cs="Tahoma"/>
          <w:sz w:val="20"/>
          <w:szCs w:val="20"/>
        </w:rPr>
        <w:t>upgrade my skills.</w:t>
      </w:r>
    </w:p>
    <w:p w:rsidR="00CF0350" w:rsidRPr="00B5445C" w:rsidRDefault="002939B5" w:rsidP="00F815ED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26" type="#_x0000_t75" style="width:576.05pt;height:7.5pt" o:hrpct="0" o:hr="t">
            <v:imagedata r:id="rId8" o:title="" gain="35389f" blacklevel="11141f" grayscale="t"/>
          </v:shape>
        </w:pict>
      </w:r>
    </w:p>
    <w:p w:rsidR="00F815ED" w:rsidRPr="004218F6" w:rsidRDefault="00F815ED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</w:pP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PROF</w:t>
      </w:r>
      <w:r w:rsidR="00B5445C"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ESSIONAL</w:t>
      </w:r>
      <w:r w:rsidR="002B458B" w:rsidRPr="002B458B">
        <w:rPr>
          <w:rFonts w:ascii="Tahoma" w:hAnsi="Tahoma" w:cs="Tahoma"/>
          <w:b/>
          <w:bCs/>
          <w:color w:val="003366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SUMMARY</w:t>
      </w:r>
    </w:p>
    <w:p w:rsidR="00F815ED" w:rsidRPr="00224A9B" w:rsidRDefault="00F815ED" w:rsidP="00F815ED">
      <w:pPr>
        <w:rPr>
          <w:rFonts w:ascii="Tahoma" w:hAnsi="Tahoma" w:cs="Tahoma"/>
          <w:b/>
          <w:bCs/>
          <w:sz w:val="10"/>
          <w:szCs w:val="10"/>
          <w:lang w:val="en-GB"/>
        </w:rPr>
      </w:pPr>
    </w:p>
    <w:p w:rsidR="00F815ED" w:rsidRDefault="00B5445C" w:rsidP="00F815ED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</w:t>
      </w:r>
      <w:r w:rsidR="008E3013">
        <w:rPr>
          <w:rFonts w:ascii="Tahoma" w:hAnsi="Tahoma" w:cs="Tahoma"/>
          <w:sz w:val="20"/>
          <w:szCs w:val="20"/>
        </w:rPr>
        <w:t>ver</w:t>
      </w:r>
      <w:r w:rsidR="001E1D44">
        <w:rPr>
          <w:rFonts w:ascii="Tahoma" w:hAnsi="Tahoma" w:cs="Tahoma"/>
          <w:sz w:val="20"/>
          <w:szCs w:val="20"/>
        </w:rPr>
        <w:t xml:space="preserve"> </w:t>
      </w:r>
      <w:r w:rsidR="004E5A27">
        <w:rPr>
          <w:rFonts w:ascii="Tahoma" w:hAnsi="Tahoma" w:cs="Tahoma"/>
          <w:sz w:val="20"/>
          <w:szCs w:val="20"/>
        </w:rPr>
        <w:t>1</w:t>
      </w:r>
      <w:r w:rsidR="00896DAA">
        <w:rPr>
          <w:rFonts w:ascii="Tahoma" w:hAnsi="Tahoma" w:cs="Tahoma"/>
          <w:sz w:val="20"/>
          <w:szCs w:val="20"/>
        </w:rPr>
        <w:t>7</w:t>
      </w:r>
      <w:r w:rsidR="005B4B3A">
        <w:rPr>
          <w:rFonts w:ascii="Tahoma" w:hAnsi="Tahoma" w:cs="Tahoma"/>
          <w:sz w:val="20"/>
          <w:szCs w:val="20"/>
        </w:rPr>
        <w:t xml:space="preserve"> </w:t>
      </w:r>
      <w:r w:rsidR="00024C13">
        <w:rPr>
          <w:rFonts w:ascii="Tahoma" w:hAnsi="Tahoma" w:cs="Tahoma"/>
          <w:sz w:val="20"/>
          <w:szCs w:val="20"/>
        </w:rPr>
        <w:t>Months</w:t>
      </w:r>
      <w:r w:rsidR="004E5A27">
        <w:rPr>
          <w:rFonts w:ascii="Tahoma" w:hAnsi="Tahoma" w:cs="Tahoma"/>
          <w:sz w:val="20"/>
          <w:szCs w:val="20"/>
        </w:rPr>
        <w:t xml:space="preserve"> of</w:t>
      </w:r>
      <w:r w:rsidR="0031044D">
        <w:rPr>
          <w:rFonts w:ascii="Tahoma" w:hAnsi="Tahoma" w:cs="Tahoma"/>
          <w:sz w:val="20"/>
          <w:szCs w:val="20"/>
        </w:rPr>
        <w:t xml:space="preserve"> </w:t>
      </w:r>
      <w:r w:rsidR="00226527">
        <w:rPr>
          <w:rFonts w:ascii="Tahoma" w:hAnsi="Tahoma" w:cs="Tahoma"/>
          <w:sz w:val="20"/>
          <w:szCs w:val="20"/>
        </w:rPr>
        <w:t>experience</w:t>
      </w:r>
      <w:r w:rsidR="00E007BC">
        <w:rPr>
          <w:rFonts w:ascii="Tahoma" w:hAnsi="Tahoma" w:cs="Tahoma"/>
          <w:sz w:val="20"/>
          <w:szCs w:val="20"/>
        </w:rPr>
        <w:t>.</w:t>
      </w:r>
    </w:p>
    <w:p w:rsidR="002E73E8" w:rsidRDefault="002E73E8" w:rsidP="00F815ED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Well acquainted in </w:t>
      </w:r>
      <w:r w:rsidRPr="002E73E8">
        <w:rPr>
          <w:rFonts w:ascii="Tahoma" w:hAnsi="Tahoma" w:cs="Tahoma"/>
          <w:b/>
          <w:sz w:val="20"/>
          <w:szCs w:val="20"/>
        </w:rPr>
        <w:t>Manual Testing</w:t>
      </w:r>
      <w:r>
        <w:rPr>
          <w:rFonts w:ascii="Tahoma" w:hAnsi="Tahoma" w:cs="Tahoma"/>
          <w:sz w:val="20"/>
          <w:szCs w:val="20"/>
        </w:rPr>
        <w:t>.</w:t>
      </w:r>
    </w:p>
    <w:p w:rsidR="004E758B" w:rsidRDefault="004E758B" w:rsidP="004B2B1F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</w:t>
      </w:r>
      <w:r w:rsidR="004B2B1F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on </w:t>
      </w:r>
      <w:r w:rsidR="00226527">
        <w:rPr>
          <w:rFonts w:ascii="Tahoma" w:hAnsi="Tahoma" w:cs="Tahoma"/>
          <w:sz w:val="20"/>
          <w:szCs w:val="20"/>
        </w:rPr>
        <w:t>experience</w:t>
      </w:r>
      <w:r>
        <w:rPr>
          <w:rFonts w:ascii="Tahoma" w:hAnsi="Tahoma" w:cs="Tahoma"/>
          <w:sz w:val="20"/>
          <w:szCs w:val="20"/>
        </w:rPr>
        <w:t xml:space="preserve"> in </w:t>
      </w:r>
      <w:r w:rsidR="004B2B1F">
        <w:rPr>
          <w:rFonts w:ascii="Tahoma" w:hAnsi="Tahoma" w:cs="Tahoma"/>
          <w:sz w:val="20"/>
          <w:szCs w:val="20"/>
        </w:rPr>
        <w:t xml:space="preserve">Microsoft </w:t>
      </w:r>
      <w:r w:rsidR="00C33770" w:rsidRPr="002E73E8">
        <w:rPr>
          <w:rFonts w:ascii="Tahoma" w:hAnsi="Tahoma" w:cs="Tahoma"/>
          <w:b/>
          <w:sz w:val="20"/>
          <w:szCs w:val="20"/>
        </w:rPr>
        <w:t>Asp.net</w:t>
      </w:r>
      <w:r w:rsidR="00C33770">
        <w:rPr>
          <w:rFonts w:ascii="Tahoma" w:hAnsi="Tahoma" w:cs="Tahoma"/>
          <w:sz w:val="20"/>
          <w:szCs w:val="20"/>
        </w:rPr>
        <w:t xml:space="preserve"> and related technologies</w:t>
      </w:r>
      <w:r w:rsidR="004B2B1F">
        <w:rPr>
          <w:rFonts w:ascii="Tahoma" w:hAnsi="Tahoma" w:cs="Tahoma"/>
          <w:sz w:val="20"/>
          <w:szCs w:val="20"/>
        </w:rPr>
        <w:t>.</w:t>
      </w:r>
    </w:p>
    <w:p w:rsidR="00B80FC9" w:rsidRDefault="006747B0" w:rsidP="004C7BDD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6747B0">
        <w:rPr>
          <w:rFonts w:ascii="Tahoma" w:hAnsi="Tahoma" w:cs="Tahoma"/>
          <w:sz w:val="20"/>
          <w:szCs w:val="20"/>
        </w:rPr>
        <w:t xml:space="preserve">Hands on experience in </w:t>
      </w:r>
      <w:r w:rsidR="00B5445C">
        <w:rPr>
          <w:rFonts w:ascii="Tahoma" w:hAnsi="Tahoma" w:cs="Tahoma"/>
          <w:sz w:val="20"/>
          <w:szCs w:val="20"/>
        </w:rPr>
        <w:t xml:space="preserve">SQL Server </w:t>
      </w:r>
      <w:r w:rsidR="004B2B1F">
        <w:rPr>
          <w:rFonts w:ascii="Tahoma" w:hAnsi="Tahoma" w:cs="Tahoma"/>
          <w:sz w:val="20"/>
          <w:szCs w:val="20"/>
        </w:rPr>
        <w:t>2008</w:t>
      </w:r>
      <w:r>
        <w:rPr>
          <w:rFonts w:ascii="Tahoma" w:hAnsi="Tahoma" w:cs="Tahoma"/>
          <w:sz w:val="20"/>
          <w:szCs w:val="20"/>
        </w:rPr>
        <w:t>.</w:t>
      </w:r>
    </w:p>
    <w:p w:rsidR="00082CAD" w:rsidRPr="004C7BDD" w:rsidRDefault="00082CAD" w:rsidP="004C7BDD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OCJP certified.</w:t>
      </w:r>
    </w:p>
    <w:p w:rsidR="00635DAA" w:rsidRPr="00CD3019" w:rsidRDefault="00635DAA" w:rsidP="00CD3019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communication and interpersonal skills with good problem solving ability.</w:t>
      </w:r>
    </w:p>
    <w:p w:rsidR="00330D69" w:rsidRPr="00330D69" w:rsidRDefault="00A51231" w:rsidP="00330D69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D7735E">
        <w:rPr>
          <w:rFonts w:ascii="Tahoma" w:hAnsi="Tahoma" w:cs="Tahoma"/>
          <w:bCs/>
          <w:sz w:val="20"/>
          <w:szCs w:val="20"/>
        </w:rPr>
        <w:t>Focused and hardworking</w:t>
      </w:r>
      <w:r w:rsidRPr="00D7735E">
        <w:rPr>
          <w:rFonts w:ascii="Tahoma" w:hAnsi="Tahoma" w:cs="Tahoma"/>
          <w:sz w:val="20"/>
          <w:szCs w:val="20"/>
        </w:rPr>
        <w:t>,</w:t>
      </w:r>
      <w:r w:rsidR="0031044D">
        <w:rPr>
          <w:rFonts w:ascii="Tahoma" w:hAnsi="Tahoma" w:cs="Tahoma"/>
          <w:sz w:val="20"/>
          <w:szCs w:val="20"/>
        </w:rPr>
        <w:t xml:space="preserve"> </w:t>
      </w:r>
      <w:r w:rsidR="00226527" w:rsidRPr="000C0773">
        <w:rPr>
          <w:rFonts w:ascii="Tahoma" w:hAnsi="Tahoma" w:cs="Tahoma"/>
          <w:sz w:val="20"/>
          <w:szCs w:val="20"/>
        </w:rPr>
        <w:t>s</w:t>
      </w:r>
      <w:r w:rsidR="00226527">
        <w:rPr>
          <w:rFonts w:ascii="Tahoma" w:hAnsi="Tahoma" w:cs="Tahoma"/>
          <w:sz w:val="20"/>
          <w:szCs w:val="20"/>
        </w:rPr>
        <w:t>elf-motivated</w:t>
      </w:r>
      <w:r>
        <w:rPr>
          <w:rFonts w:ascii="Tahoma" w:hAnsi="Tahoma" w:cs="Tahoma"/>
          <w:sz w:val="20"/>
          <w:szCs w:val="20"/>
        </w:rPr>
        <w:t xml:space="preserve"> and team oriented, </w:t>
      </w:r>
      <w:r w:rsidRPr="000C0773">
        <w:rPr>
          <w:rFonts w:ascii="Tahoma" w:hAnsi="Tahoma" w:cs="Tahoma"/>
          <w:sz w:val="20"/>
          <w:szCs w:val="20"/>
        </w:rPr>
        <w:t>with capability to meet high-pressure deadlines</w:t>
      </w:r>
      <w:r>
        <w:rPr>
          <w:rFonts w:ascii="Tahoma" w:hAnsi="Tahoma" w:cs="Tahoma"/>
          <w:sz w:val="20"/>
          <w:szCs w:val="20"/>
        </w:rPr>
        <w:t>.</w:t>
      </w:r>
    </w:p>
    <w:p w:rsidR="00CF0350" w:rsidRDefault="002939B5" w:rsidP="00182DF4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27" type="#_x0000_t75" style="width:576.05pt;height:7.5pt" o:hrpct="0" o:hr="t">
            <v:imagedata r:id="rId8" o:title="" gain="35389f" blacklevel="11141f" grayscale="t"/>
          </v:shape>
        </w:pict>
      </w:r>
    </w:p>
    <w:p w:rsidR="00EF474A" w:rsidRPr="0047181D" w:rsidRDefault="00EF474A" w:rsidP="00182DF4">
      <w:pPr>
        <w:rPr>
          <w:rFonts w:ascii="Tahoma" w:hAnsi="Tahoma" w:cs="Tahoma"/>
          <w:sz w:val="12"/>
          <w:szCs w:val="12"/>
          <w:lang w:val="en-GB"/>
        </w:rPr>
      </w:pPr>
    </w:p>
    <w:p w:rsidR="00182DF4" w:rsidRDefault="006747C8" w:rsidP="005B4B3A">
      <w:pPr>
        <w:outlineLvl w:val="0"/>
        <w:rPr>
          <w:rFonts w:ascii="Tahoma" w:hAnsi="Tahoma" w:cs="Tahoma"/>
          <w:b/>
          <w:bCs/>
          <w:color w:val="003366"/>
          <w:sz w:val="16"/>
          <w:szCs w:val="16"/>
          <w:u w:val="single"/>
        </w:rPr>
      </w:pPr>
      <w:r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EMPLOYE</w:t>
      </w:r>
      <w:r w:rsidR="00182DF4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R</w:t>
      </w:r>
    </w:p>
    <w:p w:rsidR="00182DF4" w:rsidRPr="006950E4" w:rsidRDefault="00182DF4" w:rsidP="00182DF4">
      <w:pPr>
        <w:rPr>
          <w:rFonts w:ascii="Tahoma" w:hAnsi="Tahoma" w:cs="Tahoma"/>
          <w:b/>
          <w:bCs/>
          <w:color w:val="003366"/>
          <w:sz w:val="12"/>
          <w:szCs w:val="12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968"/>
        <w:gridCol w:w="1826"/>
        <w:gridCol w:w="3118"/>
      </w:tblGrid>
      <w:tr w:rsidR="00182DF4" w:rsidRPr="0058277F" w:rsidTr="00F9799F">
        <w:trPr>
          <w:trHeight w:val="199"/>
        </w:trPr>
        <w:tc>
          <w:tcPr>
            <w:tcW w:w="2160" w:type="dxa"/>
          </w:tcPr>
          <w:p w:rsidR="00182DF4" w:rsidRPr="0058277F" w:rsidRDefault="00182DF4" w:rsidP="00775007">
            <w:pPr>
              <w:jc w:val="center"/>
              <w:rPr>
                <w:rFonts w:ascii="Tahoma" w:hAnsi="Tahoma" w:cs="Tahoma"/>
                <w:b/>
                <w:bCs/>
                <w:color w:val="003366"/>
                <w:sz w:val="22"/>
                <w:szCs w:val="22"/>
                <w:u w:val="single"/>
              </w:rPr>
            </w:pPr>
            <w:r w:rsidRPr="0058277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1968" w:type="dxa"/>
          </w:tcPr>
          <w:p w:rsidR="00182DF4" w:rsidRPr="0058277F" w:rsidRDefault="00DB25F5" w:rsidP="00775007">
            <w:pPr>
              <w:jc w:val="center"/>
              <w:rPr>
                <w:rFonts w:ascii="Tahoma" w:hAnsi="Tahoma" w:cs="Tahoma"/>
                <w:b/>
                <w:bCs/>
                <w:color w:val="003366"/>
                <w:sz w:val="22"/>
                <w:szCs w:val="22"/>
                <w:u w:val="singl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D</w:t>
            </w:r>
            <w:r w:rsidR="00182DF4" w:rsidRPr="0058277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ESIGNATION</w:t>
            </w:r>
          </w:p>
        </w:tc>
        <w:tc>
          <w:tcPr>
            <w:tcW w:w="1826" w:type="dxa"/>
          </w:tcPr>
          <w:p w:rsidR="00F9799F" w:rsidRDefault="00182DF4" w:rsidP="00775007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58277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DURATION</w:t>
            </w:r>
          </w:p>
          <w:p w:rsidR="00182DF4" w:rsidRPr="0058277F" w:rsidRDefault="00220F9F" w:rsidP="00775007">
            <w:pPr>
              <w:jc w:val="center"/>
              <w:rPr>
                <w:rFonts w:ascii="Tahoma" w:hAnsi="Tahoma" w:cs="Tahoma"/>
                <w:b/>
                <w:bCs/>
                <w:color w:val="003366"/>
                <w:sz w:val="22"/>
                <w:szCs w:val="22"/>
                <w:u w:val="single"/>
              </w:rPr>
            </w:pPr>
            <w:r w:rsidRPr="00717B0F">
              <w:rPr>
                <w:rFonts w:ascii="Tahoma" w:hAnsi="Tahoma" w:cs="Tahoma"/>
                <w:b/>
                <w:bCs/>
                <w:color w:val="000000"/>
                <w:sz w:val="14"/>
                <w:szCs w:val="22"/>
                <w:lang w:val="en-GB"/>
              </w:rPr>
              <w:t>(</w:t>
            </w:r>
            <w:r w:rsidR="00024C13">
              <w:rPr>
                <w:rFonts w:ascii="Tahoma" w:hAnsi="Tahoma" w:cs="Tahoma"/>
                <w:b/>
                <w:bCs/>
                <w:color w:val="000000"/>
                <w:sz w:val="14"/>
                <w:szCs w:val="22"/>
                <w:lang w:val="en-GB"/>
              </w:rPr>
              <w:t>DD/</w:t>
            </w:r>
            <w:r w:rsidRPr="00717B0F">
              <w:rPr>
                <w:rFonts w:ascii="Tahoma" w:hAnsi="Tahoma" w:cs="Tahoma"/>
                <w:b/>
                <w:bCs/>
                <w:color w:val="000000"/>
                <w:sz w:val="14"/>
                <w:szCs w:val="22"/>
                <w:lang w:val="en-GB"/>
              </w:rPr>
              <w:t>MM/YY)</w:t>
            </w:r>
          </w:p>
        </w:tc>
        <w:tc>
          <w:tcPr>
            <w:tcW w:w="3118" w:type="dxa"/>
          </w:tcPr>
          <w:p w:rsidR="00182DF4" w:rsidRPr="0058277F" w:rsidRDefault="00182DF4" w:rsidP="00775007">
            <w:pPr>
              <w:jc w:val="center"/>
              <w:rPr>
                <w:rFonts w:ascii="Tahoma" w:hAnsi="Tahoma" w:cs="Tahoma"/>
                <w:b/>
                <w:bCs/>
                <w:color w:val="003366"/>
                <w:sz w:val="22"/>
                <w:szCs w:val="22"/>
              </w:rPr>
            </w:pPr>
            <w:r w:rsidRPr="0058277F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WEB SITE</w:t>
            </w:r>
          </w:p>
        </w:tc>
      </w:tr>
      <w:tr w:rsidR="00775007" w:rsidRPr="0058277F" w:rsidTr="00F9799F">
        <w:trPr>
          <w:trHeight w:val="354"/>
        </w:trPr>
        <w:tc>
          <w:tcPr>
            <w:tcW w:w="2160" w:type="dxa"/>
          </w:tcPr>
          <w:p w:rsidR="00775007" w:rsidRDefault="00775007" w:rsidP="00775007">
            <w:pP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MPSC Office, Mumbai</w:t>
            </w:r>
          </w:p>
        </w:tc>
        <w:tc>
          <w:tcPr>
            <w:tcW w:w="1968" w:type="dxa"/>
          </w:tcPr>
          <w:p w:rsidR="00775007" w:rsidRPr="005E792A" w:rsidRDefault="00775007" w:rsidP="005E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Asst. Programmer</w:t>
            </w:r>
          </w:p>
        </w:tc>
        <w:tc>
          <w:tcPr>
            <w:tcW w:w="1826" w:type="dxa"/>
          </w:tcPr>
          <w:p w:rsidR="00F9799F" w:rsidRDefault="00775007" w:rsidP="0047181D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23/09/2013-</w:t>
            </w:r>
          </w:p>
          <w:p w:rsidR="00775007" w:rsidRPr="0047181D" w:rsidRDefault="00775007" w:rsidP="0047181D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 w:rsidRPr="00775007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GB"/>
              </w:rPr>
              <w:t>Till Date</w:t>
            </w:r>
          </w:p>
        </w:tc>
        <w:tc>
          <w:tcPr>
            <w:tcW w:w="3118" w:type="dxa"/>
          </w:tcPr>
          <w:p w:rsidR="00775007" w:rsidRDefault="00775007" w:rsidP="00F9799F">
            <w:pPr>
              <w:jc w:val="center"/>
            </w:pPr>
            <w:r w:rsidRPr="00291CB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http://</w:t>
            </w:r>
            <w:r w:rsidR="002276C6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mahampsc.</w:t>
            </w:r>
            <w:r w:rsidRPr="00291CB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mahaonline.gov.in</w:t>
            </w:r>
          </w:p>
        </w:tc>
      </w:tr>
      <w:tr w:rsidR="003E6524" w:rsidRPr="0058277F" w:rsidTr="00F9799F">
        <w:trPr>
          <w:trHeight w:val="354"/>
        </w:trPr>
        <w:tc>
          <w:tcPr>
            <w:tcW w:w="2160" w:type="dxa"/>
          </w:tcPr>
          <w:p w:rsidR="003E6524" w:rsidRDefault="003E6524" w:rsidP="00AD554F">
            <w:pP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Appeal soft Pvt</w:t>
            </w:r>
            <w:r w:rsidR="0031044D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.</w:t>
            </w: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 xml:space="preserve"> Ltd</w:t>
            </w:r>
            <w:r w:rsidR="0031044D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968" w:type="dxa"/>
          </w:tcPr>
          <w:p w:rsidR="003E6524" w:rsidRPr="005E792A" w:rsidRDefault="00B45439" w:rsidP="007661C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Trainee</w:t>
            </w:r>
          </w:p>
        </w:tc>
        <w:tc>
          <w:tcPr>
            <w:tcW w:w="1826" w:type="dxa"/>
          </w:tcPr>
          <w:p w:rsidR="003E6524" w:rsidRPr="00024C13" w:rsidRDefault="00024C13" w:rsidP="00024C13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02/01</w:t>
            </w:r>
            <w:r w:rsidR="005E792A"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/201</w:t>
            </w:r>
            <w:r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3</w:t>
            </w:r>
            <w:r w:rsidR="0047181D"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12/07</w:t>
            </w:r>
            <w:r w:rsidR="00EF6946" w:rsidRPr="00024C13"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/2013</w:t>
            </w:r>
          </w:p>
        </w:tc>
        <w:tc>
          <w:tcPr>
            <w:tcW w:w="3118" w:type="dxa"/>
          </w:tcPr>
          <w:p w:rsidR="003E6524" w:rsidRPr="0047181D" w:rsidRDefault="00B3339F" w:rsidP="00F9799F">
            <w:pPr>
              <w:jc w:val="center"/>
              <w:rPr>
                <w:rFonts w:ascii="Tahoma" w:hAnsi="Tahoma" w:cs="Tahoma"/>
                <w:bCs/>
                <w:color w:val="000000"/>
                <w:sz w:val="18"/>
                <w:szCs w:val="18"/>
                <w:lang w:val="en-GB"/>
              </w:rPr>
            </w:pPr>
            <w:r w:rsidRPr="00291CBD">
              <w:rPr>
                <w:rFonts w:ascii="Tahoma" w:hAnsi="Tahoma" w:cs="Tahoma"/>
                <w:bCs/>
                <w:sz w:val="18"/>
                <w:szCs w:val="18"/>
                <w:lang w:val="en-GB"/>
              </w:rPr>
              <w:t>http://www.appealsoft.com</w:t>
            </w:r>
          </w:p>
        </w:tc>
      </w:tr>
    </w:tbl>
    <w:p w:rsidR="007661CF" w:rsidRDefault="007661CF" w:rsidP="00EF474A">
      <w:pPr>
        <w:rPr>
          <w:rFonts w:ascii="Tahoma" w:hAnsi="Tahoma" w:cs="Tahoma"/>
          <w:sz w:val="20"/>
          <w:szCs w:val="20"/>
          <w:lang w:val="en-GB"/>
        </w:rPr>
      </w:pPr>
    </w:p>
    <w:p w:rsidR="00CF0350" w:rsidRDefault="00082CAD" w:rsidP="00EF474A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28" type="#_x0000_t75" style="width:576.05pt;height:7.5pt" o:hrpct="0" o:hr="t">
            <v:imagedata r:id="rId8" o:title="" gain="35389f" blacklevel="11141f" grayscale="t"/>
          </v:shape>
        </w:pict>
      </w:r>
    </w:p>
    <w:p w:rsidR="00EF474A" w:rsidRPr="002B00F2" w:rsidRDefault="00EF474A" w:rsidP="00EF474A">
      <w:pPr>
        <w:rPr>
          <w:rFonts w:ascii="Tahoma" w:hAnsi="Tahoma" w:cs="Tahoma"/>
          <w:sz w:val="12"/>
          <w:szCs w:val="12"/>
          <w:lang w:val="en-GB"/>
        </w:rPr>
      </w:pPr>
    </w:p>
    <w:p w:rsidR="00F815ED" w:rsidRDefault="00F815ED" w:rsidP="005B4B3A">
      <w:pPr>
        <w:jc w:val="both"/>
        <w:outlineLvl w:val="0"/>
        <w:rPr>
          <w:rFonts w:ascii="Tahoma" w:hAnsi="Tahoma" w:cs="Tahoma"/>
          <w:b/>
          <w:bCs/>
          <w:color w:val="003366"/>
          <w:sz w:val="16"/>
          <w:szCs w:val="16"/>
          <w:u w:val="single"/>
          <w:lang w:val="en-GB"/>
        </w:rPr>
      </w:pP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SKILL</w:t>
      </w:r>
      <w:r w:rsidRPr="002B458B">
        <w:rPr>
          <w:rFonts w:ascii="Tahoma" w:hAnsi="Tahoma" w:cs="Tahoma"/>
          <w:b/>
          <w:bCs/>
          <w:color w:val="003366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 xml:space="preserve">SET </w:t>
      </w:r>
    </w:p>
    <w:p w:rsidR="007C04EE" w:rsidRPr="00AB0D73" w:rsidRDefault="007C04EE" w:rsidP="00F815ED">
      <w:pPr>
        <w:jc w:val="both"/>
        <w:rPr>
          <w:rFonts w:ascii="Tahoma" w:hAnsi="Tahoma" w:cs="Tahoma"/>
          <w:b/>
          <w:bCs/>
          <w:color w:val="003366"/>
          <w:sz w:val="12"/>
          <w:szCs w:val="12"/>
          <w:u w:val="single"/>
          <w:lang w:val="en-GB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70"/>
        <w:gridCol w:w="5602"/>
      </w:tblGrid>
      <w:tr w:rsidR="00F815ED" w:rsidRPr="001331AC" w:rsidTr="0047181D">
        <w:trPr>
          <w:trHeight w:val="260"/>
        </w:trPr>
        <w:tc>
          <w:tcPr>
            <w:tcW w:w="3470" w:type="dxa"/>
          </w:tcPr>
          <w:p w:rsidR="00F815ED" w:rsidRPr="00447C85" w:rsidRDefault="00F815ED" w:rsidP="00117C6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47C85">
              <w:rPr>
                <w:rFonts w:ascii="Tahoma" w:hAnsi="Tahoma" w:cs="Tahoma"/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5602" w:type="dxa"/>
          </w:tcPr>
          <w:p w:rsidR="00F815ED" w:rsidRPr="00447C85" w:rsidRDefault="007164E9" w:rsidP="0097331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Windows</w:t>
            </w:r>
          </w:p>
        </w:tc>
      </w:tr>
      <w:tr w:rsidR="00330D69" w:rsidRPr="001331AC" w:rsidTr="0047181D">
        <w:trPr>
          <w:trHeight w:val="260"/>
        </w:trPr>
        <w:tc>
          <w:tcPr>
            <w:tcW w:w="3470" w:type="dxa"/>
          </w:tcPr>
          <w:p w:rsidR="00330D69" w:rsidRPr="00447C85" w:rsidRDefault="00330D69" w:rsidP="00117C6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Concepts &amp; Tools</w:t>
            </w:r>
          </w:p>
        </w:tc>
        <w:tc>
          <w:tcPr>
            <w:tcW w:w="5602" w:type="dxa"/>
          </w:tcPr>
          <w:p w:rsidR="00330D69" w:rsidRDefault="00330D69" w:rsidP="00E007B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Manual Testing, QTP, QC</w:t>
            </w:r>
          </w:p>
        </w:tc>
      </w:tr>
      <w:tr w:rsidR="00F815ED" w:rsidRPr="001331AC" w:rsidTr="0047181D">
        <w:trPr>
          <w:trHeight w:val="260"/>
        </w:trPr>
        <w:tc>
          <w:tcPr>
            <w:tcW w:w="3470" w:type="dxa"/>
          </w:tcPr>
          <w:p w:rsidR="00F815ED" w:rsidRPr="00447C85" w:rsidRDefault="00F815ED" w:rsidP="007C130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47C85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Programming </w:t>
            </w:r>
            <w:r w:rsidR="007C130A">
              <w:rPr>
                <w:rFonts w:ascii="Tahoma" w:hAnsi="Tahoma" w:cs="Tahoma"/>
                <w:b/>
                <w:bCs/>
                <w:sz w:val="20"/>
                <w:szCs w:val="20"/>
              </w:rPr>
              <w:t>Skills</w:t>
            </w:r>
            <w:r w:rsidRPr="00447C8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602" w:type="dxa"/>
          </w:tcPr>
          <w:p w:rsidR="00F815ED" w:rsidRPr="00447C85" w:rsidRDefault="007C130A" w:rsidP="00E007B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ASP.Net,</w:t>
            </w:r>
            <w:r w:rsidR="000B4B4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73313">
              <w:rPr>
                <w:rFonts w:ascii="Tahoma" w:hAnsi="Tahoma" w:cs="Tahoma"/>
                <w:sz w:val="20"/>
                <w:szCs w:val="20"/>
              </w:rPr>
              <w:t xml:space="preserve">C </w:t>
            </w:r>
            <w:r>
              <w:rPr>
                <w:rFonts w:ascii="Tahoma" w:hAnsi="Tahoma" w:cs="Tahoma"/>
                <w:sz w:val="20"/>
                <w:szCs w:val="20"/>
              </w:rPr>
              <w:t>#</w:t>
            </w:r>
            <w:r w:rsidR="00D25C54">
              <w:rPr>
                <w:rFonts w:ascii="Tahoma" w:hAnsi="Tahoma" w:cs="Tahoma"/>
                <w:sz w:val="20"/>
                <w:szCs w:val="20"/>
              </w:rPr>
              <w:t>, JAVA</w:t>
            </w:r>
          </w:p>
        </w:tc>
      </w:tr>
      <w:tr w:rsidR="00F815ED" w:rsidRPr="001331AC" w:rsidTr="0047181D">
        <w:trPr>
          <w:trHeight w:val="260"/>
        </w:trPr>
        <w:tc>
          <w:tcPr>
            <w:tcW w:w="3470" w:type="dxa"/>
          </w:tcPr>
          <w:p w:rsidR="00F815ED" w:rsidRPr="00447C85" w:rsidRDefault="00F815ED" w:rsidP="00117C6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47C85">
              <w:rPr>
                <w:rFonts w:ascii="Tahoma" w:hAnsi="Tahoma" w:cs="Tahoma"/>
                <w:b/>
                <w:sz w:val="20"/>
                <w:szCs w:val="20"/>
              </w:rPr>
              <w:t>RDBMS</w:t>
            </w:r>
            <w:r w:rsidRPr="00447C8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602" w:type="dxa"/>
          </w:tcPr>
          <w:p w:rsidR="00F815ED" w:rsidRPr="00447C85" w:rsidRDefault="001E2840" w:rsidP="007661C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SQL</w:t>
            </w:r>
            <w:r w:rsidR="003F4844">
              <w:rPr>
                <w:rFonts w:ascii="Tahoma" w:hAnsi="Tahoma" w:cs="Tahoma"/>
                <w:sz w:val="20"/>
                <w:szCs w:val="20"/>
              </w:rPr>
              <w:t xml:space="preserve"> Server</w:t>
            </w:r>
          </w:p>
        </w:tc>
      </w:tr>
      <w:tr w:rsidR="00F815ED" w:rsidRPr="001331AC" w:rsidTr="0047181D">
        <w:trPr>
          <w:trHeight w:val="260"/>
        </w:trPr>
        <w:tc>
          <w:tcPr>
            <w:tcW w:w="3470" w:type="dxa"/>
          </w:tcPr>
          <w:p w:rsidR="00F815ED" w:rsidRPr="00447C85" w:rsidRDefault="00F815ED" w:rsidP="00117C6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47C85">
              <w:rPr>
                <w:rFonts w:ascii="Tahoma" w:hAnsi="Tahoma" w:cs="Tahoma"/>
                <w:b/>
                <w:sz w:val="20"/>
                <w:szCs w:val="20"/>
              </w:rPr>
              <w:t>IDE</w:t>
            </w:r>
            <w:r w:rsidRPr="00447C85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602" w:type="dxa"/>
          </w:tcPr>
          <w:p w:rsidR="00F815ED" w:rsidRPr="00447C85" w:rsidRDefault="00973313" w:rsidP="00117C60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Visual Studio 2010</w:t>
            </w:r>
            <w:r w:rsidR="001E2840">
              <w:rPr>
                <w:rFonts w:ascii="Tahoma" w:hAnsi="Tahoma" w:cs="Tahoma"/>
                <w:sz w:val="20"/>
                <w:szCs w:val="20"/>
              </w:rPr>
              <w:t>/2012</w:t>
            </w:r>
          </w:p>
        </w:tc>
      </w:tr>
    </w:tbl>
    <w:p w:rsidR="007661CF" w:rsidRDefault="007661CF" w:rsidP="00B1653C">
      <w:pPr>
        <w:rPr>
          <w:rFonts w:ascii="Tahoma" w:hAnsi="Tahoma" w:cs="Tahoma"/>
          <w:sz w:val="20"/>
          <w:szCs w:val="20"/>
          <w:lang w:val="en-GB"/>
        </w:rPr>
      </w:pPr>
    </w:p>
    <w:p w:rsidR="00CF0350" w:rsidRPr="00EF474A" w:rsidRDefault="00082CAD" w:rsidP="00B1653C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29" type="#_x0000_t75" style="width:576.05pt;height:7.5pt" o:hrpct="0" o:hr="t">
            <v:imagedata r:id="rId8" o:title="" gain="35389f" blacklevel="11141f" grayscale="t"/>
          </v:shape>
        </w:pict>
      </w:r>
    </w:p>
    <w:p w:rsidR="009C7DD6" w:rsidRDefault="00B65FDF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PROJECT</w:t>
      </w:r>
      <w:r w:rsidR="002B458B" w:rsidRPr="002B458B">
        <w:rPr>
          <w:rFonts w:ascii="Tahoma" w:hAnsi="Tahoma" w:cs="Tahoma"/>
          <w:b/>
          <w:bCs/>
          <w:color w:val="003366"/>
          <w:sz w:val="22"/>
          <w:szCs w:val="22"/>
        </w:rPr>
        <w:t xml:space="preserve"> </w:t>
      </w: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UNDERTAKEN</w:t>
      </w:r>
    </w:p>
    <w:p w:rsidR="00330D69" w:rsidRDefault="00330D69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7"/>
        <w:gridCol w:w="6995"/>
      </w:tblGrid>
      <w:tr w:rsidR="00330D69" w:rsidRPr="00ED3BC7" w:rsidTr="000E7170">
        <w:trPr>
          <w:trHeight w:val="278"/>
        </w:trPr>
        <w:tc>
          <w:tcPr>
            <w:tcW w:w="2077" w:type="dxa"/>
          </w:tcPr>
          <w:p w:rsidR="00330D69" w:rsidRPr="003666E9" w:rsidRDefault="00330D69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995" w:type="dxa"/>
          </w:tcPr>
          <w:p w:rsidR="00E007BC" w:rsidRPr="00C67D5A" w:rsidRDefault="00330D69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D69">
              <w:rPr>
                <w:rFonts w:ascii="Tahoma" w:hAnsi="Tahoma" w:cs="Tahoma"/>
                <w:b/>
                <w:bCs/>
                <w:sz w:val="20"/>
                <w:szCs w:val="20"/>
              </w:rPr>
              <w:t>mahampsc.mahaonline.gov.in</w:t>
            </w:r>
          </w:p>
        </w:tc>
      </w:tr>
      <w:tr w:rsidR="00330D69" w:rsidRPr="001331AC" w:rsidTr="000E7170">
        <w:trPr>
          <w:trHeight w:val="278"/>
        </w:trPr>
        <w:tc>
          <w:tcPr>
            <w:tcW w:w="2077" w:type="dxa"/>
          </w:tcPr>
          <w:p w:rsidR="00330D69" w:rsidRPr="003666E9" w:rsidRDefault="00330D69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995" w:type="dxa"/>
          </w:tcPr>
          <w:p w:rsidR="00330D69" w:rsidRPr="00545222" w:rsidRDefault="00330D69" w:rsidP="000E7170">
            <w:pPr>
              <w:widowContro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GB"/>
              </w:rPr>
              <w:t>Maharashtra Public Service Commission, Mumbai</w:t>
            </w:r>
          </w:p>
        </w:tc>
      </w:tr>
      <w:tr w:rsidR="00330D69" w:rsidRPr="001331AC" w:rsidTr="000E7170">
        <w:trPr>
          <w:trHeight w:val="383"/>
        </w:trPr>
        <w:tc>
          <w:tcPr>
            <w:tcW w:w="2077" w:type="dxa"/>
          </w:tcPr>
          <w:p w:rsidR="00330D69" w:rsidRPr="003666E9" w:rsidRDefault="00330D69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My Role</w:t>
            </w:r>
          </w:p>
        </w:tc>
        <w:tc>
          <w:tcPr>
            <w:tcW w:w="6995" w:type="dxa"/>
          </w:tcPr>
          <w:p w:rsidR="00903787" w:rsidRPr="00E530B0" w:rsidRDefault="00903787" w:rsidP="000E7170">
            <w:pPr>
              <w:suppressAutoHyphens/>
              <w:rPr>
                <w:rFonts w:ascii="Tahoma" w:hAnsi="Tahoma" w:cs="Tahoma"/>
                <w:b/>
                <w:sz w:val="10"/>
                <w:szCs w:val="10"/>
              </w:rPr>
            </w:pPr>
          </w:p>
          <w:p w:rsidR="00330D69" w:rsidRPr="00903787" w:rsidRDefault="00330D69" w:rsidP="00195C33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903787">
              <w:rPr>
                <w:rFonts w:ascii="Tahoma" w:hAnsi="Tahoma" w:cs="Tahoma"/>
                <w:sz w:val="20"/>
                <w:szCs w:val="20"/>
              </w:rPr>
              <w:t>Understanding requirement specification, Preparing Test Data, Executing Test Cases, Create Defect Logs, Defect Reporting</w:t>
            </w:r>
          </w:p>
        </w:tc>
      </w:tr>
    </w:tbl>
    <w:p w:rsidR="00E007BC" w:rsidRPr="00C62D40" w:rsidRDefault="00E007BC" w:rsidP="005B4B3A">
      <w:pPr>
        <w:outlineLvl w:val="0"/>
        <w:rPr>
          <w:rFonts w:ascii="Tahoma" w:hAnsi="Tahoma" w:cs="Tahoma"/>
          <w:sz w:val="10"/>
          <w:szCs w:val="10"/>
          <w:lang w:val="en-GB"/>
        </w:rPr>
      </w:pPr>
    </w:p>
    <w:p w:rsidR="00330D69" w:rsidRDefault="00082CAD" w:rsidP="005B4B3A">
      <w:pPr>
        <w:outlineLvl w:val="0"/>
        <w:rPr>
          <w:rFonts w:ascii="Tahoma" w:hAnsi="Tahoma" w:cs="Tahoma"/>
          <w:color w:val="FF0000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0" type="#_x0000_t75" style="width:576.05pt;height:7.5pt" o:hrpct="0" o:hr="t">
            <v:imagedata r:id="rId8" o:title="" gain="35389f" blacklevel="11141f" grayscale="t"/>
          </v:shape>
        </w:pict>
      </w:r>
    </w:p>
    <w:p w:rsidR="00C62D40" w:rsidRPr="00C62D40" w:rsidRDefault="00C62D40" w:rsidP="005B4B3A">
      <w:pPr>
        <w:outlineLvl w:val="0"/>
        <w:rPr>
          <w:rFonts w:ascii="Tahoma" w:hAnsi="Tahoma" w:cs="Tahoma"/>
          <w:sz w:val="10"/>
          <w:szCs w:val="10"/>
          <w:lang w:val="en-GB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7"/>
        <w:gridCol w:w="6995"/>
      </w:tblGrid>
      <w:tr w:rsidR="00E007BC" w:rsidRPr="00ED3BC7" w:rsidTr="000E7170">
        <w:trPr>
          <w:trHeight w:val="278"/>
        </w:trPr>
        <w:tc>
          <w:tcPr>
            <w:tcW w:w="2077" w:type="dxa"/>
          </w:tcPr>
          <w:p w:rsidR="00E007BC" w:rsidRPr="003666E9" w:rsidRDefault="00E007BC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995" w:type="dxa"/>
          </w:tcPr>
          <w:p w:rsidR="00E007BC" w:rsidRPr="003666E9" w:rsidRDefault="00E007BC" w:rsidP="00E007BC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Seat Allocation System</w:t>
            </w:r>
          </w:p>
        </w:tc>
      </w:tr>
      <w:tr w:rsidR="00E007BC" w:rsidRPr="001331AC" w:rsidTr="000E7170">
        <w:trPr>
          <w:trHeight w:val="278"/>
        </w:trPr>
        <w:tc>
          <w:tcPr>
            <w:tcW w:w="2077" w:type="dxa"/>
          </w:tcPr>
          <w:p w:rsidR="00E007BC" w:rsidRPr="003666E9" w:rsidRDefault="00E007BC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995" w:type="dxa"/>
          </w:tcPr>
          <w:p w:rsidR="00E007BC" w:rsidRPr="00545222" w:rsidRDefault="00E007BC" w:rsidP="000E7170">
            <w:pPr>
              <w:widowContro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GB"/>
              </w:rPr>
              <w:t>Maharashtra Public Service Commission, Mumbai</w:t>
            </w:r>
          </w:p>
        </w:tc>
      </w:tr>
      <w:tr w:rsidR="00E007BC" w:rsidRPr="001331AC" w:rsidTr="00E530B0">
        <w:trPr>
          <w:trHeight w:val="696"/>
        </w:trPr>
        <w:tc>
          <w:tcPr>
            <w:tcW w:w="2077" w:type="dxa"/>
          </w:tcPr>
          <w:p w:rsidR="00E007BC" w:rsidRPr="003666E9" w:rsidRDefault="00E007BC" w:rsidP="000E717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My Role</w:t>
            </w:r>
          </w:p>
        </w:tc>
        <w:tc>
          <w:tcPr>
            <w:tcW w:w="6995" w:type="dxa"/>
          </w:tcPr>
          <w:p w:rsidR="00E530B0" w:rsidRPr="00E530B0" w:rsidRDefault="00E530B0" w:rsidP="000E7170">
            <w:pPr>
              <w:suppressAutoHyphens/>
              <w:rPr>
                <w:rFonts w:ascii="Tahoma" w:hAnsi="Tahoma" w:cs="Tahoma"/>
                <w:sz w:val="10"/>
                <w:szCs w:val="10"/>
              </w:rPr>
            </w:pPr>
          </w:p>
          <w:p w:rsidR="00E007BC" w:rsidRPr="00903787" w:rsidRDefault="00E007BC" w:rsidP="00195C33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903787">
              <w:rPr>
                <w:rFonts w:ascii="Tahoma" w:hAnsi="Tahoma" w:cs="Tahoma"/>
                <w:sz w:val="20"/>
                <w:szCs w:val="20"/>
              </w:rPr>
              <w:t>Understanding requirement specification, Preparing Test Data, Executing Test Cases, Create Defect Logs, Defect Reporting</w:t>
            </w:r>
          </w:p>
        </w:tc>
      </w:tr>
    </w:tbl>
    <w:p w:rsidR="002B458B" w:rsidRDefault="002B458B" w:rsidP="005B4B3A">
      <w:pPr>
        <w:outlineLvl w:val="0"/>
        <w:rPr>
          <w:rFonts w:ascii="Tahoma" w:hAnsi="Tahoma" w:cs="Tahoma"/>
          <w:color w:val="FF0000"/>
          <w:sz w:val="20"/>
          <w:szCs w:val="20"/>
          <w:lang w:val="en-GB"/>
        </w:rPr>
      </w:pPr>
    </w:p>
    <w:p w:rsidR="00E007BC" w:rsidRPr="00330D69" w:rsidRDefault="00082CAD" w:rsidP="005B4B3A">
      <w:pPr>
        <w:outlineLvl w:val="0"/>
        <w:rPr>
          <w:rFonts w:ascii="Tahoma" w:hAnsi="Tahoma" w:cs="Tahoma"/>
          <w:bCs/>
          <w:color w:val="003366"/>
          <w:sz w:val="22"/>
          <w:szCs w:val="22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lastRenderedPageBreak/>
        <w:pict>
          <v:shape id="_x0000_i1031" type="#_x0000_t75" style="width:576.05pt;height:7.5pt" o:hrpct="0" o:hr="t">
            <v:imagedata r:id="rId8" o:title="" gain="35389f" blacklevel="11141f" grayscale="t"/>
          </v:shape>
        </w:pict>
      </w:r>
    </w:p>
    <w:p w:rsidR="005E405C" w:rsidRPr="002B00F2" w:rsidRDefault="005E405C" w:rsidP="00EB065C">
      <w:pPr>
        <w:rPr>
          <w:rFonts w:ascii="Tahoma" w:hAnsi="Tahoma" w:cs="Tahoma"/>
          <w:b/>
          <w:bCs/>
          <w:color w:val="003366"/>
          <w:sz w:val="12"/>
          <w:szCs w:val="12"/>
          <w:u w:val="single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7"/>
        <w:gridCol w:w="6995"/>
      </w:tblGrid>
      <w:tr w:rsidR="00346085" w:rsidRPr="00ED3BC7" w:rsidTr="0047181D">
        <w:trPr>
          <w:trHeight w:val="278"/>
        </w:trPr>
        <w:tc>
          <w:tcPr>
            <w:tcW w:w="2077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995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B64568">
              <w:rPr>
                <w:rFonts w:ascii="Tahoma" w:hAnsi="Tahoma" w:cs="Tahoma"/>
                <w:b/>
                <w:bCs/>
                <w:sz w:val="20"/>
                <w:szCs w:val="20"/>
              </w:rPr>
              <w:t>Teradata Managed Services</w:t>
            </w:r>
            <w:r w:rsidR="00486B6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           </w:t>
            </w:r>
            <w:r w:rsidRPr="00291CBD">
              <w:rPr>
                <w:rFonts w:ascii="Tahoma" w:hAnsi="Tahoma" w:cs="Tahoma"/>
                <w:b/>
                <w:bCs/>
                <w:sz w:val="20"/>
                <w:szCs w:val="20"/>
              </w:rPr>
              <w:t>http://tms.appealsoft.com</w:t>
            </w:r>
          </w:p>
        </w:tc>
      </w:tr>
      <w:tr w:rsidR="00346085" w:rsidRPr="001331AC" w:rsidTr="0047181D">
        <w:trPr>
          <w:trHeight w:val="278"/>
        </w:trPr>
        <w:tc>
          <w:tcPr>
            <w:tcW w:w="2077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6995" w:type="dxa"/>
          </w:tcPr>
          <w:p w:rsidR="00346085" w:rsidRPr="00545222" w:rsidRDefault="00346085" w:rsidP="002146F6">
            <w:pPr>
              <w:widowControl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GB"/>
              </w:rPr>
              <w:t>Appeal Soft Pvt</w:t>
            </w:r>
            <w:r w:rsidR="00955BC1">
              <w:rPr>
                <w:rFonts w:ascii="Tahoma" w:hAnsi="Tahoma" w:cs="Tahoma"/>
                <w:b/>
                <w:sz w:val="20"/>
                <w:szCs w:val="20"/>
                <w:lang w:val="en-GB"/>
              </w:rPr>
              <w:t>.</w:t>
            </w:r>
            <w:r>
              <w:rPr>
                <w:rFonts w:ascii="Tahoma" w:hAnsi="Tahoma" w:cs="Tahoma"/>
                <w:b/>
                <w:sz w:val="20"/>
                <w:szCs w:val="20"/>
                <w:lang w:val="en-GB"/>
              </w:rPr>
              <w:t xml:space="preserve"> Ltd</w:t>
            </w:r>
            <w:r w:rsidR="00955BC1">
              <w:rPr>
                <w:rFonts w:ascii="Tahoma" w:hAnsi="Tahoma" w:cs="Tahoma"/>
                <w:b/>
                <w:sz w:val="20"/>
                <w:szCs w:val="20"/>
                <w:lang w:val="en-GB"/>
              </w:rPr>
              <w:t>.</w:t>
            </w:r>
            <w:r w:rsidR="00E007BC">
              <w:rPr>
                <w:rFonts w:ascii="Tahoma" w:hAnsi="Tahoma" w:cs="Tahoma"/>
                <w:b/>
                <w:sz w:val="20"/>
                <w:szCs w:val="20"/>
                <w:lang w:val="en-GB"/>
              </w:rPr>
              <w:t>, Pune</w:t>
            </w:r>
          </w:p>
        </w:tc>
      </w:tr>
      <w:tr w:rsidR="00346085" w:rsidRPr="001331AC" w:rsidTr="0047181D">
        <w:trPr>
          <w:trHeight w:val="332"/>
        </w:trPr>
        <w:tc>
          <w:tcPr>
            <w:tcW w:w="2077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sz w:val="20"/>
                <w:szCs w:val="20"/>
              </w:rPr>
              <w:t>Environment</w:t>
            </w:r>
          </w:p>
        </w:tc>
        <w:tc>
          <w:tcPr>
            <w:tcW w:w="6995" w:type="dxa"/>
          </w:tcPr>
          <w:p w:rsidR="00346085" w:rsidRPr="005B06B0" w:rsidRDefault="00346085" w:rsidP="00E007B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 (</w:t>
            </w:r>
            <w:r w:rsidRPr="0006041E">
              <w:rPr>
                <w:rFonts w:ascii="Tahoma" w:hAnsi="Tahoma" w:cs="Tahoma"/>
                <w:b/>
                <w:sz w:val="20"/>
                <w:szCs w:val="20"/>
              </w:rPr>
              <w:t>C#</w:t>
            </w:r>
            <w:r>
              <w:rPr>
                <w:rFonts w:ascii="Tahoma" w:hAnsi="Tahoma" w:cs="Tahoma"/>
                <w:sz w:val="20"/>
                <w:szCs w:val="20"/>
              </w:rPr>
              <w:t>), SQL Server 2008, JavaScript, JQuery</w:t>
            </w:r>
            <w:r w:rsidR="00E007BC">
              <w:rPr>
                <w:rFonts w:ascii="Tahoma" w:hAnsi="Tahoma" w:cs="Tahoma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sz w:val="20"/>
                <w:szCs w:val="20"/>
              </w:rPr>
              <w:t xml:space="preserve"> Ajax Controls</w:t>
            </w:r>
          </w:p>
        </w:tc>
      </w:tr>
      <w:tr w:rsidR="00346085" w:rsidRPr="001331AC" w:rsidTr="0047181D">
        <w:trPr>
          <w:trHeight w:val="278"/>
        </w:trPr>
        <w:tc>
          <w:tcPr>
            <w:tcW w:w="2077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6995" w:type="dxa"/>
          </w:tcPr>
          <w:p w:rsidR="00346085" w:rsidRPr="003666E9" w:rsidRDefault="00346085" w:rsidP="002146F6">
            <w:pPr>
              <w:tabs>
                <w:tab w:val="right" w:pos="9935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346085" w:rsidRPr="001331AC" w:rsidTr="0047181D">
        <w:trPr>
          <w:trHeight w:val="383"/>
        </w:trPr>
        <w:tc>
          <w:tcPr>
            <w:tcW w:w="2077" w:type="dxa"/>
          </w:tcPr>
          <w:p w:rsidR="00346085" w:rsidRPr="003666E9" w:rsidRDefault="00346085" w:rsidP="002146F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66E9">
              <w:rPr>
                <w:rFonts w:ascii="Tahoma" w:hAnsi="Tahoma" w:cs="Tahoma"/>
                <w:b/>
                <w:bCs/>
                <w:sz w:val="20"/>
                <w:szCs w:val="20"/>
              </w:rPr>
              <w:t>My Role</w:t>
            </w:r>
          </w:p>
        </w:tc>
        <w:tc>
          <w:tcPr>
            <w:tcW w:w="6995" w:type="dxa"/>
          </w:tcPr>
          <w:p w:rsidR="00346085" w:rsidRPr="003666E9" w:rsidRDefault="00346085" w:rsidP="002146F6">
            <w:pPr>
              <w:suppressAutoHyphens/>
              <w:rPr>
                <w:rFonts w:ascii="Arial" w:hAnsi="Arial" w:cs="Arial"/>
                <w:i/>
                <w:sz w:val="20"/>
                <w:szCs w:val="20"/>
              </w:rPr>
            </w:pPr>
            <w:r w:rsidRPr="005B06B0">
              <w:rPr>
                <w:rFonts w:ascii="Tahoma" w:hAnsi="Tahoma" w:cs="Tahoma"/>
                <w:sz w:val="20"/>
                <w:szCs w:val="20"/>
              </w:rPr>
              <w:t xml:space="preserve">Developing back end code of </w:t>
            </w:r>
            <w:r>
              <w:rPr>
                <w:rFonts w:ascii="Tahoma" w:hAnsi="Tahoma" w:cs="Tahoma"/>
                <w:sz w:val="20"/>
                <w:szCs w:val="20"/>
              </w:rPr>
              <w:t>c# and complete enhancement with new designs and functionalities</w:t>
            </w:r>
            <w:r w:rsidRPr="003666E9">
              <w:rPr>
                <w:rFonts w:ascii="Tahoma" w:hAnsi="Tahoma" w:cs="Tahoma"/>
                <w:sz w:val="20"/>
                <w:szCs w:val="20"/>
              </w:rPr>
              <w:t>.</w:t>
            </w:r>
            <w:r w:rsidR="00955BC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Writing SQL Codes</w:t>
            </w:r>
            <w:r w:rsidRPr="005B06B0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</w:tc>
      </w:tr>
    </w:tbl>
    <w:p w:rsidR="00346085" w:rsidRDefault="00346085" w:rsidP="00EB065C">
      <w:pPr>
        <w:rPr>
          <w:rFonts w:ascii="Tahoma" w:hAnsi="Tahoma" w:cs="Tahoma"/>
          <w:b/>
          <w:bCs/>
          <w:color w:val="003366"/>
          <w:sz w:val="12"/>
          <w:szCs w:val="12"/>
          <w:u w:val="single"/>
        </w:rPr>
      </w:pPr>
    </w:p>
    <w:p w:rsidR="005E405C" w:rsidRDefault="00082CAD" w:rsidP="00EB065C">
      <w:pPr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2" type="#_x0000_t75" style="width:576.05pt;height:7.5pt" o:hrpct="0" o:hr="t">
            <v:imagedata r:id="rId8" o:title="" gain="35389f" blacklevel="11141f" grayscale="t"/>
          </v:shape>
        </w:pict>
      </w:r>
    </w:p>
    <w:p w:rsidR="00AB303D" w:rsidRPr="00AB303D" w:rsidRDefault="00AB303D" w:rsidP="005B4B3A">
      <w:pPr>
        <w:outlineLvl w:val="0"/>
        <w:rPr>
          <w:rFonts w:ascii="Tahoma" w:hAnsi="Tahoma" w:cs="Tahoma"/>
          <w:b/>
          <w:bCs/>
          <w:color w:val="003366"/>
          <w:sz w:val="10"/>
          <w:szCs w:val="10"/>
          <w:u w:val="single"/>
          <w:lang w:val="en-GB"/>
        </w:rPr>
      </w:pPr>
    </w:p>
    <w:p w:rsidR="0047181D" w:rsidRDefault="0047181D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</w:pP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EDUCATIONAL</w:t>
      </w:r>
      <w:r w:rsidRPr="002B458B">
        <w:rPr>
          <w:rFonts w:ascii="Tahoma" w:hAnsi="Tahoma" w:cs="Tahoma"/>
          <w:b/>
          <w:bCs/>
          <w:color w:val="003366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QUALIFICATION</w:t>
      </w:r>
    </w:p>
    <w:p w:rsidR="00E007BC" w:rsidRPr="00E007BC" w:rsidRDefault="00E007BC" w:rsidP="005B4B3A">
      <w:pPr>
        <w:outlineLvl w:val="0"/>
        <w:rPr>
          <w:rFonts w:ascii="Tahoma" w:hAnsi="Tahoma" w:cs="Tahoma"/>
          <w:b/>
          <w:bCs/>
          <w:color w:val="003366"/>
          <w:sz w:val="10"/>
          <w:szCs w:val="10"/>
          <w:u w:val="single"/>
          <w:lang w:val="en-GB"/>
        </w:rPr>
      </w:pPr>
    </w:p>
    <w:p w:rsidR="0047181D" w:rsidRPr="00B02D53" w:rsidRDefault="0047181D" w:rsidP="0047181D">
      <w:pPr>
        <w:rPr>
          <w:rFonts w:ascii="Tahoma" w:hAnsi="Tahoma" w:cs="Tahoma"/>
          <w:b/>
          <w:bCs/>
          <w:color w:val="003366"/>
          <w:sz w:val="16"/>
          <w:szCs w:val="16"/>
          <w:u w:val="single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0"/>
        <w:gridCol w:w="2219"/>
        <w:gridCol w:w="2555"/>
        <w:gridCol w:w="2228"/>
      </w:tblGrid>
      <w:tr w:rsidR="0047181D" w:rsidRPr="00DF25E9" w:rsidTr="002146F6">
        <w:trPr>
          <w:trHeight w:val="245"/>
        </w:trPr>
        <w:tc>
          <w:tcPr>
            <w:tcW w:w="2070" w:type="dxa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DF25E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COURSE</w:t>
            </w:r>
          </w:p>
        </w:tc>
        <w:tc>
          <w:tcPr>
            <w:tcW w:w="2219" w:type="dxa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DF25E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INSTITUTION</w:t>
            </w:r>
          </w:p>
        </w:tc>
        <w:tc>
          <w:tcPr>
            <w:tcW w:w="2555" w:type="dxa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DF25E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BOARD/UNIVERSITY</w:t>
            </w:r>
          </w:p>
        </w:tc>
        <w:tc>
          <w:tcPr>
            <w:tcW w:w="2228" w:type="dxa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DF25E9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n-GB"/>
              </w:rPr>
              <w:t>PERCENTAGE</w:t>
            </w:r>
          </w:p>
        </w:tc>
      </w:tr>
      <w:tr w:rsidR="0047181D" w:rsidRPr="00DF25E9" w:rsidTr="002146F6">
        <w:trPr>
          <w:trHeight w:val="318"/>
        </w:trPr>
        <w:tc>
          <w:tcPr>
            <w:tcW w:w="2070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B.E</w:t>
            </w:r>
          </w:p>
        </w:tc>
        <w:tc>
          <w:tcPr>
            <w:tcW w:w="2219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SSVPSs BSD COE, Dhule</w:t>
            </w:r>
          </w:p>
        </w:tc>
        <w:tc>
          <w:tcPr>
            <w:tcW w:w="2555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North Maharashtra University</w:t>
            </w:r>
          </w:p>
        </w:tc>
        <w:tc>
          <w:tcPr>
            <w:tcW w:w="2228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60.00</w:t>
            </w:r>
          </w:p>
        </w:tc>
      </w:tr>
      <w:tr w:rsidR="0047181D" w:rsidRPr="00DF25E9" w:rsidTr="002146F6">
        <w:trPr>
          <w:trHeight w:val="318"/>
        </w:trPr>
        <w:tc>
          <w:tcPr>
            <w:tcW w:w="2070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HSC</w:t>
            </w:r>
          </w:p>
        </w:tc>
        <w:tc>
          <w:tcPr>
            <w:tcW w:w="2219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 w:rsidRPr="00C23507">
              <w:rPr>
                <w:rFonts w:ascii="Tahoma" w:hAnsi="Tahoma" w:cs="Tahoma"/>
                <w:bCs/>
                <w:color w:val="000000"/>
                <w:sz w:val="20"/>
                <w:szCs w:val="20"/>
                <w:lang w:val="en-IN"/>
              </w:rPr>
              <w:t>K.R.K.Jr.College</w:t>
            </w: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, Chalisgaon</w:t>
            </w:r>
          </w:p>
        </w:tc>
        <w:tc>
          <w:tcPr>
            <w:tcW w:w="2555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Nasik Board</w:t>
            </w:r>
          </w:p>
        </w:tc>
        <w:tc>
          <w:tcPr>
            <w:tcW w:w="2228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66.33</w:t>
            </w:r>
          </w:p>
        </w:tc>
      </w:tr>
      <w:tr w:rsidR="0047181D" w:rsidRPr="00DF25E9" w:rsidTr="002146F6">
        <w:trPr>
          <w:trHeight w:val="318"/>
        </w:trPr>
        <w:tc>
          <w:tcPr>
            <w:tcW w:w="2070" w:type="dxa"/>
            <w:vAlign w:val="center"/>
          </w:tcPr>
          <w:p w:rsidR="0047181D" w:rsidRPr="00DF25E9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SSC</w:t>
            </w:r>
          </w:p>
        </w:tc>
        <w:tc>
          <w:tcPr>
            <w:tcW w:w="2219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A. B. B. H. S., Chalisgaon</w:t>
            </w:r>
          </w:p>
        </w:tc>
        <w:tc>
          <w:tcPr>
            <w:tcW w:w="2555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Nasik Board</w:t>
            </w:r>
          </w:p>
        </w:tc>
        <w:tc>
          <w:tcPr>
            <w:tcW w:w="2228" w:type="dxa"/>
            <w:vAlign w:val="center"/>
          </w:tcPr>
          <w:p w:rsidR="0047181D" w:rsidRDefault="0047181D" w:rsidP="002146F6">
            <w:pPr>
              <w:jc w:val="center"/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  <w:lang w:val="en-GB"/>
              </w:rPr>
              <w:t>72.66</w:t>
            </w:r>
          </w:p>
        </w:tc>
      </w:tr>
    </w:tbl>
    <w:p w:rsidR="0047181D" w:rsidRDefault="0047181D" w:rsidP="00EB065C">
      <w:pPr>
        <w:rPr>
          <w:rFonts w:ascii="Tahoma" w:hAnsi="Tahoma" w:cs="Tahoma"/>
          <w:sz w:val="20"/>
          <w:szCs w:val="20"/>
          <w:lang w:val="en-GB"/>
        </w:rPr>
      </w:pPr>
    </w:p>
    <w:p w:rsidR="00D641C3" w:rsidRDefault="00082CAD" w:rsidP="00EB065C">
      <w:pPr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3" type="#_x0000_t75" style="width:576.05pt;height:7.5pt" o:hrpct="0" o:hr="t">
            <v:imagedata r:id="rId8" o:title="" gain="35389f" blacklevel="11141f" grayscale="t"/>
          </v:shape>
        </w:pict>
      </w:r>
    </w:p>
    <w:p w:rsidR="0004320F" w:rsidRPr="005E3E8D" w:rsidRDefault="0004320F" w:rsidP="00EB065C">
      <w:pPr>
        <w:rPr>
          <w:rFonts w:ascii="Tahoma" w:hAnsi="Tahoma" w:cs="Tahoma"/>
          <w:b/>
          <w:bCs/>
          <w:color w:val="003366"/>
          <w:sz w:val="12"/>
          <w:szCs w:val="12"/>
          <w:u w:val="single"/>
        </w:rPr>
      </w:pPr>
    </w:p>
    <w:p w:rsidR="00D641C3" w:rsidRDefault="005B7380" w:rsidP="005B4B3A">
      <w:pPr>
        <w:spacing w:line="276" w:lineRule="auto"/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</w:pPr>
      <w:r w:rsidRPr="004218F6"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EDUCATIONAL</w:t>
      </w:r>
      <w:r w:rsidRPr="002B458B">
        <w:rPr>
          <w:rFonts w:ascii="Tahoma" w:hAnsi="Tahoma" w:cs="Tahoma"/>
          <w:b/>
          <w:bCs/>
          <w:color w:val="003366"/>
          <w:sz w:val="22"/>
          <w:szCs w:val="22"/>
          <w:lang w:val="en-GB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  <w:lang w:val="en-GB"/>
        </w:rPr>
        <w:t>PROJECTS</w:t>
      </w:r>
    </w:p>
    <w:p w:rsidR="005E792A" w:rsidRPr="0047181D" w:rsidRDefault="005E792A" w:rsidP="005B7380">
      <w:pPr>
        <w:spacing w:line="276" w:lineRule="auto"/>
        <w:rPr>
          <w:rFonts w:ascii="Tahoma" w:hAnsi="Tahoma" w:cs="Tahoma"/>
          <w:b/>
          <w:bCs/>
          <w:color w:val="003366"/>
          <w:sz w:val="12"/>
          <w:szCs w:val="12"/>
          <w:u w:val="single"/>
          <w:lang w:val="en-GB"/>
        </w:rPr>
      </w:pPr>
    </w:p>
    <w:p w:rsidR="00346085" w:rsidRPr="005E792A" w:rsidRDefault="00346085" w:rsidP="005B4B3A">
      <w:pPr>
        <w:spacing w:line="276" w:lineRule="auto"/>
        <w:outlineLvl w:val="0"/>
        <w:rPr>
          <w:rFonts w:ascii="Tahoma" w:hAnsi="Tahoma" w:cs="Tahoma"/>
          <w:b/>
          <w:sz w:val="20"/>
          <w:szCs w:val="20"/>
        </w:rPr>
      </w:pPr>
      <w:r w:rsidRPr="005E792A">
        <w:rPr>
          <w:rFonts w:ascii="Tahoma" w:hAnsi="Tahoma" w:cs="Tahoma"/>
          <w:b/>
          <w:sz w:val="20"/>
          <w:szCs w:val="20"/>
          <w:u w:val="single"/>
        </w:rPr>
        <w:t>Final Year</w:t>
      </w:r>
      <w:r w:rsidRPr="005E792A">
        <w:rPr>
          <w:rFonts w:ascii="Tahoma" w:hAnsi="Tahoma" w:cs="Tahoma"/>
          <w:b/>
          <w:sz w:val="20"/>
          <w:szCs w:val="20"/>
        </w:rPr>
        <w:t>:-</w:t>
      </w:r>
    </w:p>
    <w:p w:rsidR="00346085" w:rsidRDefault="005B7380" w:rsidP="00346085">
      <w:pPr>
        <w:pStyle w:val="ListParagraph"/>
        <w:numPr>
          <w:ilvl w:val="0"/>
          <w:numId w:val="35"/>
        </w:numPr>
        <w:spacing w:line="276" w:lineRule="auto"/>
        <w:rPr>
          <w:rFonts w:ascii="Tahoma" w:hAnsi="Tahoma" w:cs="Tahoma"/>
          <w:sz w:val="20"/>
          <w:szCs w:val="20"/>
        </w:rPr>
      </w:pPr>
      <w:r w:rsidRPr="005B7380">
        <w:rPr>
          <w:rFonts w:ascii="Tahoma" w:hAnsi="Tahoma" w:cs="Tahoma"/>
          <w:sz w:val="20"/>
          <w:szCs w:val="20"/>
        </w:rPr>
        <w:t>Distributed database architecture for global roaming in future mobile n/w.</w:t>
      </w:r>
      <w:r w:rsidR="00050A5B">
        <w:rPr>
          <w:rFonts w:ascii="Tahoma" w:hAnsi="Tahoma" w:cs="Tahoma"/>
          <w:sz w:val="20"/>
          <w:szCs w:val="20"/>
        </w:rPr>
        <w:t>(C#.net, Oracle 9i)</w:t>
      </w:r>
    </w:p>
    <w:p w:rsidR="005E792A" w:rsidRPr="0047181D" w:rsidRDefault="005E792A" w:rsidP="005E792A">
      <w:pPr>
        <w:spacing w:line="276" w:lineRule="auto"/>
        <w:rPr>
          <w:rFonts w:ascii="Tahoma" w:hAnsi="Tahoma" w:cs="Tahoma"/>
          <w:sz w:val="12"/>
          <w:szCs w:val="12"/>
        </w:rPr>
      </w:pPr>
    </w:p>
    <w:p w:rsidR="00346085" w:rsidRPr="005E792A" w:rsidRDefault="00346085" w:rsidP="005B4B3A">
      <w:pPr>
        <w:spacing w:line="276" w:lineRule="auto"/>
        <w:outlineLvl w:val="0"/>
        <w:rPr>
          <w:rFonts w:ascii="Tahoma" w:hAnsi="Tahoma" w:cs="Tahoma"/>
          <w:b/>
          <w:sz w:val="20"/>
          <w:szCs w:val="20"/>
        </w:rPr>
      </w:pPr>
      <w:r w:rsidRPr="005E792A">
        <w:rPr>
          <w:rFonts w:ascii="Tahoma" w:hAnsi="Tahoma" w:cs="Tahoma"/>
          <w:b/>
          <w:sz w:val="20"/>
          <w:szCs w:val="20"/>
          <w:u w:val="single"/>
        </w:rPr>
        <w:t>Third Year</w:t>
      </w:r>
      <w:r w:rsidRPr="005E792A">
        <w:rPr>
          <w:rFonts w:ascii="Tahoma" w:hAnsi="Tahoma" w:cs="Tahoma"/>
          <w:b/>
          <w:sz w:val="20"/>
          <w:szCs w:val="20"/>
        </w:rPr>
        <w:t>:-</w:t>
      </w:r>
    </w:p>
    <w:p w:rsidR="005B7380" w:rsidRPr="00346085" w:rsidRDefault="005B7380" w:rsidP="00346085">
      <w:pPr>
        <w:pStyle w:val="ListParagraph"/>
        <w:numPr>
          <w:ilvl w:val="0"/>
          <w:numId w:val="35"/>
        </w:numPr>
        <w:spacing w:line="276" w:lineRule="auto"/>
        <w:rPr>
          <w:rFonts w:ascii="Tahoma" w:hAnsi="Tahoma" w:cs="Tahoma"/>
          <w:sz w:val="20"/>
          <w:szCs w:val="20"/>
        </w:rPr>
      </w:pPr>
      <w:r w:rsidRPr="00346085">
        <w:rPr>
          <w:rFonts w:ascii="Tahoma" w:hAnsi="Tahoma" w:cs="Tahoma"/>
          <w:sz w:val="20"/>
          <w:szCs w:val="20"/>
        </w:rPr>
        <w:t>Speech Recognition System</w:t>
      </w:r>
      <w:r w:rsidR="00050A5B" w:rsidRPr="00346085">
        <w:rPr>
          <w:rFonts w:ascii="Tahoma" w:hAnsi="Tahoma" w:cs="Tahoma"/>
          <w:sz w:val="20"/>
          <w:szCs w:val="20"/>
        </w:rPr>
        <w:t xml:space="preserve"> (Java)</w:t>
      </w:r>
    </w:p>
    <w:p w:rsidR="00B02D53" w:rsidRPr="0047181D" w:rsidRDefault="00B02D53" w:rsidP="00140711">
      <w:pPr>
        <w:rPr>
          <w:rFonts w:ascii="Tahoma" w:hAnsi="Tahoma" w:cs="Tahoma"/>
          <w:b/>
          <w:bCs/>
          <w:color w:val="003366"/>
          <w:sz w:val="10"/>
          <w:szCs w:val="10"/>
          <w:u w:val="single"/>
        </w:rPr>
      </w:pPr>
    </w:p>
    <w:p w:rsidR="00F77093" w:rsidRDefault="00082CAD" w:rsidP="00140711">
      <w:pPr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4" type="#_x0000_t75" style="width:576.05pt;height:7.5pt" o:hrpct="0" o:hr="t">
            <v:imagedata r:id="rId8" o:title="" gain="35389f" blacklevel="11141f" grayscale="t"/>
          </v:shape>
        </w:pict>
      </w:r>
    </w:p>
    <w:p w:rsidR="00A74619" w:rsidRDefault="005E792A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  <w:r w:rsidRPr="00C03EC0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PERSONAL</w:t>
      </w:r>
      <w:r w:rsidRPr="002B458B">
        <w:rPr>
          <w:rFonts w:ascii="Tahoma" w:hAnsi="Tahoma" w:cs="Tahoma"/>
          <w:b/>
          <w:bCs/>
          <w:color w:val="003366"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STRENGTH</w:t>
      </w:r>
    </w:p>
    <w:p w:rsidR="005E792A" w:rsidRPr="002B00F2" w:rsidRDefault="005E792A" w:rsidP="00140711">
      <w:pPr>
        <w:rPr>
          <w:rFonts w:ascii="Tahoma" w:hAnsi="Tahoma" w:cs="Tahoma"/>
          <w:bCs/>
          <w:sz w:val="12"/>
          <w:szCs w:val="12"/>
        </w:rPr>
      </w:pPr>
    </w:p>
    <w:p w:rsidR="005E792A" w:rsidRPr="005E792A" w:rsidRDefault="005E792A" w:rsidP="005E792A">
      <w:pPr>
        <w:pStyle w:val="ListParagraph"/>
        <w:numPr>
          <w:ilvl w:val="0"/>
          <w:numId w:val="35"/>
        </w:numPr>
        <w:rPr>
          <w:rFonts w:ascii="Tahoma" w:hAnsi="Tahoma" w:cs="Tahoma"/>
          <w:bCs/>
          <w:sz w:val="20"/>
          <w:szCs w:val="20"/>
        </w:rPr>
      </w:pPr>
      <w:r w:rsidRPr="005E792A">
        <w:rPr>
          <w:rFonts w:ascii="Tahoma" w:hAnsi="Tahoma" w:cs="Tahoma"/>
          <w:bCs/>
          <w:sz w:val="20"/>
          <w:szCs w:val="20"/>
        </w:rPr>
        <w:t>Interpersonal skill.</w:t>
      </w:r>
    </w:p>
    <w:p w:rsidR="005E792A" w:rsidRPr="005E792A" w:rsidRDefault="005E792A" w:rsidP="005E792A">
      <w:pPr>
        <w:pStyle w:val="ListParagraph"/>
        <w:numPr>
          <w:ilvl w:val="0"/>
          <w:numId w:val="35"/>
        </w:numPr>
        <w:rPr>
          <w:rFonts w:ascii="Tahoma" w:hAnsi="Tahoma" w:cs="Tahoma"/>
          <w:bCs/>
          <w:sz w:val="20"/>
          <w:szCs w:val="20"/>
        </w:rPr>
      </w:pPr>
      <w:r w:rsidRPr="005E792A">
        <w:rPr>
          <w:rFonts w:ascii="Tahoma" w:hAnsi="Tahoma" w:cs="Tahoma"/>
          <w:bCs/>
          <w:sz w:val="20"/>
          <w:szCs w:val="20"/>
        </w:rPr>
        <w:t>Ability to work in tight work schedules and to meet stiff deadlines.</w:t>
      </w:r>
    </w:p>
    <w:p w:rsidR="005E792A" w:rsidRPr="005E792A" w:rsidRDefault="005E792A" w:rsidP="005E792A">
      <w:pPr>
        <w:pStyle w:val="ListParagraph"/>
        <w:numPr>
          <w:ilvl w:val="0"/>
          <w:numId w:val="35"/>
        </w:numPr>
        <w:rPr>
          <w:rFonts w:ascii="Tahoma" w:hAnsi="Tahoma" w:cs="Tahoma"/>
          <w:bCs/>
          <w:sz w:val="20"/>
          <w:szCs w:val="20"/>
        </w:rPr>
      </w:pPr>
      <w:r w:rsidRPr="005E792A">
        <w:rPr>
          <w:rFonts w:ascii="Tahoma" w:hAnsi="Tahoma" w:cs="Tahoma"/>
          <w:bCs/>
          <w:sz w:val="20"/>
          <w:szCs w:val="20"/>
        </w:rPr>
        <w:t>Coordination with team.</w:t>
      </w:r>
    </w:p>
    <w:p w:rsidR="005E792A" w:rsidRPr="005E792A" w:rsidRDefault="005E792A" w:rsidP="005E792A">
      <w:pPr>
        <w:pStyle w:val="ListParagraph"/>
        <w:numPr>
          <w:ilvl w:val="0"/>
          <w:numId w:val="35"/>
        </w:numPr>
        <w:rPr>
          <w:rFonts w:ascii="Tahoma" w:hAnsi="Tahoma" w:cs="Tahoma"/>
          <w:bCs/>
          <w:sz w:val="20"/>
          <w:szCs w:val="20"/>
        </w:rPr>
      </w:pPr>
      <w:r w:rsidRPr="005E792A">
        <w:rPr>
          <w:rFonts w:ascii="Tahoma" w:hAnsi="Tahoma" w:cs="Tahoma"/>
          <w:bCs/>
          <w:sz w:val="20"/>
          <w:szCs w:val="20"/>
        </w:rPr>
        <w:t>Committed to excellence in my work.</w:t>
      </w:r>
    </w:p>
    <w:p w:rsidR="005E792A" w:rsidRDefault="00082CAD" w:rsidP="00140711">
      <w:pPr>
        <w:rPr>
          <w:rFonts w:ascii="Tahoma" w:hAnsi="Tahoma" w:cs="Tahoma"/>
          <w:sz w:val="20"/>
          <w:szCs w:val="20"/>
          <w:lang w:val="en-GB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5" type="#_x0000_t75" style="width:576.05pt;height:7.5pt" o:hrpct="0" o:hr="t">
            <v:imagedata r:id="rId8" o:title="" gain="35389f" blacklevel="11141f" grayscale="t"/>
          </v:shape>
        </w:pict>
      </w:r>
    </w:p>
    <w:p w:rsidR="0047181D" w:rsidRDefault="0047181D" w:rsidP="005B4B3A">
      <w:pPr>
        <w:outlineLvl w:val="0"/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HOBBIES</w:t>
      </w:r>
    </w:p>
    <w:p w:rsidR="0047181D" w:rsidRPr="002B00F2" w:rsidRDefault="0047181D" w:rsidP="00140711">
      <w:pPr>
        <w:rPr>
          <w:rFonts w:ascii="Tahoma" w:hAnsi="Tahoma" w:cs="Tahoma"/>
          <w:sz w:val="12"/>
          <w:szCs w:val="12"/>
          <w:lang w:val="en-GB"/>
        </w:rPr>
      </w:pPr>
    </w:p>
    <w:p w:rsidR="0047181D" w:rsidRDefault="0047181D" w:rsidP="0047181D">
      <w:pPr>
        <w:pStyle w:val="ListParagraph"/>
        <w:numPr>
          <w:ilvl w:val="0"/>
          <w:numId w:val="36"/>
        </w:numPr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Listening Music.</w:t>
      </w:r>
    </w:p>
    <w:p w:rsidR="0047181D" w:rsidRDefault="0047181D" w:rsidP="0047181D">
      <w:pPr>
        <w:pStyle w:val="ListParagraph"/>
        <w:numPr>
          <w:ilvl w:val="0"/>
          <w:numId w:val="36"/>
        </w:numPr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Playing Cricket, Chess.</w:t>
      </w:r>
    </w:p>
    <w:p w:rsidR="0047181D" w:rsidRPr="0047181D" w:rsidRDefault="0047181D" w:rsidP="0047181D">
      <w:pPr>
        <w:pStyle w:val="ListParagraph"/>
        <w:numPr>
          <w:ilvl w:val="0"/>
          <w:numId w:val="36"/>
        </w:numPr>
        <w:rPr>
          <w:rFonts w:ascii="Tahoma" w:hAnsi="Tahoma" w:cs="Tahoma"/>
          <w:sz w:val="20"/>
          <w:szCs w:val="20"/>
          <w:lang w:val="en-GB"/>
        </w:rPr>
      </w:pPr>
      <w:r>
        <w:rPr>
          <w:rFonts w:ascii="Tahoma" w:hAnsi="Tahoma" w:cs="Tahoma"/>
          <w:sz w:val="20"/>
          <w:szCs w:val="20"/>
          <w:lang w:val="en-GB"/>
        </w:rPr>
        <w:t>Internet</w:t>
      </w:r>
      <w:r w:rsidR="00BF7C63">
        <w:rPr>
          <w:rFonts w:ascii="Tahoma" w:hAnsi="Tahoma" w:cs="Tahoma"/>
          <w:sz w:val="20"/>
          <w:szCs w:val="20"/>
          <w:lang w:val="en-GB"/>
        </w:rPr>
        <w:t xml:space="preserve"> Surfing</w:t>
      </w:r>
      <w:r>
        <w:rPr>
          <w:rFonts w:ascii="Tahoma" w:hAnsi="Tahoma" w:cs="Tahoma"/>
          <w:sz w:val="20"/>
          <w:szCs w:val="20"/>
          <w:lang w:val="en-GB"/>
        </w:rPr>
        <w:t>.</w:t>
      </w:r>
    </w:p>
    <w:p w:rsidR="0047181D" w:rsidRPr="005E792A" w:rsidRDefault="00082CAD" w:rsidP="00140711">
      <w:pPr>
        <w:rPr>
          <w:rFonts w:ascii="Tahoma" w:hAnsi="Tahoma" w:cs="Tahoma"/>
          <w:bCs/>
          <w:sz w:val="20"/>
          <w:szCs w:val="20"/>
        </w:rPr>
      </w:pPr>
      <w:r w:rsidRPr="002939B5">
        <w:rPr>
          <w:rFonts w:ascii="Tahoma" w:hAnsi="Tahoma" w:cs="Tahoma"/>
          <w:color w:val="FF0000"/>
          <w:sz w:val="20"/>
          <w:szCs w:val="20"/>
          <w:lang w:val="en-GB"/>
        </w:rPr>
        <w:pict>
          <v:shape id="_x0000_i1036" type="#_x0000_t75" style="width:576.05pt;height:7.5pt" o:hrpct="0" o:hr="t">
            <v:imagedata r:id="rId8" o:title="" gain="35389f" blacklevel="11141f" grayscale="t"/>
          </v:shape>
        </w:pict>
      </w:r>
    </w:p>
    <w:p w:rsidR="00E007BC" w:rsidRDefault="00E007BC" w:rsidP="005B4B3A">
      <w:pPr>
        <w:outlineLvl w:val="0"/>
        <w:rPr>
          <w:rFonts w:ascii="Tahoma" w:hAnsi="Tahoma" w:cs="Tahoma"/>
          <w:b/>
          <w:bCs/>
          <w:color w:val="003366"/>
          <w:sz w:val="22"/>
          <w:szCs w:val="22"/>
          <w:u w:val="single"/>
        </w:rPr>
      </w:pPr>
    </w:p>
    <w:p w:rsidR="00595C0C" w:rsidRDefault="00595C0C" w:rsidP="005B4B3A">
      <w:pPr>
        <w:outlineLvl w:val="0"/>
        <w:rPr>
          <w:rFonts w:ascii="Tahoma" w:hAnsi="Tahoma" w:cs="Tahoma"/>
          <w:b/>
          <w:bCs/>
          <w:color w:val="003366"/>
          <w:sz w:val="16"/>
          <w:szCs w:val="16"/>
          <w:u w:val="single"/>
        </w:rPr>
      </w:pPr>
      <w:r w:rsidRPr="00C03EC0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PERSONAL</w:t>
      </w:r>
      <w:r w:rsidRPr="002B458B">
        <w:rPr>
          <w:rFonts w:ascii="Tahoma" w:hAnsi="Tahoma" w:cs="Tahoma"/>
          <w:b/>
          <w:bCs/>
          <w:color w:val="003366"/>
          <w:sz w:val="22"/>
          <w:szCs w:val="22"/>
        </w:rPr>
        <w:t xml:space="preserve"> </w:t>
      </w:r>
      <w:r w:rsidRPr="00C03EC0">
        <w:rPr>
          <w:rFonts w:ascii="Tahoma" w:hAnsi="Tahoma" w:cs="Tahoma"/>
          <w:b/>
          <w:bCs/>
          <w:color w:val="003366"/>
          <w:sz w:val="22"/>
          <w:szCs w:val="22"/>
          <w:u w:val="single"/>
        </w:rPr>
        <w:t>DETAILS</w:t>
      </w:r>
    </w:p>
    <w:p w:rsidR="00C158A7" w:rsidRPr="00C75BDA" w:rsidRDefault="00C158A7" w:rsidP="00140711">
      <w:pPr>
        <w:rPr>
          <w:rFonts w:ascii="Tahoma" w:hAnsi="Tahoma" w:cs="Tahoma"/>
          <w:b/>
          <w:bCs/>
          <w:color w:val="003366"/>
          <w:sz w:val="12"/>
          <w:szCs w:val="12"/>
          <w:u w:val="single"/>
        </w:rPr>
      </w:pPr>
    </w:p>
    <w:p w:rsidR="00AC3279" w:rsidRPr="00AC3279" w:rsidRDefault="00776D1F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Gender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21629A">
        <w:rPr>
          <w:rFonts w:ascii="Tahoma" w:hAnsi="Tahoma" w:cs="Tahoma"/>
          <w:sz w:val="20"/>
        </w:rPr>
        <w:t xml:space="preserve">:  </w:t>
      </w:r>
      <w:r w:rsidR="00677496">
        <w:rPr>
          <w:rFonts w:ascii="Tahoma" w:hAnsi="Tahoma" w:cs="Tahoma"/>
          <w:sz w:val="20"/>
        </w:rPr>
        <w:tab/>
      </w:r>
      <w:r w:rsidR="0021629A">
        <w:rPr>
          <w:rFonts w:ascii="Tahoma" w:hAnsi="Tahoma" w:cs="Tahoma"/>
          <w:sz w:val="20"/>
        </w:rPr>
        <w:t>Male</w:t>
      </w:r>
    </w:p>
    <w:p w:rsidR="00AC3279" w:rsidRPr="00AC3279" w:rsidRDefault="00AC3279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 w:rsidRPr="00AC3279">
        <w:rPr>
          <w:rFonts w:ascii="Tahoma" w:hAnsi="Tahoma" w:cs="Tahoma"/>
          <w:sz w:val="20"/>
        </w:rPr>
        <w:t>Date of Birth</w:t>
      </w:r>
      <w:r w:rsidRPr="00AC3279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>:</w:t>
      </w:r>
      <w:r w:rsidR="00677496">
        <w:rPr>
          <w:rFonts w:ascii="Tahoma" w:hAnsi="Tahoma" w:cs="Tahoma"/>
          <w:sz w:val="20"/>
        </w:rPr>
        <w:tab/>
      </w:r>
      <w:r w:rsidR="00C23507">
        <w:rPr>
          <w:rFonts w:ascii="Tahoma" w:hAnsi="Tahoma" w:cs="Tahoma"/>
          <w:sz w:val="20"/>
        </w:rPr>
        <w:t>8</w:t>
      </w:r>
      <w:r w:rsidR="00BF7C63" w:rsidRPr="00BF7C63">
        <w:rPr>
          <w:rFonts w:ascii="Tahoma" w:hAnsi="Tahoma" w:cs="Tahoma"/>
          <w:sz w:val="20"/>
          <w:vertAlign w:val="superscript"/>
        </w:rPr>
        <w:t>th</w:t>
      </w:r>
      <w:r w:rsidR="00BF7C63">
        <w:rPr>
          <w:rFonts w:ascii="Tahoma" w:hAnsi="Tahoma" w:cs="Tahoma"/>
          <w:sz w:val="20"/>
        </w:rPr>
        <w:t xml:space="preserve"> </w:t>
      </w:r>
      <w:r w:rsidR="00C23507">
        <w:rPr>
          <w:rFonts w:ascii="Tahoma" w:hAnsi="Tahoma" w:cs="Tahoma"/>
          <w:sz w:val="20"/>
        </w:rPr>
        <w:t>March,</w:t>
      </w:r>
      <w:r w:rsidR="00BF7C63">
        <w:rPr>
          <w:rFonts w:ascii="Tahoma" w:hAnsi="Tahoma" w:cs="Tahoma"/>
          <w:sz w:val="20"/>
        </w:rPr>
        <w:t xml:space="preserve"> </w:t>
      </w:r>
      <w:r w:rsidR="00715330">
        <w:rPr>
          <w:rFonts w:ascii="Tahoma" w:hAnsi="Tahoma" w:cs="Tahoma"/>
          <w:sz w:val="20"/>
        </w:rPr>
        <w:t>198</w:t>
      </w:r>
      <w:r w:rsidR="00C23507">
        <w:rPr>
          <w:rFonts w:ascii="Tahoma" w:hAnsi="Tahoma" w:cs="Tahoma"/>
          <w:sz w:val="20"/>
        </w:rPr>
        <w:t>9</w:t>
      </w:r>
    </w:p>
    <w:p w:rsidR="00AC3279" w:rsidRPr="00AC3279" w:rsidRDefault="00AC3279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 w:rsidRPr="00AC3279">
        <w:rPr>
          <w:rFonts w:ascii="Tahoma" w:hAnsi="Tahoma" w:cs="Tahoma"/>
          <w:sz w:val="20"/>
        </w:rPr>
        <w:t>Na</w:t>
      </w:r>
      <w:r w:rsidR="00776D1F">
        <w:rPr>
          <w:rFonts w:ascii="Tahoma" w:hAnsi="Tahoma" w:cs="Tahoma"/>
          <w:sz w:val="20"/>
        </w:rPr>
        <w:t>tionality</w:t>
      </w:r>
      <w:r w:rsidR="00776D1F">
        <w:rPr>
          <w:rFonts w:ascii="Tahoma" w:hAnsi="Tahoma" w:cs="Tahoma"/>
          <w:sz w:val="20"/>
        </w:rPr>
        <w:tab/>
      </w:r>
      <w:r w:rsidR="00776D1F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 xml:space="preserve">:  </w:t>
      </w:r>
      <w:r w:rsidR="00677496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>Indian</w:t>
      </w:r>
    </w:p>
    <w:p w:rsidR="00AC3279" w:rsidRPr="00AC3279" w:rsidRDefault="00AC3279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 w:rsidRPr="00AC3279">
        <w:rPr>
          <w:rFonts w:ascii="Tahoma" w:hAnsi="Tahoma" w:cs="Tahoma"/>
          <w:sz w:val="20"/>
        </w:rPr>
        <w:t>Marital Status</w:t>
      </w:r>
      <w:r w:rsidRPr="00AC3279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ab/>
        <w:t xml:space="preserve">:  </w:t>
      </w:r>
      <w:r w:rsidR="00677496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>Single</w:t>
      </w:r>
    </w:p>
    <w:p w:rsidR="00AC3279" w:rsidRDefault="00AC3279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 w:rsidRPr="00AC3279">
        <w:rPr>
          <w:rFonts w:ascii="Tahoma" w:hAnsi="Tahoma" w:cs="Tahoma"/>
          <w:sz w:val="20"/>
        </w:rPr>
        <w:t>Language</w:t>
      </w:r>
      <w:r w:rsidR="00776D1F">
        <w:rPr>
          <w:rFonts w:ascii="Tahoma" w:hAnsi="Tahoma" w:cs="Tahoma"/>
          <w:sz w:val="20"/>
        </w:rPr>
        <w:t>s Known</w:t>
      </w:r>
      <w:r w:rsidR="00776D1F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 xml:space="preserve">:  </w:t>
      </w:r>
      <w:r w:rsidR="00677496">
        <w:rPr>
          <w:rFonts w:ascii="Tahoma" w:hAnsi="Tahoma" w:cs="Tahoma"/>
          <w:sz w:val="20"/>
        </w:rPr>
        <w:tab/>
      </w:r>
      <w:r w:rsidRPr="00AC3279">
        <w:rPr>
          <w:rFonts w:ascii="Tahoma" w:hAnsi="Tahoma" w:cs="Tahoma"/>
          <w:sz w:val="20"/>
        </w:rPr>
        <w:t>English,</w:t>
      </w:r>
      <w:r w:rsidR="00BF7C63">
        <w:rPr>
          <w:rFonts w:ascii="Tahoma" w:hAnsi="Tahoma" w:cs="Tahoma"/>
          <w:sz w:val="20"/>
        </w:rPr>
        <w:t xml:space="preserve"> </w:t>
      </w:r>
      <w:r w:rsidRPr="00AC3279">
        <w:rPr>
          <w:rFonts w:ascii="Tahoma" w:hAnsi="Tahoma" w:cs="Tahoma"/>
          <w:sz w:val="20"/>
        </w:rPr>
        <w:t>Hindi</w:t>
      </w:r>
      <w:r w:rsidR="00BF7C63">
        <w:rPr>
          <w:rFonts w:ascii="Tahoma" w:hAnsi="Tahoma" w:cs="Tahoma"/>
          <w:sz w:val="20"/>
        </w:rPr>
        <w:t xml:space="preserve"> </w:t>
      </w:r>
      <w:r w:rsidR="00591994">
        <w:rPr>
          <w:rFonts w:ascii="Tahoma" w:hAnsi="Tahoma" w:cs="Tahoma"/>
          <w:sz w:val="20"/>
        </w:rPr>
        <w:t>and Marathi</w:t>
      </w:r>
    </w:p>
    <w:p w:rsidR="005B7380" w:rsidRDefault="005B7380" w:rsidP="005B7380">
      <w:pPr>
        <w:pStyle w:val="NormalIMP"/>
        <w:spacing w:line="276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Permanent Address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</w:r>
      <w:r w:rsidR="00346085">
        <w:rPr>
          <w:rFonts w:ascii="Tahoma" w:hAnsi="Tahoma" w:cs="Tahoma"/>
          <w:sz w:val="20"/>
        </w:rPr>
        <w:t>39, Paris, Vivekanand Nagar,</w:t>
      </w:r>
    </w:p>
    <w:p w:rsidR="00D01145" w:rsidRPr="005B7380" w:rsidRDefault="00346085" w:rsidP="005B7380">
      <w:pPr>
        <w:pStyle w:val="NormalIMP"/>
        <w:spacing w:line="276" w:lineRule="auto"/>
        <w:ind w:left="2160" w:firstLine="720"/>
        <w:rPr>
          <w:lang w:val="en-GB"/>
        </w:rPr>
      </w:pPr>
      <w:r>
        <w:rPr>
          <w:rFonts w:ascii="Tahoma" w:hAnsi="Tahoma" w:cs="Tahoma"/>
          <w:sz w:val="20"/>
        </w:rPr>
        <w:t>Bhadgaon</w:t>
      </w:r>
      <w:bookmarkStart w:id="0" w:name="_GoBack"/>
      <w:bookmarkEnd w:id="0"/>
      <w:r w:rsidR="00BF7C63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Road, chalisgaon-424101</w:t>
      </w:r>
    </w:p>
    <w:sectPr w:rsidR="00D01145" w:rsidRPr="005B7380" w:rsidSect="007B0F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3B" w:rsidRDefault="00E3613B" w:rsidP="00DE30ED">
      <w:r>
        <w:separator/>
      </w:r>
    </w:p>
  </w:endnote>
  <w:endnote w:type="continuationSeparator" w:id="1">
    <w:p w:rsidR="00E3613B" w:rsidRDefault="00E3613B" w:rsidP="00DE3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3B" w:rsidRDefault="00E3613B" w:rsidP="00DE30ED">
      <w:r>
        <w:separator/>
      </w:r>
    </w:p>
  </w:footnote>
  <w:footnote w:type="continuationSeparator" w:id="1">
    <w:p w:rsidR="00E3613B" w:rsidRDefault="00E3613B" w:rsidP="00DE3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38D5BC2"/>
    <w:multiLevelType w:val="hybridMultilevel"/>
    <w:tmpl w:val="E67E1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1409B"/>
    <w:multiLevelType w:val="multilevel"/>
    <w:tmpl w:val="0409001D"/>
    <w:numStyleLink w:val="Style1"/>
  </w:abstractNum>
  <w:abstractNum w:abstractNumId="4">
    <w:nsid w:val="0C35771A"/>
    <w:multiLevelType w:val="multilevel"/>
    <w:tmpl w:val="0409001D"/>
    <w:styleLink w:val="Style3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>
    <w:nsid w:val="0E6D1E41"/>
    <w:multiLevelType w:val="hybridMultilevel"/>
    <w:tmpl w:val="9DC4E6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F9465C8"/>
    <w:multiLevelType w:val="multilevel"/>
    <w:tmpl w:val="0409001D"/>
    <w:numStyleLink w:val="Style2"/>
  </w:abstractNum>
  <w:abstractNum w:abstractNumId="7">
    <w:nsid w:val="0F9C08C0"/>
    <w:multiLevelType w:val="multilevel"/>
    <w:tmpl w:val="0409001D"/>
    <w:styleLink w:val="Style1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1A085B7E"/>
    <w:multiLevelType w:val="multilevel"/>
    <w:tmpl w:val="4A88C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1BE712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>
    <w:nsid w:val="22276F6B"/>
    <w:multiLevelType w:val="multilevel"/>
    <w:tmpl w:val="4A88C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24533452"/>
    <w:multiLevelType w:val="hybridMultilevel"/>
    <w:tmpl w:val="F11E9E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2FC5F32"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eastAsia="Times New Roman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8ED4F28"/>
    <w:multiLevelType w:val="hybridMultilevel"/>
    <w:tmpl w:val="D1204BC4"/>
    <w:lvl w:ilvl="0" w:tplc="04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1" w:hanging="360"/>
      </w:pPr>
      <w:rPr>
        <w:rFonts w:ascii="Wingdings" w:hAnsi="Wingdings" w:hint="default"/>
      </w:rPr>
    </w:lvl>
  </w:abstractNum>
  <w:abstractNum w:abstractNumId="13">
    <w:nsid w:val="28FC7FA4"/>
    <w:multiLevelType w:val="hybridMultilevel"/>
    <w:tmpl w:val="F2121E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F270D8"/>
    <w:multiLevelType w:val="multilevel"/>
    <w:tmpl w:val="0409001D"/>
    <w:numStyleLink w:val="Style3"/>
  </w:abstractNum>
  <w:abstractNum w:abstractNumId="15">
    <w:nsid w:val="35012FF3"/>
    <w:multiLevelType w:val="hybridMultilevel"/>
    <w:tmpl w:val="520E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A7761"/>
    <w:multiLevelType w:val="hybridMultilevel"/>
    <w:tmpl w:val="5194F85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3B21232C"/>
    <w:multiLevelType w:val="hybridMultilevel"/>
    <w:tmpl w:val="FB5EEB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3507BF"/>
    <w:multiLevelType w:val="singleLevel"/>
    <w:tmpl w:val="04090001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</w:abstractNum>
  <w:abstractNum w:abstractNumId="19">
    <w:nsid w:val="3CBF3D3A"/>
    <w:multiLevelType w:val="hybridMultilevel"/>
    <w:tmpl w:val="C9EE689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7832919"/>
    <w:multiLevelType w:val="hybridMultilevel"/>
    <w:tmpl w:val="3D6CB8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56A14C"/>
    <w:multiLevelType w:val="singleLevel"/>
    <w:tmpl w:val="4856A14C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sz w:val="24"/>
      </w:rPr>
    </w:lvl>
  </w:abstractNum>
  <w:abstractNum w:abstractNumId="22">
    <w:nsid w:val="4BAA026F"/>
    <w:multiLevelType w:val="hybridMultilevel"/>
    <w:tmpl w:val="02B64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74B66"/>
    <w:multiLevelType w:val="hybridMultilevel"/>
    <w:tmpl w:val="7B8C119C"/>
    <w:lvl w:ilvl="0" w:tplc="5FB40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211338"/>
    <w:multiLevelType w:val="multilevel"/>
    <w:tmpl w:val="0409001D"/>
    <w:styleLink w:val="Style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>
    <w:nsid w:val="5D6F41B7"/>
    <w:multiLevelType w:val="multilevel"/>
    <w:tmpl w:val="0409001D"/>
    <w:numStyleLink w:val="Style2"/>
  </w:abstractNum>
  <w:abstractNum w:abstractNumId="26">
    <w:nsid w:val="6361478B"/>
    <w:multiLevelType w:val="hybridMultilevel"/>
    <w:tmpl w:val="BDE0CA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4653987"/>
    <w:multiLevelType w:val="hybridMultilevel"/>
    <w:tmpl w:val="5E960DF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102C3E"/>
    <w:multiLevelType w:val="hybridMultilevel"/>
    <w:tmpl w:val="1040D05E"/>
    <w:lvl w:ilvl="0" w:tplc="2092D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18"/>
        <w:szCs w:val="18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1E2475A"/>
    <w:multiLevelType w:val="hybridMultilevel"/>
    <w:tmpl w:val="14AEA0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0977E9"/>
    <w:multiLevelType w:val="hybridMultilevel"/>
    <w:tmpl w:val="140C7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9B58F5"/>
    <w:multiLevelType w:val="multilevel"/>
    <w:tmpl w:val="5EC4F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2">
    <w:nsid w:val="77DC12A2"/>
    <w:multiLevelType w:val="hybridMultilevel"/>
    <w:tmpl w:val="30429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84534A"/>
    <w:multiLevelType w:val="hybridMultilevel"/>
    <w:tmpl w:val="FACC103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DE22A80"/>
    <w:multiLevelType w:val="hybridMultilevel"/>
    <w:tmpl w:val="42A2A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9A03F4"/>
    <w:multiLevelType w:val="hybridMultilevel"/>
    <w:tmpl w:val="9BDA71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bullet"/>
        <w:lvlText w:val="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b/>
          <w:color w:val="auto"/>
          <w:sz w:val="20"/>
        </w:rPr>
      </w:lvl>
    </w:lvlOverride>
  </w:num>
  <w:num w:numId="3">
    <w:abstractNumId w:val="9"/>
  </w:num>
  <w:num w:numId="4">
    <w:abstractNumId w:val="24"/>
  </w:num>
  <w:num w:numId="5">
    <w:abstractNumId w:val="25"/>
    <w:lvlOverride w:ilvl="0">
      <w:lvl w:ilvl="0">
        <w:start w:val="1"/>
        <w:numFmt w:val="bullet"/>
        <w:lvlText w:val="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color w:val="auto"/>
        </w:rPr>
      </w:lvl>
    </w:lvlOverride>
  </w:num>
  <w:num w:numId="6">
    <w:abstractNumId w:val="4"/>
  </w:num>
  <w:num w:numId="7">
    <w:abstractNumId w:val="14"/>
    <w:lvlOverride w:ilvl="0">
      <w:lvl w:ilvl="0">
        <w:start w:val="1"/>
        <w:numFmt w:val="bullet"/>
        <w:lvlText w:val="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color w:val="auto"/>
          <w:sz w:val="20"/>
        </w:rPr>
      </w:lvl>
    </w:lvlOverride>
  </w:num>
  <w:num w:numId="8">
    <w:abstractNumId w:val="6"/>
    <w:lvlOverride w:ilvl="0">
      <w:lvl w:ilvl="0">
        <w:start w:val="1"/>
        <w:numFmt w:val="bullet"/>
        <w:lvlText w:val="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color w:val="auto"/>
          <w:sz w:val="20"/>
        </w:rPr>
      </w:lvl>
    </w:lvlOverride>
  </w:num>
  <w:num w:numId="9">
    <w:abstractNumId w:val="23"/>
  </w:num>
  <w:num w:numId="10">
    <w:abstractNumId w:val="10"/>
  </w:num>
  <w:num w:numId="11">
    <w:abstractNumId w:val="31"/>
  </w:num>
  <w:num w:numId="12">
    <w:abstractNumId w:val="11"/>
  </w:num>
  <w:num w:numId="13">
    <w:abstractNumId w:val="16"/>
  </w:num>
  <w:num w:numId="14">
    <w:abstractNumId w:val="17"/>
  </w:num>
  <w:num w:numId="15">
    <w:abstractNumId w:val="8"/>
  </w:num>
  <w:num w:numId="16">
    <w:abstractNumId w:val="30"/>
  </w:num>
  <w:num w:numId="17">
    <w:abstractNumId w:val="18"/>
  </w:num>
  <w:num w:numId="18">
    <w:abstractNumId w:val="20"/>
  </w:num>
  <w:num w:numId="19">
    <w:abstractNumId w:val="19"/>
  </w:num>
  <w:num w:numId="20">
    <w:abstractNumId w:val="27"/>
  </w:num>
  <w:num w:numId="21">
    <w:abstractNumId w:val="35"/>
  </w:num>
  <w:num w:numId="22">
    <w:abstractNumId w:val="28"/>
  </w:num>
  <w:num w:numId="23">
    <w:abstractNumId w:val="29"/>
  </w:num>
  <w:num w:numId="24">
    <w:abstractNumId w:val="21"/>
  </w:num>
  <w:num w:numId="25">
    <w:abstractNumId w:val="13"/>
  </w:num>
  <w:num w:numId="26">
    <w:abstractNumId w:val="33"/>
  </w:num>
  <w:num w:numId="27">
    <w:abstractNumId w:val="15"/>
  </w:num>
  <w:num w:numId="28">
    <w:abstractNumId w:val="34"/>
  </w:num>
  <w:num w:numId="29">
    <w:abstractNumId w:val="0"/>
  </w:num>
  <w:num w:numId="30">
    <w:abstractNumId w:val="1"/>
  </w:num>
  <w:num w:numId="31">
    <w:abstractNumId w:val="2"/>
  </w:num>
  <w:num w:numId="32">
    <w:abstractNumId w:val="12"/>
  </w:num>
  <w:num w:numId="33">
    <w:abstractNumId w:val="26"/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5E405C"/>
    <w:rsid w:val="000016BA"/>
    <w:rsid w:val="00003C79"/>
    <w:rsid w:val="00014132"/>
    <w:rsid w:val="0001421B"/>
    <w:rsid w:val="00014DEC"/>
    <w:rsid w:val="00015398"/>
    <w:rsid w:val="000203DC"/>
    <w:rsid w:val="000204C0"/>
    <w:rsid w:val="00024897"/>
    <w:rsid w:val="00024C13"/>
    <w:rsid w:val="000275E3"/>
    <w:rsid w:val="000308E0"/>
    <w:rsid w:val="00034A2C"/>
    <w:rsid w:val="0003598C"/>
    <w:rsid w:val="0003744A"/>
    <w:rsid w:val="00040AFF"/>
    <w:rsid w:val="0004320F"/>
    <w:rsid w:val="0004444C"/>
    <w:rsid w:val="00044EC5"/>
    <w:rsid w:val="0004629F"/>
    <w:rsid w:val="00050A5B"/>
    <w:rsid w:val="00052D27"/>
    <w:rsid w:val="0005439C"/>
    <w:rsid w:val="00055DF2"/>
    <w:rsid w:val="000567BB"/>
    <w:rsid w:val="00056C74"/>
    <w:rsid w:val="0006041E"/>
    <w:rsid w:val="00063433"/>
    <w:rsid w:val="00063605"/>
    <w:rsid w:val="00067A39"/>
    <w:rsid w:val="0007084A"/>
    <w:rsid w:val="0007101A"/>
    <w:rsid w:val="00072A88"/>
    <w:rsid w:val="0007365A"/>
    <w:rsid w:val="00082C1F"/>
    <w:rsid w:val="00082CAD"/>
    <w:rsid w:val="00082E1C"/>
    <w:rsid w:val="000879A6"/>
    <w:rsid w:val="00091729"/>
    <w:rsid w:val="000937EE"/>
    <w:rsid w:val="00094086"/>
    <w:rsid w:val="000942F5"/>
    <w:rsid w:val="00096A6D"/>
    <w:rsid w:val="000A30B1"/>
    <w:rsid w:val="000A3ADE"/>
    <w:rsid w:val="000A5682"/>
    <w:rsid w:val="000A57C8"/>
    <w:rsid w:val="000A6D4A"/>
    <w:rsid w:val="000B0058"/>
    <w:rsid w:val="000B201D"/>
    <w:rsid w:val="000B3B00"/>
    <w:rsid w:val="000B4B41"/>
    <w:rsid w:val="000C0773"/>
    <w:rsid w:val="000C26E6"/>
    <w:rsid w:val="000C348A"/>
    <w:rsid w:val="000C46B5"/>
    <w:rsid w:val="000C6941"/>
    <w:rsid w:val="000D0152"/>
    <w:rsid w:val="000D3266"/>
    <w:rsid w:val="000D3616"/>
    <w:rsid w:val="000D4552"/>
    <w:rsid w:val="000D58BD"/>
    <w:rsid w:val="000D5CC2"/>
    <w:rsid w:val="000D6000"/>
    <w:rsid w:val="000E00D1"/>
    <w:rsid w:val="000E2C71"/>
    <w:rsid w:val="000E61B8"/>
    <w:rsid w:val="000E7790"/>
    <w:rsid w:val="000E78BF"/>
    <w:rsid w:val="000E7F74"/>
    <w:rsid w:val="000F3C6F"/>
    <w:rsid w:val="000F6FFF"/>
    <w:rsid w:val="00101DCA"/>
    <w:rsid w:val="0010256C"/>
    <w:rsid w:val="0010311C"/>
    <w:rsid w:val="001039BC"/>
    <w:rsid w:val="0010415E"/>
    <w:rsid w:val="00104269"/>
    <w:rsid w:val="001061D7"/>
    <w:rsid w:val="00106E60"/>
    <w:rsid w:val="0010712A"/>
    <w:rsid w:val="001115BE"/>
    <w:rsid w:val="0011319B"/>
    <w:rsid w:val="001141F3"/>
    <w:rsid w:val="00115D79"/>
    <w:rsid w:val="00117C60"/>
    <w:rsid w:val="00124E85"/>
    <w:rsid w:val="001255B4"/>
    <w:rsid w:val="001265E1"/>
    <w:rsid w:val="0012760C"/>
    <w:rsid w:val="0013099E"/>
    <w:rsid w:val="001331AC"/>
    <w:rsid w:val="00133C1C"/>
    <w:rsid w:val="00140711"/>
    <w:rsid w:val="00141A08"/>
    <w:rsid w:val="00142E20"/>
    <w:rsid w:val="00144E51"/>
    <w:rsid w:val="00145ED0"/>
    <w:rsid w:val="00146E0E"/>
    <w:rsid w:val="001470F4"/>
    <w:rsid w:val="00152B0D"/>
    <w:rsid w:val="00155B32"/>
    <w:rsid w:val="00155BC3"/>
    <w:rsid w:val="00161412"/>
    <w:rsid w:val="0016335E"/>
    <w:rsid w:val="00164886"/>
    <w:rsid w:val="001654B9"/>
    <w:rsid w:val="001746AB"/>
    <w:rsid w:val="00176CB8"/>
    <w:rsid w:val="00177730"/>
    <w:rsid w:val="001777B2"/>
    <w:rsid w:val="00177F5D"/>
    <w:rsid w:val="0018030C"/>
    <w:rsid w:val="00180CED"/>
    <w:rsid w:val="00182804"/>
    <w:rsid w:val="00182DF4"/>
    <w:rsid w:val="00183426"/>
    <w:rsid w:val="001848CC"/>
    <w:rsid w:val="00186109"/>
    <w:rsid w:val="00187CCB"/>
    <w:rsid w:val="00194138"/>
    <w:rsid w:val="0019512F"/>
    <w:rsid w:val="00195839"/>
    <w:rsid w:val="00195C33"/>
    <w:rsid w:val="00196623"/>
    <w:rsid w:val="0019797A"/>
    <w:rsid w:val="001A02E6"/>
    <w:rsid w:val="001A38D7"/>
    <w:rsid w:val="001A4AD1"/>
    <w:rsid w:val="001B0226"/>
    <w:rsid w:val="001B52CC"/>
    <w:rsid w:val="001B6368"/>
    <w:rsid w:val="001C344C"/>
    <w:rsid w:val="001C4D51"/>
    <w:rsid w:val="001C5170"/>
    <w:rsid w:val="001C7D51"/>
    <w:rsid w:val="001C7FEF"/>
    <w:rsid w:val="001D02D9"/>
    <w:rsid w:val="001D0A90"/>
    <w:rsid w:val="001D0E8B"/>
    <w:rsid w:val="001D0EBB"/>
    <w:rsid w:val="001D131E"/>
    <w:rsid w:val="001D19A4"/>
    <w:rsid w:val="001D1B59"/>
    <w:rsid w:val="001D26EA"/>
    <w:rsid w:val="001D27DD"/>
    <w:rsid w:val="001D5579"/>
    <w:rsid w:val="001D57A6"/>
    <w:rsid w:val="001E1D44"/>
    <w:rsid w:val="001E2840"/>
    <w:rsid w:val="001E31EA"/>
    <w:rsid w:val="001E5192"/>
    <w:rsid w:val="001E5887"/>
    <w:rsid w:val="001E682D"/>
    <w:rsid w:val="001E6994"/>
    <w:rsid w:val="001F1AE7"/>
    <w:rsid w:val="001F244D"/>
    <w:rsid w:val="001F3190"/>
    <w:rsid w:val="001F5DA6"/>
    <w:rsid w:val="001F713C"/>
    <w:rsid w:val="001F7896"/>
    <w:rsid w:val="001F7E27"/>
    <w:rsid w:val="002002F0"/>
    <w:rsid w:val="00200961"/>
    <w:rsid w:val="0020102A"/>
    <w:rsid w:val="00201D91"/>
    <w:rsid w:val="002067AF"/>
    <w:rsid w:val="002077EE"/>
    <w:rsid w:val="002146F6"/>
    <w:rsid w:val="00214CB9"/>
    <w:rsid w:val="0021629A"/>
    <w:rsid w:val="00216ED9"/>
    <w:rsid w:val="002171CE"/>
    <w:rsid w:val="00220F9F"/>
    <w:rsid w:val="00221B04"/>
    <w:rsid w:val="00224A9B"/>
    <w:rsid w:val="002263DA"/>
    <w:rsid w:val="00226527"/>
    <w:rsid w:val="002276C6"/>
    <w:rsid w:val="0023067C"/>
    <w:rsid w:val="002317F7"/>
    <w:rsid w:val="00231D8A"/>
    <w:rsid w:val="00233C41"/>
    <w:rsid w:val="00233FD0"/>
    <w:rsid w:val="0023435C"/>
    <w:rsid w:val="00235AEA"/>
    <w:rsid w:val="002366BE"/>
    <w:rsid w:val="00237D1F"/>
    <w:rsid w:val="00241335"/>
    <w:rsid w:val="00244A63"/>
    <w:rsid w:val="00245A87"/>
    <w:rsid w:val="00247B45"/>
    <w:rsid w:val="00247BB4"/>
    <w:rsid w:val="00252F66"/>
    <w:rsid w:val="0025337C"/>
    <w:rsid w:val="00254B8F"/>
    <w:rsid w:val="0025517B"/>
    <w:rsid w:val="00256403"/>
    <w:rsid w:val="002565A8"/>
    <w:rsid w:val="00260CE9"/>
    <w:rsid w:val="0026446F"/>
    <w:rsid w:val="00270CF7"/>
    <w:rsid w:val="00276C37"/>
    <w:rsid w:val="0027762C"/>
    <w:rsid w:val="00277A6B"/>
    <w:rsid w:val="00277E84"/>
    <w:rsid w:val="00281F40"/>
    <w:rsid w:val="00286856"/>
    <w:rsid w:val="00287CE4"/>
    <w:rsid w:val="002906B4"/>
    <w:rsid w:val="00290A14"/>
    <w:rsid w:val="00291CBD"/>
    <w:rsid w:val="002939B5"/>
    <w:rsid w:val="002946B2"/>
    <w:rsid w:val="00297760"/>
    <w:rsid w:val="002A0710"/>
    <w:rsid w:val="002A2FD6"/>
    <w:rsid w:val="002A613C"/>
    <w:rsid w:val="002B00F2"/>
    <w:rsid w:val="002B091B"/>
    <w:rsid w:val="002B0E06"/>
    <w:rsid w:val="002B1382"/>
    <w:rsid w:val="002B16FA"/>
    <w:rsid w:val="002B2C76"/>
    <w:rsid w:val="002B40F5"/>
    <w:rsid w:val="002B4554"/>
    <w:rsid w:val="002B458B"/>
    <w:rsid w:val="002B5014"/>
    <w:rsid w:val="002B514A"/>
    <w:rsid w:val="002B6C40"/>
    <w:rsid w:val="002B6CA7"/>
    <w:rsid w:val="002C0B64"/>
    <w:rsid w:val="002C22EA"/>
    <w:rsid w:val="002C30DA"/>
    <w:rsid w:val="002C42AA"/>
    <w:rsid w:val="002C4404"/>
    <w:rsid w:val="002C6F91"/>
    <w:rsid w:val="002D2529"/>
    <w:rsid w:val="002D2BCF"/>
    <w:rsid w:val="002D7C87"/>
    <w:rsid w:val="002E3368"/>
    <w:rsid w:val="002E397D"/>
    <w:rsid w:val="002E4692"/>
    <w:rsid w:val="002E4999"/>
    <w:rsid w:val="002E667D"/>
    <w:rsid w:val="002E73E8"/>
    <w:rsid w:val="002F0BFC"/>
    <w:rsid w:val="002F23CB"/>
    <w:rsid w:val="002F7701"/>
    <w:rsid w:val="00300CD5"/>
    <w:rsid w:val="00301D0A"/>
    <w:rsid w:val="00301E1C"/>
    <w:rsid w:val="0030453F"/>
    <w:rsid w:val="003048CC"/>
    <w:rsid w:val="003079CD"/>
    <w:rsid w:val="0031044D"/>
    <w:rsid w:val="00311539"/>
    <w:rsid w:val="0031606C"/>
    <w:rsid w:val="00320537"/>
    <w:rsid w:val="0032084A"/>
    <w:rsid w:val="00325D46"/>
    <w:rsid w:val="0032712C"/>
    <w:rsid w:val="00330D69"/>
    <w:rsid w:val="00330D81"/>
    <w:rsid w:val="00333A77"/>
    <w:rsid w:val="003366E4"/>
    <w:rsid w:val="00342EF5"/>
    <w:rsid w:val="00345910"/>
    <w:rsid w:val="00345CDF"/>
    <w:rsid w:val="00346085"/>
    <w:rsid w:val="003473D0"/>
    <w:rsid w:val="00347BAD"/>
    <w:rsid w:val="003503A8"/>
    <w:rsid w:val="00353EB8"/>
    <w:rsid w:val="00354541"/>
    <w:rsid w:val="00356220"/>
    <w:rsid w:val="003573DE"/>
    <w:rsid w:val="0036001B"/>
    <w:rsid w:val="00362D98"/>
    <w:rsid w:val="00365984"/>
    <w:rsid w:val="003663E7"/>
    <w:rsid w:val="003666E9"/>
    <w:rsid w:val="00374064"/>
    <w:rsid w:val="003741DF"/>
    <w:rsid w:val="0037502F"/>
    <w:rsid w:val="00377860"/>
    <w:rsid w:val="0038067D"/>
    <w:rsid w:val="00380C0D"/>
    <w:rsid w:val="00382A71"/>
    <w:rsid w:val="003830BB"/>
    <w:rsid w:val="003836DF"/>
    <w:rsid w:val="00385D51"/>
    <w:rsid w:val="003905C8"/>
    <w:rsid w:val="00391252"/>
    <w:rsid w:val="00391F85"/>
    <w:rsid w:val="003949BD"/>
    <w:rsid w:val="00395856"/>
    <w:rsid w:val="003A1338"/>
    <w:rsid w:val="003A1B68"/>
    <w:rsid w:val="003A1BEF"/>
    <w:rsid w:val="003A1F05"/>
    <w:rsid w:val="003A26ED"/>
    <w:rsid w:val="003A2B8A"/>
    <w:rsid w:val="003A3023"/>
    <w:rsid w:val="003A3494"/>
    <w:rsid w:val="003A6768"/>
    <w:rsid w:val="003A7620"/>
    <w:rsid w:val="003B2097"/>
    <w:rsid w:val="003B275D"/>
    <w:rsid w:val="003B525E"/>
    <w:rsid w:val="003B5C23"/>
    <w:rsid w:val="003B6A47"/>
    <w:rsid w:val="003B7597"/>
    <w:rsid w:val="003C2ABC"/>
    <w:rsid w:val="003C3222"/>
    <w:rsid w:val="003D22A8"/>
    <w:rsid w:val="003D52E4"/>
    <w:rsid w:val="003D64C5"/>
    <w:rsid w:val="003D68C4"/>
    <w:rsid w:val="003E19D0"/>
    <w:rsid w:val="003E252A"/>
    <w:rsid w:val="003E48C3"/>
    <w:rsid w:val="003E59DF"/>
    <w:rsid w:val="003E64BF"/>
    <w:rsid w:val="003E6524"/>
    <w:rsid w:val="003F4844"/>
    <w:rsid w:val="003F6EDB"/>
    <w:rsid w:val="003F6EF4"/>
    <w:rsid w:val="00400A11"/>
    <w:rsid w:val="004029ED"/>
    <w:rsid w:val="00403A6E"/>
    <w:rsid w:val="004074E5"/>
    <w:rsid w:val="00410516"/>
    <w:rsid w:val="00412364"/>
    <w:rsid w:val="004132A2"/>
    <w:rsid w:val="00416CA2"/>
    <w:rsid w:val="004175CA"/>
    <w:rsid w:val="00417EE0"/>
    <w:rsid w:val="0042011A"/>
    <w:rsid w:val="004218F6"/>
    <w:rsid w:val="00421DC2"/>
    <w:rsid w:val="00422962"/>
    <w:rsid w:val="004269AD"/>
    <w:rsid w:val="00427201"/>
    <w:rsid w:val="00427E5E"/>
    <w:rsid w:val="004301CA"/>
    <w:rsid w:val="004333CE"/>
    <w:rsid w:val="00434E09"/>
    <w:rsid w:val="00436536"/>
    <w:rsid w:val="00441BA1"/>
    <w:rsid w:val="004461FC"/>
    <w:rsid w:val="00447C85"/>
    <w:rsid w:val="004557EE"/>
    <w:rsid w:val="004559D3"/>
    <w:rsid w:val="00456428"/>
    <w:rsid w:val="00461824"/>
    <w:rsid w:val="00465025"/>
    <w:rsid w:val="004656A0"/>
    <w:rsid w:val="00467666"/>
    <w:rsid w:val="0047181D"/>
    <w:rsid w:val="004718A0"/>
    <w:rsid w:val="0047286A"/>
    <w:rsid w:val="004736C6"/>
    <w:rsid w:val="00474378"/>
    <w:rsid w:val="00475D7A"/>
    <w:rsid w:val="0048223A"/>
    <w:rsid w:val="00482283"/>
    <w:rsid w:val="004869C5"/>
    <w:rsid w:val="00486B64"/>
    <w:rsid w:val="004912F0"/>
    <w:rsid w:val="0049222B"/>
    <w:rsid w:val="00492DB1"/>
    <w:rsid w:val="0049369B"/>
    <w:rsid w:val="0049528A"/>
    <w:rsid w:val="004A4C52"/>
    <w:rsid w:val="004B2717"/>
    <w:rsid w:val="004B2B1F"/>
    <w:rsid w:val="004B728B"/>
    <w:rsid w:val="004C0F0A"/>
    <w:rsid w:val="004C2CD8"/>
    <w:rsid w:val="004C3E17"/>
    <w:rsid w:val="004C7BDD"/>
    <w:rsid w:val="004D05D3"/>
    <w:rsid w:val="004D2A86"/>
    <w:rsid w:val="004D4EA0"/>
    <w:rsid w:val="004D55DB"/>
    <w:rsid w:val="004D66C0"/>
    <w:rsid w:val="004E32C8"/>
    <w:rsid w:val="004E35CB"/>
    <w:rsid w:val="004E3CFB"/>
    <w:rsid w:val="004E51DF"/>
    <w:rsid w:val="004E5A27"/>
    <w:rsid w:val="004E64A7"/>
    <w:rsid w:val="004E6D52"/>
    <w:rsid w:val="004E70EB"/>
    <w:rsid w:val="004E758B"/>
    <w:rsid w:val="004F1116"/>
    <w:rsid w:val="004F1A0D"/>
    <w:rsid w:val="004F57F3"/>
    <w:rsid w:val="004F5A86"/>
    <w:rsid w:val="004F7E87"/>
    <w:rsid w:val="005109B8"/>
    <w:rsid w:val="00512BCB"/>
    <w:rsid w:val="00513146"/>
    <w:rsid w:val="005176C9"/>
    <w:rsid w:val="005261CB"/>
    <w:rsid w:val="00526E93"/>
    <w:rsid w:val="005315B4"/>
    <w:rsid w:val="0053449C"/>
    <w:rsid w:val="00544B41"/>
    <w:rsid w:val="00545222"/>
    <w:rsid w:val="005516FB"/>
    <w:rsid w:val="00551C76"/>
    <w:rsid w:val="0055505E"/>
    <w:rsid w:val="005562C7"/>
    <w:rsid w:val="00557057"/>
    <w:rsid w:val="00557148"/>
    <w:rsid w:val="005571D4"/>
    <w:rsid w:val="00557EB8"/>
    <w:rsid w:val="005633A2"/>
    <w:rsid w:val="005652D4"/>
    <w:rsid w:val="0057118C"/>
    <w:rsid w:val="005723C7"/>
    <w:rsid w:val="0057337C"/>
    <w:rsid w:val="00574A5E"/>
    <w:rsid w:val="005767CB"/>
    <w:rsid w:val="005809CF"/>
    <w:rsid w:val="00580E2B"/>
    <w:rsid w:val="00580F63"/>
    <w:rsid w:val="00582321"/>
    <w:rsid w:val="0058277F"/>
    <w:rsid w:val="00583626"/>
    <w:rsid w:val="00586108"/>
    <w:rsid w:val="00590FD0"/>
    <w:rsid w:val="00591994"/>
    <w:rsid w:val="00592402"/>
    <w:rsid w:val="00592899"/>
    <w:rsid w:val="00592FE3"/>
    <w:rsid w:val="005937E1"/>
    <w:rsid w:val="00595C0C"/>
    <w:rsid w:val="00596426"/>
    <w:rsid w:val="005A13A7"/>
    <w:rsid w:val="005A1685"/>
    <w:rsid w:val="005B00F8"/>
    <w:rsid w:val="005B04DC"/>
    <w:rsid w:val="005B0567"/>
    <w:rsid w:val="005B06B0"/>
    <w:rsid w:val="005B135A"/>
    <w:rsid w:val="005B4B3A"/>
    <w:rsid w:val="005B6A8E"/>
    <w:rsid w:val="005B6CA2"/>
    <w:rsid w:val="005B6FB2"/>
    <w:rsid w:val="005B7380"/>
    <w:rsid w:val="005C0FC0"/>
    <w:rsid w:val="005C1A8F"/>
    <w:rsid w:val="005C25FB"/>
    <w:rsid w:val="005C37E6"/>
    <w:rsid w:val="005C57EC"/>
    <w:rsid w:val="005C6EE6"/>
    <w:rsid w:val="005D1E61"/>
    <w:rsid w:val="005D275B"/>
    <w:rsid w:val="005E13FE"/>
    <w:rsid w:val="005E3E8D"/>
    <w:rsid w:val="005E405C"/>
    <w:rsid w:val="005E596A"/>
    <w:rsid w:val="005E7260"/>
    <w:rsid w:val="005E752A"/>
    <w:rsid w:val="005E792A"/>
    <w:rsid w:val="005F1E44"/>
    <w:rsid w:val="005F26C4"/>
    <w:rsid w:val="005F2999"/>
    <w:rsid w:val="005F2D53"/>
    <w:rsid w:val="00601BA3"/>
    <w:rsid w:val="00603D17"/>
    <w:rsid w:val="006046E4"/>
    <w:rsid w:val="00605652"/>
    <w:rsid w:val="00613BEF"/>
    <w:rsid w:val="00614481"/>
    <w:rsid w:val="006146CC"/>
    <w:rsid w:val="00620888"/>
    <w:rsid w:val="00627582"/>
    <w:rsid w:val="00635DAA"/>
    <w:rsid w:val="006375D5"/>
    <w:rsid w:val="00640058"/>
    <w:rsid w:val="0064221A"/>
    <w:rsid w:val="00646FBB"/>
    <w:rsid w:val="006475E0"/>
    <w:rsid w:val="00653421"/>
    <w:rsid w:val="006550B8"/>
    <w:rsid w:val="006559F5"/>
    <w:rsid w:val="0065654F"/>
    <w:rsid w:val="00656CCF"/>
    <w:rsid w:val="006607CB"/>
    <w:rsid w:val="006609C4"/>
    <w:rsid w:val="0066311D"/>
    <w:rsid w:val="00665432"/>
    <w:rsid w:val="00665464"/>
    <w:rsid w:val="00665FB5"/>
    <w:rsid w:val="00672012"/>
    <w:rsid w:val="0067309E"/>
    <w:rsid w:val="006735B3"/>
    <w:rsid w:val="006747B0"/>
    <w:rsid w:val="006747C8"/>
    <w:rsid w:val="006763F8"/>
    <w:rsid w:val="00677068"/>
    <w:rsid w:val="00677496"/>
    <w:rsid w:val="006777CA"/>
    <w:rsid w:val="00680036"/>
    <w:rsid w:val="00681A54"/>
    <w:rsid w:val="0068549F"/>
    <w:rsid w:val="00687AE9"/>
    <w:rsid w:val="00690A1C"/>
    <w:rsid w:val="00691380"/>
    <w:rsid w:val="00692B4F"/>
    <w:rsid w:val="00693218"/>
    <w:rsid w:val="006950E4"/>
    <w:rsid w:val="00697690"/>
    <w:rsid w:val="006A1AA3"/>
    <w:rsid w:val="006A31FA"/>
    <w:rsid w:val="006A55F0"/>
    <w:rsid w:val="006A6123"/>
    <w:rsid w:val="006B010A"/>
    <w:rsid w:val="006B211D"/>
    <w:rsid w:val="006B248A"/>
    <w:rsid w:val="006B608B"/>
    <w:rsid w:val="006B63A4"/>
    <w:rsid w:val="006B6B06"/>
    <w:rsid w:val="006B70D4"/>
    <w:rsid w:val="006B7D97"/>
    <w:rsid w:val="006C0D3B"/>
    <w:rsid w:val="006C1255"/>
    <w:rsid w:val="006C146E"/>
    <w:rsid w:val="006C2357"/>
    <w:rsid w:val="006C2494"/>
    <w:rsid w:val="006D0964"/>
    <w:rsid w:val="006D0E8D"/>
    <w:rsid w:val="006D2B97"/>
    <w:rsid w:val="006D4DE2"/>
    <w:rsid w:val="006D4FC3"/>
    <w:rsid w:val="006D5B5D"/>
    <w:rsid w:val="006D5DCD"/>
    <w:rsid w:val="006D6890"/>
    <w:rsid w:val="006E7E30"/>
    <w:rsid w:val="006F025B"/>
    <w:rsid w:val="006F0BDE"/>
    <w:rsid w:val="006F16D4"/>
    <w:rsid w:val="006F1BDA"/>
    <w:rsid w:val="006F3377"/>
    <w:rsid w:val="006F615B"/>
    <w:rsid w:val="006F6CA5"/>
    <w:rsid w:val="006F73CF"/>
    <w:rsid w:val="00702A5C"/>
    <w:rsid w:val="00703E5F"/>
    <w:rsid w:val="0070538E"/>
    <w:rsid w:val="00705C80"/>
    <w:rsid w:val="00710909"/>
    <w:rsid w:val="00713893"/>
    <w:rsid w:val="00713ACE"/>
    <w:rsid w:val="00714448"/>
    <w:rsid w:val="00715330"/>
    <w:rsid w:val="007164E9"/>
    <w:rsid w:val="00716D6F"/>
    <w:rsid w:val="007177C1"/>
    <w:rsid w:val="00717B0F"/>
    <w:rsid w:val="007248A9"/>
    <w:rsid w:val="00725C1C"/>
    <w:rsid w:val="0072624C"/>
    <w:rsid w:val="007408E8"/>
    <w:rsid w:val="00743A04"/>
    <w:rsid w:val="007455FF"/>
    <w:rsid w:val="0074572B"/>
    <w:rsid w:val="00750273"/>
    <w:rsid w:val="00750F98"/>
    <w:rsid w:val="00753043"/>
    <w:rsid w:val="00753409"/>
    <w:rsid w:val="0075530D"/>
    <w:rsid w:val="007563A3"/>
    <w:rsid w:val="00757A45"/>
    <w:rsid w:val="007613CE"/>
    <w:rsid w:val="00762D68"/>
    <w:rsid w:val="007656BB"/>
    <w:rsid w:val="007661CF"/>
    <w:rsid w:val="00771FDA"/>
    <w:rsid w:val="007732C7"/>
    <w:rsid w:val="00773F02"/>
    <w:rsid w:val="0077499B"/>
    <w:rsid w:val="00775007"/>
    <w:rsid w:val="00775922"/>
    <w:rsid w:val="00776AF3"/>
    <w:rsid w:val="00776D1F"/>
    <w:rsid w:val="007811B6"/>
    <w:rsid w:val="007822EC"/>
    <w:rsid w:val="007876D1"/>
    <w:rsid w:val="00787C7A"/>
    <w:rsid w:val="007905BC"/>
    <w:rsid w:val="00790A81"/>
    <w:rsid w:val="00791044"/>
    <w:rsid w:val="00791BD2"/>
    <w:rsid w:val="007953AE"/>
    <w:rsid w:val="007A76FA"/>
    <w:rsid w:val="007B0040"/>
    <w:rsid w:val="007B0F57"/>
    <w:rsid w:val="007B16CB"/>
    <w:rsid w:val="007B3D0A"/>
    <w:rsid w:val="007B4572"/>
    <w:rsid w:val="007B47C4"/>
    <w:rsid w:val="007B4CE0"/>
    <w:rsid w:val="007B5B09"/>
    <w:rsid w:val="007B677E"/>
    <w:rsid w:val="007B7BE1"/>
    <w:rsid w:val="007B7D0F"/>
    <w:rsid w:val="007C04EE"/>
    <w:rsid w:val="007C0FDC"/>
    <w:rsid w:val="007C130A"/>
    <w:rsid w:val="007C14D8"/>
    <w:rsid w:val="007C2269"/>
    <w:rsid w:val="007C2782"/>
    <w:rsid w:val="007C43EF"/>
    <w:rsid w:val="007C565B"/>
    <w:rsid w:val="007D36E6"/>
    <w:rsid w:val="007D4936"/>
    <w:rsid w:val="007D4B1C"/>
    <w:rsid w:val="007D7664"/>
    <w:rsid w:val="007E4154"/>
    <w:rsid w:val="007E6A2F"/>
    <w:rsid w:val="007E743F"/>
    <w:rsid w:val="007F227F"/>
    <w:rsid w:val="007F2B07"/>
    <w:rsid w:val="00800544"/>
    <w:rsid w:val="00800A5F"/>
    <w:rsid w:val="0080296A"/>
    <w:rsid w:val="00806350"/>
    <w:rsid w:val="0080641F"/>
    <w:rsid w:val="00807EDB"/>
    <w:rsid w:val="00812DB7"/>
    <w:rsid w:val="0081337B"/>
    <w:rsid w:val="00817DC0"/>
    <w:rsid w:val="008215FC"/>
    <w:rsid w:val="0082275B"/>
    <w:rsid w:val="00827AA2"/>
    <w:rsid w:val="008311BD"/>
    <w:rsid w:val="00833D0A"/>
    <w:rsid w:val="008347FA"/>
    <w:rsid w:val="00834D1B"/>
    <w:rsid w:val="00836F7A"/>
    <w:rsid w:val="00837FE5"/>
    <w:rsid w:val="008462C9"/>
    <w:rsid w:val="00850030"/>
    <w:rsid w:val="00850297"/>
    <w:rsid w:val="008524DE"/>
    <w:rsid w:val="00854031"/>
    <w:rsid w:val="00854496"/>
    <w:rsid w:val="00854F9D"/>
    <w:rsid w:val="00856557"/>
    <w:rsid w:val="0085690A"/>
    <w:rsid w:val="0086003D"/>
    <w:rsid w:val="00860554"/>
    <w:rsid w:val="00861B9E"/>
    <w:rsid w:val="00866EE4"/>
    <w:rsid w:val="00870485"/>
    <w:rsid w:val="00881002"/>
    <w:rsid w:val="008832C9"/>
    <w:rsid w:val="00883792"/>
    <w:rsid w:val="00885DAD"/>
    <w:rsid w:val="0088668D"/>
    <w:rsid w:val="008915F3"/>
    <w:rsid w:val="00893990"/>
    <w:rsid w:val="0089440E"/>
    <w:rsid w:val="008959ED"/>
    <w:rsid w:val="00896385"/>
    <w:rsid w:val="008965D2"/>
    <w:rsid w:val="00896DAA"/>
    <w:rsid w:val="008A00AD"/>
    <w:rsid w:val="008A00FD"/>
    <w:rsid w:val="008A0A1A"/>
    <w:rsid w:val="008A0C5A"/>
    <w:rsid w:val="008A2411"/>
    <w:rsid w:val="008A2CC4"/>
    <w:rsid w:val="008A40CC"/>
    <w:rsid w:val="008A5554"/>
    <w:rsid w:val="008A64DC"/>
    <w:rsid w:val="008A788F"/>
    <w:rsid w:val="008A7912"/>
    <w:rsid w:val="008A7C40"/>
    <w:rsid w:val="008B0ACC"/>
    <w:rsid w:val="008B243B"/>
    <w:rsid w:val="008B26EB"/>
    <w:rsid w:val="008B2B14"/>
    <w:rsid w:val="008B2DCE"/>
    <w:rsid w:val="008B3FF0"/>
    <w:rsid w:val="008B50D8"/>
    <w:rsid w:val="008B79EF"/>
    <w:rsid w:val="008C0041"/>
    <w:rsid w:val="008C6C16"/>
    <w:rsid w:val="008C754E"/>
    <w:rsid w:val="008D48BF"/>
    <w:rsid w:val="008D498C"/>
    <w:rsid w:val="008E0624"/>
    <w:rsid w:val="008E105C"/>
    <w:rsid w:val="008E2BBA"/>
    <w:rsid w:val="008E2DD2"/>
    <w:rsid w:val="008E3013"/>
    <w:rsid w:val="008E32F0"/>
    <w:rsid w:val="008E439D"/>
    <w:rsid w:val="008E6AA6"/>
    <w:rsid w:val="008E6E63"/>
    <w:rsid w:val="008E7654"/>
    <w:rsid w:val="008F01C9"/>
    <w:rsid w:val="008F0443"/>
    <w:rsid w:val="008F41A6"/>
    <w:rsid w:val="008F614B"/>
    <w:rsid w:val="009025C7"/>
    <w:rsid w:val="00903787"/>
    <w:rsid w:val="00903CAF"/>
    <w:rsid w:val="0090446D"/>
    <w:rsid w:val="009068A8"/>
    <w:rsid w:val="009076A0"/>
    <w:rsid w:val="00912144"/>
    <w:rsid w:val="00912F2F"/>
    <w:rsid w:val="009141DC"/>
    <w:rsid w:val="00914208"/>
    <w:rsid w:val="00916DE4"/>
    <w:rsid w:val="00922EC3"/>
    <w:rsid w:val="009241C7"/>
    <w:rsid w:val="00924EE8"/>
    <w:rsid w:val="00930929"/>
    <w:rsid w:val="009336B9"/>
    <w:rsid w:val="00935C61"/>
    <w:rsid w:val="00940634"/>
    <w:rsid w:val="00942F8C"/>
    <w:rsid w:val="00944753"/>
    <w:rsid w:val="009458AE"/>
    <w:rsid w:val="00947068"/>
    <w:rsid w:val="009501FC"/>
    <w:rsid w:val="0095380B"/>
    <w:rsid w:val="009538F7"/>
    <w:rsid w:val="00953AC2"/>
    <w:rsid w:val="00954A53"/>
    <w:rsid w:val="00954FD5"/>
    <w:rsid w:val="00955BC1"/>
    <w:rsid w:val="009600A3"/>
    <w:rsid w:val="0096105C"/>
    <w:rsid w:val="0096451C"/>
    <w:rsid w:val="0096528C"/>
    <w:rsid w:val="00973313"/>
    <w:rsid w:val="00977F0B"/>
    <w:rsid w:val="00977F98"/>
    <w:rsid w:val="009802E6"/>
    <w:rsid w:val="00982383"/>
    <w:rsid w:val="009840A9"/>
    <w:rsid w:val="0098423E"/>
    <w:rsid w:val="009854B2"/>
    <w:rsid w:val="00985BAD"/>
    <w:rsid w:val="009910E7"/>
    <w:rsid w:val="009932C9"/>
    <w:rsid w:val="00994547"/>
    <w:rsid w:val="00995A38"/>
    <w:rsid w:val="00996F02"/>
    <w:rsid w:val="00997316"/>
    <w:rsid w:val="009A0308"/>
    <w:rsid w:val="009A0EF4"/>
    <w:rsid w:val="009A2C0B"/>
    <w:rsid w:val="009A37DC"/>
    <w:rsid w:val="009A3A3C"/>
    <w:rsid w:val="009A4B79"/>
    <w:rsid w:val="009A7BB0"/>
    <w:rsid w:val="009B286D"/>
    <w:rsid w:val="009B6A29"/>
    <w:rsid w:val="009C0ED3"/>
    <w:rsid w:val="009C4E2D"/>
    <w:rsid w:val="009C7DD6"/>
    <w:rsid w:val="009D1014"/>
    <w:rsid w:val="009D146D"/>
    <w:rsid w:val="009D1541"/>
    <w:rsid w:val="009D181C"/>
    <w:rsid w:val="009D31AE"/>
    <w:rsid w:val="009D4799"/>
    <w:rsid w:val="009D4EF5"/>
    <w:rsid w:val="009E33BB"/>
    <w:rsid w:val="009E385E"/>
    <w:rsid w:val="009E46F1"/>
    <w:rsid w:val="009F294D"/>
    <w:rsid w:val="009F4D11"/>
    <w:rsid w:val="00A01973"/>
    <w:rsid w:val="00A02599"/>
    <w:rsid w:val="00A03844"/>
    <w:rsid w:val="00A03A48"/>
    <w:rsid w:val="00A04E72"/>
    <w:rsid w:val="00A06B28"/>
    <w:rsid w:val="00A1266B"/>
    <w:rsid w:val="00A12CE1"/>
    <w:rsid w:val="00A20003"/>
    <w:rsid w:val="00A273F0"/>
    <w:rsid w:val="00A30BE9"/>
    <w:rsid w:val="00A31C78"/>
    <w:rsid w:val="00A330E6"/>
    <w:rsid w:val="00A344C9"/>
    <w:rsid w:val="00A354CC"/>
    <w:rsid w:val="00A35501"/>
    <w:rsid w:val="00A357E2"/>
    <w:rsid w:val="00A36FCD"/>
    <w:rsid w:val="00A42FD6"/>
    <w:rsid w:val="00A43033"/>
    <w:rsid w:val="00A43654"/>
    <w:rsid w:val="00A43DA9"/>
    <w:rsid w:val="00A4448B"/>
    <w:rsid w:val="00A451F7"/>
    <w:rsid w:val="00A456AA"/>
    <w:rsid w:val="00A46736"/>
    <w:rsid w:val="00A4695D"/>
    <w:rsid w:val="00A5012A"/>
    <w:rsid w:val="00A5088E"/>
    <w:rsid w:val="00A51231"/>
    <w:rsid w:val="00A52A70"/>
    <w:rsid w:val="00A60019"/>
    <w:rsid w:val="00A6235A"/>
    <w:rsid w:val="00A62A1D"/>
    <w:rsid w:val="00A718D3"/>
    <w:rsid w:val="00A74619"/>
    <w:rsid w:val="00A74AA1"/>
    <w:rsid w:val="00A75B81"/>
    <w:rsid w:val="00A80600"/>
    <w:rsid w:val="00A8303C"/>
    <w:rsid w:val="00A84EF9"/>
    <w:rsid w:val="00A86033"/>
    <w:rsid w:val="00A906B7"/>
    <w:rsid w:val="00A93F07"/>
    <w:rsid w:val="00A96C43"/>
    <w:rsid w:val="00AA029A"/>
    <w:rsid w:val="00AA0E77"/>
    <w:rsid w:val="00AA19D3"/>
    <w:rsid w:val="00AA5B5C"/>
    <w:rsid w:val="00AA64F2"/>
    <w:rsid w:val="00AA6E1F"/>
    <w:rsid w:val="00AB0379"/>
    <w:rsid w:val="00AB0D73"/>
    <w:rsid w:val="00AB303D"/>
    <w:rsid w:val="00AB7EA6"/>
    <w:rsid w:val="00AC13FE"/>
    <w:rsid w:val="00AC1850"/>
    <w:rsid w:val="00AC2A32"/>
    <w:rsid w:val="00AC3279"/>
    <w:rsid w:val="00AC32D0"/>
    <w:rsid w:val="00AC6F14"/>
    <w:rsid w:val="00AC7AF3"/>
    <w:rsid w:val="00AD135D"/>
    <w:rsid w:val="00AD1396"/>
    <w:rsid w:val="00AD346B"/>
    <w:rsid w:val="00AD554F"/>
    <w:rsid w:val="00AD5997"/>
    <w:rsid w:val="00AE28A9"/>
    <w:rsid w:val="00AE3AFE"/>
    <w:rsid w:val="00AE4C7C"/>
    <w:rsid w:val="00AF794C"/>
    <w:rsid w:val="00B00C45"/>
    <w:rsid w:val="00B01894"/>
    <w:rsid w:val="00B02D53"/>
    <w:rsid w:val="00B0445E"/>
    <w:rsid w:val="00B11472"/>
    <w:rsid w:val="00B12FA5"/>
    <w:rsid w:val="00B13EDA"/>
    <w:rsid w:val="00B15286"/>
    <w:rsid w:val="00B1653C"/>
    <w:rsid w:val="00B17AB3"/>
    <w:rsid w:val="00B20E1D"/>
    <w:rsid w:val="00B2118F"/>
    <w:rsid w:val="00B21F38"/>
    <w:rsid w:val="00B25D19"/>
    <w:rsid w:val="00B31B4A"/>
    <w:rsid w:val="00B32357"/>
    <w:rsid w:val="00B32B06"/>
    <w:rsid w:val="00B3339F"/>
    <w:rsid w:val="00B352F8"/>
    <w:rsid w:val="00B35CAF"/>
    <w:rsid w:val="00B36259"/>
    <w:rsid w:val="00B446A1"/>
    <w:rsid w:val="00B45439"/>
    <w:rsid w:val="00B47571"/>
    <w:rsid w:val="00B475C0"/>
    <w:rsid w:val="00B50A94"/>
    <w:rsid w:val="00B53167"/>
    <w:rsid w:val="00B53329"/>
    <w:rsid w:val="00B5445C"/>
    <w:rsid w:val="00B5464C"/>
    <w:rsid w:val="00B64568"/>
    <w:rsid w:val="00B64F02"/>
    <w:rsid w:val="00B65FDF"/>
    <w:rsid w:val="00B66447"/>
    <w:rsid w:val="00B72DF7"/>
    <w:rsid w:val="00B733A1"/>
    <w:rsid w:val="00B76A16"/>
    <w:rsid w:val="00B80FC9"/>
    <w:rsid w:val="00B81DF1"/>
    <w:rsid w:val="00B82C03"/>
    <w:rsid w:val="00B833EF"/>
    <w:rsid w:val="00B83BAB"/>
    <w:rsid w:val="00B9246E"/>
    <w:rsid w:val="00B92611"/>
    <w:rsid w:val="00B93EEE"/>
    <w:rsid w:val="00BA0E15"/>
    <w:rsid w:val="00BA1DF3"/>
    <w:rsid w:val="00BA1EB5"/>
    <w:rsid w:val="00BA301D"/>
    <w:rsid w:val="00BA3855"/>
    <w:rsid w:val="00BA45D2"/>
    <w:rsid w:val="00BA52BA"/>
    <w:rsid w:val="00BA66E0"/>
    <w:rsid w:val="00BA7347"/>
    <w:rsid w:val="00BB011B"/>
    <w:rsid w:val="00BB11B4"/>
    <w:rsid w:val="00BB3165"/>
    <w:rsid w:val="00BB739E"/>
    <w:rsid w:val="00BD282A"/>
    <w:rsid w:val="00BD30FD"/>
    <w:rsid w:val="00BD33EA"/>
    <w:rsid w:val="00BD580C"/>
    <w:rsid w:val="00BD7166"/>
    <w:rsid w:val="00BD7883"/>
    <w:rsid w:val="00BE2111"/>
    <w:rsid w:val="00BE2277"/>
    <w:rsid w:val="00BE246C"/>
    <w:rsid w:val="00BE3AD7"/>
    <w:rsid w:val="00BF0709"/>
    <w:rsid w:val="00BF0903"/>
    <w:rsid w:val="00BF13E2"/>
    <w:rsid w:val="00BF22DD"/>
    <w:rsid w:val="00BF2BE1"/>
    <w:rsid w:val="00BF3207"/>
    <w:rsid w:val="00BF325C"/>
    <w:rsid w:val="00BF3AAA"/>
    <w:rsid w:val="00BF6C88"/>
    <w:rsid w:val="00BF765B"/>
    <w:rsid w:val="00BF7A0A"/>
    <w:rsid w:val="00BF7C63"/>
    <w:rsid w:val="00C02138"/>
    <w:rsid w:val="00C03EC0"/>
    <w:rsid w:val="00C068B7"/>
    <w:rsid w:val="00C11E33"/>
    <w:rsid w:val="00C13869"/>
    <w:rsid w:val="00C147D8"/>
    <w:rsid w:val="00C14840"/>
    <w:rsid w:val="00C158A7"/>
    <w:rsid w:val="00C16406"/>
    <w:rsid w:val="00C2318B"/>
    <w:rsid w:val="00C2338C"/>
    <w:rsid w:val="00C23507"/>
    <w:rsid w:val="00C2548B"/>
    <w:rsid w:val="00C27248"/>
    <w:rsid w:val="00C30E7C"/>
    <w:rsid w:val="00C331D6"/>
    <w:rsid w:val="00C33453"/>
    <w:rsid w:val="00C33770"/>
    <w:rsid w:val="00C4089D"/>
    <w:rsid w:val="00C44187"/>
    <w:rsid w:val="00C461D3"/>
    <w:rsid w:val="00C46F2E"/>
    <w:rsid w:val="00C51449"/>
    <w:rsid w:val="00C53553"/>
    <w:rsid w:val="00C55C43"/>
    <w:rsid w:val="00C56316"/>
    <w:rsid w:val="00C5763F"/>
    <w:rsid w:val="00C57A9F"/>
    <w:rsid w:val="00C604E3"/>
    <w:rsid w:val="00C61D3B"/>
    <w:rsid w:val="00C6294A"/>
    <w:rsid w:val="00C62D40"/>
    <w:rsid w:val="00C63C48"/>
    <w:rsid w:val="00C64D03"/>
    <w:rsid w:val="00C664E2"/>
    <w:rsid w:val="00C66B09"/>
    <w:rsid w:val="00C679F5"/>
    <w:rsid w:val="00C67D5A"/>
    <w:rsid w:val="00C67DB6"/>
    <w:rsid w:val="00C70A52"/>
    <w:rsid w:val="00C72AA5"/>
    <w:rsid w:val="00C740A5"/>
    <w:rsid w:val="00C75A45"/>
    <w:rsid w:val="00C75BDA"/>
    <w:rsid w:val="00C81736"/>
    <w:rsid w:val="00C845F4"/>
    <w:rsid w:val="00C84AA3"/>
    <w:rsid w:val="00C86606"/>
    <w:rsid w:val="00C86E64"/>
    <w:rsid w:val="00C90A6D"/>
    <w:rsid w:val="00C92FCF"/>
    <w:rsid w:val="00C956CB"/>
    <w:rsid w:val="00C95841"/>
    <w:rsid w:val="00C97C87"/>
    <w:rsid w:val="00CA02FD"/>
    <w:rsid w:val="00CA0489"/>
    <w:rsid w:val="00CA215B"/>
    <w:rsid w:val="00CA3FAB"/>
    <w:rsid w:val="00CA5B4E"/>
    <w:rsid w:val="00CA6AFF"/>
    <w:rsid w:val="00CA6D76"/>
    <w:rsid w:val="00CB07DF"/>
    <w:rsid w:val="00CB3DB9"/>
    <w:rsid w:val="00CB480D"/>
    <w:rsid w:val="00CB7FE0"/>
    <w:rsid w:val="00CC355A"/>
    <w:rsid w:val="00CC359D"/>
    <w:rsid w:val="00CC3CE3"/>
    <w:rsid w:val="00CC5E22"/>
    <w:rsid w:val="00CD01C3"/>
    <w:rsid w:val="00CD07E0"/>
    <w:rsid w:val="00CD3019"/>
    <w:rsid w:val="00CD4C76"/>
    <w:rsid w:val="00CD5BFE"/>
    <w:rsid w:val="00CE0674"/>
    <w:rsid w:val="00CE4A45"/>
    <w:rsid w:val="00CE5B9E"/>
    <w:rsid w:val="00CE633C"/>
    <w:rsid w:val="00CE64E2"/>
    <w:rsid w:val="00CE791B"/>
    <w:rsid w:val="00CF0350"/>
    <w:rsid w:val="00CF31CC"/>
    <w:rsid w:val="00CF3B85"/>
    <w:rsid w:val="00CF45CB"/>
    <w:rsid w:val="00CF48CB"/>
    <w:rsid w:val="00CF6B36"/>
    <w:rsid w:val="00CF7213"/>
    <w:rsid w:val="00CF7D16"/>
    <w:rsid w:val="00D00384"/>
    <w:rsid w:val="00D004E7"/>
    <w:rsid w:val="00D01145"/>
    <w:rsid w:val="00D02922"/>
    <w:rsid w:val="00D04BE0"/>
    <w:rsid w:val="00D04C8F"/>
    <w:rsid w:val="00D05DB3"/>
    <w:rsid w:val="00D06427"/>
    <w:rsid w:val="00D104A4"/>
    <w:rsid w:val="00D12FB3"/>
    <w:rsid w:val="00D15A91"/>
    <w:rsid w:val="00D177CF"/>
    <w:rsid w:val="00D17D5E"/>
    <w:rsid w:val="00D17DA4"/>
    <w:rsid w:val="00D22462"/>
    <w:rsid w:val="00D25747"/>
    <w:rsid w:val="00D25C54"/>
    <w:rsid w:val="00D3330E"/>
    <w:rsid w:val="00D33AD5"/>
    <w:rsid w:val="00D35514"/>
    <w:rsid w:val="00D35747"/>
    <w:rsid w:val="00D400C0"/>
    <w:rsid w:val="00D41B95"/>
    <w:rsid w:val="00D43482"/>
    <w:rsid w:val="00D4351B"/>
    <w:rsid w:val="00D43D08"/>
    <w:rsid w:val="00D43DF8"/>
    <w:rsid w:val="00D44B26"/>
    <w:rsid w:val="00D45327"/>
    <w:rsid w:val="00D6237E"/>
    <w:rsid w:val="00D63F72"/>
    <w:rsid w:val="00D641C3"/>
    <w:rsid w:val="00D67CA6"/>
    <w:rsid w:val="00D704D1"/>
    <w:rsid w:val="00D71E5B"/>
    <w:rsid w:val="00D740ED"/>
    <w:rsid w:val="00D74DC5"/>
    <w:rsid w:val="00D7735E"/>
    <w:rsid w:val="00D863E6"/>
    <w:rsid w:val="00D86F7B"/>
    <w:rsid w:val="00D92CC5"/>
    <w:rsid w:val="00D9517E"/>
    <w:rsid w:val="00D965AB"/>
    <w:rsid w:val="00DA236F"/>
    <w:rsid w:val="00DA3636"/>
    <w:rsid w:val="00DA49C7"/>
    <w:rsid w:val="00DA4B6C"/>
    <w:rsid w:val="00DA5068"/>
    <w:rsid w:val="00DB0D76"/>
    <w:rsid w:val="00DB1536"/>
    <w:rsid w:val="00DB25F5"/>
    <w:rsid w:val="00DB2712"/>
    <w:rsid w:val="00DB54D0"/>
    <w:rsid w:val="00DB6507"/>
    <w:rsid w:val="00DB787E"/>
    <w:rsid w:val="00DB7F27"/>
    <w:rsid w:val="00DC0528"/>
    <w:rsid w:val="00DC0A5B"/>
    <w:rsid w:val="00DC19C9"/>
    <w:rsid w:val="00DC23D3"/>
    <w:rsid w:val="00DC2E50"/>
    <w:rsid w:val="00DC56A2"/>
    <w:rsid w:val="00DC590E"/>
    <w:rsid w:val="00DC69E4"/>
    <w:rsid w:val="00DD01C2"/>
    <w:rsid w:val="00DD109D"/>
    <w:rsid w:val="00DD12BE"/>
    <w:rsid w:val="00DD1BD0"/>
    <w:rsid w:val="00DD44C0"/>
    <w:rsid w:val="00DD5B64"/>
    <w:rsid w:val="00DE1649"/>
    <w:rsid w:val="00DE30ED"/>
    <w:rsid w:val="00DF25E9"/>
    <w:rsid w:val="00DF38B8"/>
    <w:rsid w:val="00DF5417"/>
    <w:rsid w:val="00E007BC"/>
    <w:rsid w:val="00E02B5E"/>
    <w:rsid w:val="00E07724"/>
    <w:rsid w:val="00E112E2"/>
    <w:rsid w:val="00E12826"/>
    <w:rsid w:val="00E13548"/>
    <w:rsid w:val="00E154CB"/>
    <w:rsid w:val="00E167F5"/>
    <w:rsid w:val="00E206F3"/>
    <w:rsid w:val="00E2133A"/>
    <w:rsid w:val="00E224F0"/>
    <w:rsid w:val="00E226EB"/>
    <w:rsid w:val="00E23FEF"/>
    <w:rsid w:val="00E2649B"/>
    <w:rsid w:val="00E2732E"/>
    <w:rsid w:val="00E302B5"/>
    <w:rsid w:val="00E312EE"/>
    <w:rsid w:val="00E32730"/>
    <w:rsid w:val="00E33FDB"/>
    <w:rsid w:val="00E35685"/>
    <w:rsid w:val="00E357E1"/>
    <w:rsid w:val="00E3613B"/>
    <w:rsid w:val="00E40133"/>
    <w:rsid w:val="00E4054B"/>
    <w:rsid w:val="00E448F1"/>
    <w:rsid w:val="00E46699"/>
    <w:rsid w:val="00E4773A"/>
    <w:rsid w:val="00E530B0"/>
    <w:rsid w:val="00E54881"/>
    <w:rsid w:val="00E54B22"/>
    <w:rsid w:val="00E5530B"/>
    <w:rsid w:val="00E60D3D"/>
    <w:rsid w:val="00E60F67"/>
    <w:rsid w:val="00E623A9"/>
    <w:rsid w:val="00E62C3D"/>
    <w:rsid w:val="00E657A6"/>
    <w:rsid w:val="00E664E5"/>
    <w:rsid w:val="00E7276E"/>
    <w:rsid w:val="00E72B2B"/>
    <w:rsid w:val="00E749BC"/>
    <w:rsid w:val="00E749F5"/>
    <w:rsid w:val="00E76DB4"/>
    <w:rsid w:val="00E82BAC"/>
    <w:rsid w:val="00E8447B"/>
    <w:rsid w:val="00E8518B"/>
    <w:rsid w:val="00E874E3"/>
    <w:rsid w:val="00E87BC9"/>
    <w:rsid w:val="00E908CA"/>
    <w:rsid w:val="00E969C4"/>
    <w:rsid w:val="00E9764C"/>
    <w:rsid w:val="00E97CAA"/>
    <w:rsid w:val="00EA258B"/>
    <w:rsid w:val="00EA3181"/>
    <w:rsid w:val="00EA6076"/>
    <w:rsid w:val="00EB065C"/>
    <w:rsid w:val="00EB12F6"/>
    <w:rsid w:val="00EB4274"/>
    <w:rsid w:val="00EB5C1C"/>
    <w:rsid w:val="00ED0ADE"/>
    <w:rsid w:val="00ED162E"/>
    <w:rsid w:val="00ED3BC7"/>
    <w:rsid w:val="00ED4AE9"/>
    <w:rsid w:val="00ED62A9"/>
    <w:rsid w:val="00ED6B09"/>
    <w:rsid w:val="00ED7DA6"/>
    <w:rsid w:val="00EE1474"/>
    <w:rsid w:val="00EE2A1A"/>
    <w:rsid w:val="00EE530A"/>
    <w:rsid w:val="00EF0F01"/>
    <w:rsid w:val="00EF24C7"/>
    <w:rsid w:val="00EF474A"/>
    <w:rsid w:val="00EF6946"/>
    <w:rsid w:val="00F0061C"/>
    <w:rsid w:val="00F00706"/>
    <w:rsid w:val="00F07172"/>
    <w:rsid w:val="00F07792"/>
    <w:rsid w:val="00F1151E"/>
    <w:rsid w:val="00F12B48"/>
    <w:rsid w:val="00F2106A"/>
    <w:rsid w:val="00F31A8B"/>
    <w:rsid w:val="00F320AC"/>
    <w:rsid w:val="00F345E6"/>
    <w:rsid w:val="00F35E0A"/>
    <w:rsid w:val="00F363CE"/>
    <w:rsid w:val="00F368DC"/>
    <w:rsid w:val="00F400F0"/>
    <w:rsid w:val="00F417BA"/>
    <w:rsid w:val="00F42BEF"/>
    <w:rsid w:val="00F45659"/>
    <w:rsid w:val="00F4652D"/>
    <w:rsid w:val="00F4708B"/>
    <w:rsid w:val="00F47477"/>
    <w:rsid w:val="00F47D1E"/>
    <w:rsid w:val="00F47E4F"/>
    <w:rsid w:val="00F50C29"/>
    <w:rsid w:val="00F5370B"/>
    <w:rsid w:val="00F53F92"/>
    <w:rsid w:val="00F54439"/>
    <w:rsid w:val="00F54BC5"/>
    <w:rsid w:val="00F554AC"/>
    <w:rsid w:val="00F5594D"/>
    <w:rsid w:val="00F568C7"/>
    <w:rsid w:val="00F60F3A"/>
    <w:rsid w:val="00F63BD5"/>
    <w:rsid w:val="00F64396"/>
    <w:rsid w:val="00F64932"/>
    <w:rsid w:val="00F665CE"/>
    <w:rsid w:val="00F66D69"/>
    <w:rsid w:val="00F72D14"/>
    <w:rsid w:val="00F73F30"/>
    <w:rsid w:val="00F75346"/>
    <w:rsid w:val="00F75AE1"/>
    <w:rsid w:val="00F77093"/>
    <w:rsid w:val="00F803F8"/>
    <w:rsid w:val="00F814E2"/>
    <w:rsid w:val="00F815ED"/>
    <w:rsid w:val="00F8446F"/>
    <w:rsid w:val="00F8571F"/>
    <w:rsid w:val="00F86608"/>
    <w:rsid w:val="00F94674"/>
    <w:rsid w:val="00F94CEC"/>
    <w:rsid w:val="00F955F4"/>
    <w:rsid w:val="00F95A6C"/>
    <w:rsid w:val="00F9799F"/>
    <w:rsid w:val="00FA0BD6"/>
    <w:rsid w:val="00FA4449"/>
    <w:rsid w:val="00FA469C"/>
    <w:rsid w:val="00FA4EB9"/>
    <w:rsid w:val="00FA785E"/>
    <w:rsid w:val="00FB109F"/>
    <w:rsid w:val="00FB1DAF"/>
    <w:rsid w:val="00FB5DBF"/>
    <w:rsid w:val="00FC0235"/>
    <w:rsid w:val="00FC23DB"/>
    <w:rsid w:val="00FC4F27"/>
    <w:rsid w:val="00FC5A91"/>
    <w:rsid w:val="00FD077A"/>
    <w:rsid w:val="00FD4144"/>
    <w:rsid w:val="00FD4E30"/>
    <w:rsid w:val="00FD5E1C"/>
    <w:rsid w:val="00FE38F3"/>
    <w:rsid w:val="00FE3EC7"/>
    <w:rsid w:val="00FE3FF8"/>
    <w:rsid w:val="00FF08F1"/>
    <w:rsid w:val="00FF09D3"/>
    <w:rsid w:val="00FF0F4B"/>
    <w:rsid w:val="00FF244D"/>
    <w:rsid w:val="00FF2EC3"/>
    <w:rsid w:val="00FF53C9"/>
    <w:rsid w:val="00FF5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8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92CC5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0A6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uiPriority w:val="99"/>
    <w:rsid w:val="00580E2B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Objective">
    <w:name w:val="Objective"/>
    <w:basedOn w:val="Normal"/>
    <w:next w:val="BodyText"/>
    <w:uiPriority w:val="99"/>
    <w:rsid w:val="003E48C3"/>
    <w:pPr>
      <w:spacing w:before="60" w:after="220" w:line="220" w:lineRule="atLeast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3E48C3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AC32D0"/>
    <w:rPr>
      <w:rFonts w:cs="Times New Roman"/>
      <w:sz w:val="24"/>
      <w:lang w:val="en-US" w:eastAsia="en-US"/>
    </w:rPr>
  </w:style>
  <w:style w:type="paragraph" w:customStyle="1" w:styleId="CharCharCharChar">
    <w:name w:val="Char Char Char Char"/>
    <w:basedOn w:val="Normal"/>
    <w:uiPriority w:val="99"/>
    <w:rsid w:val="00104269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0D600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AC32D0"/>
    <w:rPr>
      <w:rFonts w:cs="Times New Roman"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1D27D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AC32D0"/>
    <w:rPr>
      <w:rFonts w:cs="Times New Roman"/>
      <w:sz w:val="24"/>
      <w:lang w:val="en-US" w:eastAsia="en-US"/>
    </w:rPr>
  </w:style>
  <w:style w:type="character" w:styleId="Emphasis">
    <w:name w:val="Emphasis"/>
    <w:uiPriority w:val="20"/>
    <w:qFormat/>
    <w:rsid w:val="00AA64F2"/>
    <w:rPr>
      <w:rFonts w:cs="Times New Roman"/>
      <w:i/>
    </w:rPr>
  </w:style>
  <w:style w:type="character" w:styleId="SubtleEmphasis">
    <w:name w:val="Subtle Emphasis"/>
    <w:uiPriority w:val="19"/>
    <w:qFormat/>
    <w:rsid w:val="00AA64F2"/>
    <w:rPr>
      <w:rFonts w:cs="Times New Roman"/>
      <w:i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F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locked/>
    <w:rsid w:val="00AA64F2"/>
    <w:rPr>
      <w:rFonts w:ascii="Cambria" w:hAnsi="Cambria" w:cs="Times New Roman"/>
      <w:sz w:val="24"/>
      <w:lang w:val="en-US" w:eastAsia="en-US"/>
    </w:rPr>
  </w:style>
  <w:style w:type="paragraph" w:customStyle="1" w:styleId="NormalIMP">
    <w:name w:val="Normal_IMP"/>
    <w:basedOn w:val="Normal"/>
    <w:rsid w:val="00AC3279"/>
    <w:pPr>
      <w:suppressAutoHyphens/>
      <w:overflowPunct w:val="0"/>
      <w:autoSpaceDE w:val="0"/>
      <w:autoSpaceDN w:val="0"/>
      <w:adjustRightInd w:val="0"/>
      <w:spacing w:line="228" w:lineRule="auto"/>
    </w:pPr>
    <w:rPr>
      <w:szCs w:val="20"/>
    </w:rPr>
  </w:style>
  <w:style w:type="paragraph" w:customStyle="1" w:styleId="ListStyle">
    <w:name w:val="ListStyle"/>
    <w:rsid w:val="00603D17"/>
    <w:rPr>
      <w:lang w:val="en-US" w:eastAsia="en-US"/>
    </w:rPr>
  </w:style>
  <w:style w:type="paragraph" w:customStyle="1" w:styleId="Style-1">
    <w:name w:val="Style-1"/>
    <w:rsid w:val="00603D17"/>
    <w:rPr>
      <w:lang w:val="en-US" w:eastAsia="en-US"/>
    </w:rPr>
  </w:style>
  <w:style w:type="paragraph" w:customStyle="1" w:styleId="Style-5">
    <w:name w:val="Style-5"/>
    <w:rsid w:val="00603D17"/>
    <w:rPr>
      <w:lang w:val="en-US" w:eastAsia="en-US"/>
    </w:rPr>
  </w:style>
  <w:style w:type="character" w:customStyle="1" w:styleId="BlockTextChar">
    <w:name w:val="Block Text Char"/>
    <w:link w:val="BlockText"/>
    <w:locked/>
    <w:rsid w:val="00233C41"/>
    <w:rPr>
      <w:sz w:val="24"/>
    </w:rPr>
  </w:style>
  <w:style w:type="paragraph" w:styleId="BlockText">
    <w:name w:val="Block Text"/>
    <w:basedOn w:val="Normal"/>
    <w:link w:val="BlockTextChar"/>
    <w:uiPriority w:val="99"/>
    <w:rsid w:val="00233C41"/>
    <w:pPr>
      <w:ind w:left="720" w:right="180"/>
    </w:pPr>
  </w:style>
  <w:style w:type="character" w:styleId="HTMLCite">
    <w:name w:val="HTML Cite"/>
    <w:uiPriority w:val="99"/>
    <w:unhideWhenUsed/>
    <w:rsid w:val="006559F5"/>
    <w:rPr>
      <w:rFonts w:cs="Times New Roman"/>
      <w:i/>
    </w:rPr>
  </w:style>
  <w:style w:type="character" w:styleId="FollowedHyperlink">
    <w:name w:val="FollowedHyperlink"/>
    <w:uiPriority w:val="99"/>
    <w:semiHidden/>
    <w:unhideWhenUsed/>
    <w:rsid w:val="00F5370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F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55FF"/>
    <w:rPr>
      <w:rFonts w:ascii="Tahoma" w:hAnsi="Tahoma" w:cs="Times New Roman"/>
      <w:sz w:val="16"/>
    </w:rPr>
  </w:style>
  <w:style w:type="character" w:customStyle="1" w:styleId="apple-style-span">
    <w:name w:val="apple-style-span"/>
    <w:rsid w:val="006D4DE2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E30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DE30E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30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DE30ED"/>
    <w:rPr>
      <w:rFonts w:cs="Times New Roman"/>
      <w:sz w:val="24"/>
    </w:rPr>
  </w:style>
  <w:style w:type="numbering" w:customStyle="1" w:styleId="Style3">
    <w:name w:val="Style3"/>
    <w:rsid w:val="00AC32D0"/>
    <w:pPr>
      <w:numPr>
        <w:numId w:val="6"/>
      </w:numPr>
    </w:pPr>
  </w:style>
  <w:style w:type="numbering" w:customStyle="1" w:styleId="Style1">
    <w:name w:val="Style1"/>
    <w:rsid w:val="00AC32D0"/>
    <w:pPr>
      <w:numPr>
        <w:numId w:val="1"/>
      </w:numPr>
    </w:pPr>
  </w:style>
  <w:style w:type="numbering" w:customStyle="1" w:styleId="Style2">
    <w:name w:val="Style2"/>
    <w:rsid w:val="00AC32D0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2350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4B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B3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5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nkaj_sathe_DotNetDeveloper_1.6Yrs.dot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6B97-7802-4B65-A7D8-BBA4B626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pankaj_sathe_DotNetDeveloper_1.6Yrs</Template>
  <TotalTime>53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POULAMI DUTTA</vt:lpstr>
    </vt:vector>
  </TitlesOfParts>
  <Company>Lenovo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POULAMI DUTTA</dc:title>
  <dc:creator>Admin</dc:creator>
  <cp:lastModifiedBy>mpsc-1</cp:lastModifiedBy>
  <cp:revision>15</cp:revision>
  <cp:lastPrinted>2010-09-23T23:01:00Z</cp:lastPrinted>
  <dcterms:created xsi:type="dcterms:W3CDTF">2014-07-08T07:19:00Z</dcterms:created>
  <dcterms:modified xsi:type="dcterms:W3CDTF">2014-08-22T09:40:00Z</dcterms:modified>
</cp:coreProperties>
</file>