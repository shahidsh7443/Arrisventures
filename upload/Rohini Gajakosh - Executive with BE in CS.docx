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42" w:rsidRDefault="00B43350" w:rsidP="006678D4">
      <w:pPr>
        <w:spacing w:after="0" w:line="240" w:lineRule="auto"/>
      </w:pPr>
      <w:r>
        <w:br w:type="textWrapping" w:clear="all"/>
      </w:r>
      <w:r w:rsidR="004D5D2F">
        <w:tab/>
      </w:r>
      <w:r w:rsidR="004D5D2F">
        <w:tab/>
      </w:r>
      <w:r w:rsidR="004D5D2F">
        <w:tab/>
      </w:r>
      <w:r w:rsidR="004D5D2F">
        <w:tab/>
      </w:r>
    </w:p>
    <w:p w:rsidR="000F0F34" w:rsidRPr="00764742" w:rsidRDefault="00525D06" w:rsidP="006678D4">
      <w:pPr>
        <w:spacing w:after="0" w:line="240" w:lineRule="auto"/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263525</wp:posOffset>
                </wp:positionV>
                <wp:extent cx="5934075" cy="19050"/>
                <wp:effectExtent l="19050" t="19050" r="952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20.75pt;width:467.2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" strokecolor="#4f81bd [3204]" strokeweight="2.5pt">
                <v:shadow color="#868686"/>
              </v:shape>
            </w:pict>
          </mc:Fallback>
        </mc:AlternateContent>
      </w:r>
      <w:r w:rsidR="00CF339B">
        <w:rPr>
          <w:b/>
          <w:noProof/>
          <w:sz w:val="36"/>
        </w:rPr>
        <w:t>Rohini Gajakosh</w:t>
      </w:r>
    </w:p>
    <w:p w:rsidR="00B0117C" w:rsidRDefault="000F0F34" w:rsidP="006678D4">
      <w:pPr>
        <w:spacing w:after="0" w:line="240" w:lineRule="auto"/>
      </w:pPr>
      <w:r w:rsidRPr="000F0F34">
        <w:rPr>
          <w:b/>
          <w:color w:val="548DD4" w:themeColor="text2" w:themeTint="99"/>
        </w:rPr>
        <w:t>Date of Birth:</w:t>
      </w:r>
      <w:r>
        <w:tab/>
      </w:r>
      <w:r w:rsidR="00057648">
        <w:t xml:space="preserve">24 December 1988                                                        </w:t>
      </w:r>
      <w:r w:rsidR="005C2057" w:rsidRPr="000F0F34">
        <w:rPr>
          <w:b/>
          <w:sz w:val="24"/>
        </w:rPr>
        <w:t>Contact:</w:t>
      </w:r>
      <w:r w:rsidR="003D1DFA">
        <w:rPr>
          <w:b/>
          <w:sz w:val="24"/>
        </w:rPr>
        <w:t xml:space="preserve"> </w:t>
      </w:r>
      <w:r w:rsidR="005C2057">
        <w:rPr>
          <w:sz w:val="24"/>
        </w:rPr>
        <w:t>9902944764</w:t>
      </w:r>
    </w:p>
    <w:p w:rsidR="000F0F34" w:rsidRDefault="000F0F34" w:rsidP="006678D4">
      <w:pPr>
        <w:spacing w:after="0" w:line="240" w:lineRule="auto"/>
      </w:pPr>
      <w:r w:rsidRPr="000F0F34">
        <w:rPr>
          <w:b/>
          <w:color w:val="548DD4" w:themeColor="text2" w:themeTint="99"/>
        </w:rPr>
        <w:t>Gender:</w:t>
      </w:r>
      <w:r>
        <w:tab/>
        <w:t>Female</w:t>
      </w:r>
      <w:r w:rsidR="003D1DFA">
        <w:t xml:space="preserve">                                                                             </w:t>
      </w:r>
      <w:r w:rsidR="005C2057" w:rsidRPr="000F0F34">
        <w:rPr>
          <w:b/>
          <w:sz w:val="24"/>
        </w:rPr>
        <w:t>E-mail:</w:t>
      </w:r>
      <w:r w:rsidR="005C2057">
        <w:rPr>
          <w:sz w:val="24"/>
        </w:rPr>
        <w:t xml:space="preserve"> gajakoshrohini</w:t>
      </w:r>
      <w:r w:rsidR="005C2057" w:rsidRPr="000F0F34">
        <w:rPr>
          <w:sz w:val="24"/>
        </w:rPr>
        <w:t>@gmail.com</w:t>
      </w:r>
    </w:p>
    <w:p w:rsidR="00AD6193" w:rsidRDefault="00AD6193" w:rsidP="006678D4">
      <w:pPr>
        <w:spacing w:after="0" w:line="240" w:lineRule="auto"/>
      </w:pPr>
      <w:r w:rsidRPr="00AD6193">
        <w:rPr>
          <w:b/>
          <w:color w:val="548DD4" w:themeColor="text2" w:themeTint="99"/>
        </w:rPr>
        <w:t>Specialization:</w:t>
      </w:r>
      <w:r w:rsidRPr="00AD6193">
        <w:rPr>
          <w:b/>
          <w:color w:val="548DD4" w:themeColor="text2" w:themeTint="99"/>
        </w:rPr>
        <w:tab/>
      </w:r>
      <w:r w:rsidR="00352F94" w:rsidRPr="00352F94">
        <w:t>Computer</w:t>
      </w:r>
      <w:r w:rsidR="00FC6508">
        <w:t xml:space="preserve"> </w:t>
      </w:r>
      <w:r w:rsidR="00352F94" w:rsidRPr="00352F94">
        <w:t>Science</w:t>
      </w:r>
    </w:p>
    <w:p w:rsidR="00A61247" w:rsidRDefault="00A61247" w:rsidP="006678D4">
      <w:pPr>
        <w:spacing w:after="0" w:line="240" w:lineRule="auto"/>
      </w:pPr>
    </w:p>
    <w:p w:rsidR="000F0F34" w:rsidRPr="000F0F34" w:rsidRDefault="000F0F34" w:rsidP="006678D4">
      <w:pPr>
        <w:shd w:val="clear" w:color="auto" w:fill="95B3D7" w:themeFill="accent1" w:themeFillTint="99"/>
        <w:spacing w:after="0" w:line="240" w:lineRule="auto"/>
        <w:rPr>
          <w:b/>
        </w:rPr>
      </w:pPr>
      <w:r w:rsidRPr="000F0F34">
        <w:rPr>
          <w:b/>
        </w:rPr>
        <w:t>Career Objective:</w:t>
      </w:r>
    </w:p>
    <w:p w:rsidR="005456BB" w:rsidRDefault="00EC5564" w:rsidP="006678D4">
      <w:pPr>
        <w:spacing w:after="0" w:line="240" w:lineRule="auto"/>
      </w:pPr>
      <w:r>
        <w:t>To work in a creative and challenging environment were in I can constantly learn and deliver solutions to challenges thereby enhancing my work experience so as to accomplish the organizational skills and set and high standards of work discipline.</w:t>
      </w:r>
    </w:p>
    <w:p w:rsidR="00433A38" w:rsidRDefault="00433A38" w:rsidP="006678D4">
      <w:pPr>
        <w:autoSpaceDE w:val="0"/>
        <w:autoSpaceDN w:val="0"/>
        <w:adjustRightInd w:val="0"/>
        <w:spacing w:after="0" w:line="240" w:lineRule="auto"/>
      </w:pPr>
    </w:p>
    <w:p w:rsidR="005456BB" w:rsidRDefault="009E3185" w:rsidP="006678D4">
      <w:pPr>
        <w:shd w:val="clear" w:color="auto" w:fill="95B3D7" w:themeFill="accent1" w:themeFillTint="99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Key Competencies</w:t>
      </w:r>
      <w:r w:rsidR="005456BB" w:rsidRPr="005456BB">
        <w:rPr>
          <w:b/>
        </w:rPr>
        <w:t>:</w:t>
      </w:r>
    </w:p>
    <w:p w:rsidR="005456BB" w:rsidRDefault="00BF0C7E" w:rsidP="006678D4">
      <w:pPr>
        <w:pStyle w:val="ListParagraph"/>
        <w:numPr>
          <w:ilvl w:val="0"/>
          <w:numId w:val="17"/>
        </w:numPr>
        <w:spacing w:after="0" w:line="240" w:lineRule="auto"/>
      </w:pPr>
      <w:r>
        <w:t>Good Communication Skills</w:t>
      </w:r>
    </w:p>
    <w:p w:rsidR="00BF0C7E" w:rsidRDefault="00BF0C7E" w:rsidP="006678D4">
      <w:pPr>
        <w:pStyle w:val="ListParagraph"/>
        <w:numPr>
          <w:ilvl w:val="0"/>
          <w:numId w:val="17"/>
        </w:numPr>
        <w:spacing w:after="0" w:line="240" w:lineRule="auto"/>
      </w:pPr>
      <w:r>
        <w:t>Quick Learner</w:t>
      </w:r>
    </w:p>
    <w:p w:rsidR="00433A38" w:rsidRDefault="00433A38" w:rsidP="006678D4">
      <w:pPr>
        <w:pStyle w:val="ListParagraph"/>
        <w:spacing w:after="0" w:line="240" w:lineRule="auto"/>
      </w:pPr>
    </w:p>
    <w:p w:rsidR="005456BB" w:rsidRDefault="00062CA7" w:rsidP="006678D4">
      <w:pPr>
        <w:shd w:val="clear" w:color="auto" w:fill="95B3D7" w:themeFill="accent1" w:themeFillTint="99"/>
        <w:spacing w:line="240" w:lineRule="auto"/>
        <w:rPr>
          <w:b/>
        </w:rPr>
      </w:pPr>
      <w:r>
        <w:rPr>
          <w:b/>
        </w:rPr>
        <w:t>Educational &amp; Professional Development</w:t>
      </w:r>
      <w:r w:rsidR="005456BB" w:rsidRPr="005456BB">
        <w:rPr>
          <w:b/>
        </w:rPr>
        <w:t>: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456BB" w:rsidTr="0054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456BB" w:rsidRDefault="005456BB" w:rsidP="006678D4">
            <w:r>
              <w:t>Qualification</w:t>
            </w:r>
          </w:p>
        </w:tc>
        <w:tc>
          <w:tcPr>
            <w:tcW w:w="1596" w:type="dxa"/>
          </w:tcPr>
          <w:p w:rsidR="005456BB" w:rsidRDefault="005456BB" w:rsidP="0066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596" w:type="dxa"/>
          </w:tcPr>
          <w:p w:rsidR="005456BB" w:rsidRDefault="005456BB" w:rsidP="0066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Degree</w:t>
            </w:r>
          </w:p>
        </w:tc>
        <w:tc>
          <w:tcPr>
            <w:tcW w:w="1596" w:type="dxa"/>
          </w:tcPr>
          <w:p w:rsidR="005456BB" w:rsidRDefault="00CF339B" w:rsidP="0066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Board </w:t>
            </w:r>
            <w:r w:rsidR="005456BB">
              <w:t xml:space="preserve"> University</w:t>
            </w:r>
          </w:p>
        </w:tc>
        <w:tc>
          <w:tcPr>
            <w:tcW w:w="1596" w:type="dxa"/>
          </w:tcPr>
          <w:p w:rsidR="005456BB" w:rsidRDefault="005456BB" w:rsidP="0066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Percentage </w:t>
            </w:r>
          </w:p>
        </w:tc>
        <w:tc>
          <w:tcPr>
            <w:tcW w:w="1596" w:type="dxa"/>
          </w:tcPr>
          <w:p w:rsidR="005456BB" w:rsidRDefault="005456BB" w:rsidP="0066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5456BB" w:rsidTr="0054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5456BB" w:rsidRDefault="00CF339B" w:rsidP="006678D4">
            <w:r>
              <w:t>Degree</w:t>
            </w:r>
          </w:p>
        </w:tc>
        <w:tc>
          <w:tcPr>
            <w:tcW w:w="1596" w:type="dxa"/>
          </w:tcPr>
          <w:p w:rsidR="005456BB" w:rsidRDefault="005456BB" w:rsidP="0066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596" w:type="dxa"/>
          </w:tcPr>
          <w:p w:rsidR="005456BB" w:rsidRDefault="00CF339B" w:rsidP="0066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in CS</w:t>
            </w:r>
          </w:p>
        </w:tc>
        <w:tc>
          <w:tcPr>
            <w:tcW w:w="1596" w:type="dxa"/>
          </w:tcPr>
          <w:p w:rsidR="005456BB" w:rsidRDefault="00CF339B" w:rsidP="0066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VTU</w:t>
            </w:r>
          </w:p>
        </w:tc>
        <w:tc>
          <w:tcPr>
            <w:tcW w:w="1596" w:type="dxa"/>
          </w:tcPr>
          <w:p w:rsidR="005456BB" w:rsidRDefault="000A5237" w:rsidP="0066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F339B">
              <w:t>2</w:t>
            </w:r>
          </w:p>
        </w:tc>
        <w:tc>
          <w:tcPr>
            <w:tcW w:w="1596" w:type="dxa"/>
          </w:tcPr>
          <w:p w:rsidR="005456BB" w:rsidRDefault="00062CA7" w:rsidP="0066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1st</w:t>
            </w:r>
          </w:p>
        </w:tc>
      </w:tr>
    </w:tbl>
    <w:p w:rsidR="005A3B4A" w:rsidRDefault="005A3B4A" w:rsidP="006678D4">
      <w:pPr>
        <w:pStyle w:val="ListParagraph"/>
        <w:spacing w:before="100" w:beforeAutospacing="1" w:after="100" w:afterAutospacing="1" w:line="240" w:lineRule="auto"/>
        <w:rPr>
          <w:rFonts w:eastAsia="Times New Roman"/>
          <w:lang w:eastAsia="en-IN"/>
        </w:rPr>
      </w:pPr>
    </w:p>
    <w:p w:rsidR="005A3B4A" w:rsidRPr="00CE5F13" w:rsidRDefault="005A3B4A" w:rsidP="006678D4">
      <w:pPr>
        <w:shd w:val="clear" w:color="auto" w:fill="95B3D7" w:themeFill="accent1" w:themeFillTint="99"/>
        <w:spacing w:line="240" w:lineRule="auto"/>
        <w:rPr>
          <w:b/>
        </w:rPr>
      </w:pPr>
      <w:r w:rsidRPr="00AD6193">
        <w:rPr>
          <w:b/>
        </w:rPr>
        <w:t>Technical Proficiencies:</w:t>
      </w:r>
    </w:p>
    <w:p w:rsidR="002C2627" w:rsidRPr="002C2627" w:rsidRDefault="002C2627" w:rsidP="006678D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>
        <w:rPr>
          <w:rFonts w:eastAsia="Times New Roman"/>
          <w:b/>
          <w:lang w:eastAsia="en-IN"/>
        </w:rPr>
        <w:t>Programming languages:</w:t>
      </w:r>
      <w:r>
        <w:rPr>
          <w:rFonts w:eastAsia="Times New Roman"/>
          <w:lang w:eastAsia="en-IN"/>
        </w:rPr>
        <w:t xml:space="preserve"> PHP/MySQL, HTML, CSS, JavaScript </w:t>
      </w:r>
      <w:r w:rsidR="001B6D78" w:rsidRPr="005A3B4A">
        <w:rPr>
          <w:rFonts w:eastAsia="Times New Roman"/>
          <w:lang w:eastAsia="en-IN"/>
        </w:rPr>
        <w:t xml:space="preserve">and Basics of JAVA, </w:t>
      </w:r>
      <w:r w:rsidRPr="002C2627">
        <w:rPr>
          <w:rFonts w:eastAsia="Times New Roman"/>
          <w:lang w:eastAsia="en-IN"/>
        </w:rPr>
        <w:t>C++, C.</w:t>
      </w:r>
    </w:p>
    <w:p w:rsidR="001B6D78" w:rsidRPr="00352F94" w:rsidRDefault="001B6D78" w:rsidP="006678D4">
      <w:pPr>
        <w:pStyle w:val="ListParagraph"/>
        <w:numPr>
          <w:ilvl w:val="0"/>
          <w:numId w:val="27"/>
        </w:numPr>
        <w:spacing w:after="0" w:line="240" w:lineRule="auto"/>
      </w:pPr>
      <w:r w:rsidRPr="00352F94">
        <w:rPr>
          <w:b/>
        </w:rPr>
        <w:t>Operating System:</w:t>
      </w:r>
      <w:r w:rsidR="00FC6508">
        <w:rPr>
          <w:b/>
        </w:rPr>
        <w:t xml:space="preserve"> </w:t>
      </w:r>
      <w:r w:rsidRPr="00352F94">
        <w:t xml:space="preserve">Window </w:t>
      </w:r>
      <w:r w:rsidR="002C2627">
        <w:t>8/</w:t>
      </w:r>
      <w:r w:rsidRPr="00352F94">
        <w:t>7/XP.</w:t>
      </w:r>
    </w:p>
    <w:p w:rsidR="001B6D78" w:rsidRPr="008F514A" w:rsidRDefault="001B6D78" w:rsidP="006678D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 w:rsidRPr="00352F94">
        <w:rPr>
          <w:b/>
        </w:rPr>
        <w:t xml:space="preserve">Database </w:t>
      </w:r>
      <w:r w:rsidR="002C2627" w:rsidRPr="00352F94">
        <w:rPr>
          <w:b/>
        </w:rPr>
        <w:t>Technologies</w:t>
      </w:r>
      <w:r w:rsidR="002C2627">
        <w:t xml:space="preserve">: </w:t>
      </w:r>
      <w:r w:rsidRPr="00352F94">
        <w:t>DBMS theory, Computer networks.</w:t>
      </w:r>
    </w:p>
    <w:p w:rsidR="008F514A" w:rsidRPr="009514B1" w:rsidRDefault="008F514A" w:rsidP="006678D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eastAsia="en-IN"/>
        </w:rPr>
      </w:pPr>
      <w:r>
        <w:rPr>
          <w:b/>
        </w:rPr>
        <w:t>Basic Knowledge on Adobe Photoshop</w:t>
      </w:r>
      <w:r w:rsidRPr="008F514A">
        <w:rPr>
          <w:rFonts w:eastAsia="Times New Roman"/>
          <w:lang w:eastAsia="en-IN"/>
        </w:rPr>
        <w:t>.</w:t>
      </w:r>
    </w:p>
    <w:p w:rsidR="009514B1" w:rsidRPr="00AD6193" w:rsidRDefault="009514B1" w:rsidP="006678D4">
      <w:pPr>
        <w:shd w:val="clear" w:color="auto" w:fill="95B3D7" w:themeFill="accent1" w:themeFillTint="99"/>
        <w:spacing w:line="240" w:lineRule="auto"/>
        <w:rPr>
          <w:b/>
        </w:rPr>
      </w:pPr>
      <w:r w:rsidRPr="00AD6193">
        <w:rPr>
          <w:b/>
        </w:rPr>
        <w:t>Workshops / Seminars / Training Programs / Conferences</w:t>
      </w:r>
    </w:p>
    <w:p w:rsidR="009514B1" w:rsidRPr="00945B52" w:rsidRDefault="009514B1" w:rsidP="006678D4">
      <w:pPr>
        <w:pStyle w:val="ListParagraph"/>
        <w:numPr>
          <w:ilvl w:val="0"/>
          <w:numId w:val="29"/>
        </w:numPr>
        <w:spacing w:line="240" w:lineRule="auto"/>
        <w:rPr>
          <w:color w:val="000000" w:themeColor="text1"/>
        </w:rPr>
      </w:pPr>
      <w:r w:rsidRPr="00945B52">
        <w:rPr>
          <w:rFonts w:eastAsia="Times New Roman"/>
          <w:sz w:val="24"/>
          <w:szCs w:val="24"/>
          <w:lang w:eastAsia="en-IN"/>
        </w:rPr>
        <w:t>Course completion on PHP/MYSQL from Cegonsoft</w:t>
      </w:r>
      <w:r>
        <w:rPr>
          <w:rFonts w:eastAsia="Times New Roman"/>
          <w:sz w:val="24"/>
          <w:szCs w:val="24"/>
          <w:lang w:eastAsia="en-IN"/>
        </w:rPr>
        <w:t xml:space="preserve"> Institute</w:t>
      </w:r>
      <w:r w:rsidRPr="00945B52">
        <w:rPr>
          <w:rFonts w:eastAsia="Times New Roman"/>
          <w:sz w:val="24"/>
          <w:szCs w:val="24"/>
          <w:lang w:eastAsia="en-IN"/>
        </w:rPr>
        <w:t xml:space="preserve"> Bangalore</w:t>
      </w:r>
      <w:r w:rsidR="004409B3">
        <w:rPr>
          <w:rFonts w:eastAsia="Times New Roman"/>
          <w:sz w:val="24"/>
          <w:szCs w:val="24"/>
          <w:lang w:eastAsia="en-IN"/>
        </w:rPr>
        <w:t>.</w:t>
      </w:r>
    </w:p>
    <w:p w:rsidR="009E3185" w:rsidRDefault="004409B3" w:rsidP="006678D4">
      <w:pPr>
        <w:shd w:val="clear" w:color="auto" w:fill="95B3D7" w:themeFill="accent1" w:themeFillTint="99"/>
        <w:spacing w:line="240" w:lineRule="auto"/>
      </w:pPr>
      <w:r>
        <w:rPr>
          <w:b/>
        </w:rPr>
        <w:t>Professional Summary</w:t>
      </w:r>
      <w:r w:rsidR="009E3185">
        <w:t>:</w:t>
      </w:r>
      <w:r w:rsidR="003D1DFA">
        <w:t xml:space="preserve"> </w:t>
      </w:r>
      <w:r w:rsidR="000B6855">
        <w:t>2 years</w:t>
      </w:r>
      <w:r w:rsidR="00F97FAD">
        <w:t xml:space="preserve"> 2 months</w:t>
      </w:r>
      <w:r w:rsidR="00525D06">
        <w:t xml:space="preserve"> </w:t>
      </w:r>
      <w:r w:rsidR="009F7EE0">
        <w:t>(Total years of experience)</w:t>
      </w:r>
    </w:p>
    <w:p w:rsidR="009E3185" w:rsidRPr="00AD6193" w:rsidRDefault="00BD66BF" w:rsidP="006678D4">
      <w:pPr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1. </w:t>
      </w:r>
      <w:r w:rsidR="009E3185" w:rsidRPr="00AD6193">
        <w:rPr>
          <w:b/>
          <w:color w:val="548DD4" w:themeColor="text2" w:themeTint="99"/>
        </w:rPr>
        <w:t>Organization:</w:t>
      </w:r>
      <w:r w:rsidR="003D1DFA">
        <w:rPr>
          <w:b/>
          <w:color w:val="548DD4" w:themeColor="text2" w:themeTint="99"/>
        </w:rPr>
        <w:t xml:space="preserve"> </w:t>
      </w:r>
      <w:r w:rsidR="00CF339B">
        <w:rPr>
          <w:b/>
        </w:rPr>
        <w:t>Reward360</w:t>
      </w:r>
    </w:p>
    <w:p w:rsidR="009E3185" w:rsidRPr="00AD6193" w:rsidRDefault="009E3185" w:rsidP="006678D4">
      <w:pPr>
        <w:spacing w:line="240" w:lineRule="auto"/>
        <w:rPr>
          <w:b/>
          <w:color w:val="548DD4" w:themeColor="text2" w:themeTint="99"/>
        </w:rPr>
      </w:pPr>
      <w:r w:rsidRPr="00AD6193">
        <w:rPr>
          <w:b/>
          <w:color w:val="548DD4" w:themeColor="text2" w:themeTint="99"/>
        </w:rPr>
        <w:t>Position Held:</w:t>
      </w:r>
      <w:r w:rsidR="003D1DFA">
        <w:rPr>
          <w:b/>
          <w:color w:val="548DD4" w:themeColor="text2" w:themeTint="99"/>
        </w:rPr>
        <w:t xml:space="preserve"> </w:t>
      </w:r>
      <w:r w:rsidR="00CF339B">
        <w:rPr>
          <w:b/>
        </w:rPr>
        <w:t xml:space="preserve">HTML </w:t>
      </w:r>
      <w:r w:rsidR="001E1EA0">
        <w:rPr>
          <w:b/>
        </w:rPr>
        <w:t>Executive</w:t>
      </w:r>
    </w:p>
    <w:p w:rsidR="00A21808" w:rsidRDefault="009E3185" w:rsidP="006678D4">
      <w:pPr>
        <w:spacing w:line="240" w:lineRule="auto"/>
        <w:rPr>
          <w:b/>
          <w:color w:val="548DD4" w:themeColor="text2" w:themeTint="99"/>
        </w:rPr>
      </w:pPr>
      <w:r w:rsidRPr="00AD6193">
        <w:rPr>
          <w:b/>
          <w:color w:val="548DD4" w:themeColor="text2" w:themeTint="99"/>
        </w:rPr>
        <w:t>Areas of Respo</w:t>
      </w:r>
      <w:r w:rsidR="00062CA7" w:rsidRPr="00AD6193">
        <w:rPr>
          <w:b/>
          <w:color w:val="548DD4" w:themeColor="text2" w:themeTint="99"/>
        </w:rPr>
        <w:t>n</w:t>
      </w:r>
      <w:r w:rsidRPr="00AD6193">
        <w:rPr>
          <w:b/>
          <w:color w:val="548DD4" w:themeColor="text2" w:themeTint="99"/>
        </w:rPr>
        <w:t>sibilities:</w:t>
      </w:r>
    </w:p>
    <w:p w:rsidR="00CF339B" w:rsidRPr="00352F94" w:rsidRDefault="00CF339B" w:rsidP="006678D4">
      <w:pPr>
        <w:pStyle w:val="ListParagraph"/>
        <w:numPr>
          <w:ilvl w:val="0"/>
          <w:numId w:val="18"/>
        </w:numPr>
        <w:spacing w:line="240" w:lineRule="auto"/>
      </w:pPr>
      <w:r w:rsidRPr="00352F94">
        <w:t>Web Cataloging &amp; Web Content</w:t>
      </w:r>
    </w:p>
    <w:p w:rsidR="00CF339B" w:rsidRPr="00352F94" w:rsidRDefault="00CF339B" w:rsidP="006678D4">
      <w:pPr>
        <w:pStyle w:val="ListParagraph"/>
        <w:numPr>
          <w:ilvl w:val="0"/>
          <w:numId w:val="18"/>
        </w:numPr>
        <w:spacing w:line="240" w:lineRule="auto"/>
      </w:pPr>
      <w:r w:rsidRPr="00352F94">
        <w:t xml:space="preserve">HTML Tagging </w:t>
      </w:r>
    </w:p>
    <w:p w:rsidR="00CF339B" w:rsidRPr="00352F94" w:rsidRDefault="00CF339B" w:rsidP="006678D4">
      <w:pPr>
        <w:pStyle w:val="ListParagraph"/>
        <w:numPr>
          <w:ilvl w:val="0"/>
          <w:numId w:val="18"/>
        </w:numPr>
        <w:spacing w:line="240" w:lineRule="auto"/>
      </w:pPr>
      <w:r w:rsidRPr="00352F94">
        <w:t>Photoshop</w:t>
      </w:r>
    </w:p>
    <w:p w:rsidR="00CF339B" w:rsidRDefault="00CF339B" w:rsidP="006678D4">
      <w:pPr>
        <w:pStyle w:val="ListParagraph"/>
        <w:numPr>
          <w:ilvl w:val="0"/>
          <w:numId w:val="18"/>
        </w:numPr>
        <w:spacing w:line="240" w:lineRule="auto"/>
      </w:pPr>
      <w:r w:rsidRPr="00352F94">
        <w:t>Maintain of Web Catalogue</w:t>
      </w:r>
    </w:p>
    <w:p w:rsidR="00A21808" w:rsidRDefault="00A21808" w:rsidP="006678D4">
      <w:pPr>
        <w:spacing w:line="240" w:lineRule="auto"/>
        <w:rPr>
          <w:b/>
        </w:rPr>
      </w:pPr>
      <w:r w:rsidRPr="00AD6193">
        <w:rPr>
          <w:b/>
          <w:color w:val="548DD4" w:themeColor="text2" w:themeTint="99"/>
        </w:rPr>
        <w:lastRenderedPageBreak/>
        <w:t>Tenure:</w:t>
      </w:r>
      <w:r w:rsidR="003D1DFA">
        <w:rPr>
          <w:b/>
          <w:color w:val="548DD4" w:themeColor="text2" w:themeTint="99"/>
        </w:rPr>
        <w:t xml:space="preserve"> </w:t>
      </w:r>
      <w:r w:rsidR="002B0202">
        <w:rPr>
          <w:b/>
        </w:rPr>
        <w:t>1</w:t>
      </w:r>
      <w:r w:rsidR="000B6855">
        <w:rPr>
          <w:b/>
        </w:rPr>
        <w:t xml:space="preserve"> year</w:t>
      </w:r>
      <w:r w:rsidR="00F97FAD">
        <w:rPr>
          <w:b/>
        </w:rPr>
        <w:t xml:space="preserve"> 2</w:t>
      </w:r>
      <w:r w:rsidR="00E0371B">
        <w:rPr>
          <w:b/>
        </w:rPr>
        <w:t xml:space="preserve"> month</w:t>
      </w:r>
    </w:p>
    <w:p w:rsidR="00A21808" w:rsidRPr="00AD6193" w:rsidRDefault="00BD66BF" w:rsidP="006678D4">
      <w:pPr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2. </w:t>
      </w:r>
      <w:r w:rsidR="00A21808" w:rsidRPr="00AD6193">
        <w:rPr>
          <w:b/>
          <w:color w:val="548DD4" w:themeColor="text2" w:themeTint="99"/>
        </w:rPr>
        <w:t>Organization:</w:t>
      </w:r>
      <w:r w:rsidR="003D1DFA">
        <w:rPr>
          <w:b/>
          <w:color w:val="548DD4" w:themeColor="text2" w:themeTint="99"/>
        </w:rPr>
        <w:t xml:space="preserve"> </w:t>
      </w:r>
      <w:r w:rsidR="00CE5F13">
        <w:rPr>
          <w:b/>
        </w:rPr>
        <w:t>Govt Polytechnic College Koppal</w:t>
      </w:r>
    </w:p>
    <w:p w:rsidR="00A21808" w:rsidRPr="00AD6193" w:rsidRDefault="00A21808" w:rsidP="006678D4">
      <w:pPr>
        <w:spacing w:line="240" w:lineRule="auto"/>
        <w:rPr>
          <w:b/>
          <w:color w:val="548DD4" w:themeColor="text2" w:themeTint="99"/>
        </w:rPr>
      </w:pPr>
      <w:r w:rsidRPr="00AD6193">
        <w:rPr>
          <w:b/>
          <w:color w:val="548DD4" w:themeColor="text2" w:themeTint="99"/>
        </w:rPr>
        <w:t>Position Held:</w:t>
      </w:r>
      <w:r w:rsidR="003D1DFA">
        <w:rPr>
          <w:b/>
          <w:color w:val="548DD4" w:themeColor="text2" w:themeTint="99"/>
        </w:rPr>
        <w:t xml:space="preserve"> </w:t>
      </w:r>
      <w:r w:rsidR="00CE5F13">
        <w:rPr>
          <w:b/>
        </w:rPr>
        <w:t>Lecturer</w:t>
      </w:r>
    </w:p>
    <w:p w:rsidR="00A21808" w:rsidRDefault="00A21808" w:rsidP="006678D4">
      <w:pPr>
        <w:spacing w:line="240" w:lineRule="auto"/>
        <w:rPr>
          <w:b/>
          <w:color w:val="548DD4" w:themeColor="text2" w:themeTint="99"/>
        </w:rPr>
      </w:pPr>
      <w:r w:rsidRPr="00AD6193">
        <w:rPr>
          <w:b/>
          <w:color w:val="548DD4" w:themeColor="text2" w:themeTint="99"/>
        </w:rPr>
        <w:t>Areas of Responsibilities:</w:t>
      </w:r>
    </w:p>
    <w:p w:rsidR="00CE5F13" w:rsidRPr="00352F94" w:rsidRDefault="00CE5F13" w:rsidP="006678D4">
      <w:pPr>
        <w:pStyle w:val="ListParagraph"/>
        <w:numPr>
          <w:ilvl w:val="0"/>
          <w:numId w:val="20"/>
        </w:numPr>
        <w:spacing w:line="240" w:lineRule="auto"/>
      </w:pPr>
      <w:r w:rsidRPr="00352F94">
        <w:t>Computer Science Theory Subjects</w:t>
      </w:r>
    </w:p>
    <w:p w:rsidR="00CE5F13" w:rsidRPr="00352F94" w:rsidRDefault="00CE5F13" w:rsidP="006678D4">
      <w:pPr>
        <w:pStyle w:val="ListParagraph"/>
        <w:numPr>
          <w:ilvl w:val="0"/>
          <w:numId w:val="22"/>
        </w:numPr>
        <w:spacing w:line="240" w:lineRule="auto"/>
      </w:pPr>
      <w:r w:rsidRPr="00352F94">
        <w:t>Computer Science Subject Labs</w:t>
      </w:r>
    </w:p>
    <w:p w:rsidR="00A21808" w:rsidRDefault="00A21808" w:rsidP="006678D4">
      <w:pPr>
        <w:spacing w:after="0" w:line="240" w:lineRule="auto"/>
        <w:rPr>
          <w:b/>
        </w:rPr>
      </w:pPr>
      <w:r w:rsidRPr="00CE5F13">
        <w:rPr>
          <w:b/>
          <w:color w:val="548DD4" w:themeColor="text2" w:themeTint="99"/>
        </w:rPr>
        <w:t xml:space="preserve">Tenure:  </w:t>
      </w:r>
      <w:r w:rsidR="00CE5F13">
        <w:rPr>
          <w:b/>
        </w:rPr>
        <w:t>1 year</w:t>
      </w:r>
    </w:p>
    <w:p w:rsidR="00352F94" w:rsidRPr="00CE5F13" w:rsidRDefault="00352F94" w:rsidP="006678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AD6193" w:rsidRPr="00AD6193" w:rsidRDefault="00AD6193" w:rsidP="006678D4">
      <w:pPr>
        <w:shd w:val="clear" w:color="auto" w:fill="95B3D7" w:themeFill="accent1" w:themeFillTint="99"/>
        <w:spacing w:line="240" w:lineRule="auto"/>
        <w:rPr>
          <w:b/>
        </w:rPr>
      </w:pPr>
      <w:r w:rsidRPr="00AD6193">
        <w:rPr>
          <w:b/>
        </w:rPr>
        <w:t>Lingual Proficiencies:</w:t>
      </w:r>
    </w:p>
    <w:p w:rsidR="00AD6193" w:rsidRDefault="00AD6193" w:rsidP="006678D4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English</w:t>
      </w:r>
    </w:p>
    <w:p w:rsidR="00AD6193" w:rsidRDefault="00210EA0" w:rsidP="006678D4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Hindi</w:t>
      </w:r>
    </w:p>
    <w:p w:rsidR="00AD6193" w:rsidRDefault="00210EA0" w:rsidP="006678D4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Kannada</w:t>
      </w:r>
    </w:p>
    <w:p w:rsidR="00CE5F13" w:rsidRDefault="00CE5F13" w:rsidP="006678D4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Marathi</w:t>
      </w:r>
    </w:p>
    <w:p w:rsidR="00AD6193" w:rsidRPr="00AD6193" w:rsidRDefault="00AD6193" w:rsidP="006678D4">
      <w:pPr>
        <w:shd w:val="clear" w:color="auto" w:fill="95B3D7" w:themeFill="accent1" w:themeFillTint="99"/>
        <w:spacing w:line="240" w:lineRule="auto"/>
        <w:rPr>
          <w:b/>
        </w:rPr>
      </w:pPr>
      <w:r w:rsidRPr="00AD6193">
        <w:rPr>
          <w:b/>
        </w:rPr>
        <w:t>Hobbies:</w:t>
      </w:r>
    </w:p>
    <w:p w:rsidR="00062CA7" w:rsidRDefault="00CA1C81" w:rsidP="006678D4">
      <w:pPr>
        <w:pStyle w:val="ListParagraph"/>
        <w:numPr>
          <w:ilvl w:val="0"/>
          <w:numId w:val="7"/>
        </w:numPr>
        <w:spacing w:line="240" w:lineRule="auto"/>
      </w:pPr>
      <w:r>
        <w:t>Reading Books</w:t>
      </w:r>
    </w:p>
    <w:p w:rsidR="00AD6193" w:rsidRDefault="00CA1C81" w:rsidP="006678D4">
      <w:pPr>
        <w:pStyle w:val="ListParagraph"/>
        <w:numPr>
          <w:ilvl w:val="0"/>
          <w:numId w:val="7"/>
        </w:numPr>
        <w:spacing w:line="240" w:lineRule="auto"/>
      </w:pPr>
      <w:r>
        <w:t>Dancing</w:t>
      </w:r>
    </w:p>
    <w:p w:rsidR="00AD6193" w:rsidRDefault="00CA1C81" w:rsidP="006678D4">
      <w:pPr>
        <w:pStyle w:val="ListParagraph"/>
        <w:numPr>
          <w:ilvl w:val="0"/>
          <w:numId w:val="7"/>
        </w:numPr>
        <w:spacing w:line="240" w:lineRule="auto"/>
      </w:pPr>
      <w:r>
        <w:t>Listening to Music</w:t>
      </w:r>
    </w:p>
    <w:p w:rsidR="00BA49B8" w:rsidRDefault="00CA1C81" w:rsidP="006678D4">
      <w:pPr>
        <w:pStyle w:val="ListParagraph"/>
        <w:numPr>
          <w:ilvl w:val="0"/>
          <w:numId w:val="7"/>
        </w:numPr>
        <w:spacing w:line="240" w:lineRule="auto"/>
      </w:pPr>
      <w:r>
        <w:t>Sports</w:t>
      </w:r>
    </w:p>
    <w:p w:rsidR="006C36ED" w:rsidRPr="006C36ED" w:rsidRDefault="006C36ED" w:rsidP="006678D4">
      <w:pPr>
        <w:shd w:val="clear" w:color="auto" w:fill="95B3D7" w:themeFill="accent1" w:themeFillTint="99"/>
        <w:spacing w:line="240" w:lineRule="auto"/>
        <w:rPr>
          <w:b/>
        </w:rPr>
      </w:pPr>
      <w:r w:rsidRPr="006C36ED">
        <w:rPr>
          <w:b/>
        </w:rPr>
        <w:t>Family Details:</w:t>
      </w:r>
    </w:p>
    <w:p w:rsidR="006C36ED" w:rsidRDefault="006C36ED" w:rsidP="006678D4">
      <w:pPr>
        <w:spacing w:after="0" w:line="240" w:lineRule="auto"/>
      </w:pPr>
      <w:r w:rsidRPr="006C36ED">
        <w:rPr>
          <w:b/>
          <w:color w:val="548DD4" w:themeColor="text2" w:themeTint="99"/>
        </w:rPr>
        <w:t>Father:</w:t>
      </w:r>
      <w:r w:rsidRPr="006C36ED">
        <w:rPr>
          <w:b/>
          <w:color w:val="548DD4" w:themeColor="text2" w:themeTint="99"/>
        </w:rPr>
        <w:tab/>
      </w:r>
      <w:r>
        <w:tab/>
      </w:r>
      <w:r w:rsidR="00F62126">
        <w:t>Mr. Rajaram Gajakosh</w:t>
      </w:r>
    </w:p>
    <w:p w:rsidR="006C36ED" w:rsidRDefault="006C36ED" w:rsidP="006678D4">
      <w:pPr>
        <w:spacing w:after="0" w:line="240" w:lineRule="auto"/>
      </w:pPr>
      <w:r w:rsidRPr="006C36ED">
        <w:rPr>
          <w:b/>
          <w:color w:val="548DD4" w:themeColor="text2" w:themeTint="99"/>
        </w:rPr>
        <w:t>Occupation:</w:t>
      </w:r>
      <w:r>
        <w:tab/>
      </w:r>
      <w:r w:rsidR="00F62126">
        <w:t>Asst</w:t>
      </w:r>
      <w:r w:rsidR="00352F94">
        <w:t>.</w:t>
      </w:r>
      <w:r w:rsidR="00414025">
        <w:t xml:space="preserve"> Master</w:t>
      </w:r>
    </w:p>
    <w:p w:rsidR="006C36ED" w:rsidRDefault="006C36ED" w:rsidP="006678D4">
      <w:pPr>
        <w:spacing w:after="0" w:line="240" w:lineRule="auto"/>
      </w:pPr>
      <w:r w:rsidRPr="006C36ED">
        <w:rPr>
          <w:b/>
          <w:color w:val="548DD4" w:themeColor="text2" w:themeTint="99"/>
        </w:rPr>
        <w:t>Mother:</w:t>
      </w:r>
      <w:r>
        <w:tab/>
        <w:t>M</w:t>
      </w:r>
      <w:r w:rsidR="00B17971">
        <w:t>r</w:t>
      </w:r>
      <w:r>
        <w:t xml:space="preserve">s. </w:t>
      </w:r>
      <w:r w:rsidR="00F62126">
        <w:t>Suman Gajakosh</w:t>
      </w:r>
    </w:p>
    <w:p w:rsidR="006C36ED" w:rsidRDefault="006C36ED" w:rsidP="006678D4">
      <w:pPr>
        <w:spacing w:after="0" w:line="240" w:lineRule="auto"/>
      </w:pPr>
      <w:r w:rsidRPr="006C36ED">
        <w:rPr>
          <w:b/>
          <w:color w:val="548DD4" w:themeColor="text2" w:themeTint="99"/>
        </w:rPr>
        <w:t>Occupation:</w:t>
      </w:r>
      <w:r>
        <w:tab/>
      </w:r>
      <w:r w:rsidR="00414025">
        <w:t>Asst. Master</w:t>
      </w:r>
    </w:p>
    <w:p w:rsidR="000E07C9" w:rsidRDefault="006C36ED" w:rsidP="006678D4">
      <w:pPr>
        <w:spacing w:after="0" w:line="240" w:lineRule="auto"/>
      </w:pPr>
      <w:r w:rsidRPr="006C36ED">
        <w:rPr>
          <w:b/>
          <w:color w:val="548DD4" w:themeColor="text2" w:themeTint="99"/>
        </w:rPr>
        <w:t>Siblings:</w:t>
      </w:r>
      <w:r w:rsidR="008E184C">
        <w:tab/>
      </w:r>
      <w:r w:rsidR="00F62126">
        <w:t>Yes</w:t>
      </w:r>
      <w:r w:rsidR="00352F94">
        <w:t xml:space="preserve"> (3)</w:t>
      </w:r>
    </w:p>
    <w:p w:rsidR="006678D4" w:rsidRDefault="006678D4" w:rsidP="006678D4">
      <w:pPr>
        <w:spacing w:after="0" w:line="240" w:lineRule="auto"/>
      </w:pPr>
    </w:p>
    <w:p w:rsidR="006C36ED" w:rsidRDefault="006C36ED" w:rsidP="006678D4">
      <w:pPr>
        <w:shd w:val="clear" w:color="auto" w:fill="95B3D7" w:themeFill="accent1" w:themeFillTint="99"/>
        <w:spacing w:line="240" w:lineRule="auto"/>
      </w:pPr>
      <w:r w:rsidRPr="00F433F2">
        <w:rPr>
          <w:b/>
        </w:rPr>
        <w:t>PermanentAddress</w:t>
      </w:r>
      <w:r w:rsidR="00F433F2" w:rsidRPr="00F433F2">
        <w:rPr>
          <w:b/>
        </w:rPr>
        <w:t>:</w:t>
      </w:r>
      <w:r w:rsidR="00F433F2">
        <w:tab/>
      </w:r>
      <w:r w:rsidR="00F433F2">
        <w:tab/>
      </w:r>
      <w:r w:rsidR="00F433F2">
        <w:tab/>
      </w:r>
      <w:r w:rsidR="00F433F2">
        <w:tab/>
      </w:r>
      <w:r w:rsidR="00F433F2">
        <w:tab/>
      </w:r>
      <w:r w:rsidR="00F433F2">
        <w:tab/>
      </w:r>
      <w:r w:rsidR="00F433F2">
        <w:tab/>
      </w:r>
    </w:p>
    <w:p w:rsidR="00F62126" w:rsidRPr="00F62126" w:rsidRDefault="00F62126" w:rsidP="006678D4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t>D/O Rajaram S Gajakosh</w:t>
      </w:r>
    </w:p>
    <w:p w:rsidR="00F62126" w:rsidRPr="00F62126" w:rsidRDefault="00F62126" w:rsidP="006678D4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F62126">
        <w:rPr>
          <w:rFonts w:eastAsia="Times New Roman"/>
          <w:sz w:val="24"/>
          <w:szCs w:val="24"/>
          <w:lang w:eastAsia="en-IN"/>
        </w:rPr>
        <w:t xml:space="preserve">Manjunath Nilay, Manjunath Nagar </w:t>
      </w:r>
    </w:p>
    <w:p w:rsidR="00F62126" w:rsidRPr="00F62126" w:rsidRDefault="00F62126" w:rsidP="006678D4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F62126">
        <w:rPr>
          <w:rFonts w:eastAsia="Times New Roman"/>
          <w:sz w:val="24"/>
          <w:szCs w:val="24"/>
          <w:lang w:eastAsia="en-IN"/>
        </w:rPr>
        <w:t>Post: Bhagyanagar-583238</w:t>
      </w:r>
    </w:p>
    <w:p w:rsidR="00F62126" w:rsidRPr="00F62126" w:rsidRDefault="00F62126" w:rsidP="006678D4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F62126">
        <w:rPr>
          <w:rFonts w:eastAsia="Times New Roman"/>
          <w:sz w:val="24"/>
          <w:szCs w:val="24"/>
          <w:lang w:eastAsia="en-IN"/>
        </w:rPr>
        <w:t>Dist: Koppal</w:t>
      </w:r>
    </w:p>
    <w:p w:rsidR="00352F94" w:rsidRDefault="00F62126" w:rsidP="006678D4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F62126">
        <w:rPr>
          <w:rFonts w:eastAsia="Times New Roman"/>
          <w:sz w:val="24"/>
          <w:szCs w:val="24"/>
          <w:lang w:eastAsia="en-IN"/>
        </w:rPr>
        <w:t xml:space="preserve">State: Karnataka       </w:t>
      </w:r>
    </w:p>
    <w:p w:rsidR="000E07C9" w:rsidRPr="00F62126" w:rsidRDefault="000E07C9" w:rsidP="006678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78D4" w:rsidRDefault="000E07C9" w:rsidP="006678D4">
      <w:pPr>
        <w:spacing w:line="240" w:lineRule="auto"/>
      </w:pPr>
      <w:r>
        <w:t>Date:</w:t>
      </w:r>
    </w:p>
    <w:p w:rsidR="00F433F2" w:rsidRPr="009E3185" w:rsidRDefault="000E07C9" w:rsidP="006678D4">
      <w:pPr>
        <w:spacing w:line="240" w:lineRule="auto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(</w:t>
      </w:r>
      <w:r w:rsidR="00945B52">
        <w:t>Rohini Gajakosh</w:t>
      </w:r>
      <w:r>
        <w:t>)</w:t>
      </w:r>
    </w:p>
    <w:sectPr w:rsidR="00F433F2" w:rsidRPr="009E3185" w:rsidSect="00156FF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70" w:rsidRDefault="00824470" w:rsidP="006C36ED">
      <w:pPr>
        <w:spacing w:after="0" w:line="240" w:lineRule="auto"/>
      </w:pPr>
      <w:r>
        <w:separator/>
      </w:r>
    </w:p>
  </w:endnote>
  <w:endnote w:type="continuationSeparator" w:id="0">
    <w:p w:rsidR="00824470" w:rsidRDefault="00824470" w:rsidP="006C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38594"/>
      <w:docPartObj>
        <w:docPartGallery w:val="Page Numbers (Bottom of Page)"/>
        <w:docPartUnique/>
      </w:docPartObj>
    </w:sdtPr>
    <w:sdtEndPr/>
    <w:sdtContent>
      <w:p w:rsidR="00DD382D" w:rsidRDefault="00525D0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38100" t="0" r="0" b="21590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3344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C/jsDM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DD382D" w:rsidRDefault="00550069">
        <w:pPr>
          <w:pStyle w:val="Footer"/>
          <w:jc w:val="center"/>
        </w:pPr>
        <w:r>
          <w:fldChar w:fldCharType="begin"/>
        </w:r>
        <w:r w:rsidR="00157A9F">
          <w:instrText xml:space="preserve"> PAGE    \* MERGEFORMAT </w:instrText>
        </w:r>
        <w:r>
          <w:fldChar w:fldCharType="separate"/>
        </w:r>
        <w:r w:rsidR="00525D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36ED" w:rsidRDefault="006C3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70" w:rsidRDefault="00824470" w:rsidP="006C36ED">
      <w:pPr>
        <w:spacing w:after="0" w:line="240" w:lineRule="auto"/>
      </w:pPr>
      <w:r>
        <w:separator/>
      </w:r>
    </w:p>
  </w:footnote>
  <w:footnote w:type="continuationSeparator" w:id="0">
    <w:p w:rsidR="00824470" w:rsidRDefault="00824470" w:rsidP="006C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7AD"/>
    <w:multiLevelType w:val="hybridMultilevel"/>
    <w:tmpl w:val="134E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4D9"/>
    <w:multiLevelType w:val="hybridMultilevel"/>
    <w:tmpl w:val="B47A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7CE6"/>
    <w:multiLevelType w:val="hybridMultilevel"/>
    <w:tmpl w:val="D7267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E7110"/>
    <w:multiLevelType w:val="hybridMultilevel"/>
    <w:tmpl w:val="08867DEC"/>
    <w:lvl w:ilvl="0" w:tplc="348AD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B4827"/>
    <w:multiLevelType w:val="hybridMultilevel"/>
    <w:tmpl w:val="98043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93844"/>
    <w:multiLevelType w:val="hybridMultilevel"/>
    <w:tmpl w:val="810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67FFD"/>
    <w:multiLevelType w:val="hybridMultilevel"/>
    <w:tmpl w:val="D5CC9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C4556"/>
    <w:multiLevelType w:val="hybridMultilevel"/>
    <w:tmpl w:val="4894A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84E65"/>
    <w:multiLevelType w:val="hybridMultilevel"/>
    <w:tmpl w:val="78C80F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D3A3B"/>
    <w:multiLevelType w:val="hybridMultilevel"/>
    <w:tmpl w:val="71FE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1054D"/>
    <w:multiLevelType w:val="hybridMultilevel"/>
    <w:tmpl w:val="26EED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124F5"/>
    <w:multiLevelType w:val="hybridMultilevel"/>
    <w:tmpl w:val="F0A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440E4"/>
    <w:multiLevelType w:val="hybridMultilevel"/>
    <w:tmpl w:val="3D7C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2210C"/>
    <w:multiLevelType w:val="hybridMultilevel"/>
    <w:tmpl w:val="E90860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52801"/>
    <w:multiLevelType w:val="hybridMultilevel"/>
    <w:tmpl w:val="C4D47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37234"/>
    <w:multiLevelType w:val="hybridMultilevel"/>
    <w:tmpl w:val="30267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66914"/>
    <w:multiLevelType w:val="hybridMultilevel"/>
    <w:tmpl w:val="C47E8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D57C9"/>
    <w:multiLevelType w:val="hybridMultilevel"/>
    <w:tmpl w:val="49A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AC189E"/>
    <w:multiLevelType w:val="hybridMultilevel"/>
    <w:tmpl w:val="5132613E"/>
    <w:lvl w:ilvl="0" w:tplc="E53CE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7B6A42"/>
    <w:multiLevelType w:val="hybridMultilevel"/>
    <w:tmpl w:val="584E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1183C"/>
    <w:multiLevelType w:val="hybridMultilevel"/>
    <w:tmpl w:val="E03E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B247B"/>
    <w:multiLevelType w:val="hybridMultilevel"/>
    <w:tmpl w:val="6F1ABDF2"/>
    <w:lvl w:ilvl="0" w:tplc="9BACC6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90331"/>
    <w:multiLevelType w:val="hybridMultilevel"/>
    <w:tmpl w:val="2208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763E2"/>
    <w:multiLevelType w:val="hybridMultilevel"/>
    <w:tmpl w:val="440263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151BD"/>
    <w:multiLevelType w:val="hybridMultilevel"/>
    <w:tmpl w:val="29CC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D3C29"/>
    <w:multiLevelType w:val="hybridMultilevel"/>
    <w:tmpl w:val="8168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46E6D"/>
    <w:multiLevelType w:val="hybridMultilevel"/>
    <w:tmpl w:val="1F7E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741FD"/>
    <w:multiLevelType w:val="hybridMultilevel"/>
    <w:tmpl w:val="9A7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7671F"/>
    <w:multiLevelType w:val="hybridMultilevel"/>
    <w:tmpl w:val="DD1C3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3"/>
  </w:num>
  <w:num w:numId="4">
    <w:abstractNumId w:val="8"/>
  </w:num>
  <w:num w:numId="5">
    <w:abstractNumId w:val="10"/>
  </w:num>
  <w:num w:numId="6">
    <w:abstractNumId w:val="22"/>
  </w:num>
  <w:num w:numId="7">
    <w:abstractNumId w:val="0"/>
  </w:num>
  <w:num w:numId="8">
    <w:abstractNumId w:val="5"/>
  </w:num>
  <w:num w:numId="9">
    <w:abstractNumId w:val="19"/>
  </w:num>
  <w:num w:numId="10">
    <w:abstractNumId w:val="25"/>
  </w:num>
  <w:num w:numId="11">
    <w:abstractNumId w:val="12"/>
  </w:num>
  <w:num w:numId="12">
    <w:abstractNumId w:val="9"/>
  </w:num>
  <w:num w:numId="13">
    <w:abstractNumId w:val="24"/>
  </w:num>
  <w:num w:numId="14">
    <w:abstractNumId w:val="27"/>
  </w:num>
  <w:num w:numId="15">
    <w:abstractNumId w:val="7"/>
  </w:num>
  <w:num w:numId="16">
    <w:abstractNumId w:val="15"/>
  </w:num>
  <w:num w:numId="17">
    <w:abstractNumId w:val="16"/>
  </w:num>
  <w:num w:numId="18">
    <w:abstractNumId w:val="21"/>
  </w:num>
  <w:num w:numId="19">
    <w:abstractNumId w:val="6"/>
  </w:num>
  <w:num w:numId="20">
    <w:abstractNumId w:val="14"/>
  </w:num>
  <w:num w:numId="21">
    <w:abstractNumId w:val="11"/>
  </w:num>
  <w:num w:numId="22">
    <w:abstractNumId w:val="4"/>
  </w:num>
  <w:num w:numId="23">
    <w:abstractNumId w:val="26"/>
  </w:num>
  <w:num w:numId="24">
    <w:abstractNumId w:val="28"/>
  </w:num>
  <w:num w:numId="25">
    <w:abstractNumId w:val="20"/>
  </w:num>
  <w:num w:numId="26">
    <w:abstractNumId w:val="17"/>
  </w:num>
  <w:num w:numId="27">
    <w:abstractNumId w:val="2"/>
  </w:num>
  <w:num w:numId="28">
    <w:abstractNumId w:val="18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47"/>
    <w:rsid w:val="00040586"/>
    <w:rsid w:val="00057648"/>
    <w:rsid w:val="00062CA7"/>
    <w:rsid w:val="00090EFF"/>
    <w:rsid w:val="00095B50"/>
    <w:rsid w:val="000A5237"/>
    <w:rsid w:val="000B6855"/>
    <w:rsid w:val="000E07C9"/>
    <w:rsid w:val="000E2091"/>
    <w:rsid w:val="000E71AB"/>
    <w:rsid w:val="000F0F34"/>
    <w:rsid w:val="00121D4B"/>
    <w:rsid w:val="00130E90"/>
    <w:rsid w:val="00156CDE"/>
    <w:rsid w:val="00156FF3"/>
    <w:rsid w:val="00157A9F"/>
    <w:rsid w:val="00160A70"/>
    <w:rsid w:val="00177D2F"/>
    <w:rsid w:val="001B6D78"/>
    <w:rsid w:val="001D32CE"/>
    <w:rsid w:val="001E1EA0"/>
    <w:rsid w:val="001E38D5"/>
    <w:rsid w:val="00210EA0"/>
    <w:rsid w:val="002374AC"/>
    <w:rsid w:val="002623D2"/>
    <w:rsid w:val="00263C01"/>
    <w:rsid w:val="00296CCB"/>
    <w:rsid w:val="002B0202"/>
    <w:rsid w:val="002C2627"/>
    <w:rsid w:val="002C37F5"/>
    <w:rsid w:val="002D29D4"/>
    <w:rsid w:val="00303B9B"/>
    <w:rsid w:val="0034419E"/>
    <w:rsid w:val="00352F94"/>
    <w:rsid w:val="00391096"/>
    <w:rsid w:val="003A3A08"/>
    <w:rsid w:val="003D1DFA"/>
    <w:rsid w:val="003D29E4"/>
    <w:rsid w:val="00412ADA"/>
    <w:rsid w:val="0041363E"/>
    <w:rsid w:val="00414025"/>
    <w:rsid w:val="00433A38"/>
    <w:rsid w:val="004409B3"/>
    <w:rsid w:val="00441E5E"/>
    <w:rsid w:val="004440DC"/>
    <w:rsid w:val="00451788"/>
    <w:rsid w:val="0045535F"/>
    <w:rsid w:val="004777D7"/>
    <w:rsid w:val="0047782D"/>
    <w:rsid w:val="00497328"/>
    <w:rsid w:val="004D2080"/>
    <w:rsid w:val="004D5D2F"/>
    <w:rsid w:val="004E241D"/>
    <w:rsid w:val="004E7585"/>
    <w:rsid w:val="005074EA"/>
    <w:rsid w:val="005178B8"/>
    <w:rsid w:val="0052282F"/>
    <w:rsid w:val="005258E8"/>
    <w:rsid w:val="00525D06"/>
    <w:rsid w:val="005430DE"/>
    <w:rsid w:val="005456BB"/>
    <w:rsid w:val="00550069"/>
    <w:rsid w:val="00552DCA"/>
    <w:rsid w:val="00577A7B"/>
    <w:rsid w:val="005A3B4A"/>
    <w:rsid w:val="005C2057"/>
    <w:rsid w:val="005C641B"/>
    <w:rsid w:val="005D6620"/>
    <w:rsid w:val="005F7283"/>
    <w:rsid w:val="006016DE"/>
    <w:rsid w:val="006119E8"/>
    <w:rsid w:val="006678D4"/>
    <w:rsid w:val="00687DAF"/>
    <w:rsid w:val="00695F4D"/>
    <w:rsid w:val="006973DA"/>
    <w:rsid w:val="006C36ED"/>
    <w:rsid w:val="006D295A"/>
    <w:rsid w:val="006D5C53"/>
    <w:rsid w:val="007044EE"/>
    <w:rsid w:val="0071764D"/>
    <w:rsid w:val="007522A1"/>
    <w:rsid w:val="00764742"/>
    <w:rsid w:val="007D0CC3"/>
    <w:rsid w:val="007E0911"/>
    <w:rsid w:val="00805170"/>
    <w:rsid w:val="00824470"/>
    <w:rsid w:val="00844719"/>
    <w:rsid w:val="00854673"/>
    <w:rsid w:val="00857941"/>
    <w:rsid w:val="0087334D"/>
    <w:rsid w:val="008811DE"/>
    <w:rsid w:val="00891F2B"/>
    <w:rsid w:val="0089550A"/>
    <w:rsid w:val="00896F43"/>
    <w:rsid w:val="008B16A4"/>
    <w:rsid w:val="008E184C"/>
    <w:rsid w:val="008E5359"/>
    <w:rsid w:val="008F514A"/>
    <w:rsid w:val="00920520"/>
    <w:rsid w:val="00945B52"/>
    <w:rsid w:val="009514B1"/>
    <w:rsid w:val="00996DCB"/>
    <w:rsid w:val="009C3A93"/>
    <w:rsid w:val="009C5A42"/>
    <w:rsid w:val="009E3185"/>
    <w:rsid w:val="009F0F35"/>
    <w:rsid w:val="009F4C04"/>
    <w:rsid w:val="009F7EE0"/>
    <w:rsid w:val="00A107F4"/>
    <w:rsid w:val="00A21808"/>
    <w:rsid w:val="00A53BE5"/>
    <w:rsid w:val="00A61247"/>
    <w:rsid w:val="00A8556E"/>
    <w:rsid w:val="00A942F4"/>
    <w:rsid w:val="00AB0566"/>
    <w:rsid w:val="00AD6193"/>
    <w:rsid w:val="00AF5529"/>
    <w:rsid w:val="00B0117C"/>
    <w:rsid w:val="00B03615"/>
    <w:rsid w:val="00B17971"/>
    <w:rsid w:val="00B17D55"/>
    <w:rsid w:val="00B35C73"/>
    <w:rsid w:val="00B37D89"/>
    <w:rsid w:val="00B42653"/>
    <w:rsid w:val="00B43350"/>
    <w:rsid w:val="00B53B67"/>
    <w:rsid w:val="00B54EAA"/>
    <w:rsid w:val="00B65BE3"/>
    <w:rsid w:val="00B66FA9"/>
    <w:rsid w:val="00B814FC"/>
    <w:rsid w:val="00BA3F89"/>
    <w:rsid w:val="00BA49B8"/>
    <w:rsid w:val="00BA588C"/>
    <w:rsid w:val="00BB272E"/>
    <w:rsid w:val="00BC5F3B"/>
    <w:rsid w:val="00BC6660"/>
    <w:rsid w:val="00BD0EEE"/>
    <w:rsid w:val="00BD66BF"/>
    <w:rsid w:val="00BE5B57"/>
    <w:rsid w:val="00BF0C7E"/>
    <w:rsid w:val="00BF1623"/>
    <w:rsid w:val="00C00540"/>
    <w:rsid w:val="00C13929"/>
    <w:rsid w:val="00C233B5"/>
    <w:rsid w:val="00C721A1"/>
    <w:rsid w:val="00CA1C81"/>
    <w:rsid w:val="00CA6E4E"/>
    <w:rsid w:val="00CC4F95"/>
    <w:rsid w:val="00CE5F13"/>
    <w:rsid w:val="00CF339B"/>
    <w:rsid w:val="00D440C8"/>
    <w:rsid w:val="00D53DE8"/>
    <w:rsid w:val="00D5748F"/>
    <w:rsid w:val="00D61A38"/>
    <w:rsid w:val="00DC75DF"/>
    <w:rsid w:val="00DD382D"/>
    <w:rsid w:val="00DE2F6B"/>
    <w:rsid w:val="00E0371B"/>
    <w:rsid w:val="00E1677C"/>
    <w:rsid w:val="00E35368"/>
    <w:rsid w:val="00E42FD0"/>
    <w:rsid w:val="00E4422C"/>
    <w:rsid w:val="00E64336"/>
    <w:rsid w:val="00E7730B"/>
    <w:rsid w:val="00EC5564"/>
    <w:rsid w:val="00F15A8C"/>
    <w:rsid w:val="00F21438"/>
    <w:rsid w:val="00F233AC"/>
    <w:rsid w:val="00F433F2"/>
    <w:rsid w:val="00F62126"/>
    <w:rsid w:val="00F82640"/>
    <w:rsid w:val="00F97FAD"/>
    <w:rsid w:val="00FC60EC"/>
    <w:rsid w:val="00FC6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6BB"/>
    <w:pPr>
      <w:ind w:left="720"/>
      <w:contextualSpacing/>
    </w:pPr>
  </w:style>
  <w:style w:type="table" w:styleId="TableGrid">
    <w:name w:val="Table Grid"/>
    <w:basedOn w:val="TableNormal"/>
    <w:uiPriority w:val="59"/>
    <w:rsid w:val="00545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456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C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ED"/>
  </w:style>
  <w:style w:type="paragraph" w:styleId="Footer">
    <w:name w:val="footer"/>
    <w:basedOn w:val="Normal"/>
    <w:link w:val="FooterChar"/>
    <w:uiPriority w:val="99"/>
    <w:unhideWhenUsed/>
    <w:rsid w:val="006C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6BB"/>
    <w:pPr>
      <w:ind w:left="720"/>
      <w:contextualSpacing/>
    </w:pPr>
  </w:style>
  <w:style w:type="table" w:styleId="TableGrid">
    <w:name w:val="Table Grid"/>
    <w:basedOn w:val="TableNormal"/>
    <w:uiPriority w:val="59"/>
    <w:rsid w:val="00545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456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C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ED"/>
  </w:style>
  <w:style w:type="paragraph" w:styleId="Footer">
    <w:name w:val="footer"/>
    <w:basedOn w:val="Normal"/>
    <w:link w:val="FooterChar"/>
    <w:uiPriority w:val="99"/>
    <w:unhideWhenUsed/>
    <w:rsid w:val="006C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\Desktop\Resum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606FC-B62B-45CA-AAF4-EFA8EF06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Format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tasmac;rohini</dc:creator>
  <cp:lastModifiedBy>AMITH</cp:lastModifiedBy>
  <cp:revision>2</cp:revision>
  <dcterms:created xsi:type="dcterms:W3CDTF">2014-06-30T05:36:00Z</dcterms:created>
  <dcterms:modified xsi:type="dcterms:W3CDTF">2014-06-30T05:36:00Z</dcterms:modified>
</cp:coreProperties>
</file>