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EA" w:rsidRDefault="005D34EA" w:rsidP="00A25995">
      <w:pPr>
        <w:rPr>
          <w:szCs w:val="24"/>
        </w:rPr>
      </w:pPr>
    </w:p>
    <w:p w:rsidR="003A41C2" w:rsidRDefault="00F15993" w:rsidP="00A25995">
      <w:pPr>
        <w:rPr>
          <w:szCs w:val="24"/>
        </w:rPr>
      </w:pPr>
      <w:r>
        <w:rPr>
          <w:rFonts w:ascii="Sylfaen" w:hAnsi="Sylfaen"/>
          <w:b/>
          <w:noProof/>
          <w:sz w:val="28"/>
          <w:szCs w:val="28"/>
          <w:lang w:val="en-US" w:eastAsia="en-US"/>
        </w:rPr>
        <w:pict>
          <v:rect id="_x0000_s1073" style="position:absolute;margin-left:399.75pt;margin-top:.55pt;width:94.65pt;height:101.25pt;z-index:251658752" strokecolor="white [3212]">
            <v:textbox>
              <w:txbxContent>
                <w:p w:rsidR="00203C7C" w:rsidRDefault="00C5603D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123950" cy="1209675"/>
                        <wp:effectExtent l="19050" t="0" r="0" b="0"/>
                        <wp:docPr id="1" name="Picture 1" descr="Sc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c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lum bright="-1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0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25995" w:rsidRPr="00A03272" w:rsidRDefault="00A25995" w:rsidP="00203C7C">
      <w:pPr>
        <w:outlineLvl w:val="0"/>
        <w:rPr>
          <w:rFonts w:ascii="Sylfaen" w:hAnsi="Sylfaen"/>
          <w:b/>
          <w:sz w:val="28"/>
          <w:szCs w:val="28"/>
        </w:rPr>
      </w:pPr>
      <w:r w:rsidRPr="00A03272">
        <w:rPr>
          <w:rFonts w:ascii="Sylfaen" w:hAnsi="Sylfaen"/>
          <w:b/>
          <w:sz w:val="28"/>
          <w:szCs w:val="28"/>
        </w:rPr>
        <w:t>Heikham Ashokumar Singh</w:t>
      </w:r>
      <w:r w:rsidR="00A91D7F">
        <w:rPr>
          <w:rFonts w:ascii="Sylfaen" w:hAnsi="Sylfaen"/>
          <w:b/>
          <w:sz w:val="28"/>
          <w:szCs w:val="28"/>
        </w:rPr>
        <w:tab/>
      </w:r>
      <w:r w:rsidR="00A91D7F">
        <w:rPr>
          <w:rFonts w:ascii="Sylfaen" w:hAnsi="Sylfaen"/>
          <w:b/>
          <w:sz w:val="28"/>
          <w:szCs w:val="28"/>
        </w:rPr>
        <w:tab/>
      </w:r>
      <w:r w:rsidR="00A91D7F">
        <w:rPr>
          <w:rFonts w:ascii="Sylfaen" w:hAnsi="Sylfaen"/>
          <w:b/>
          <w:sz w:val="28"/>
          <w:szCs w:val="28"/>
        </w:rPr>
        <w:tab/>
      </w:r>
      <w:r w:rsidR="00A91D7F">
        <w:rPr>
          <w:rFonts w:ascii="Sylfaen" w:hAnsi="Sylfaen"/>
          <w:b/>
          <w:sz w:val="28"/>
          <w:szCs w:val="28"/>
        </w:rPr>
        <w:tab/>
      </w:r>
      <w:r w:rsidR="00A91D7F">
        <w:rPr>
          <w:rFonts w:ascii="Sylfaen" w:hAnsi="Sylfaen"/>
          <w:b/>
          <w:sz w:val="28"/>
          <w:szCs w:val="28"/>
        </w:rPr>
        <w:tab/>
      </w:r>
    </w:p>
    <w:p w:rsidR="00A25995" w:rsidRDefault="009C3A83" w:rsidP="0005207E">
      <w:pPr>
        <w:spacing w:line="240" w:lineRule="auto"/>
        <w:outlineLvl w:val="0"/>
        <w:rPr>
          <w:szCs w:val="24"/>
        </w:rPr>
      </w:pPr>
      <w:hyperlink r:id="rId8" w:history="1">
        <w:r w:rsidRPr="006A6B23">
          <w:rPr>
            <w:rStyle w:val="Hyperlink"/>
            <w:szCs w:val="24"/>
          </w:rPr>
          <w:t>rockyrock0109@gmail.com</w:t>
        </w:r>
      </w:hyperlink>
    </w:p>
    <w:p w:rsidR="0005207E" w:rsidRDefault="0005207E" w:rsidP="0005207E">
      <w:pPr>
        <w:spacing w:line="240" w:lineRule="auto"/>
        <w:outlineLvl w:val="0"/>
        <w:rPr>
          <w:szCs w:val="24"/>
        </w:rPr>
      </w:pPr>
      <w:r>
        <w:rPr>
          <w:szCs w:val="24"/>
        </w:rPr>
        <w:t>+918939439414</w:t>
      </w:r>
    </w:p>
    <w:p w:rsidR="00E31FEB" w:rsidRPr="005123C2" w:rsidRDefault="00F15993" w:rsidP="00203C7C">
      <w:pPr>
        <w:spacing w:line="240" w:lineRule="auto"/>
        <w:jc w:val="center"/>
        <w:outlineLvl w:val="0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noProof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292.5pt;margin-top:10.85pt;width:237pt;height:0;z-index:251653632" o:connectortype="straight"/>
        </w:pict>
      </w:r>
      <w:r>
        <w:rPr>
          <w:rFonts w:ascii="Sylfaen" w:hAnsi="Sylfaen"/>
          <w:b/>
          <w:noProof/>
          <w:sz w:val="28"/>
          <w:szCs w:val="28"/>
          <w:lang w:val="en-US" w:eastAsia="en-US"/>
        </w:rPr>
        <w:pict>
          <v:shape id="_x0000_s1060" type="#_x0000_t32" style="position:absolute;left:0;text-align:left;margin-left:-11.25pt;margin-top:10.85pt;width:237pt;height:0;z-index:251652608" o:connectortype="straight"/>
        </w:pict>
      </w:r>
      <w:r w:rsidR="00E31FEB" w:rsidRPr="005123C2">
        <w:rPr>
          <w:rFonts w:ascii="Sylfaen" w:hAnsi="Sylfaen"/>
          <w:b/>
          <w:sz w:val="28"/>
          <w:szCs w:val="28"/>
        </w:rPr>
        <w:t>Objective</w:t>
      </w:r>
    </w:p>
    <w:p w:rsidR="00E31FEB" w:rsidRDefault="00E31FEB" w:rsidP="00E31FEB">
      <w:pPr>
        <w:spacing w:after="0" w:line="360" w:lineRule="auto"/>
        <w:jc w:val="both"/>
      </w:pPr>
      <w:r w:rsidRPr="005123C2">
        <w:rPr>
          <w:rFonts w:ascii="Times New Roman" w:hAnsi="Times New Roman"/>
          <w:sz w:val="24"/>
          <w:szCs w:val="24"/>
        </w:rPr>
        <w:t>T</w:t>
      </w:r>
      <w:r w:rsidR="0077113B">
        <w:rPr>
          <w:rFonts w:ascii="Times New Roman" w:hAnsi="Times New Roman"/>
          <w:sz w:val="24"/>
          <w:szCs w:val="24"/>
        </w:rPr>
        <w:t>o succeed in an environment of growth and excellence and earn a job which provides me satisfaction and self development and help me to achieve organization goal.</w:t>
      </w:r>
    </w:p>
    <w:p w:rsidR="00E31FEB" w:rsidRPr="005123C2" w:rsidRDefault="005123C2" w:rsidP="00203C7C">
      <w:pPr>
        <w:spacing w:after="0" w:line="360" w:lineRule="auto"/>
        <w:jc w:val="center"/>
        <w:outlineLvl w:val="0"/>
        <w:rPr>
          <w:rFonts w:ascii="Sylfaen" w:hAnsi="Sylfaen"/>
        </w:rPr>
      </w:pPr>
      <w:r w:rsidRPr="005123C2">
        <w:rPr>
          <w:rFonts w:ascii="Sylfaen" w:hAnsi="Sylfaen"/>
          <w:b/>
          <w:sz w:val="32"/>
          <w:szCs w:val="32"/>
        </w:rPr>
        <w:t>K</w:t>
      </w:r>
      <w:r w:rsidRPr="005123C2">
        <w:rPr>
          <w:rFonts w:ascii="Sylfaen" w:hAnsi="Sylfaen"/>
          <w:b/>
          <w:sz w:val="24"/>
          <w:szCs w:val="24"/>
        </w:rPr>
        <w:t xml:space="preserve">EY </w:t>
      </w:r>
      <w:r w:rsidRPr="005123C2">
        <w:rPr>
          <w:rFonts w:ascii="Sylfaen" w:hAnsi="Sylfaen"/>
          <w:b/>
          <w:sz w:val="32"/>
          <w:szCs w:val="32"/>
        </w:rPr>
        <w:t>L</w:t>
      </w:r>
      <w:r w:rsidRPr="005123C2">
        <w:rPr>
          <w:rFonts w:ascii="Sylfaen" w:hAnsi="Sylfaen"/>
          <w:b/>
          <w:sz w:val="24"/>
          <w:szCs w:val="24"/>
        </w:rPr>
        <w:t xml:space="preserve">EADERSHIP </w:t>
      </w:r>
      <w:r w:rsidRPr="005123C2">
        <w:rPr>
          <w:rFonts w:ascii="Sylfaen" w:hAnsi="Sylfaen"/>
          <w:b/>
          <w:sz w:val="32"/>
          <w:szCs w:val="32"/>
        </w:rPr>
        <w:t>Q</w:t>
      </w:r>
      <w:r w:rsidRPr="005123C2">
        <w:rPr>
          <w:rFonts w:ascii="Sylfaen" w:hAnsi="Sylfaen"/>
          <w:b/>
          <w:sz w:val="24"/>
          <w:szCs w:val="24"/>
        </w:rPr>
        <w:t>UALITIES</w:t>
      </w:r>
    </w:p>
    <w:p w:rsidR="005123C2" w:rsidRDefault="005123C2" w:rsidP="005123C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Building/Leadership.</w:t>
      </w:r>
    </w:p>
    <w:p w:rsidR="005123C2" w:rsidRDefault="005123C2" w:rsidP="005123C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Staff Training.</w:t>
      </w:r>
    </w:p>
    <w:p w:rsidR="005123C2" w:rsidRPr="00C5603D" w:rsidRDefault="005123C2" w:rsidP="00C5603D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 Planning.</w:t>
      </w:r>
    </w:p>
    <w:p w:rsidR="005123C2" w:rsidRDefault="005123C2" w:rsidP="005123C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Operations Management.</w:t>
      </w:r>
    </w:p>
    <w:p w:rsidR="005123C2" w:rsidRDefault="005123C2" w:rsidP="005123C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 Program Development.</w:t>
      </w:r>
    </w:p>
    <w:p w:rsidR="005123C2" w:rsidRDefault="005123C2" w:rsidP="005123C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Business Development.</w:t>
      </w:r>
    </w:p>
    <w:p w:rsidR="005123C2" w:rsidRDefault="005123C2" w:rsidP="005123C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 Strategy.</w:t>
      </w:r>
    </w:p>
    <w:p w:rsidR="005123C2" w:rsidRDefault="005123C2" w:rsidP="005123C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Budgeting.</w:t>
      </w:r>
    </w:p>
    <w:p w:rsidR="005123C2" w:rsidRPr="009F3DCD" w:rsidRDefault="00F15993" w:rsidP="00203C7C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  <w:lang w:val="en-US" w:eastAsia="en-US"/>
        </w:rPr>
        <w:pict>
          <v:shape id="_x0000_s1075" type="#_x0000_t32" style="position:absolute;left:0;text-align:left;margin-left:323.25pt;margin-top:11.45pt;width:210.75pt;height:0;z-index:251660800" o:connectortype="straight"/>
        </w:pict>
      </w:r>
      <w:r>
        <w:rPr>
          <w:rFonts w:ascii="Times New Roman" w:hAnsi="Times New Roman"/>
          <w:b/>
          <w:noProof/>
          <w:sz w:val="32"/>
          <w:szCs w:val="32"/>
          <w:lang w:val="en-US" w:eastAsia="en-US"/>
        </w:rPr>
        <w:pict>
          <v:shape id="_x0000_s1074" type="#_x0000_t32" style="position:absolute;left:0;text-align:left;margin-left:-11.25pt;margin-top:11.45pt;width:215.25pt;height:.75pt;flip:y;z-index:251659776" o:connectortype="straight"/>
        </w:pict>
      </w:r>
      <w:r w:rsidR="005123C2" w:rsidRPr="000170FE">
        <w:rPr>
          <w:rFonts w:ascii="Times New Roman" w:hAnsi="Times New Roman"/>
          <w:b/>
          <w:sz w:val="32"/>
          <w:szCs w:val="32"/>
        </w:rPr>
        <w:t>W</w:t>
      </w:r>
      <w:r w:rsidR="005123C2" w:rsidRPr="009F3DCD">
        <w:rPr>
          <w:rFonts w:ascii="Times New Roman" w:hAnsi="Times New Roman"/>
          <w:b/>
          <w:sz w:val="28"/>
          <w:szCs w:val="28"/>
        </w:rPr>
        <w:t xml:space="preserve">ork </w:t>
      </w:r>
      <w:r w:rsidR="005123C2" w:rsidRPr="000170FE">
        <w:rPr>
          <w:rFonts w:ascii="Times New Roman" w:hAnsi="Times New Roman"/>
          <w:b/>
          <w:sz w:val="32"/>
          <w:szCs w:val="32"/>
        </w:rPr>
        <w:t>E</w:t>
      </w:r>
      <w:r w:rsidR="005123C2" w:rsidRPr="009F3DCD">
        <w:rPr>
          <w:rFonts w:ascii="Times New Roman" w:hAnsi="Times New Roman"/>
          <w:b/>
          <w:sz w:val="28"/>
          <w:szCs w:val="28"/>
        </w:rPr>
        <w:t>xperience</w:t>
      </w:r>
    </w:p>
    <w:p w:rsidR="005123C2" w:rsidRPr="005123C2" w:rsidRDefault="005123C2" w:rsidP="005123C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23C2">
        <w:rPr>
          <w:rFonts w:ascii="Times New Roman" w:hAnsi="Times New Roman"/>
          <w:sz w:val="24"/>
          <w:szCs w:val="24"/>
        </w:rPr>
        <w:t xml:space="preserve">Worked in Motorola Pvt. India Ltd. for 6 Month as a </w:t>
      </w:r>
      <w:r w:rsidRPr="000170FE">
        <w:rPr>
          <w:rFonts w:ascii="Times New Roman" w:hAnsi="Times New Roman"/>
          <w:b/>
          <w:sz w:val="24"/>
          <w:szCs w:val="24"/>
        </w:rPr>
        <w:t>Motorola</w:t>
      </w:r>
      <w:r w:rsidR="000170FE">
        <w:rPr>
          <w:rFonts w:ascii="Times New Roman" w:hAnsi="Times New Roman"/>
          <w:sz w:val="24"/>
          <w:szCs w:val="24"/>
        </w:rPr>
        <w:t xml:space="preserve"> </w:t>
      </w:r>
      <w:r w:rsidRPr="005123C2">
        <w:rPr>
          <w:rFonts w:ascii="Times New Roman" w:hAnsi="Times New Roman"/>
          <w:sz w:val="24"/>
          <w:szCs w:val="24"/>
        </w:rPr>
        <w:t>promoter in 2007.</w:t>
      </w:r>
    </w:p>
    <w:p w:rsidR="005123C2" w:rsidRPr="005123C2" w:rsidRDefault="005123C2" w:rsidP="005123C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23C2">
        <w:rPr>
          <w:rFonts w:ascii="Times New Roman" w:hAnsi="Times New Roman"/>
          <w:sz w:val="24"/>
          <w:szCs w:val="24"/>
        </w:rPr>
        <w:t xml:space="preserve">Worked in </w:t>
      </w:r>
      <w:r w:rsidRPr="000170FE">
        <w:rPr>
          <w:rFonts w:ascii="Times New Roman" w:hAnsi="Times New Roman"/>
          <w:b/>
          <w:sz w:val="24"/>
          <w:szCs w:val="24"/>
        </w:rPr>
        <w:t xml:space="preserve">The </w:t>
      </w:r>
      <w:r w:rsidR="00C5603D" w:rsidRPr="000170FE">
        <w:rPr>
          <w:rFonts w:ascii="Times New Roman" w:hAnsi="Times New Roman"/>
          <w:b/>
          <w:sz w:val="24"/>
          <w:szCs w:val="24"/>
        </w:rPr>
        <w:t>Mobile store</w:t>
      </w:r>
      <w:r w:rsidRPr="000170FE">
        <w:rPr>
          <w:rFonts w:ascii="Times New Roman" w:hAnsi="Times New Roman"/>
          <w:b/>
          <w:sz w:val="24"/>
          <w:szCs w:val="24"/>
        </w:rPr>
        <w:t xml:space="preserve"> Retail ltd.</w:t>
      </w:r>
      <w:r w:rsidRPr="005123C2">
        <w:rPr>
          <w:rFonts w:ascii="Times New Roman" w:hAnsi="Times New Roman"/>
          <w:sz w:val="24"/>
          <w:szCs w:val="24"/>
        </w:rPr>
        <w:t xml:space="preserve"> (Essar group of company) as a duty manager from 5</w:t>
      </w:r>
      <w:r w:rsidRPr="005123C2">
        <w:rPr>
          <w:rFonts w:ascii="Times New Roman" w:hAnsi="Times New Roman"/>
          <w:sz w:val="24"/>
          <w:szCs w:val="24"/>
          <w:vertAlign w:val="superscript"/>
        </w:rPr>
        <w:t>th</w:t>
      </w:r>
      <w:r w:rsidRPr="005123C2">
        <w:rPr>
          <w:rFonts w:ascii="Times New Roman" w:hAnsi="Times New Roman"/>
          <w:sz w:val="24"/>
          <w:szCs w:val="24"/>
        </w:rPr>
        <w:t xml:space="preserve"> Feb 2008 to 3</w:t>
      </w:r>
      <w:r w:rsidRPr="005123C2">
        <w:rPr>
          <w:rFonts w:ascii="Times New Roman" w:hAnsi="Times New Roman"/>
          <w:sz w:val="24"/>
          <w:szCs w:val="24"/>
          <w:vertAlign w:val="superscript"/>
        </w:rPr>
        <w:t>rd</w:t>
      </w:r>
      <w:r w:rsidRPr="005123C2">
        <w:rPr>
          <w:rFonts w:ascii="Times New Roman" w:hAnsi="Times New Roman"/>
          <w:sz w:val="24"/>
          <w:szCs w:val="24"/>
        </w:rPr>
        <w:t xml:space="preserve"> march 2010.</w:t>
      </w:r>
    </w:p>
    <w:p w:rsidR="005123C2" w:rsidRDefault="00ED751F" w:rsidP="005123C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at</w:t>
      </w:r>
      <w:r w:rsidR="009F3DCD">
        <w:rPr>
          <w:rFonts w:ascii="Times New Roman" w:hAnsi="Times New Roman"/>
          <w:sz w:val="24"/>
          <w:szCs w:val="24"/>
        </w:rPr>
        <w:t xml:space="preserve"> </w:t>
      </w:r>
      <w:r w:rsidR="009F3DCD" w:rsidRPr="000170FE">
        <w:rPr>
          <w:rFonts w:ascii="Times New Roman" w:hAnsi="Times New Roman"/>
          <w:b/>
          <w:sz w:val="24"/>
          <w:szCs w:val="24"/>
        </w:rPr>
        <w:t>Planet M</w:t>
      </w:r>
      <w:r w:rsidR="009F3DCD">
        <w:rPr>
          <w:rFonts w:ascii="Times New Roman" w:hAnsi="Times New Roman"/>
          <w:sz w:val="24"/>
          <w:szCs w:val="24"/>
        </w:rPr>
        <w:t xml:space="preserve"> retails ltd. a</w:t>
      </w:r>
      <w:r w:rsidR="005123C2" w:rsidRPr="005123C2">
        <w:rPr>
          <w:rFonts w:ascii="Times New Roman" w:hAnsi="Times New Roman"/>
          <w:sz w:val="24"/>
          <w:szCs w:val="24"/>
        </w:rPr>
        <w:t>s a floor supervisor</w:t>
      </w:r>
      <w:r w:rsidR="00C5603D">
        <w:rPr>
          <w:rFonts w:ascii="Times New Roman" w:hAnsi="Times New Roman"/>
          <w:sz w:val="24"/>
          <w:szCs w:val="24"/>
        </w:rPr>
        <w:t xml:space="preserve"> from 4th may 2010 to June 2011</w:t>
      </w:r>
    </w:p>
    <w:p w:rsidR="00C5603D" w:rsidRDefault="00C5603D" w:rsidP="00C5603D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5123C2" w:rsidRPr="009F3DCD" w:rsidRDefault="00F15993" w:rsidP="00203C7C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  <w:lang w:val="en-US" w:eastAsia="en-US"/>
        </w:rPr>
        <w:pict>
          <v:shape id="_x0000_s1077" type="#_x0000_t32" style="position:absolute;left:0;text-align:left;margin-left:342.75pt;margin-top:11.05pt;width:191.25pt;height:0;z-index:251662848" o:connectortype="straight"/>
        </w:pict>
      </w:r>
      <w:r>
        <w:rPr>
          <w:rFonts w:ascii="Times New Roman" w:hAnsi="Times New Roman"/>
          <w:b/>
          <w:noProof/>
          <w:sz w:val="32"/>
          <w:szCs w:val="32"/>
          <w:lang w:val="en-US" w:eastAsia="en-US"/>
        </w:rPr>
        <w:pict>
          <v:shape id="_x0000_s1076" type="#_x0000_t32" style="position:absolute;left:0;text-align:left;margin-left:-11.25pt;margin-top:11.05pt;width:192pt;height:0;z-index:251661824" o:connectortype="straight"/>
        </w:pict>
      </w:r>
      <w:r w:rsidR="005123C2" w:rsidRPr="000170FE">
        <w:rPr>
          <w:rFonts w:ascii="Times New Roman" w:hAnsi="Times New Roman"/>
          <w:b/>
          <w:sz w:val="32"/>
          <w:szCs w:val="32"/>
        </w:rPr>
        <w:t>E</w:t>
      </w:r>
      <w:r w:rsidR="005123C2" w:rsidRPr="009F3DCD">
        <w:rPr>
          <w:rFonts w:ascii="Times New Roman" w:hAnsi="Times New Roman"/>
          <w:b/>
          <w:sz w:val="28"/>
          <w:szCs w:val="28"/>
        </w:rPr>
        <w:t xml:space="preserve">ducational </w:t>
      </w:r>
      <w:r w:rsidR="005123C2" w:rsidRPr="000170FE">
        <w:rPr>
          <w:rFonts w:ascii="Times New Roman" w:hAnsi="Times New Roman"/>
          <w:b/>
          <w:sz w:val="32"/>
          <w:szCs w:val="32"/>
        </w:rPr>
        <w:t>B</w:t>
      </w:r>
      <w:r w:rsidR="005123C2" w:rsidRPr="009F3DCD">
        <w:rPr>
          <w:rFonts w:ascii="Times New Roman" w:hAnsi="Times New Roman"/>
          <w:b/>
          <w:sz w:val="28"/>
          <w:szCs w:val="28"/>
        </w:rPr>
        <w:t>ackground</w:t>
      </w:r>
    </w:p>
    <w:p w:rsidR="005123C2" w:rsidRDefault="0005207E" w:rsidP="00A0327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Passed</w:t>
      </w:r>
      <w:r w:rsidR="005123C2" w:rsidRPr="00A03272">
        <w:rPr>
          <w:rFonts w:ascii="Times New Roman" w:hAnsi="Times New Roman"/>
          <w:sz w:val="24"/>
          <w:szCs w:val="24"/>
        </w:rPr>
        <w:t xml:space="preserve"> MBA</w:t>
      </w:r>
      <w:r w:rsidR="005123C2">
        <w:rPr>
          <w:b/>
        </w:rPr>
        <w:t xml:space="preserve"> </w:t>
      </w:r>
      <w:r w:rsidR="00A03272">
        <w:rPr>
          <w:b/>
          <w:sz w:val="24"/>
          <w:szCs w:val="24"/>
        </w:rPr>
        <w:t>i</w:t>
      </w:r>
      <w:r w:rsidR="00A03272" w:rsidRPr="00A03272">
        <w:rPr>
          <w:rFonts w:ascii="Times New Roman" w:hAnsi="Times New Roman"/>
          <w:b/>
          <w:sz w:val="24"/>
          <w:szCs w:val="24"/>
        </w:rPr>
        <w:t xml:space="preserve">n </w:t>
      </w:r>
      <w:r w:rsidR="009F3DCD">
        <w:rPr>
          <w:rFonts w:ascii="Times New Roman" w:hAnsi="Times New Roman"/>
          <w:b/>
          <w:sz w:val="24"/>
          <w:szCs w:val="24"/>
        </w:rPr>
        <w:t>Marketing</w:t>
      </w:r>
      <w:r w:rsidR="00A03272">
        <w:rPr>
          <w:b/>
          <w:sz w:val="24"/>
          <w:szCs w:val="24"/>
        </w:rPr>
        <w:t xml:space="preserve"> </w:t>
      </w:r>
      <w:r w:rsidR="00A03272" w:rsidRPr="00A03272">
        <w:rPr>
          <w:rFonts w:ascii="Times New Roman" w:hAnsi="Times New Roman"/>
          <w:sz w:val="24"/>
          <w:szCs w:val="24"/>
        </w:rPr>
        <w:t>at</w:t>
      </w:r>
      <w:r w:rsidR="005123C2" w:rsidRPr="00A03272">
        <w:rPr>
          <w:rFonts w:ascii="Times New Roman" w:hAnsi="Times New Roman"/>
          <w:b/>
          <w:sz w:val="24"/>
          <w:szCs w:val="24"/>
        </w:rPr>
        <w:t xml:space="preserve"> </w:t>
      </w:r>
      <w:r w:rsidR="00A03272" w:rsidRPr="00A03272">
        <w:rPr>
          <w:rFonts w:ascii="Times New Roman" w:hAnsi="Times New Roman"/>
          <w:b/>
          <w:sz w:val="24"/>
          <w:szCs w:val="24"/>
        </w:rPr>
        <w:t>Veltech Dr. RR &amp; SR Technical University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5207E">
        <w:rPr>
          <w:rFonts w:ascii="Times New Roman" w:hAnsi="Times New Roman"/>
          <w:sz w:val="24"/>
          <w:szCs w:val="24"/>
        </w:rPr>
        <w:t>in 2014</w:t>
      </w:r>
      <w:r w:rsidR="00A03272">
        <w:rPr>
          <w:rFonts w:ascii="Times New Roman" w:hAnsi="Times New Roman"/>
          <w:b/>
          <w:sz w:val="24"/>
          <w:szCs w:val="24"/>
        </w:rPr>
        <w:t>.</w:t>
      </w:r>
    </w:p>
    <w:p w:rsidR="00A03272" w:rsidRPr="00A03272" w:rsidRDefault="00A03272" w:rsidP="00A0327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03272">
        <w:rPr>
          <w:rFonts w:ascii="Times New Roman" w:hAnsi="Times New Roman"/>
          <w:sz w:val="24"/>
          <w:szCs w:val="24"/>
        </w:rPr>
        <w:t>Passed BA with 2</w:t>
      </w:r>
      <w:r w:rsidRPr="00A03272">
        <w:rPr>
          <w:rFonts w:ascii="Times New Roman" w:hAnsi="Times New Roman"/>
          <w:sz w:val="24"/>
          <w:szCs w:val="24"/>
          <w:vertAlign w:val="superscript"/>
        </w:rPr>
        <w:t>nd</w:t>
      </w:r>
      <w:r w:rsidRPr="00A03272">
        <w:rPr>
          <w:rFonts w:ascii="Times New Roman" w:hAnsi="Times New Roman"/>
          <w:sz w:val="24"/>
          <w:szCs w:val="24"/>
        </w:rPr>
        <w:t xml:space="preserve"> class from </w:t>
      </w:r>
      <w:r w:rsidRPr="00A03272">
        <w:rPr>
          <w:rFonts w:ascii="Times New Roman" w:hAnsi="Times New Roman"/>
          <w:b/>
          <w:sz w:val="24"/>
          <w:szCs w:val="24"/>
        </w:rPr>
        <w:t>D.M College</w:t>
      </w:r>
      <w:r w:rsidRPr="00A03272">
        <w:rPr>
          <w:rFonts w:ascii="Times New Roman" w:hAnsi="Times New Roman"/>
          <w:sz w:val="24"/>
          <w:szCs w:val="24"/>
        </w:rPr>
        <w:t xml:space="preserve"> from Manipur University in 2007.</w:t>
      </w:r>
    </w:p>
    <w:p w:rsidR="00A03272" w:rsidRPr="00A03272" w:rsidRDefault="00A03272" w:rsidP="00A0327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03272">
        <w:rPr>
          <w:rFonts w:ascii="Times New Roman" w:hAnsi="Times New Roman"/>
          <w:sz w:val="24"/>
          <w:szCs w:val="24"/>
        </w:rPr>
        <w:t>Passed 12</w:t>
      </w:r>
      <w:r w:rsidRPr="00A03272">
        <w:rPr>
          <w:rFonts w:ascii="Times New Roman" w:hAnsi="Times New Roman"/>
          <w:sz w:val="24"/>
          <w:szCs w:val="24"/>
          <w:vertAlign w:val="superscript"/>
        </w:rPr>
        <w:t>th</w:t>
      </w:r>
      <w:r w:rsidRPr="00A03272">
        <w:rPr>
          <w:rFonts w:ascii="Times New Roman" w:hAnsi="Times New Roman"/>
          <w:sz w:val="24"/>
          <w:szCs w:val="24"/>
        </w:rPr>
        <w:t xml:space="preserve"> with 2</w:t>
      </w:r>
      <w:r w:rsidRPr="00A03272">
        <w:rPr>
          <w:rFonts w:ascii="Times New Roman" w:hAnsi="Times New Roman"/>
          <w:sz w:val="24"/>
          <w:szCs w:val="24"/>
          <w:vertAlign w:val="superscript"/>
        </w:rPr>
        <w:t>nd</w:t>
      </w:r>
      <w:r w:rsidRPr="00A03272">
        <w:rPr>
          <w:rFonts w:ascii="Times New Roman" w:hAnsi="Times New Roman"/>
          <w:sz w:val="24"/>
          <w:szCs w:val="24"/>
        </w:rPr>
        <w:t xml:space="preserve"> class Standard from</w:t>
      </w:r>
      <w:r>
        <w:rPr>
          <w:rFonts w:ascii="Times New Roman" w:hAnsi="Times New Roman"/>
          <w:b/>
          <w:sz w:val="24"/>
          <w:szCs w:val="24"/>
        </w:rPr>
        <w:t xml:space="preserve"> Board of Secondary Education Manipur </w:t>
      </w:r>
      <w:r w:rsidRPr="00A03272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03272">
        <w:rPr>
          <w:rFonts w:ascii="Times New Roman" w:hAnsi="Times New Roman"/>
          <w:sz w:val="24"/>
          <w:szCs w:val="24"/>
        </w:rPr>
        <w:t>2002</w:t>
      </w:r>
      <w:r>
        <w:rPr>
          <w:rFonts w:ascii="Times New Roman" w:hAnsi="Times New Roman"/>
          <w:sz w:val="24"/>
          <w:szCs w:val="24"/>
        </w:rPr>
        <w:t>.</w:t>
      </w:r>
    </w:p>
    <w:p w:rsidR="00A03272" w:rsidRDefault="00A03272" w:rsidP="00A0327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03272">
        <w:rPr>
          <w:rFonts w:ascii="Times New Roman" w:hAnsi="Times New Roman"/>
          <w:sz w:val="24"/>
          <w:szCs w:val="24"/>
        </w:rPr>
        <w:t>One Month course in Voice and Accent from NIIT Kolkata.</w:t>
      </w:r>
    </w:p>
    <w:p w:rsidR="00474535" w:rsidRDefault="00474535" w:rsidP="00523300">
      <w:pPr>
        <w:numPr>
          <w:ilvl w:val="0"/>
          <w:numId w:val="15"/>
        </w:numPr>
        <w:tabs>
          <w:tab w:val="clear" w:pos="1440"/>
        </w:tabs>
        <w:spacing w:after="0" w:line="360" w:lineRule="auto"/>
        <w:ind w:left="1170" w:hanging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month course in MS Office, Typing and DOS.</w:t>
      </w:r>
    </w:p>
    <w:p w:rsidR="00523300" w:rsidRDefault="00523300" w:rsidP="00523300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523300" w:rsidRDefault="00C5603D" w:rsidP="00523300">
      <w:pPr>
        <w:spacing w:after="0" w:line="360" w:lineRule="auto"/>
        <w:ind w:left="14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  <w:lang w:val="en-US" w:eastAsia="en-US"/>
        </w:rPr>
        <w:pict>
          <v:shape id="_x0000_s1079" type="#_x0000_t32" style="position:absolute;left:0;text-align:left;margin-left:422.25pt;margin-top:7.55pt;width:108pt;height:0;z-index:251664896" o:connectortype="straight"/>
        </w:pict>
      </w:r>
      <w:r>
        <w:rPr>
          <w:rFonts w:ascii="Times New Roman" w:hAnsi="Times New Roman"/>
          <w:b/>
          <w:noProof/>
          <w:sz w:val="32"/>
          <w:szCs w:val="32"/>
          <w:lang w:val="en-US" w:eastAsia="en-US"/>
        </w:rPr>
        <w:pict>
          <v:shape id="_x0000_s1078" type="#_x0000_t32" style="position:absolute;left:0;text-align:left;margin-left:-9.75pt;margin-top:7.5pt;width:186.75pt;height:0;z-index:251663872" o:connectortype="straight"/>
        </w:pict>
      </w:r>
      <w:r w:rsidR="00523300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523300" w:rsidRPr="00523300">
        <w:rPr>
          <w:rFonts w:ascii="Times New Roman" w:hAnsi="Times New Roman"/>
          <w:b/>
          <w:sz w:val="28"/>
          <w:szCs w:val="28"/>
        </w:rPr>
        <w:t xml:space="preserve">Industrial Implant Training </w:t>
      </w:r>
      <w:r w:rsidR="00523300">
        <w:rPr>
          <w:rFonts w:ascii="Times New Roman" w:hAnsi="Times New Roman"/>
          <w:b/>
          <w:sz w:val="28"/>
          <w:szCs w:val="28"/>
        </w:rPr>
        <w:t>and Project</w:t>
      </w:r>
    </w:p>
    <w:p w:rsidR="00523300" w:rsidRPr="00523300" w:rsidRDefault="00523300" w:rsidP="00523300">
      <w:pPr>
        <w:numPr>
          <w:ilvl w:val="0"/>
          <w:numId w:val="17"/>
        </w:numPr>
        <w:spacing w:after="0" w:line="360" w:lineRule="auto"/>
        <w:ind w:hanging="1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 study on Sales and Distribution channel in ready solar Pvt Ltd.</w:t>
      </w:r>
      <w:r w:rsidR="00C5603D">
        <w:rPr>
          <w:rFonts w:ascii="Times New Roman" w:hAnsi="Times New Roman"/>
          <w:sz w:val="24"/>
          <w:szCs w:val="24"/>
        </w:rPr>
        <w:t xml:space="preserve"> Chennai</w:t>
      </w:r>
    </w:p>
    <w:p w:rsidR="00523300" w:rsidRDefault="00C5603D" w:rsidP="00523300">
      <w:pPr>
        <w:numPr>
          <w:ilvl w:val="0"/>
          <w:numId w:val="17"/>
        </w:numPr>
        <w:spacing w:after="0" w:line="360" w:lineRule="auto"/>
        <w:ind w:hanging="1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 study on Sales and Promotion in Big Bazaar, Perambur, Chennai</w:t>
      </w:r>
    </w:p>
    <w:p w:rsidR="00523300" w:rsidRPr="00523300" w:rsidRDefault="00523300" w:rsidP="00523300">
      <w:pPr>
        <w:spacing w:after="0" w:line="360" w:lineRule="auto"/>
        <w:ind w:left="1440"/>
        <w:rPr>
          <w:rFonts w:ascii="Times New Roman" w:hAnsi="Times New Roman"/>
          <w:b/>
          <w:sz w:val="28"/>
          <w:szCs w:val="28"/>
        </w:rPr>
      </w:pPr>
    </w:p>
    <w:p w:rsidR="005123C2" w:rsidRPr="005123C2" w:rsidRDefault="005123C2" w:rsidP="005123C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31FEB" w:rsidRDefault="00E31FEB" w:rsidP="005123C2">
      <w:pPr>
        <w:spacing w:line="240" w:lineRule="auto"/>
        <w:jc w:val="center"/>
        <w:rPr>
          <w:szCs w:val="24"/>
        </w:rPr>
      </w:pPr>
    </w:p>
    <w:p w:rsidR="00133B92" w:rsidRDefault="00133B92" w:rsidP="005123C2">
      <w:pPr>
        <w:spacing w:line="240" w:lineRule="auto"/>
        <w:jc w:val="center"/>
        <w:rPr>
          <w:szCs w:val="24"/>
        </w:rPr>
      </w:pPr>
    </w:p>
    <w:p w:rsidR="00E31FEB" w:rsidRPr="009F3DCD" w:rsidRDefault="00A03272" w:rsidP="00203C7C">
      <w:pPr>
        <w:spacing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9F3DCD">
        <w:rPr>
          <w:rFonts w:ascii="Times New Roman" w:hAnsi="Times New Roman"/>
          <w:b/>
          <w:sz w:val="32"/>
          <w:szCs w:val="32"/>
        </w:rPr>
        <w:t>P</w:t>
      </w:r>
      <w:r w:rsidRPr="009F3DCD">
        <w:rPr>
          <w:rFonts w:ascii="Times New Roman" w:hAnsi="Times New Roman"/>
          <w:b/>
          <w:sz w:val="28"/>
          <w:szCs w:val="28"/>
        </w:rPr>
        <w:t xml:space="preserve">ersonal </w:t>
      </w:r>
      <w:r w:rsidRPr="009F3DCD">
        <w:rPr>
          <w:rFonts w:ascii="Times New Roman" w:hAnsi="Times New Roman"/>
          <w:b/>
          <w:sz w:val="32"/>
          <w:szCs w:val="32"/>
        </w:rPr>
        <w:t>D</w:t>
      </w:r>
      <w:r w:rsidRPr="009F3DCD">
        <w:rPr>
          <w:rFonts w:ascii="Times New Roman" w:hAnsi="Times New Roman"/>
          <w:b/>
          <w:sz w:val="28"/>
          <w:szCs w:val="28"/>
        </w:rPr>
        <w:t>etails</w:t>
      </w:r>
    </w:p>
    <w:p w:rsidR="00A03272" w:rsidRDefault="00A03272" w:rsidP="00203C7C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 Name: </w:t>
      </w:r>
      <w:r w:rsidR="009F3DC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H. Ranjit Singh</w:t>
      </w:r>
    </w:p>
    <w:p w:rsidR="00A03272" w:rsidRDefault="00A03272" w:rsidP="00A032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 Name:</w:t>
      </w:r>
      <w:r>
        <w:rPr>
          <w:rFonts w:ascii="Times New Roman" w:hAnsi="Times New Roman"/>
          <w:sz w:val="24"/>
          <w:szCs w:val="24"/>
        </w:rPr>
        <w:tab/>
      </w:r>
      <w:r w:rsidR="009F3DC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H. Sanamacha Devi</w:t>
      </w:r>
    </w:p>
    <w:p w:rsidR="00A03272" w:rsidRDefault="00A03272" w:rsidP="00A032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 Address:</w:t>
      </w:r>
      <w:r>
        <w:rPr>
          <w:rFonts w:ascii="Times New Roman" w:hAnsi="Times New Roman"/>
          <w:sz w:val="24"/>
          <w:szCs w:val="24"/>
        </w:rPr>
        <w:tab/>
        <w:t xml:space="preserve">No. 3 </w:t>
      </w:r>
    </w:p>
    <w:p w:rsidR="00A03272" w:rsidRDefault="00A03272" w:rsidP="00A032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New Vallanur road near Veltech Technical University</w:t>
      </w:r>
    </w:p>
    <w:p w:rsidR="00A03272" w:rsidRDefault="00A03272" w:rsidP="00A032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Avadi, Chennai-600062.</w:t>
      </w:r>
    </w:p>
    <w:p w:rsidR="00A03272" w:rsidRPr="00A03272" w:rsidRDefault="00A03272" w:rsidP="00A032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Address:</w:t>
      </w:r>
      <w:r>
        <w:rPr>
          <w:rFonts w:ascii="Times New Roman" w:hAnsi="Times New Roman"/>
          <w:sz w:val="24"/>
          <w:szCs w:val="24"/>
        </w:rPr>
        <w:tab/>
      </w:r>
      <w:r w:rsidRPr="00A03272">
        <w:rPr>
          <w:rFonts w:ascii="Times New Roman" w:hAnsi="Times New Roman"/>
          <w:sz w:val="24"/>
          <w:szCs w:val="24"/>
        </w:rPr>
        <w:t>Luwangsangbam Mamang Leikai</w:t>
      </w:r>
    </w:p>
    <w:p w:rsidR="00A03272" w:rsidRPr="00A03272" w:rsidRDefault="00A03272" w:rsidP="00A032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03272"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 w:rsidRPr="00A03272">
        <w:rPr>
          <w:rFonts w:ascii="Times New Roman" w:hAnsi="Times New Roman"/>
          <w:sz w:val="24"/>
          <w:szCs w:val="24"/>
        </w:rPr>
        <w:t>P.O Mantripukhri, Imphal-East</w:t>
      </w:r>
    </w:p>
    <w:p w:rsidR="00A03272" w:rsidRDefault="00A03272" w:rsidP="00A032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03272">
        <w:rPr>
          <w:rFonts w:ascii="Times New Roman" w:hAnsi="Times New Roman"/>
          <w:sz w:val="24"/>
          <w:szCs w:val="24"/>
        </w:rPr>
        <w:t>Manipur-795002.</w:t>
      </w:r>
    </w:p>
    <w:p w:rsidR="009F3DCD" w:rsidRDefault="009F3DCD" w:rsidP="00A032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01-03-1985.</w:t>
      </w:r>
    </w:p>
    <w:p w:rsidR="009F3DCD" w:rsidRDefault="009F3DCD" w:rsidP="00A032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+91-8939439414</w:t>
      </w:r>
    </w:p>
    <w:p w:rsidR="006510FC" w:rsidRDefault="006510FC" w:rsidP="00A032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510FC" w:rsidRPr="005B4AB2" w:rsidRDefault="00F15993" w:rsidP="00203C7C">
      <w:pPr>
        <w:tabs>
          <w:tab w:val="left" w:pos="3402"/>
        </w:tabs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63" type="#_x0000_t32" style="position:absolute;left:0;text-align:left;margin-left:293.25pt;margin-top:9.6pt;width:204pt;height:.05pt;z-index:251655680" o:connectortype="straight" strokecolor="#4e6128" strokeweight="1p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062" type="#_x0000_t32" style="position:absolute;left:0;text-align:left;margin-left:18.75pt;margin-top:8.9pt;width:210.75pt;height:0;z-index:251654656" o:connectortype="straight" strokecolor="#4e6128" strokeweight="1pt"/>
        </w:pict>
      </w:r>
      <w:r w:rsidR="006510FC">
        <w:rPr>
          <w:rFonts w:ascii="Times New Roman" w:hAnsi="Times New Roman"/>
          <w:b/>
          <w:sz w:val="32"/>
          <w:szCs w:val="32"/>
        </w:rPr>
        <w:t>H</w:t>
      </w:r>
      <w:r w:rsidR="006510FC">
        <w:rPr>
          <w:rFonts w:ascii="Times New Roman" w:hAnsi="Times New Roman"/>
          <w:b/>
          <w:sz w:val="24"/>
          <w:szCs w:val="24"/>
        </w:rPr>
        <w:t>OBBIES</w:t>
      </w:r>
    </w:p>
    <w:p w:rsidR="006510FC" w:rsidRDefault="006510FC" w:rsidP="006510F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510FC" w:rsidRDefault="006510FC" w:rsidP="006510FC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Music</w:t>
      </w:r>
    </w:p>
    <w:p w:rsidR="006510FC" w:rsidRDefault="006510FC" w:rsidP="006510FC">
      <w:pPr>
        <w:numPr>
          <w:ilvl w:val="0"/>
          <w:numId w:val="1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Games (computer)</w:t>
      </w:r>
    </w:p>
    <w:p w:rsidR="006510FC" w:rsidRDefault="006510FC" w:rsidP="006510FC">
      <w:pPr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6510FC" w:rsidRPr="005B4AB2" w:rsidRDefault="00F15993" w:rsidP="00203C7C">
      <w:pPr>
        <w:tabs>
          <w:tab w:val="left" w:pos="3402"/>
        </w:tabs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68" type="#_x0000_t32" style="position:absolute;left:0;text-align:left;margin-left:18.75pt;margin-top:8.9pt;width:166.5pt;height:0;z-index:251656704" o:connectortype="straight" strokecolor="#4e6128" strokeweight="1pt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_x0000_s1069" type="#_x0000_t32" style="position:absolute;left:0;text-align:left;margin-left:339pt;margin-top:9.7pt;width:158.25pt;height:.05pt;z-index:251657728" o:connectortype="straight" strokecolor="#4e6128" strokeweight="1pt"/>
        </w:pict>
      </w:r>
      <w:r w:rsidR="006510FC">
        <w:rPr>
          <w:rFonts w:ascii="Times New Roman" w:hAnsi="Times New Roman"/>
          <w:b/>
          <w:sz w:val="32"/>
          <w:szCs w:val="32"/>
        </w:rPr>
        <w:t>P</w:t>
      </w:r>
      <w:r w:rsidR="006510FC">
        <w:rPr>
          <w:rFonts w:ascii="Times New Roman" w:hAnsi="Times New Roman"/>
          <w:b/>
          <w:sz w:val="24"/>
          <w:szCs w:val="24"/>
        </w:rPr>
        <w:t>ERSONAL</w:t>
      </w:r>
      <w:r w:rsidR="006510FC">
        <w:rPr>
          <w:rFonts w:ascii="Times New Roman" w:hAnsi="Times New Roman"/>
          <w:b/>
          <w:sz w:val="32"/>
          <w:szCs w:val="32"/>
        </w:rPr>
        <w:t xml:space="preserve"> R</w:t>
      </w:r>
      <w:r w:rsidR="006510FC">
        <w:rPr>
          <w:rFonts w:ascii="Times New Roman" w:hAnsi="Times New Roman"/>
          <w:b/>
          <w:sz w:val="24"/>
          <w:szCs w:val="24"/>
        </w:rPr>
        <w:t>EFERENCES</w:t>
      </w:r>
    </w:p>
    <w:p w:rsidR="006510FC" w:rsidRDefault="006510FC" w:rsidP="006510F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F3DCD" w:rsidRDefault="009F3DCD" w:rsidP="00203C7C">
      <w:pPr>
        <w:spacing w:line="360" w:lineRule="auto"/>
        <w:ind w:left="2160" w:firstLine="720"/>
        <w:outlineLvl w:val="0"/>
        <w:rPr>
          <w:rFonts w:ascii="Times New Roman" w:hAnsi="Times New Roman"/>
          <w:sz w:val="24"/>
          <w:szCs w:val="24"/>
        </w:rPr>
      </w:pPr>
      <w:r w:rsidRPr="00A03272">
        <w:rPr>
          <w:rFonts w:ascii="Times New Roman" w:hAnsi="Times New Roman"/>
          <w:b/>
          <w:sz w:val="24"/>
          <w:szCs w:val="24"/>
        </w:rPr>
        <w:t>Veltech Dr. RR &amp; SR Technical University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F3DCD" w:rsidRDefault="009F3DCD" w:rsidP="009F3DC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F3DCD" w:rsidRDefault="009F3DCD" w:rsidP="009F3DC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</w:p>
    <w:p w:rsidR="009F3DCD" w:rsidRDefault="009F3DCD" w:rsidP="009F3DC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</w:p>
    <w:p w:rsidR="006510FC" w:rsidRDefault="006510FC" w:rsidP="006510FC">
      <w:pPr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</w:p>
    <w:p w:rsidR="006510FC" w:rsidRPr="00A03272" w:rsidRDefault="006510FC" w:rsidP="006510FC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6510FC" w:rsidRPr="00A03272" w:rsidSect="007D51F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2" w:right="720" w:bottom="720" w:left="720" w:header="142" w:footer="138" w:gutter="0"/>
      <w:pgBorders w:offsetFrom="page">
        <w:top w:val="double" w:sz="6" w:space="24" w:color="E36C0A"/>
        <w:left w:val="double" w:sz="6" w:space="24" w:color="E36C0A"/>
        <w:bottom w:val="double" w:sz="6" w:space="24" w:color="E36C0A"/>
        <w:right w:val="double" w:sz="6" w:space="24" w:color="E36C0A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508" w:rsidRDefault="00310508" w:rsidP="003B0DA6">
      <w:pPr>
        <w:spacing w:after="0" w:line="240" w:lineRule="auto"/>
      </w:pPr>
      <w:r>
        <w:separator/>
      </w:r>
    </w:p>
  </w:endnote>
  <w:endnote w:type="continuationSeparator" w:id="1">
    <w:p w:rsidR="00310508" w:rsidRDefault="00310508" w:rsidP="003B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B92" w:rsidRPr="00133B92" w:rsidRDefault="00133B92">
    <w:pPr>
      <w:pStyle w:val="Footer"/>
      <w:rPr>
        <w:rFonts w:ascii="Palatino Linotype" w:hAnsi="Palatino Linotype"/>
        <w:i/>
      </w:rPr>
    </w:pPr>
    <w:r>
      <w:tab/>
    </w:r>
    <w:r w:rsidRPr="00133B92">
      <w:rPr>
        <w:rFonts w:ascii="Palatino Linotype" w:hAnsi="Palatino Linotype"/>
        <w:i/>
      </w:rPr>
      <w:t>Page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291" w:rsidRPr="00676291" w:rsidRDefault="00133B92" w:rsidP="00676291">
    <w:pPr>
      <w:pStyle w:val="Footer"/>
      <w:jc w:val="center"/>
      <w:rPr>
        <w:rFonts w:ascii="Times New Roman" w:hAnsi="Times New Roman"/>
        <w:i/>
      </w:rPr>
    </w:pPr>
    <w:r>
      <w:rPr>
        <w:rFonts w:ascii="Times New Roman" w:hAnsi="Times New Roman"/>
        <w:i/>
      </w:rPr>
      <w:t>Page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508" w:rsidRDefault="00310508" w:rsidP="003B0DA6">
      <w:pPr>
        <w:spacing w:after="0" w:line="240" w:lineRule="auto"/>
      </w:pPr>
      <w:r>
        <w:separator/>
      </w:r>
    </w:p>
  </w:footnote>
  <w:footnote w:type="continuationSeparator" w:id="1">
    <w:p w:rsidR="00310508" w:rsidRDefault="00310508" w:rsidP="003B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E69" w:rsidRDefault="00F1599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10207" o:spid="_x0000_s2107" type="#_x0000_t75" style="position:absolute;margin-left:0;margin-top:0;width:1086pt;height:598pt;z-index:-251657728;mso-position-horizontal:center;mso-position-horizontal-relative:margin;mso-position-vertical:center;mso-position-vertical-relative:margin" o:allowincell="f">
          <v:imagedata r:id="rId1" o:title="kmf_accounting" gain="19661f" blacklevel="22938f"/>
          <w10:wrap anchorx="margin" anchory="margin"/>
        </v:shape>
      </w:pict>
    </w:r>
    <w:r>
      <w:rPr>
        <w:noProof/>
      </w:rPr>
      <w:pict>
        <v:shape id="WordPictureWatermark3062550" o:spid="_x0000_s2062" type="#_x0000_t75" style="position:absolute;margin-left:0;margin-top:0;width:451.05pt;height:458.5pt;z-index:-251659776;mso-position-horizontal:center;mso-position-horizontal-relative:margin;mso-position-vertical:center;mso-position-vertical-relative:margin" o:allowincell="f">
          <v:imagedata r:id="rId2" o:title="eart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A6" w:rsidRDefault="00F1599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10208" o:spid="_x0000_s2108" type="#_x0000_t75" style="position:absolute;margin-left:0;margin-top:0;width:1086pt;height:598pt;z-index:-251656704;mso-position-horizontal:center;mso-position-horizontal-relative:margin;mso-position-vertical:center;mso-position-vertical-relative:margin" o:allowincell="f">
          <v:imagedata r:id="rId1" o:title="kmf_accounting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E69" w:rsidRDefault="00F1599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10206" o:spid="_x0000_s2106" type="#_x0000_t75" style="position:absolute;margin-left:0;margin-top:0;width:1086pt;height:598pt;z-index:-251658752;mso-position-horizontal:center;mso-position-horizontal-relative:margin;mso-position-vertical:center;mso-position-vertical-relative:margin" o:allowincell="f">
          <v:imagedata r:id="rId1" o:title="kmf_accounting" gain="19661f" blacklevel="22938f"/>
          <w10:wrap anchorx="margin" anchory="margin"/>
        </v:shape>
      </w:pict>
    </w:r>
    <w:r>
      <w:rPr>
        <w:noProof/>
      </w:rPr>
      <w:pict>
        <v:shape id="WordPictureWatermark3062549" o:spid="_x0000_s2061" type="#_x0000_t75" style="position:absolute;margin-left:0;margin-top:0;width:451.05pt;height:458.5pt;z-index:-251660800;mso-position-horizontal:center;mso-position-horizontal-relative:margin;mso-position-vertical:center;mso-position-vertical-relative:margin" o:allowincell="f">
          <v:imagedata r:id="rId2" o:title="eart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7C9E"/>
    <w:multiLevelType w:val="hybridMultilevel"/>
    <w:tmpl w:val="347605C8"/>
    <w:lvl w:ilvl="0" w:tplc="405686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41C66"/>
    <w:multiLevelType w:val="hybridMultilevel"/>
    <w:tmpl w:val="4BA44D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93BD1"/>
    <w:multiLevelType w:val="hybridMultilevel"/>
    <w:tmpl w:val="2244F964"/>
    <w:lvl w:ilvl="0" w:tplc="405686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21CB9"/>
    <w:multiLevelType w:val="hybridMultilevel"/>
    <w:tmpl w:val="2A043B32"/>
    <w:lvl w:ilvl="0" w:tplc="00C60F00">
      <w:start w:val="1"/>
      <w:numFmt w:val="bullet"/>
      <w:lvlText w:val=""/>
      <w:lvlJc w:val="left"/>
      <w:pPr>
        <w:ind w:left="1440" w:hanging="360"/>
      </w:pPr>
      <w:rPr>
        <w:rFonts w:ascii="Symbol" w:hAnsi="Symbol" w:hint="default"/>
        <w:color w:val="4F62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505826"/>
    <w:multiLevelType w:val="hybridMultilevel"/>
    <w:tmpl w:val="F69E8E9A"/>
    <w:lvl w:ilvl="0" w:tplc="405686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90450"/>
    <w:multiLevelType w:val="hybridMultilevel"/>
    <w:tmpl w:val="CD38995A"/>
    <w:lvl w:ilvl="0" w:tplc="405686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E1155"/>
    <w:multiLevelType w:val="hybridMultilevel"/>
    <w:tmpl w:val="B7AAADBE"/>
    <w:lvl w:ilvl="0" w:tplc="00C60F00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630C1"/>
    <w:multiLevelType w:val="hybridMultilevel"/>
    <w:tmpl w:val="1BD8B3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714AF7"/>
    <w:multiLevelType w:val="hybridMultilevel"/>
    <w:tmpl w:val="33EAF1BA"/>
    <w:lvl w:ilvl="0" w:tplc="00C60F00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A3EAF"/>
    <w:multiLevelType w:val="hybridMultilevel"/>
    <w:tmpl w:val="EA86B73C"/>
    <w:lvl w:ilvl="0" w:tplc="00C60F00">
      <w:start w:val="1"/>
      <w:numFmt w:val="bullet"/>
      <w:lvlText w:val=""/>
      <w:lvlJc w:val="left"/>
      <w:pPr>
        <w:ind w:left="1440" w:hanging="360"/>
      </w:pPr>
      <w:rPr>
        <w:rFonts w:ascii="Symbol" w:hAnsi="Symbol" w:hint="default"/>
        <w:color w:val="4F62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B5354B"/>
    <w:multiLevelType w:val="hybridMultilevel"/>
    <w:tmpl w:val="77D8127E"/>
    <w:lvl w:ilvl="0" w:tplc="00C60F00">
      <w:start w:val="1"/>
      <w:numFmt w:val="bullet"/>
      <w:lvlText w:val="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4F62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C0D5D17"/>
    <w:multiLevelType w:val="hybridMultilevel"/>
    <w:tmpl w:val="174C2034"/>
    <w:lvl w:ilvl="0" w:tplc="405686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C7111"/>
    <w:multiLevelType w:val="hybridMultilevel"/>
    <w:tmpl w:val="D68AE884"/>
    <w:lvl w:ilvl="0" w:tplc="00C60F00">
      <w:start w:val="1"/>
      <w:numFmt w:val="bullet"/>
      <w:lvlText w:val=""/>
      <w:lvlJc w:val="left"/>
      <w:pPr>
        <w:ind w:left="2160" w:hanging="360"/>
      </w:pPr>
      <w:rPr>
        <w:rFonts w:ascii="Symbol" w:hAnsi="Symbol" w:hint="default"/>
        <w:color w:val="4F62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F85D8E"/>
    <w:multiLevelType w:val="hybridMultilevel"/>
    <w:tmpl w:val="B492C0CC"/>
    <w:lvl w:ilvl="0" w:tplc="405686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325A9"/>
    <w:multiLevelType w:val="hybridMultilevel"/>
    <w:tmpl w:val="D9CA96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520085"/>
    <w:multiLevelType w:val="hybridMultilevel"/>
    <w:tmpl w:val="4C586244"/>
    <w:lvl w:ilvl="0" w:tplc="00C60F00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0C60F00">
      <w:start w:val="1"/>
      <w:numFmt w:val="bullet"/>
      <w:lvlText w:val=""/>
      <w:lvlJc w:val="left"/>
      <w:pPr>
        <w:ind w:left="1440" w:hanging="360"/>
      </w:pPr>
      <w:rPr>
        <w:rFonts w:ascii="Symbol" w:hAnsi="Symbol" w:hint="default"/>
        <w:color w:val="4F62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C6AF2"/>
    <w:multiLevelType w:val="hybridMultilevel"/>
    <w:tmpl w:val="403459C2"/>
    <w:lvl w:ilvl="0" w:tplc="405686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5"/>
  </w:num>
  <w:num w:numId="5">
    <w:abstractNumId w:val="0"/>
  </w:num>
  <w:num w:numId="6">
    <w:abstractNumId w:val="16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15"/>
  </w:num>
  <w:num w:numId="14">
    <w:abstractNumId w:val="14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603D"/>
    <w:rsid w:val="00013D3E"/>
    <w:rsid w:val="000151B8"/>
    <w:rsid w:val="000170FE"/>
    <w:rsid w:val="00020B97"/>
    <w:rsid w:val="000314EA"/>
    <w:rsid w:val="00032028"/>
    <w:rsid w:val="0005207E"/>
    <w:rsid w:val="00060201"/>
    <w:rsid w:val="000A6BFD"/>
    <w:rsid w:val="000C7E57"/>
    <w:rsid w:val="000D5157"/>
    <w:rsid w:val="000E41C5"/>
    <w:rsid w:val="00106493"/>
    <w:rsid w:val="001167CA"/>
    <w:rsid w:val="00132190"/>
    <w:rsid w:val="00133B92"/>
    <w:rsid w:val="0016551A"/>
    <w:rsid w:val="0019768F"/>
    <w:rsid w:val="001B3901"/>
    <w:rsid w:val="001C29B2"/>
    <w:rsid w:val="001D1BD0"/>
    <w:rsid w:val="00203C7C"/>
    <w:rsid w:val="00224E90"/>
    <w:rsid w:val="002330CD"/>
    <w:rsid w:val="00233670"/>
    <w:rsid w:val="002342D4"/>
    <w:rsid w:val="00255E6B"/>
    <w:rsid w:val="00273129"/>
    <w:rsid w:val="00293282"/>
    <w:rsid w:val="002A1423"/>
    <w:rsid w:val="002D0BF4"/>
    <w:rsid w:val="00310508"/>
    <w:rsid w:val="0031363D"/>
    <w:rsid w:val="00332139"/>
    <w:rsid w:val="00361745"/>
    <w:rsid w:val="00381D86"/>
    <w:rsid w:val="0039739F"/>
    <w:rsid w:val="003A10EA"/>
    <w:rsid w:val="003A3833"/>
    <w:rsid w:val="003A41C2"/>
    <w:rsid w:val="003B085E"/>
    <w:rsid w:val="003B0DA6"/>
    <w:rsid w:val="003F1232"/>
    <w:rsid w:val="003F345B"/>
    <w:rsid w:val="00401A25"/>
    <w:rsid w:val="004434B8"/>
    <w:rsid w:val="00474535"/>
    <w:rsid w:val="004931FD"/>
    <w:rsid w:val="004B48B2"/>
    <w:rsid w:val="0050735F"/>
    <w:rsid w:val="005123C2"/>
    <w:rsid w:val="00523300"/>
    <w:rsid w:val="005408C2"/>
    <w:rsid w:val="00540E27"/>
    <w:rsid w:val="00541532"/>
    <w:rsid w:val="00544C01"/>
    <w:rsid w:val="00546EDA"/>
    <w:rsid w:val="0055264B"/>
    <w:rsid w:val="00567C2B"/>
    <w:rsid w:val="0057590E"/>
    <w:rsid w:val="00576338"/>
    <w:rsid w:val="00583B9C"/>
    <w:rsid w:val="005A2459"/>
    <w:rsid w:val="005B4AB2"/>
    <w:rsid w:val="005C1491"/>
    <w:rsid w:val="005D34EA"/>
    <w:rsid w:val="005F2D0E"/>
    <w:rsid w:val="005F5269"/>
    <w:rsid w:val="00601EDB"/>
    <w:rsid w:val="00616D9F"/>
    <w:rsid w:val="00623A1D"/>
    <w:rsid w:val="0062622C"/>
    <w:rsid w:val="006423C5"/>
    <w:rsid w:val="006510FC"/>
    <w:rsid w:val="00676291"/>
    <w:rsid w:val="006A31EA"/>
    <w:rsid w:val="006A46E7"/>
    <w:rsid w:val="006B024D"/>
    <w:rsid w:val="006B39A3"/>
    <w:rsid w:val="006F70F6"/>
    <w:rsid w:val="007000CE"/>
    <w:rsid w:val="00705109"/>
    <w:rsid w:val="00717D31"/>
    <w:rsid w:val="00723109"/>
    <w:rsid w:val="007450B2"/>
    <w:rsid w:val="0075434A"/>
    <w:rsid w:val="0077113B"/>
    <w:rsid w:val="00796FF0"/>
    <w:rsid w:val="007A062F"/>
    <w:rsid w:val="007A10AB"/>
    <w:rsid w:val="007B6A5D"/>
    <w:rsid w:val="007C08AE"/>
    <w:rsid w:val="007C237E"/>
    <w:rsid w:val="007C4C26"/>
    <w:rsid w:val="007C692C"/>
    <w:rsid w:val="007D0273"/>
    <w:rsid w:val="007D51F7"/>
    <w:rsid w:val="00827D76"/>
    <w:rsid w:val="0083301F"/>
    <w:rsid w:val="00837431"/>
    <w:rsid w:val="00897F30"/>
    <w:rsid w:val="008D3B59"/>
    <w:rsid w:val="008E3074"/>
    <w:rsid w:val="0090010D"/>
    <w:rsid w:val="0090235A"/>
    <w:rsid w:val="009153EC"/>
    <w:rsid w:val="00923AC4"/>
    <w:rsid w:val="00927E69"/>
    <w:rsid w:val="00943ED1"/>
    <w:rsid w:val="0096018B"/>
    <w:rsid w:val="00962D56"/>
    <w:rsid w:val="00976937"/>
    <w:rsid w:val="009B00BB"/>
    <w:rsid w:val="009B1318"/>
    <w:rsid w:val="009B5529"/>
    <w:rsid w:val="009C3A83"/>
    <w:rsid w:val="009D4BD9"/>
    <w:rsid w:val="009F3DCD"/>
    <w:rsid w:val="009F7576"/>
    <w:rsid w:val="00A028F3"/>
    <w:rsid w:val="00A03272"/>
    <w:rsid w:val="00A041A1"/>
    <w:rsid w:val="00A12523"/>
    <w:rsid w:val="00A17000"/>
    <w:rsid w:val="00A25995"/>
    <w:rsid w:val="00A34436"/>
    <w:rsid w:val="00A44A7E"/>
    <w:rsid w:val="00A45A51"/>
    <w:rsid w:val="00A5304B"/>
    <w:rsid w:val="00A65F01"/>
    <w:rsid w:val="00A76CB3"/>
    <w:rsid w:val="00A91D7F"/>
    <w:rsid w:val="00AA39E2"/>
    <w:rsid w:val="00AC1AF3"/>
    <w:rsid w:val="00AE0796"/>
    <w:rsid w:val="00AE0FAA"/>
    <w:rsid w:val="00AF1DE0"/>
    <w:rsid w:val="00B04608"/>
    <w:rsid w:val="00B5153D"/>
    <w:rsid w:val="00B62948"/>
    <w:rsid w:val="00B75B77"/>
    <w:rsid w:val="00B9606C"/>
    <w:rsid w:val="00BA4CE7"/>
    <w:rsid w:val="00BB681E"/>
    <w:rsid w:val="00BC6A2B"/>
    <w:rsid w:val="00BD2FA7"/>
    <w:rsid w:val="00BD4223"/>
    <w:rsid w:val="00BE30CA"/>
    <w:rsid w:val="00C209B7"/>
    <w:rsid w:val="00C4099D"/>
    <w:rsid w:val="00C46E2A"/>
    <w:rsid w:val="00C5603D"/>
    <w:rsid w:val="00C569F0"/>
    <w:rsid w:val="00C571A4"/>
    <w:rsid w:val="00C57DE0"/>
    <w:rsid w:val="00C638C4"/>
    <w:rsid w:val="00CA1C7C"/>
    <w:rsid w:val="00CD18A3"/>
    <w:rsid w:val="00CD66FA"/>
    <w:rsid w:val="00CF30AF"/>
    <w:rsid w:val="00CF534E"/>
    <w:rsid w:val="00D20FF3"/>
    <w:rsid w:val="00D438F4"/>
    <w:rsid w:val="00D63B6E"/>
    <w:rsid w:val="00D73A35"/>
    <w:rsid w:val="00D77FDB"/>
    <w:rsid w:val="00D81F55"/>
    <w:rsid w:val="00D82DA0"/>
    <w:rsid w:val="00DA4D47"/>
    <w:rsid w:val="00DA5732"/>
    <w:rsid w:val="00DD7129"/>
    <w:rsid w:val="00DF108C"/>
    <w:rsid w:val="00E25428"/>
    <w:rsid w:val="00E31FEB"/>
    <w:rsid w:val="00E427CB"/>
    <w:rsid w:val="00E5495B"/>
    <w:rsid w:val="00E6167D"/>
    <w:rsid w:val="00E71092"/>
    <w:rsid w:val="00E73B29"/>
    <w:rsid w:val="00E769BB"/>
    <w:rsid w:val="00EB636C"/>
    <w:rsid w:val="00ED751F"/>
    <w:rsid w:val="00F15993"/>
    <w:rsid w:val="00F235E3"/>
    <w:rsid w:val="00F651FB"/>
    <w:rsid w:val="00F659D7"/>
    <w:rsid w:val="00F80703"/>
    <w:rsid w:val="00F84C41"/>
    <w:rsid w:val="00F9635B"/>
    <w:rsid w:val="00FA14D9"/>
    <w:rsid w:val="00FA4DF1"/>
    <w:rsid w:val="00FF5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62"/>
        <o:r id="V:Rule2" type="connector" idref="#_x0000_s1075"/>
        <o:r id="V:Rule3" type="connector" idref="#_x0000_s1060"/>
        <o:r id="V:Rule4" type="connector" idref="#_x0000_s1068"/>
        <o:r id="V:Rule5" type="connector" idref="#_x0000_s1063"/>
        <o:r id="V:Rule6" type="connector" idref="#_x0000_s1069"/>
        <o:r id="V:Rule7" type="connector" idref="#_x0000_s1061"/>
        <o:r id="V:Rule8" type="connector" idref="#_x0000_s1076"/>
        <o:r id="V:Rule9" type="connector" idref="#_x0000_s1074"/>
        <o:r id="V:Rule10" type="connector" idref="#_x0000_s1077"/>
        <o:r id="V:Rule11" type="connector" idref="#_x0000_s1078"/>
        <o:r id="V:Rule12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232"/>
    <w:pPr>
      <w:spacing w:after="200" w:line="276" w:lineRule="auto"/>
    </w:pPr>
    <w:rPr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DA6"/>
  </w:style>
  <w:style w:type="paragraph" w:styleId="Footer">
    <w:name w:val="footer"/>
    <w:basedOn w:val="Normal"/>
    <w:link w:val="FooterChar"/>
    <w:uiPriority w:val="99"/>
    <w:unhideWhenUsed/>
    <w:rsid w:val="003B0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DA6"/>
  </w:style>
  <w:style w:type="paragraph" w:styleId="BalloonText">
    <w:name w:val="Balloon Text"/>
    <w:basedOn w:val="Normal"/>
    <w:link w:val="BalloonTextChar"/>
    <w:uiPriority w:val="99"/>
    <w:semiHidden/>
    <w:unhideWhenUsed/>
    <w:rsid w:val="003B0DA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DA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F53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551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03C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03C7C"/>
    <w:rPr>
      <w:rFonts w:ascii="Tahoma" w:hAnsi="Tahoma" w:cs="Tahoma"/>
      <w:sz w:val="16"/>
      <w:szCs w:val="16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ckyrock0109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eep%20pc\AppData\Local\Microsoft\Windows\Temporary%20Internet%20Files\Content.IE5\325HVA8K\Heikham_Ashokumar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Heikham_Ashokumar[1]</Template>
  <TotalTime>16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Links>
    <vt:vector size="6" baseType="variant"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mailto:rockyrock0109@gmail.com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pc</dc:creator>
  <cp:lastModifiedBy>Pradeep pc</cp:lastModifiedBy>
  <cp:revision>1</cp:revision>
  <cp:lastPrinted>2013-12-07T04:38:00Z</cp:lastPrinted>
  <dcterms:created xsi:type="dcterms:W3CDTF">2014-07-26T09:59:00Z</dcterms:created>
  <dcterms:modified xsi:type="dcterms:W3CDTF">2014-07-26T10:15:00Z</dcterms:modified>
</cp:coreProperties>
</file>