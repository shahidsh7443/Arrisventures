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7186"/>
        <w:gridCol w:w="3496"/>
      </w:tblGrid>
      <w:tr w:rsidR="00083491" w:rsidRPr="00FA7B5B" w:rsidTr="00C3013E">
        <w:trPr>
          <w:trHeight w:val="3835"/>
        </w:trPr>
        <w:tc>
          <w:tcPr>
            <w:tcW w:w="7206" w:type="dxa"/>
          </w:tcPr>
          <w:p w:rsidR="00A2694C" w:rsidRPr="00970C4B" w:rsidRDefault="00970C4B" w:rsidP="004F6E5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</w:pPr>
            <w:r w:rsidRPr="00970C4B">
              <w:rPr>
                <w:rFonts w:ascii="Arial" w:hAnsi="Arial" w:cs="Arial"/>
                <w:b/>
                <w:i/>
                <w:sz w:val="28"/>
                <w:szCs w:val="28"/>
              </w:rPr>
              <w:t xml:space="preserve">                                                  </w:t>
            </w:r>
            <w:r w:rsidR="00747101"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  <w:t>CURRICULU</w:t>
            </w:r>
            <w:r w:rsidR="00C3013E"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  <w:t xml:space="preserve">M </w:t>
            </w:r>
            <w:r w:rsidR="00B77CAD"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  <w:t xml:space="preserve"> </w:t>
            </w:r>
            <w:bookmarkStart w:id="0" w:name="_GoBack"/>
            <w:bookmarkEnd w:id="0"/>
          </w:p>
          <w:p w:rsidR="00A2694C" w:rsidRPr="00970C4B" w:rsidRDefault="00A2694C" w:rsidP="004F6E59">
            <w:pPr>
              <w:spacing w:after="0" w:line="240" w:lineRule="auto"/>
              <w:jc w:val="center"/>
              <w:rPr>
                <w:rFonts w:ascii="Arial" w:hAnsi="Arial" w:cs="Arial"/>
                <w:u w:val="single"/>
              </w:rPr>
            </w:pPr>
          </w:p>
          <w:p w:rsidR="00A2694C" w:rsidRDefault="00A2694C" w:rsidP="004F6E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A2694C" w:rsidRDefault="00A2694C" w:rsidP="004F6E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A2694C" w:rsidRDefault="00A2694C" w:rsidP="004F6E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A2694C" w:rsidRDefault="00A2694C" w:rsidP="0071324B">
            <w:pPr>
              <w:spacing w:after="0" w:line="240" w:lineRule="auto"/>
              <w:rPr>
                <w:rFonts w:ascii="Arial" w:hAnsi="Arial" w:cs="Arial"/>
              </w:rPr>
            </w:pPr>
          </w:p>
          <w:p w:rsidR="00A2694C" w:rsidRDefault="00A2694C" w:rsidP="004F6E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502"/>
              <w:tblOverlap w:val="never"/>
              <w:tblW w:w="6988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988"/>
            </w:tblGrid>
            <w:tr w:rsidR="00A2694C" w:rsidRPr="002D44B0" w:rsidTr="0027300D">
              <w:trPr>
                <w:trHeight w:val="208"/>
              </w:trPr>
              <w:tc>
                <w:tcPr>
                  <w:tcW w:w="6988" w:type="dxa"/>
                </w:tcPr>
                <w:p w:rsidR="00A2694C" w:rsidRPr="0064620F" w:rsidRDefault="00A2694C" w:rsidP="004F6E59">
                  <w:pPr>
                    <w:spacing w:before="80"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 w:rsidRPr="0064620F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 xml:space="preserve">Rajeev Kumar </w:t>
                  </w:r>
                  <w:proofErr w:type="spellStart"/>
                  <w:r w:rsidRPr="0064620F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Pathak</w:t>
                  </w:r>
                  <w:proofErr w:type="spellEnd"/>
                </w:p>
              </w:tc>
            </w:tr>
            <w:tr w:rsidR="00A2694C" w:rsidRPr="002D44B0" w:rsidTr="0027300D">
              <w:trPr>
                <w:trHeight w:val="389"/>
              </w:trPr>
              <w:tc>
                <w:tcPr>
                  <w:tcW w:w="6988" w:type="dxa"/>
                </w:tcPr>
                <w:p w:rsidR="00A2694C" w:rsidRPr="002D44B0" w:rsidRDefault="00A2694C" w:rsidP="004F6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Citizenship: </w:t>
                  </w: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Indian , 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>D</w:t>
                  </w: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.O.B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456D27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2 </w:t>
                  </w:r>
                  <w:proofErr w:type="spellStart"/>
                  <w:r w:rsidR="003132D1" w:rsidRPr="003132D1">
                    <w:rPr>
                      <w:rFonts w:ascii="Arial" w:hAnsi="Arial" w:cs="Arial"/>
                      <w:b/>
                      <w:bCs/>
                      <w:color w:val="6D83B3"/>
                    </w:rPr>
                    <w:t>february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, Male, Unmarried</w:t>
                  </w:r>
                </w:p>
              </w:tc>
            </w:tr>
          </w:tbl>
          <w:p w:rsidR="00A2694C" w:rsidRPr="002D44B0" w:rsidRDefault="00A2694C" w:rsidP="004F6E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76" w:type="dxa"/>
          </w:tcPr>
          <w:tbl>
            <w:tblPr>
              <w:tblpPr w:leftFromText="180" w:rightFromText="180" w:vertAnchor="text" w:horzAnchor="margin" w:tblpX="170" w:tblpY="2469"/>
              <w:tblOverlap w:val="never"/>
              <w:tblW w:w="3305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305"/>
            </w:tblGrid>
            <w:tr w:rsidR="00207364" w:rsidRPr="002D44B0" w:rsidTr="004C61FB">
              <w:trPr>
                <w:trHeight w:val="173"/>
              </w:trPr>
              <w:tc>
                <w:tcPr>
                  <w:tcW w:w="330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07364" w:rsidRPr="002D44B0" w:rsidRDefault="00207364" w:rsidP="004F6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207364" w:rsidRPr="00FA7B5B" w:rsidTr="004C61FB">
              <w:trPr>
                <w:trHeight w:val="575"/>
              </w:trPr>
              <w:tc>
                <w:tcPr>
                  <w:tcW w:w="3305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45725F" w:rsidRDefault="00207364" w:rsidP="003132D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+91 </w:t>
                  </w:r>
                  <w:r w:rsidR="003132D1">
                    <w:rPr>
                      <w:rFonts w:ascii="Arial" w:hAnsi="Arial" w:cs="Arial"/>
                      <w:b/>
                      <w:bCs/>
                      <w:color w:val="3B3E42"/>
                    </w:rPr>
                    <w:t>- 730 333 8088</w:t>
                  </w:r>
                </w:p>
                <w:p w:rsidR="00207364" w:rsidRPr="0045725F" w:rsidRDefault="003132D1" w:rsidP="003132D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</w:t>
                  </w:r>
                  <w:r w:rsidR="00207364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ml</w:t>
                  </w:r>
                  <w:proofErr w:type="spellEnd"/>
                  <w:r w:rsidR="00207364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: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u w:val="single"/>
                      <w:lang w:val="fr-FR"/>
                    </w:rPr>
                    <w:t>rajeevpathak121@gmail.</w:t>
                  </w:r>
                </w:p>
                <w:p w:rsidR="00207364" w:rsidRPr="00456D27" w:rsidRDefault="003132D1" w:rsidP="004F6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595C62"/>
                      <w:u w:val="single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fr-FR"/>
                    </w:rPr>
                    <w:t xml:space="preserve">  </w:t>
                  </w:r>
                </w:p>
              </w:tc>
            </w:tr>
          </w:tbl>
          <w:p w:rsidR="009F2958" w:rsidRPr="00FA7B5B" w:rsidRDefault="009F2958" w:rsidP="004F6E59">
            <w:pPr>
              <w:spacing w:after="0" w:line="240" w:lineRule="auto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4F6E59">
        <w:trPr>
          <w:trHeight w:val="4338"/>
        </w:trPr>
        <w:tc>
          <w:tcPr>
            <w:tcW w:w="10682" w:type="dxa"/>
            <w:gridSpan w:val="2"/>
          </w:tcPr>
          <w:tbl>
            <w:tblPr>
              <w:tblpPr w:leftFromText="180" w:rightFromText="180" w:vertAnchor="text" w:horzAnchor="margin" w:tblpY="-298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7140"/>
              <w:gridCol w:w="3306"/>
            </w:tblGrid>
            <w:tr w:rsidR="004C61FB" w:rsidRPr="002D44B0" w:rsidTr="004C61FB">
              <w:tc>
                <w:tcPr>
                  <w:tcW w:w="714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4" w:space="0" w:color="auto"/>
                  </w:tcBorders>
                  <w:shd w:val="clear" w:color="auto" w:fill="EAEDF4"/>
                </w:tcPr>
                <w:p w:rsidR="004C61FB" w:rsidRPr="002D44B0" w:rsidRDefault="004C61FB" w:rsidP="004F753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Present 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  <w:tc>
                <w:tcPr>
                  <w:tcW w:w="3306" w:type="dxa"/>
                  <w:tcBorders>
                    <w:top w:val="single" w:sz="8" w:space="0" w:color="AEBAD5"/>
                    <w:left w:val="single" w:sz="4" w:space="0" w:color="auto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4C61FB" w:rsidRPr="002D44B0" w:rsidRDefault="004C61FB" w:rsidP="004F753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4C61FB" w:rsidRPr="00864960" w:rsidTr="004C61FB">
              <w:tc>
                <w:tcPr>
                  <w:tcW w:w="714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4" w:space="0" w:color="auto"/>
                  </w:tcBorders>
                </w:tcPr>
                <w:p w:rsidR="004C61FB" w:rsidRDefault="004C61FB" w:rsidP="004F7539">
                  <w:pPr>
                    <w:spacing w:before="80" w:after="40" w:line="240" w:lineRule="auto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C-</w:t>
                  </w: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01 ,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avantika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apartment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</w:t>
                  </w:r>
                </w:p>
                <w:p w:rsidR="004C61FB" w:rsidRDefault="004C61FB" w:rsidP="004F7539">
                  <w:pPr>
                    <w:spacing w:before="80" w:after="40" w:line="240" w:lineRule="auto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New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Maniklal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Estate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</w:t>
                  </w:r>
                </w:p>
                <w:p w:rsidR="004C61FB" w:rsidRDefault="004C61FB" w:rsidP="004F7539">
                  <w:pPr>
                    <w:spacing w:before="80" w:after="40" w:line="240" w:lineRule="auto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Ghatkopar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-W </w:t>
                  </w:r>
                </w:p>
                <w:p w:rsidR="004C61FB" w:rsidRDefault="004C61FB" w:rsidP="004F7539">
                  <w:pPr>
                    <w:spacing w:before="80" w:after="40" w:line="240" w:lineRule="auto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Mumbai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 </w:t>
                  </w:r>
                </w:p>
                <w:p w:rsidR="004C61FB" w:rsidRPr="00864960" w:rsidRDefault="004C61FB" w:rsidP="004F7539">
                  <w:pPr>
                    <w:spacing w:before="80" w:after="40" w:line="240" w:lineRule="auto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Pin :- 400086.</w:t>
                  </w:r>
                </w:p>
              </w:tc>
              <w:tc>
                <w:tcPr>
                  <w:tcW w:w="3306" w:type="dxa"/>
                  <w:tcBorders>
                    <w:top w:val="double" w:sz="6" w:space="0" w:color="AEBAD5"/>
                    <w:left w:val="single" w:sz="4" w:space="0" w:color="auto"/>
                    <w:bottom w:val="single" w:sz="8" w:space="0" w:color="AEBAD5"/>
                    <w:right w:val="single" w:sz="8" w:space="0" w:color="AEBAD5"/>
                  </w:tcBorders>
                </w:tcPr>
                <w:p w:rsidR="004C61FB" w:rsidRDefault="004C61FB" w:rsidP="004F7539">
                  <w:pPr>
                    <w:spacing w:before="0"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3B3E42"/>
                      <w:lang w:val="en-GB" w:eastAsia="en-GB" w:bidi="hi-IN"/>
                    </w:rPr>
                    <w:drawing>
                      <wp:inline distT="0" distB="0" distL="0" distR="0" wp14:anchorId="40A9B359" wp14:editId="495226FC">
                        <wp:extent cx="838200" cy="838200"/>
                        <wp:effectExtent l="0" t="0" r="0" b="0"/>
                        <wp:docPr id="3" name="Picture 3" descr="C:\Users\rajeev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rajeev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838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61FB" w:rsidRDefault="004C61FB" w:rsidP="004F7539">
                  <w:pPr>
                    <w:spacing w:before="0"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</w:p>
                <w:p w:rsidR="004C61FB" w:rsidRPr="00864960" w:rsidRDefault="004C61FB" w:rsidP="004F7539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Rajeev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kumar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pathak</w:t>
                  </w:r>
                  <w:proofErr w:type="spellEnd"/>
                </w:p>
              </w:tc>
            </w:tr>
          </w:tbl>
          <w:tbl>
            <w:tblPr>
              <w:tblpPr w:leftFromText="180" w:rightFromText="180" w:vertAnchor="text" w:horzAnchor="margin" w:tblpY="-251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4C61FB" w:rsidRPr="002D44B0" w:rsidTr="004C61FB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4C61FB" w:rsidRPr="002D44B0" w:rsidRDefault="004C61FB" w:rsidP="0018700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4C61FB" w:rsidRPr="002D44B0" w:rsidTr="004C61FB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4C61FB" w:rsidRPr="002D44B0" w:rsidTr="0018700C">
                    <w:tc>
                      <w:tcPr>
                        <w:tcW w:w="2145" w:type="dxa"/>
                      </w:tcPr>
                      <w:p w:rsidR="004C61FB" w:rsidRDefault="004C61FB" w:rsidP="0018700C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</w:p>
                      <w:p w:rsidR="004C61FB" w:rsidRPr="002D44B0" w:rsidRDefault="004C61FB" w:rsidP="0018700C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70" w:type="dxa"/>
                      </w:tcPr>
                      <w:p w:rsidR="004C61FB" w:rsidRPr="002D44B0" w:rsidRDefault="004C61FB" w:rsidP="0018700C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I am s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eeking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a position 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within the Information Technolog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y   possibly with an international perspective.</w:t>
                        </w:r>
                      </w:p>
                    </w:tc>
                  </w:tr>
                  <w:tr w:rsidR="004C61FB" w:rsidRPr="002D44B0" w:rsidTr="0018700C">
                    <w:tc>
                      <w:tcPr>
                        <w:tcW w:w="2145" w:type="dxa"/>
                      </w:tcPr>
                      <w:p w:rsidR="004C61FB" w:rsidRPr="002D44B0" w:rsidRDefault="004C61FB" w:rsidP="0018700C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70" w:type="dxa"/>
                      </w:tcPr>
                      <w:p w:rsidR="004C61FB" w:rsidRPr="002D44B0" w:rsidRDefault="004C61FB" w:rsidP="0018700C">
                        <w:pPr>
                          <w:spacing w:before="80" w:after="4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4C61FB" w:rsidRPr="002D44B0" w:rsidRDefault="004C61FB" w:rsidP="0018700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-240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4C61FB" w:rsidRPr="002D44B0" w:rsidTr="004C61FB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4C61FB" w:rsidRPr="002D44B0" w:rsidRDefault="004C61FB" w:rsidP="006039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Technical S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kills</w:t>
                  </w:r>
                </w:p>
              </w:tc>
            </w:tr>
            <w:tr w:rsidR="004C61FB" w:rsidRPr="002D44B0" w:rsidTr="004C61FB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4C61FB" w:rsidRPr="00D93538" w:rsidRDefault="00C3013E" w:rsidP="00603955">
                  <w:pPr>
                    <w:numPr>
                      <w:ilvl w:val="3"/>
                      <w:numId w:val="7"/>
                    </w:numPr>
                    <w:spacing w:before="0" w:after="0" w:line="240" w:lineRule="auto"/>
                    <w:jc w:val="left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PHP ,HTML,</w:t>
                  </w:r>
                </w:p>
                <w:p w:rsidR="004C61FB" w:rsidRDefault="00C3013E" w:rsidP="00603955">
                  <w:pPr>
                    <w:numPr>
                      <w:ilvl w:val="3"/>
                      <w:numId w:val="7"/>
                    </w:numPr>
                    <w:spacing w:before="0" w:after="0" w:line="240" w:lineRule="auto"/>
                    <w:jc w:val="left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MyS</w:t>
                  </w:r>
                  <w:r w:rsidR="004C61FB">
                    <w:rPr>
                      <w:rFonts w:ascii="Tahoma" w:hAnsi="Tahoma" w:cs="Tahoma"/>
                      <w:color w:val="000000"/>
                    </w:rPr>
                    <w:t>QL</w:t>
                  </w:r>
                </w:p>
                <w:p w:rsidR="004C61FB" w:rsidRPr="00D93538" w:rsidRDefault="004C61FB" w:rsidP="00C3013E">
                  <w:pPr>
                    <w:spacing w:before="0" w:after="0" w:line="240" w:lineRule="auto"/>
                    <w:ind w:left="2520"/>
                    <w:jc w:val="left"/>
                    <w:rPr>
                      <w:rFonts w:ascii="Tahoma" w:hAnsi="Tahoma" w:cs="Tahoma"/>
                      <w:color w:val="000000"/>
                    </w:rPr>
                  </w:pPr>
                </w:p>
                <w:p w:rsidR="004C61FB" w:rsidRDefault="004C61FB" w:rsidP="00603955">
                  <w:pPr>
                    <w:spacing w:before="0" w:after="0" w:line="240" w:lineRule="auto"/>
                    <w:ind w:left="2520"/>
                    <w:jc w:val="left"/>
                    <w:rPr>
                      <w:rFonts w:ascii="Tahoma" w:hAnsi="Tahoma" w:cs="Tahoma"/>
                      <w:color w:val="000000"/>
                    </w:rPr>
                  </w:pPr>
                </w:p>
                <w:p w:rsidR="004C61FB" w:rsidRPr="00F252ED" w:rsidRDefault="004C61FB" w:rsidP="00603955">
                  <w:pPr>
                    <w:spacing w:before="0" w:after="0" w:line="240" w:lineRule="auto"/>
                    <w:ind w:left="2520"/>
                    <w:jc w:val="center"/>
                    <w:rPr>
                      <w:rFonts w:ascii="Tahoma" w:hAnsi="Tahoma" w:cs="Tahoma"/>
                      <w:color w:val="000000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-231"/>
              <w:tblOverlap w:val="never"/>
              <w:tblW w:w="1046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66"/>
            </w:tblGrid>
            <w:tr w:rsidR="001772ED" w:rsidRPr="002D44B0" w:rsidTr="001772ED">
              <w:trPr>
                <w:trHeight w:val="257"/>
              </w:trPr>
              <w:tc>
                <w:tcPr>
                  <w:tcW w:w="1046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772ED" w:rsidRPr="002D44B0" w:rsidRDefault="001772ED" w:rsidP="001772E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                                                                                                                                              </w:t>
                  </w:r>
                  <w:r w:rsidRPr="00267CB4">
                    <w:rPr>
                      <w:rFonts w:ascii="Arial" w:hAnsi="Arial" w:cs="Arial"/>
                      <w:b/>
                      <w:bCs/>
                      <w:color w:val="3B3E42"/>
                    </w:rPr>
                    <w:t>percentage</w:t>
                  </w:r>
                </w:p>
              </w:tc>
            </w:tr>
          </w:tbl>
          <w:tbl>
            <w:tblPr>
              <w:tblpPr w:leftFromText="180" w:rightFromText="180" w:vertAnchor="text" w:horzAnchor="margin" w:tblpY="-240"/>
              <w:tblOverlap w:val="never"/>
              <w:tblW w:w="1046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61"/>
            </w:tblGrid>
            <w:tr w:rsidR="001772ED" w:rsidRPr="002D44B0" w:rsidTr="001772ED">
              <w:trPr>
                <w:trHeight w:val="4615"/>
              </w:trPr>
              <w:tc>
                <w:tcPr>
                  <w:tcW w:w="1046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772ED" w:rsidRPr="00100C1C" w:rsidRDefault="001772ED" w:rsidP="001772ED">
                  <w:p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3B3E42"/>
                      <w:sz w:val="24"/>
                      <w:szCs w:val="24"/>
                    </w:rPr>
                    <w:t xml:space="preserve">2014 to 2016           </w:t>
                  </w:r>
                  <w:r>
                    <w:rPr>
                      <w:rFonts w:ascii="Arial" w:hAnsi="Arial" w:cs="Arial"/>
                      <w:b/>
                      <w:color w:val="3B3E42"/>
                      <w:sz w:val="22"/>
                      <w:szCs w:val="22"/>
                    </w:rPr>
                    <w:t>Master of computer application (M</w:t>
                  </w:r>
                  <w:r w:rsidRPr="00100C1C">
                    <w:rPr>
                      <w:rFonts w:ascii="Arial" w:hAnsi="Arial" w:cs="Arial"/>
                      <w:b/>
                      <w:color w:val="3B3E42"/>
                      <w:sz w:val="22"/>
                      <w:szCs w:val="22"/>
                    </w:rPr>
                    <w:t xml:space="preserve">CA)          </w:t>
                  </w:r>
                  <w:r>
                    <w:rPr>
                      <w:rFonts w:ascii="Arial" w:hAnsi="Arial" w:cs="Arial"/>
                      <w:b/>
                      <w:color w:val="3B3E42"/>
                      <w:sz w:val="22"/>
                      <w:szCs w:val="22"/>
                    </w:rPr>
                    <w:t xml:space="preserve">                                    60%</w:t>
                  </w:r>
                  <w:r w:rsidRPr="00100C1C">
                    <w:rPr>
                      <w:rFonts w:ascii="Arial" w:hAnsi="Arial" w:cs="Arial"/>
                      <w:b/>
                      <w:color w:val="3B3E42"/>
                      <w:sz w:val="22"/>
                      <w:szCs w:val="22"/>
                    </w:rPr>
                    <w:t xml:space="preserve">          </w:t>
                  </w:r>
                </w:p>
                <w:p w:rsidR="001772ED" w:rsidRDefault="001772ED" w:rsidP="001772ED">
                  <w:p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             </w:t>
                  </w:r>
                  <w:r w:rsidRPr="00100C1C">
                    <w:rPr>
                      <w:rFonts w:ascii="Arial" w:hAnsi="Arial" w:cs="Arial"/>
                      <w:b/>
                      <w:color w:val="3B3E42"/>
                    </w:rPr>
                    <w:t xml:space="preserve">From  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 xml:space="preserve">Mumbai </w:t>
                  </w:r>
                  <w:r w:rsidRPr="00100C1C">
                    <w:rPr>
                      <w:rFonts w:ascii="Arial" w:hAnsi="Arial" w:cs="Arial"/>
                      <w:b/>
                      <w:color w:val="3B3E42"/>
                    </w:rPr>
                    <w:t xml:space="preserve">  University                                                          </w:t>
                  </w:r>
                </w:p>
                <w:p w:rsidR="001772ED" w:rsidRDefault="001772ED" w:rsidP="001772ED">
                  <w:p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color w:val="3B3E42"/>
                      <w:sz w:val="24"/>
                      <w:szCs w:val="24"/>
                    </w:rPr>
                  </w:pPr>
                </w:p>
                <w:p w:rsidR="001772ED" w:rsidRPr="00100C1C" w:rsidRDefault="001772ED" w:rsidP="001772ED">
                  <w:p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color w:val="3B3E42"/>
                      <w:sz w:val="22"/>
                      <w:szCs w:val="22"/>
                    </w:rPr>
                  </w:pPr>
                  <w:r w:rsidRPr="00100C1C">
                    <w:rPr>
                      <w:rFonts w:ascii="Arial" w:hAnsi="Arial" w:cs="Arial"/>
                      <w:b/>
                      <w:color w:val="3B3E42"/>
                      <w:sz w:val="24"/>
                      <w:szCs w:val="24"/>
                    </w:rPr>
                    <w:t>2009 to 2013</w:t>
                  </w:r>
                  <w:r>
                    <w:rPr>
                      <w:rFonts w:ascii="Arial" w:hAnsi="Arial" w:cs="Arial"/>
                      <w:b/>
                      <w:color w:val="3B3E42"/>
                      <w:sz w:val="24"/>
                      <w:szCs w:val="24"/>
                    </w:rPr>
                    <w:t xml:space="preserve">          </w:t>
                  </w:r>
                  <w:r w:rsidRPr="00100C1C">
                    <w:rPr>
                      <w:rFonts w:ascii="Arial" w:hAnsi="Arial" w:cs="Arial"/>
                      <w:b/>
                      <w:color w:val="3B3E42"/>
                      <w:sz w:val="22"/>
                      <w:szCs w:val="22"/>
                    </w:rPr>
                    <w:t>Bachelor of computer application (BCA</w:t>
                  </w:r>
                  <w:r w:rsidRPr="001772ED">
                    <w:rPr>
                      <w:rFonts w:ascii="Arial" w:hAnsi="Arial" w:cs="Arial"/>
                      <w:b/>
                      <w:color w:val="3B3E42"/>
                      <w:sz w:val="22"/>
                      <w:szCs w:val="22"/>
                    </w:rPr>
                    <w:t>)                                             55%</w:t>
                  </w:r>
                </w:p>
                <w:p w:rsidR="001772ED" w:rsidRDefault="001772ED" w:rsidP="001772ED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            </w:t>
                  </w:r>
                  <w:r w:rsidRPr="00100C1C">
                    <w:rPr>
                      <w:rFonts w:ascii="Arial" w:hAnsi="Arial" w:cs="Arial"/>
                      <w:b/>
                      <w:color w:val="3B3E42"/>
                    </w:rPr>
                    <w:t xml:space="preserve">From  Sikkim 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3B3E42"/>
                    </w:rPr>
                    <w:t>Mani</w:t>
                  </w:r>
                  <w:r w:rsidRPr="00100C1C">
                    <w:rPr>
                      <w:rFonts w:ascii="Arial" w:hAnsi="Arial" w:cs="Arial"/>
                      <w:b/>
                      <w:color w:val="3B3E42"/>
                    </w:rPr>
                    <w:t>pal</w:t>
                  </w:r>
                  <w:proofErr w:type="spellEnd"/>
                  <w:r w:rsidRPr="00100C1C">
                    <w:rPr>
                      <w:rFonts w:ascii="Arial" w:hAnsi="Arial" w:cs="Arial"/>
                      <w:b/>
                      <w:color w:val="3B3E42"/>
                    </w:rPr>
                    <w:t xml:space="preserve">  University                                                          </w:t>
                  </w:r>
                </w:p>
                <w:p w:rsidR="001772ED" w:rsidRDefault="001772ED" w:rsidP="001772E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 </w:t>
                  </w:r>
                </w:p>
                <w:p w:rsidR="001772ED" w:rsidRDefault="001772ED" w:rsidP="001772E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</w:p>
                <w:p w:rsidR="001772ED" w:rsidRDefault="001772ED" w:rsidP="001772E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</w:p>
                <w:p w:rsidR="001772ED" w:rsidRPr="0028521C" w:rsidRDefault="001772ED" w:rsidP="001772ED">
                  <w:p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color w:val="3B3E42"/>
                      <w:sz w:val="24"/>
                      <w:szCs w:val="24"/>
                    </w:rPr>
                  </w:pPr>
                  <w:proofErr w:type="gramStart"/>
                  <w:r w:rsidRPr="00100C1C">
                    <w:rPr>
                      <w:rFonts w:ascii="Arial" w:hAnsi="Arial" w:cs="Arial"/>
                      <w:b/>
                      <w:color w:val="3B3E42"/>
                      <w:sz w:val="24"/>
                      <w:szCs w:val="24"/>
                    </w:rPr>
                    <w:t>2007 to 2009</w:t>
                  </w:r>
                  <w:r>
                    <w:rPr>
                      <w:rFonts w:ascii="Arial" w:hAnsi="Arial" w:cs="Arial"/>
                      <w:b/>
                      <w:color w:val="3B3E42"/>
                      <w:sz w:val="24"/>
                      <w:szCs w:val="24"/>
                    </w:rPr>
                    <w:t xml:space="preserve">         </w:t>
                  </w:r>
                  <w:r w:rsidRPr="0028521C">
                    <w:rPr>
                      <w:rFonts w:ascii="Arial" w:hAnsi="Arial" w:cs="Arial"/>
                      <w:b/>
                      <w:color w:val="3B3E42"/>
                      <w:sz w:val="24"/>
                      <w:szCs w:val="24"/>
                    </w:rPr>
                    <w:t>12</w:t>
                  </w:r>
                  <w:r w:rsidRPr="0028521C">
                    <w:rPr>
                      <w:rFonts w:ascii="Arial" w:hAnsi="Arial" w:cs="Arial"/>
                      <w:b/>
                      <w:color w:val="3B3E42"/>
                      <w:sz w:val="24"/>
                      <w:szCs w:val="24"/>
                      <w:vertAlign w:val="superscript"/>
                    </w:rPr>
                    <w:t>th.</w:t>
                  </w:r>
                  <w:proofErr w:type="gramEnd"/>
                  <w:r>
                    <w:rPr>
                      <w:rFonts w:ascii="Arial" w:hAnsi="Arial" w:cs="Arial"/>
                      <w:b/>
                      <w:color w:val="3B3E42"/>
                      <w:sz w:val="24"/>
                      <w:szCs w:val="24"/>
                      <w:vertAlign w:val="superscript"/>
                    </w:rPr>
                    <w:t xml:space="preserve"> </w:t>
                  </w:r>
                  <w:r w:rsidRPr="0028521C">
                    <w:rPr>
                      <w:rFonts w:ascii="Arial" w:hAnsi="Arial" w:cs="Arial"/>
                      <w:b/>
                      <w:color w:val="3B3E42"/>
                      <w:sz w:val="24"/>
                      <w:szCs w:val="24"/>
                      <w:vertAlign w:val="superscript"/>
                    </w:rPr>
                    <w:t>.</w:t>
                  </w:r>
                  <w:r w:rsidRPr="0028521C">
                    <w:rPr>
                      <w:rFonts w:ascii="Arial" w:hAnsi="Arial" w:cs="Arial"/>
                      <w:b/>
                      <w:color w:val="3B3E42"/>
                      <w:sz w:val="24"/>
                      <w:szCs w:val="24"/>
                    </w:rPr>
                    <w:t xml:space="preserve"> science  mathematicians</w:t>
                  </w:r>
                  <w:r>
                    <w:rPr>
                      <w:rFonts w:ascii="Arial" w:hAnsi="Arial" w:cs="Arial"/>
                      <w:b/>
                      <w:color w:val="3B3E42"/>
                      <w:sz w:val="24"/>
                      <w:szCs w:val="24"/>
                    </w:rPr>
                    <w:t xml:space="preserve"> ( H.S.C)                                       </w:t>
                  </w:r>
                  <w:r w:rsidRPr="001772ED">
                    <w:rPr>
                      <w:rFonts w:ascii="Arial" w:hAnsi="Arial" w:cs="Arial"/>
                      <w:b/>
                      <w:color w:val="3B3E42"/>
                      <w:sz w:val="22"/>
                      <w:szCs w:val="22"/>
                    </w:rPr>
                    <w:t xml:space="preserve">53%                                                                   </w:t>
                  </w:r>
                </w:p>
                <w:p w:rsidR="001772ED" w:rsidRDefault="001772ED" w:rsidP="001772E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                </w:t>
                  </w:r>
                  <w:r w:rsidRPr="00100C1C">
                    <w:rPr>
                      <w:rFonts w:ascii="Arial" w:hAnsi="Arial" w:cs="Arial"/>
                      <w:b/>
                      <w:color w:val="3B3E42"/>
                    </w:rPr>
                    <w:t xml:space="preserve">From  B 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>.</w:t>
                  </w:r>
                  <w:r w:rsidRPr="00100C1C">
                    <w:rPr>
                      <w:rFonts w:ascii="Arial" w:hAnsi="Arial" w:cs="Arial"/>
                      <w:b/>
                      <w:color w:val="3B3E42"/>
                    </w:rPr>
                    <w:t xml:space="preserve">S 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>.</w:t>
                  </w:r>
                  <w:r w:rsidRPr="00100C1C">
                    <w:rPr>
                      <w:rFonts w:ascii="Arial" w:hAnsi="Arial" w:cs="Arial"/>
                      <w:b/>
                      <w:color w:val="3B3E42"/>
                    </w:rPr>
                    <w:t>E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>.</w:t>
                  </w:r>
                  <w:r w:rsidRPr="00100C1C">
                    <w:rPr>
                      <w:rFonts w:ascii="Arial" w:hAnsi="Arial" w:cs="Arial"/>
                      <w:b/>
                      <w:color w:val="3B3E42"/>
                    </w:rPr>
                    <w:t xml:space="preserve"> B  Board</w:t>
                  </w:r>
                </w:p>
                <w:p w:rsidR="001772ED" w:rsidRDefault="001772ED" w:rsidP="001772E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</w:p>
                <w:p w:rsidR="001772ED" w:rsidRDefault="001772ED" w:rsidP="001772E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</w:p>
                <w:p w:rsidR="001772ED" w:rsidRDefault="001772ED" w:rsidP="001772E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</w:p>
                <w:p w:rsidR="001772ED" w:rsidRPr="00100C1C" w:rsidRDefault="001772ED" w:rsidP="001772ED">
                  <w:p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3B3E42"/>
                      <w:sz w:val="24"/>
                      <w:szCs w:val="24"/>
                    </w:rPr>
                    <w:t xml:space="preserve">2006 to 2007         </w:t>
                  </w:r>
                  <w:r w:rsidRPr="00100C1C">
                    <w:rPr>
                      <w:rFonts w:ascii="Arial" w:hAnsi="Arial" w:cs="Arial"/>
                      <w:b/>
                      <w:color w:val="3B3E42"/>
                      <w:sz w:val="24"/>
                      <w:szCs w:val="24"/>
                    </w:rPr>
                    <w:t>10</w:t>
                  </w:r>
                  <w:r w:rsidRPr="00100C1C">
                    <w:rPr>
                      <w:rFonts w:ascii="Arial" w:hAnsi="Arial" w:cs="Arial"/>
                      <w:b/>
                      <w:color w:val="3B3E42"/>
                      <w:sz w:val="24"/>
                      <w:szCs w:val="24"/>
                      <w:vertAlign w:val="superscript"/>
                    </w:rPr>
                    <w:t>th</w:t>
                  </w:r>
                  <w:proofErr w:type="gramStart"/>
                  <w:r w:rsidRPr="00100C1C">
                    <w:rPr>
                      <w:rFonts w:ascii="Arial" w:hAnsi="Arial" w:cs="Arial"/>
                      <w:b/>
                      <w:color w:val="3B3E42"/>
                      <w:sz w:val="24"/>
                      <w:szCs w:val="24"/>
                    </w:rPr>
                    <w:t>..</w:t>
                  </w:r>
                  <w:proofErr w:type="gramEnd"/>
                  <w:r w:rsidRPr="00100C1C">
                    <w:rPr>
                      <w:rFonts w:ascii="Arial" w:hAnsi="Arial" w:cs="Arial"/>
                      <w:b/>
                      <w:color w:val="3B3E42"/>
                      <w:sz w:val="24"/>
                      <w:szCs w:val="24"/>
                    </w:rPr>
                    <w:t xml:space="preserve">  (S.S.C)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                                                                            </w:t>
                  </w:r>
                  <w:r w:rsidRPr="001772ED">
                    <w:rPr>
                      <w:rFonts w:ascii="Arial" w:hAnsi="Arial" w:cs="Arial"/>
                      <w:b/>
                      <w:color w:val="3B3E42"/>
                      <w:sz w:val="22"/>
                      <w:szCs w:val="22"/>
                    </w:rPr>
                    <w:t>50%</w:t>
                  </w:r>
                </w:p>
                <w:p w:rsidR="001772ED" w:rsidRPr="00100C1C" w:rsidRDefault="001772ED" w:rsidP="001772ED">
                  <w:p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            </w:t>
                  </w:r>
                  <w:r w:rsidRPr="00100C1C">
                    <w:rPr>
                      <w:rFonts w:ascii="Arial" w:hAnsi="Arial" w:cs="Arial"/>
                      <w:b/>
                      <w:color w:val="3B3E42"/>
                    </w:rPr>
                    <w:t xml:space="preserve">From B 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>.</w:t>
                  </w:r>
                  <w:r w:rsidRPr="00100C1C">
                    <w:rPr>
                      <w:rFonts w:ascii="Arial" w:hAnsi="Arial" w:cs="Arial"/>
                      <w:b/>
                      <w:color w:val="3B3E42"/>
                    </w:rPr>
                    <w:t xml:space="preserve">S 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>.</w:t>
                  </w:r>
                  <w:r w:rsidRPr="00100C1C">
                    <w:rPr>
                      <w:rFonts w:ascii="Arial" w:hAnsi="Arial" w:cs="Arial"/>
                      <w:b/>
                      <w:color w:val="3B3E42"/>
                    </w:rPr>
                    <w:t>E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>.</w:t>
                  </w:r>
                  <w:r w:rsidRPr="00100C1C">
                    <w:rPr>
                      <w:rFonts w:ascii="Arial" w:hAnsi="Arial" w:cs="Arial"/>
                      <w:b/>
                      <w:color w:val="3B3E42"/>
                    </w:rPr>
                    <w:t xml:space="preserve"> B 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 xml:space="preserve"> </w:t>
                  </w:r>
                  <w:r w:rsidRPr="00100C1C">
                    <w:rPr>
                      <w:rFonts w:ascii="Arial" w:hAnsi="Arial" w:cs="Arial"/>
                      <w:b/>
                      <w:color w:val="3B3E42"/>
                    </w:rPr>
                    <w:t xml:space="preserve">Board                                                                                  </w:t>
                  </w:r>
                </w:p>
                <w:p w:rsidR="001772ED" w:rsidRPr="00100C1C" w:rsidRDefault="001772ED" w:rsidP="001772ED">
                  <w:p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color w:val="3B3E42"/>
                      <w:sz w:val="24"/>
                      <w:szCs w:val="24"/>
                    </w:rPr>
                  </w:pPr>
                </w:p>
                <w:p w:rsidR="001772ED" w:rsidRDefault="001772ED" w:rsidP="001772E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</w:p>
                <w:p w:rsidR="001772ED" w:rsidRDefault="001772ED" w:rsidP="001772E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</w:p>
                <w:p w:rsidR="001772ED" w:rsidRPr="002D44B0" w:rsidRDefault="001772ED" w:rsidP="001772E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</w:p>
              </w:tc>
            </w:tr>
          </w:tbl>
          <w:p w:rsidR="009F2958" w:rsidRDefault="009F2958" w:rsidP="004F6E5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:rsidR="00C3013E" w:rsidRPr="00FA7B5B" w:rsidRDefault="00C3013E" w:rsidP="004F6E5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pPr w:leftFromText="180" w:rightFromText="180" w:vertAnchor="text" w:horzAnchor="margin" w:tblpY="100"/>
              <w:tblOverlap w:val="never"/>
              <w:tblW w:w="1068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1772ED" w:rsidRPr="002D44B0" w:rsidTr="001772ED">
              <w:tc>
                <w:tcPr>
                  <w:tcW w:w="1068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772ED" w:rsidRPr="002D44B0" w:rsidRDefault="001772ED" w:rsidP="001772E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</w:t>
                  </w:r>
                </w:p>
              </w:tc>
            </w:tr>
            <w:tr w:rsidR="001772ED" w:rsidRPr="002D44B0" w:rsidTr="001772ED">
              <w:tc>
                <w:tcPr>
                  <w:tcW w:w="1068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1375" w:type="dxa"/>
                    <w:tblLook w:val="04A0" w:firstRow="1" w:lastRow="0" w:firstColumn="1" w:lastColumn="0" w:noHBand="0" w:noVBand="1"/>
                  </w:tblPr>
                  <w:tblGrid>
                    <w:gridCol w:w="3870"/>
                    <w:gridCol w:w="3544"/>
                    <w:gridCol w:w="3961"/>
                  </w:tblGrid>
                  <w:tr w:rsidR="001772ED" w:rsidRPr="00504C88" w:rsidTr="00EF52F2">
                    <w:trPr>
                      <w:trHeight w:val="315"/>
                    </w:trPr>
                    <w:tc>
                      <w:tcPr>
                        <w:tcW w:w="3870" w:type="dxa"/>
                      </w:tcPr>
                      <w:p w:rsidR="001772ED" w:rsidRPr="0088724F" w:rsidRDefault="001772ED" w:rsidP="001772ED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88724F">
                          <w:rPr>
                            <w:rFonts w:ascii="Arial" w:hAnsi="Arial" w:cs="Arial"/>
                            <w:color w:val="3B3E42"/>
                          </w:rPr>
                          <w:t>Internet Surfing</w:t>
                        </w:r>
                      </w:p>
                      <w:p w:rsidR="001772ED" w:rsidRPr="00C43A47" w:rsidRDefault="001772ED" w:rsidP="001772ED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after="0" w:line="240" w:lineRule="auto"/>
                          <w:ind w:right="-63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88724F">
                          <w:rPr>
                            <w:rFonts w:ascii="Arial" w:hAnsi="Arial" w:cs="Arial"/>
                            <w:color w:val="3B3E42"/>
                          </w:rPr>
                          <w:t>Watching Movies and Cricket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1772ED" w:rsidRPr="00504C88" w:rsidRDefault="001772ED" w:rsidP="001772E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  <w:tc>
                      <w:tcPr>
                        <w:tcW w:w="3961" w:type="dxa"/>
                      </w:tcPr>
                      <w:p w:rsidR="001772ED" w:rsidRPr="00504C88" w:rsidRDefault="001772ED" w:rsidP="001772E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</w:tbl>
                <w:p w:rsidR="001772ED" w:rsidRPr="002D44B0" w:rsidRDefault="001772ED" w:rsidP="001772E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730"/>
              <w:tblOverlap w:val="never"/>
              <w:tblW w:w="1048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80"/>
            </w:tblGrid>
            <w:tr w:rsidR="001772ED" w:rsidRPr="002D44B0" w:rsidTr="001772ED">
              <w:tc>
                <w:tcPr>
                  <w:tcW w:w="1048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772ED" w:rsidRPr="002D44B0" w:rsidRDefault="001772ED" w:rsidP="00EA687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Languages Known</w:t>
                  </w:r>
                </w:p>
              </w:tc>
            </w:tr>
            <w:tr w:rsidR="001772ED" w:rsidRPr="002D44B0" w:rsidTr="001772ED">
              <w:tc>
                <w:tcPr>
                  <w:tcW w:w="1048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710"/>
                    <w:gridCol w:w="3544"/>
                    <w:gridCol w:w="3961"/>
                  </w:tblGrid>
                  <w:tr w:rsidR="001772ED" w:rsidRPr="00504C88" w:rsidTr="00EA687C">
                    <w:trPr>
                      <w:trHeight w:val="315"/>
                      <w:jc w:val="center"/>
                    </w:trPr>
                    <w:tc>
                      <w:tcPr>
                        <w:tcW w:w="2710" w:type="dxa"/>
                      </w:tcPr>
                      <w:p w:rsidR="001772ED" w:rsidRPr="00504C88" w:rsidRDefault="001772ED" w:rsidP="00EA687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Hindi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1772ED" w:rsidRPr="00504C88" w:rsidRDefault="001772ED" w:rsidP="00EA687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English </w:t>
                        </w:r>
                      </w:p>
                    </w:tc>
                    <w:tc>
                      <w:tcPr>
                        <w:tcW w:w="3961" w:type="dxa"/>
                      </w:tcPr>
                      <w:p w:rsidR="001772ED" w:rsidRPr="00504C88" w:rsidRDefault="001772ED" w:rsidP="00EA687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</w:tbl>
                <w:p w:rsidR="001772ED" w:rsidRPr="002D44B0" w:rsidRDefault="001772ED" w:rsidP="00EA687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1345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1772ED" w:rsidRPr="002D44B0" w:rsidTr="00E531A8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772ED" w:rsidRPr="002D44B0" w:rsidRDefault="001772ED" w:rsidP="008C3F56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Project:</w:t>
                  </w:r>
                </w:p>
              </w:tc>
            </w:tr>
            <w:tr w:rsidR="001772ED" w:rsidRPr="002D44B0" w:rsidTr="00E531A8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40034" w:rsidRDefault="00B40034"/>
                <w:tbl>
                  <w:tblPr>
                    <w:tblW w:w="10264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9792"/>
                    <w:gridCol w:w="236"/>
                    <w:gridCol w:w="236"/>
                  </w:tblGrid>
                  <w:tr w:rsidR="001772ED" w:rsidRPr="00504C88" w:rsidTr="008C3F56">
                    <w:trPr>
                      <w:trHeight w:val="315"/>
                      <w:jc w:val="center"/>
                    </w:trPr>
                    <w:tc>
                      <w:tcPr>
                        <w:tcW w:w="9792" w:type="dxa"/>
                      </w:tcPr>
                      <w:p w:rsidR="00C3013E" w:rsidRDefault="00C3013E" w:rsidP="00C3013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tabs>
                            <w:tab w:val="left" w:pos="1395"/>
                          </w:tabs>
                        </w:pPr>
                        <w:r>
                          <w:t>HR and Marketing Management System (BCA) Final Year                            2013</w:t>
                        </w:r>
                      </w:p>
                      <w:p w:rsidR="00C3013E" w:rsidRDefault="00C3013E" w:rsidP="00C3013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tabs>
                            <w:tab w:val="left" w:pos="1395"/>
                          </w:tabs>
                        </w:pPr>
                        <w:r>
                          <w:t>College Cultural And Event M</w:t>
                        </w:r>
                        <w:r w:rsidRPr="00C3013E">
                          <w:t>anagement</w:t>
                        </w:r>
                        <w:r>
                          <w:t xml:space="preserve">(MCA) Third </w:t>
                        </w:r>
                        <w:proofErr w:type="spellStart"/>
                        <w:r>
                          <w:t>Sem</w:t>
                        </w:r>
                        <w:proofErr w:type="spellEnd"/>
                        <w:r>
                          <w:t xml:space="preserve">                           2014</w:t>
                        </w:r>
                      </w:p>
                      <w:p w:rsidR="00655A15" w:rsidRDefault="00592691" w:rsidP="00C3013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tabs>
                            <w:tab w:val="left" w:pos="1395"/>
                          </w:tabs>
                        </w:pPr>
                        <w:r>
                          <w:t>Online B</w:t>
                        </w:r>
                        <w:r w:rsidR="00655A15">
                          <w:t xml:space="preserve">ooking System(MCA )Forth </w:t>
                        </w:r>
                        <w:proofErr w:type="spellStart"/>
                        <w:r w:rsidR="00655A15">
                          <w:t>Sem</w:t>
                        </w:r>
                        <w:proofErr w:type="spellEnd"/>
                        <w:r w:rsidR="00655A15">
                          <w:t xml:space="preserve"> </w:t>
                        </w:r>
                        <w:r w:rsidR="00C3013E">
                          <w:t xml:space="preserve">                             </w:t>
                        </w:r>
                        <w:r w:rsidR="00655A15">
                          <w:t xml:space="preserve">                           2015</w:t>
                        </w:r>
                      </w:p>
                      <w:p w:rsidR="001772ED" w:rsidRDefault="00655A15" w:rsidP="00655A15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tabs>
                            <w:tab w:val="left" w:pos="1395"/>
                          </w:tabs>
                        </w:pPr>
                        <w:r>
                          <w:t>E</w:t>
                        </w:r>
                        <w:r w:rsidRPr="00655A15">
                          <w:t>xpense</w:t>
                        </w:r>
                        <w:r w:rsidR="00C3013E">
                          <w:t xml:space="preserve">         </w:t>
                        </w:r>
                        <w:r>
                          <w:t>(MCA)</w:t>
                        </w:r>
                        <w:r w:rsidR="00C3013E">
                          <w:t xml:space="preserve">  </w:t>
                        </w:r>
                        <w:r>
                          <w:t xml:space="preserve"> Final Year </w:t>
                        </w:r>
                        <w:r w:rsidR="00C3013E">
                          <w:t xml:space="preserve">                                        </w:t>
                        </w:r>
                        <w:r>
                          <w:t xml:space="preserve">                              2016</w:t>
                        </w:r>
                      </w:p>
                      <w:p w:rsidR="00B40034" w:rsidRDefault="00B40034" w:rsidP="00B40034">
                        <w:pPr>
                          <w:tabs>
                            <w:tab w:val="left" w:pos="1395"/>
                          </w:tabs>
                        </w:pPr>
                      </w:p>
                      <w:p w:rsidR="00B40034" w:rsidRDefault="00B40034" w:rsidP="00B40034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tabs>
                            <w:tab w:val="left" w:pos="1395"/>
                          </w:tabs>
                        </w:pPr>
                        <w:r w:rsidRPr="00B40034">
                          <w:t>6 month internship</w:t>
                        </w:r>
                        <w:r>
                          <w:t xml:space="preserve"> in ( Vulcan InfoTech </w:t>
                        </w:r>
                        <w:proofErr w:type="spellStart"/>
                        <w:r>
                          <w:t>Pvt</w:t>
                        </w:r>
                        <w:proofErr w:type="spellEnd"/>
                        <w:r>
                          <w:t xml:space="preserve">  </w:t>
                        </w:r>
                        <w:proofErr w:type="spellStart"/>
                        <w:r>
                          <w:t>D</w:t>
                        </w:r>
                        <w:r w:rsidRPr="00B40034">
                          <w:t>ombivali</w:t>
                        </w:r>
                        <w:proofErr w:type="spellEnd"/>
                        <w:r>
                          <w:t xml:space="preserve">  M</w:t>
                        </w:r>
                        <w:r w:rsidRPr="00B40034">
                          <w:t>umbai</w:t>
                        </w:r>
                        <w:r>
                          <w:t xml:space="preserve"> )</w:t>
                        </w:r>
                      </w:p>
                      <w:p w:rsidR="00B40034" w:rsidRDefault="00B40034" w:rsidP="00B40034">
                        <w:pPr>
                          <w:pStyle w:val="ListParagraph"/>
                          <w:tabs>
                            <w:tab w:val="left" w:pos="1395"/>
                          </w:tabs>
                          <w:ind w:left="2115"/>
                        </w:pPr>
                        <w:proofErr w:type="spellStart"/>
                        <w:r>
                          <w:t>PHP,HTML,MySql</w:t>
                        </w:r>
                        <w:proofErr w:type="spellEnd"/>
                        <w:r>
                          <w:t xml:space="preserve">,  </w:t>
                        </w:r>
                        <w:proofErr w:type="spellStart"/>
                        <w:r>
                          <w:t>L</w:t>
                        </w:r>
                        <w:r w:rsidRPr="00B40034">
                          <w:t>aravel</w:t>
                        </w:r>
                        <w:proofErr w:type="spellEnd"/>
                        <w:r w:rsidRPr="00B40034">
                          <w:t xml:space="preserve"> framework</w:t>
                        </w:r>
                      </w:p>
                      <w:p w:rsidR="00B40034" w:rsidRDefault="00B40034" w:rsidP="00B40034">
                        <w:pPr>
                          <w:pStyle w:val="ListParagraph"/>
                          <w:tabs>
                            <w:tab w:val="left" w:pos="1395"/>
                          </w:tabs>
                          <w:ind w:left="2115"/>
                        </w:pPr>
                      </w:p>
                      <w:tbl>
                        <w:tblPr>
                          <w:tblW w:w="7505" w:type="dxa"/>
                          <w:tblLook w:val="04A0" w:firstRow="1" w:lastRow="0" w:firstColumn="1" w:lastColumn="0" w:noHBand="0" w:noVBand="1"/>
                        </w:tblPr>
                        <w:tblGrid>
                          <w:gridCol w:w="3544"/>
                          <w:gridCol w:w="3961"/>
                        </w:tblGrid>
                        <w:tr w:rsidR="00E531A8" w:rsidRPr="00504C88" w:rsidTr="00E531A8">
                          <w:trPr>
                            <w:trHeight w:val="315"/>
                          </w:trPr>
                          <w:tc>
                            <w:tcPr>
                              <w:tcW w:w="3544" w:type="dxa"/>
                            </w:tcPr>
                            <w:p w:rsidR="00E531A8" w:rsidRPr="00504C88" w:rsidRDefault="00E531A8" w:rsidP="008C3F5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3B3E42"/>
                                </w:rPr>
                              </w:pPr>
                            </w:p>
                          </w:tc>
                          <w:tc>
                            <w:tcPr>
                              <w:tcW w:w="3961" w:type="dxa"/>
                            </w:tcPr>
                            <w:p w:rsidR="00E531A8" w:rsidRPr="00504C88" w:rsidRDefault="00E531A8" w:rsidP="008C3F5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3B3E42"/>
                                </w:rPr>
                              </w:pPr>
                            </w:p>
                          </w:tc>
                        </w:tr>
                      </w:tbl>
                      <w:p w:rsidR="001772ED" w:rsidRPr="00B4659F" w:rsidRDefault="001772ED" w:rsidP="008C3F56">
                        <w:pPr>
                          <w:pStyle w:val="ListParagraph"/>
                          <w:spacing w:after="0" w:line="240" w:lineRule="auto"/>
                          <w:ind w:left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1772ED" w:rsidRPr="00504C88" w:rsidRDefault="001772ED" w:rsidP="008C3F5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1772ED" w:rsidRPr="00504C88" w:rsidRDefault="001772ED" w:rsidP="008C3F5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  <w:tr w:rsidR="001772ED" w:rsidRPr="00504C88" w:rsidTr="008C3F56">
                    <w:trPr>
                      <w:trHeight w:val="315"/>
                      <w:jc w:val="center"/>
                    </w:trPr>
                    <w:tc>
                      <w:tcPr>
                        <w:tcW w:w="9792" w:type="dxa"/>
                      </w:tcPr>
                      <w:p w:rsidR="001772ED" w:rsidRDefault="001772ED" w:rsidP="008C3F56">
                        <w:pPr>
                          <w:jc w:val="center"/>
                        </w:pPr>
                      </w:p>
                    </w:tc>
                    <w:tc>
                      <w:tcPr>
                        <w:tcW w:w="236" w:type="dxa"/>
                      </w:tcPr>
                      <w:p w:rsidR="001772ED" w:rsidRPr="00504C88" w:rsidRDefault="001772ED" w:rsidP="008C3F5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1772ED" w:rsidRPr="00504C88" w:rsidRDefault="001772ED" w:rsidP="008C3F5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</w:tbl>
                <w:p w:rsidR="001772ED" w:rsidRPr="002D44B0" w:rsidRDefault="001772ED" w:rsidP="008C3F5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-186"/>
              <w:tblOverlap w:val="never"/>
              <w:tblW w:w="104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90"/>
              <w:gridCol w:w="5065"/>
            </w:tblGrid>
            <w:tr w:rsidR="00877FA4" w:rsidTr="00877FA4">
              <w:trPr>
                <w:trHeight w:val="591"/>
              </w:trPr>
              <w:tc>
                <w:tcPr>
                  <w:tcW w:w="5390" w:type="dxa"/>
                </w:tcPr>
                <w:p w:rsidR="00877FA4" w:rsidRPr="004D6E59" w:rsidRDefault="00877FA4" w:rsidP="00877FA4">
                  <w:pPr>
                    <w:ind w:left="255"/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877FA4" w:rsidRDefault="00877FA4" w:rsidP="00877FA4">
                  <w:pPr>
                    <w:rPr>
                      <w:rFonts w:ascii="Arial" w:hAnsi="Arial" w:cs="Arial"/>
                      <w:b/>
                    </w:rPr>
                  </w:pPr>
                </w:p>
                <w:p w:rsidR="00877FA4" w:rsidRPr="004D6E59" w:rsidRDefault="00877FA4" w:rsidP="00877FA4">
                  <w:pPr>
                    <w:rPr>
                      <w:rFonts w:ascii="Arial" w:hAnsi="Arial" w:cs="Arial"/>
                      <w:b/>
                    </w:rPr>
                  </w:pPr>
                  <w:r w:rsidRPr="004D6E59">
                    <w:rPr>
                      <w:rFonts w:ascii="Arial" w:hAnsi="Arial" w:cs="Arial"/>
                      <w:b/>
                    </w:rPr>
                    <w:t>Date;-</w:t>
                  </w:r>
                  <w:r w:rsidR="00D44AF2">
                    <w:rPr>
                      <w:rFonts w:ascii="Arial" w:hAnsi="Arial" w:cs="Arial"/>
                      <w:b/>
                    </w:rPr>
                    <w:t>07/06/2016</w:t>
                  </w:r>
                </w:p>
              </w:tc>
              <w:tc>
                <w:tcPr>
                  <w:tcW w:w="5065" w:type="dxa"/>
                </w:tcPr>
                <w:p w:rsidR="00877FA4" w:rsidRDefault="00877FA4" w:rsidP="00877FA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877FA4" w:rsidRDefault="00877FA4" w:rsidP="00877FA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877FA4" w:rsidRPr="004D6E59" w:rsidRDefault="00877FA4" w:rsidP="00877FA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Rajeev  Kumar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Pathak</w:t>
                  </w:r>
                  <w:proofErr w:type="spellEnd"/>
                </w:p>
              </w:tc>
            </w:tr>
            <w:tr w:rsidR="00877FA4" w:rsidTr="00877FA4">
              <w:trPr>
                <w:trHeight w:val="178"/>
              </w:trPr>
              <w:tc>
                <w:tcPr>
                  <w:tcW w:w="5390" w:type="dxa"/>
                </w:tcPr>
                <w:p w:rsidR="00877FA4" w:rsidRPr="004D6E59" w:rsidRDefault="00877FA4" w:rsidP="00877FA4">
                  <w:pPr>
                    <w:ind w:left="255"/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877FA4" w:rsidRPr="004D6E59" w:rsidRDefault="00877FA4" w:rsidP="00877FA4">
                  <w:pPr>
                    <w:rPr>
                      <w:rFonts w:ascii="Arial" w:hAnsi="Arial" w:cs="Arial"/>
                      <w:b/>
                    </w:rPr>
                  </w:pPr>
                  <w:r w:rsidRPr="004D6E59">
                    <w:rPr>
                      <w:rFonts w:ascii="Arial" w:hAnsi="Arial" w:cs="Arial"/>
                      <w:b/>
                    </w:rPr>
                    <w:t>Place;- Mumbai</w:t>
                  </w:r>
                </w:p>
              </w:tc>
              <w:tc>
                <w:tcPr>
                  <w:tcW w:w="5065" w:type="dxa"/>
                </w:tcPr>
                <w:p w:rsidR="00877FA4" w:rsidRDefault="00877FA4" w:rsidP="00877FA4">
                  <w:pPr>
                    <w:ind w:left="255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val="en-GB" w:eastAsia="en-GB" w:bidi="hi-IN"/>
                    </w:rPr>
                    <w:drawing>
                      <wp:inline distT="0" distB="0" distL="0" distR="0" wp14:anchorId="6080B10E" wp14:editId="44155B93">
                        <wp:extent cx="2390775" cy="600075"/>
                        <wp:effectExtent l="0" t="0" r="0" b="0"/>
                        <wp:docPr id="2" name="Picture 2" descr="E:\Rajeev File\rajeev\Rajeev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E:\Rajeev File\rajeev\Rajeev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F2958" w:rsidRDefault="009F2958" w:rsidP="004F6E59">
            <w:pPr>
              <w:spacing w:after="0" w:line="240" w:lineRule="auto"/>
              <w:jc w:val="center"/>
              <w:rPr>
                <w:rFonts w:ascii="Arial" w:hAnsi="Arial" w:cs="Arial"/>
                <w:lang w:val="fr-FR"/>
              </w:rPr>
            </w:pPr>
          </w:p>
          <w:p w:rsidR="00C3013E" w:rsidRPr="00864960" w:rsidRDefault="00C3013E" w:rsidP="004F6E59">
            <w:pPr>
              <w:spacing w:after="0" w:line="240" w:lineRule="auto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4F6E59">
        <w:tc>
          <w:tcPr>
            <w:tcW w:w="10682" w:type="dxa"/>
            <w:gridSpan w:val="2"/>
          </w:tcPr>
          <w:p w:rsidR="000E5698" w:rsidRPr="00864960" w:rsidRDefault="000E5698" w:rsidP="00267CB4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:rsidR="00A34C4E" w:rsidRPr="002D44B0" w:rsidRDefault="00A34C4E" w:rsidP="004F6E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315076" w:rsidRPr="002D44B0" w:rsidTr="004F6E59">
        <w:tc>
          <w:tcPr>
            <w:tcW w:w="10682" w:type="dxa"/>
            <w:gridSpan w:val="2"/>
          </w:tcPr>
          <w:p w:rsidR="00315076" w:rsidRPr="002D44B0" w:rsidRDefault="00315076" w:rsidP="004F6E5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15076" w:rsidRPr="002D44B0" w:rsidRDefault="00315076" w:rsidP="004F6E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9E3419" w:rsidRPr="00207364" w:rsidRDefault="009E3419" w:rsidP="00E531A8">
      <w:pPr>
        <w:rPr>
          <w:rFonts w:ascii="Arial" w:hAnsi="Arial" w:cs="Arial"/>
          <w:b/>
        </w:rPr>
      </w:pPr>
    </w:p>
    <w:sectPr w:rsidR="009E3419" w:rsidRPr="00207364" w:rsidSect="00BA06A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"/>
      </v:shape>
    </w:pict>
  </w:numPicBullet>
  <w:numPicBullet w:numPicBulletId="1">
    <w:pict>
      <v:shape id="_x0000_i1033" type="#_x0000_t75" style="width:11.25pt;height:11.25pt" o:bullet="t">
        <v:imagedata r:id="rId2" o:title="mso1"/>
      </v:shape>
    </w:pict>
  </w:numPicBullet>
  <w:abstractNum w:abstractNumId="0">
    <w:nsid w:val="02412446"/>
    <w:multiLevelType w:val="hybridMultilevel"/>
    <w:tmpl w:val="BAC23A8C"/>
    <w:lvl w:ilvl="0" w:tplc="08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">
    <w:nsid w:val="0A3D75A1"/>
    <w:multiLevelType w:val="hybridMultilevel"/>
    <w:tmpl w:val="B142E63E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>
    <w:nsid w:val="0D63395D"/>
    <w:multiLevelType w:val="hybridMultilevel"/>
    <w:tmpl w:val="CDBE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52F33"/>
    <w:multiLevelType w:val="hybridMultilevel"/>
    <w:tmpl w:val="DD627D96"/>
    <w:lvl w:ilvl="0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4">
    <w:nsid w:val="131078E1"/>
    <w:multiLevelType w:val="hybridMultilevel"/>
    <w:tmpl w:val="4566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6E0847"/>
    <w:multiLevelType w:val="hybridMultilevel"/>
    <w:tmpl w:val="5B8A37FE"/>
    <w:lvl w:ilvl="0" w:tplc="69DC8A0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4762A"/>
    <w:multiLevelType w:val="hybridMultilevel"/>
    <w:tmpl w:val="89EC993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8A6274"/>
    <w:multiLevelType w:val="hybridMultilevel"/>
    <w:tmpl w:val="D52C9ED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07D41"/>
    <w:multiLevelType w:val="hybridMultilevel"/>
    <w:tmpl w:val="5F303C16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42131"/>
    <w:multiLevelType w:val="hybridMultilevel"/>
    <w:tmpl w:val="08F4E0F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50F6402"/>
    <w:multiLevelType w:val="hybridMultilevel"/>
    <w:tmpl w:val="C26A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B06CB"/>
    <w:multiLevelType w:val="hybridMultilevel"/>
    <w:tmpl w:val="8F08BDFE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4">
    <w:nsid w:val="58033E02"/>
    <w:multiLevelType w:val="hybridMultilevel"/>
    <w:tmpl w:val="FD4ACD4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030101"/>
    <w:multiLevelType w:val="hybridMultilevel"/>
    <w:tmpl w:val="3266D078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FD5B9B"/>
    <w:multiLevelType w:val="hybridMultilevel"/>
    <w:tmpl w:val="4178F37C"/>
    <w:lvl w:ilvl="0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20">
    <w:nsid w:val="69AE096B"/>
    <w:multiLevelType w:val="hybridMultilevel"/>
    <w:tmpl w:val="30D009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10"/>
  </w:num>
  <w:num w:numId="5">
    <w:abstractNumId w:val="17"/>
  </w:num>
  <w:num w:numId="6">
    <w:abstractNumId w:val="21"/>
  </w:num>
  <w:num w:numId="7">
    <w:abstractNumId w:val="9"/>
  </w:num>
  <w:num w:numId="8">
    <w:abstractNumId w:val="18"/>
  </w:num>
  <w:num w:numId="9">
    <w:abstractNumId w:val="8"/>
  </w:num>
  <w:num w:numId="10">
    <w:abstractNumId w:val="7"/>
  </w:num>
  <w:num w:numId="11">
    <w:abstractNumId w:val="4"/>
  </w:num>
  <w:num w:numId="12">
    <w:abstractNumId w:val="12"/>
  </w:num>
  <w:num w:numId="13">
    <w:abstractNumId w:val="14"/>
  </w:num>
  <w:num w:numId="14">
    <w:abstractNumId w:val="11"/>
  </w:num>
  <w:num w:numId="15">
    <w:abstractNumId w:val="6"/>
  </w:num>
  <w:num w:numId="16">
    <w:abstractNumId w:val="20"/>
  </w:num>
  <w:num w:numId="17">
    <w:abstractNumId w:val="19"/>
  </w:num>
  <w:num w:numId="18">
    <w:abstractNumId w:val="3"/>
  </w:num>
  <w:num w:numId="19">
    <w:abstractNumId w:val="2"/>
  </w:num>
  <w:num w:numId="20">
    <w:abstractNumId w:val="1"/>
  </w:num>
  <w:num w:numId="21">
    <w:abstractNumId w:val="1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BC8"/>
    <w:rsid w:val="00013878"/>
    <w:rsid w:val="00027101"/>
    <w:rsid w:val="0004271D"/>
    <w:rsid w:val="00062AD3"/>
    <w:rsid w:val="0007026E"/>
    <w:rsid w:val="00083491"/>
    <w:rsid w:val="000B38F9"/>
    <w:rsid w:val="000B47E7"/>
    <w:rsid w:val="000D01BF"/>
    <w:rsid w:val="000E5698"/>
    <w:rsid w:val="00100C1C"/>
    <w:rsid w:val="0010153C"/>
    <w:rsid w:val="0011092C"/>
    <w:rsid w:val="001211DC"/>
    <w:rsid w:val="00122F8A"/>
    <w:rsid w:val="00125622"/>
    <w:rsid w:val="00130370"/>
    <w:rsid w:val="001401F2"/>
    <w:rsid w:val="001772ED"/>
    <w:rsid w:val="001811F6"/>
    <w:rsid w:val="00190D82"/>
    <w:rsid w:val="001A1805"/>
    <w:rsid w:val="001A5858"/>
    <w:rsid w:val="001A5BBE"/>
    <w:rsid w:val="001E05E9"/>
    <w:rsid w:val="001F0263"/>
    <w:rsid w:val="001F3E47"/>
    <w:rsid w:val="00207364"/>
    <w:rsid w:val="00215B45"/>
    <w:rsid w:val="0022120D"/>
    <w:rsid w:val="002300D4"/>
    <w:rsid w:val="00230B5F"/>
    <w:rsid w:val="00267CB4"/>
    <w:rsid w:val="0027300D"/>
    <w:rsid w:val="0028521C"/>
    <w:rsid w:val="002D44B0"/>
    <w:rsid w:val="00310564"/>
    <w:rsid w:val="003132D1"/>
    <w:rsid w:val="00315076"/>
    <w:rsid w:val="00316F22"/>
    <w:rsid w:val="00326CDB"/>
    <w:rsid w:val="003303B1"/>
    <w:rsid w:val="0034487A"/>
    <w:rsid w:val="003521D0"/>
    <w:rsid w:val="00364D11"/>
    <w:rsid w:val="0037432A"/>
    <w:rsid w:val="003822E4"/>
    <w:rsid w:val="00384731"/>
    <w:rsid w:val="003D47EA"/>
    <w:rsid w:val="00407898"/>
    <w:rsid w:val="00430447"/>
    <w:rsid w:val="004444FE"/>
    <w:rsid w:val="00452C3C"/>
    <w:rsid w:val="00454754"/>
    <w:rsid w:val="00456534"/>
    <w:rsid w:val="00456D27"/>
    <w:rsid w:val="0045725F"/>
    <w:rsid w:val="00467752"/>
    <w:rsid w:val="00477189"/>
    <w:rsid w:val="00494BC4"/>
    <w:rsid w:val="004C61FB"/>
    <w:rsid w:val="004C7AAB"/>
    <w:rsid w:val="004D5BEE"/>
    <w:rsid w:val="004D6E59"/>
    <w:rsid w:val="004F6E59"/>
    <w:rsid w:val="00504C88"/>
    <w:rsid w:val="005205AE"/>
    <w:rsid w:val="00532D43"/>
    <w:rsid w:val="00562696"/>
    <w:rsid w:val="00570D1D"/>
    <w:rsid w:val="00581D6B"/>
    <w:rsid w:val="00592691"/>
    <w:rsid w:val="00592BE8"/>
    <w:rsid w:val="005A7089"/>
    <w:rsid w:val="005C41A3"/>
    <w:rsid w:val="006068F3"/>
    <w:rsid w:val="00606CB9"/>
    <w:rsid w:val="006133D2"/>
    <w:rsid w:val="00624B9B"/>
    <w:rsid w:val="00641208"/>
    <w:rsid w:val="0064620F"/>
    <w:rsid w:val="00647431"/>
    <w:rsid w:val="00647D5D"/>
    <w:rsid w:val="006558C2"/>
    <w:rsid w:val="00655A15"/>
    <w:rsid w:val="006759CD"/>
    <w:rsid w:val="00676232"/>
    <w:rsid w:val="00694E29"/>
    <w:rsid w:val="006C340C"/>
    <w:rsid w:val="006D0E63"/>
    <w:rsid w:val="006D5269"/>
    <w:rsid w:val="006E5165"/>
    <w:rsid w:val="00711A79"/>
    <w:rsid w:val="0071324B"/>
    <w:rsid w:val="00725016"/>
    <w:rsid w:val="00727682"/>
    <w:rsid w:val="00747101"/>
    <w:rsid w:val="00757456"/>
    <w:rsid w:val="00781E45"/>
    <w:rsid w:val="00796C77"/>
    <w:rsid w:val="00797004"/>
    <w:rsid w:val="007B5400"/>
    <w:rsid w:val="007E70AC"/>
    <w:rsid w:val="008312AB"/>
    <w:rsid w:val="00864960"/>
    <w:rsid w:val="00865B05"/>
    <w:rsid w:val="00877FA4"/>
    <w:rsid w:val="0088724F"/>
    <w:rsid w:val="0089025D"/>
    <w:rsid w:val="0089052F"/>
    <w:rsid w:val="008A4F18"/>
    <w:rsid w:val="008D653C"/>
    <w:rsid w:val="00914557"/>
    <w:rsid w:val="00914EC1"/>
    <w:rsid w:val="00915566"/>
    <w:rsid w:val="00927FEF"/>
    <w:rsid w:val="00944869"/>
    <w:rsid w:val="00960592"/>
    <w:rsid w:val="00970C4B"/>
    <w:rsid w:val="009737A3"/>
    <w:rsid w:val="0097540D"/>
    <w:rsid w:val="009907A5"/>
    <w:rsid w:val="009A0C42"/>
    <w:rsid w:val="009A5ACB"/>
    <w:rsid w:val="009B63DF"/>
    <w:rsid w:val="009D14C7"/>
    <w:rsid w:val="009E3419"/>
    <w:rsid w:val="009E5515"/>
    <w:rsid w:val="009E5C88"/>
    <w:rsid w:val="009F2958"/>
    <w:rsid w:val="009F79C8"/>
    <w:rsid w:val="00A001F8"/>
    <w:rsid w:val="00A031EA"/>
    <w:rsid w:val="00A25DD0"/>
    <w:rsid w:val="00A2694C"/>
    <w:rsid w:val="00A34C4E"/>
    <w:rsid w:val="00A87417"/>
    <w:rsid w:val="00A97041"/>
    <w:rsid w:val="00AA0716"/>
    <w:rsid w:val="00AB7996"/>
    <w:rsid w:val="00AC22EE"/>
    <w:rsid w:val="00AC41D4"/>
    <w:rsid w:val="00AC4BC8"/>
    <w:rsid w:val="00AD7578"/>
    <w:rsid w:val="00AE4500"/>
    <w:rsid w:val="00B34E7A"/>
    <w:rsid w:val="00B35C3A"/>
    <w:rsid w:val="00B40034"/>
    <w:rsid w:val="00B4659F"/>
    <w:rsid w:val="00B508D4"/>
    <w:rsid w:val="00B57B62"/>
    <w:rsid w:val="00B76788"/>
    <w:rsid w:val="00B76F6E"/>
    <w:rsid w:val="00B77CAD"/>
    <w:rsid w:val="00B82EC0"/>
    <w:rsid w:val="00B836E9"/>
    <w:rsid w:val="00B878F1"/>
    <w:rsid w:val="00BA06AC"/>
    <w:rsid w:val="00BB17F5"/>
    <w:rsid w:val="00BC725E"/>
    <w:rsid w:val="00BE3878"/>
    <w:rsid w:val="00BE76CE"/>
    <w:rsid w:val="00BF0E24"/>
    <w:rsid w:val="00C3013E"/>
    <w:rsid w:val="00C3058F"/>
    <w:rsid w:val="00C43A47"/>
    <w:rsid w:val="00C43CFC"/>
    <w:rsid w:val="00C81AA7"/>
    <w:rsid w:val="00CA4EDD"/>
    <w:rsid w:val="00CC252E"/>
    <w:rsid w:val="00CE0489"/>
    <w:rsid w:val="00CE0E37"/>
    <w:rsid w:val="00CE22A6"/>
    <w:rsid w:val="00D310F7"/>
    <w:rsid w:val="00D44AF2"/>
    <w:rsid w:val="00D51AE4"/>
    <w:rsid w:val="00D53DDC"/>
    <w:rsid w:val="00D552E8"/>
    <w:rsid w:val="00D82D16"/>
    <w:rsid w:val="00DB5660"/>
    <w:rsid w:val="00DB5A85"/>
    <w:rsid w:val="00DD412C"/>
    <w:rsid w:val="00DD7C47"/>
    <w:rsid w:val="00DD7E3E"/>
    <w:rsid w:val="00DE2EAE"/>
    <w:rsid w:val="00E23144"/>
    <w:rsid w:val="00E24079"/>
    <w:rsid w:val="00E35B2D"/>
    <w:rsid w:val="00E531A8"/>
    <w:rsid w:val="00E64E6B"/>
    <w:rsid w:val="00E655FD"/>
    <w:rsid w:val="00E81F69"/>
    <w:rsid w:val="00E83987"/>
    <w:rsid w:val="00E863BF"/>
    <w:rsid w:val="00E91C70"/>
    <w:rsid w:val="00E93F7B"/>
    <w:rsid w:val="00EB2B91"/>
    <w:rsid w:val="00ED023E"/>
    <w:rsid w:val="00ED587F"/>
    <w:rsid w:val="00EE0041"/>
    <w:rsid w:val="00EF4363"/>
    <w:rsid w:val="00F02444"/>
    <w:rsid w:val="00F252ED"/>
    <w:rsid w:val="00F25396"/>
    <w:rsid w:val="00F3263E"/>
    <w:rsid w:val="00F563C0"/>
    <w:rsid w:val="00F7235E"/>
    <w:rsid w:val="00F77E1F"/>
    <w:rsid w:val="00FA7B5B"/>
    <w:rsid w:val="00FB4443"/>
    <w:rsid w:val="00FB64E6"/>
    <w:rsid w:val="00FE0EA8"/>
    <w:rsid w:val="00FF5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BodyText">
    <w:name w:val="Body Text"/>
    <w:basedOn w:val="Normal"/>
    <w:link w:val="BodyTextChar"/>
    <w:rsid w:val="009E5515"/>
    <w:pPr>
      <w:spacing w:before="0" w:after="0" w:line="240" w:lineRule="auto"/>
      <w:jc w:val="left"/>
    </w:pPr>
    <w:rPr>
      <w:rFonts w:ascii="Arial" w:eastAsia="Times New Roman" w:hAnsi="Arial" w:cs="Arial"/>
      <w:szCs w:val="18"/>
      <w:lang w:bidi="ar-SA"/>
    </w:rPr>
  </w:style>
  <w:style w:type="character" w:customStyle="1" w:styleId="BodyTextChar">
    <w:name w:val="Body Text Char"/>
    <w:basedOn w:val="DefaultParagraphFont"/>
    <w:link w:val="BodyText"/>
    <w:rsid w:val="009E5515"/>
    <w:rPr>
      <w:rFonts w:ascii="Arial" w:eastAsia="Times New Roman" w:hAnsi="Arial" w:cs="Arial"/>
      <w:szCs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94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94C"/>
    <w:rPr>
      <w:rFonts w:ascii="Tahoma" w:hAnsi="Tahoma" w:cs="Tahoma"/>
      <w:sz w:val="16"/>
      <w:szCs w:val="16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BodyText">
    <w:name w:val="Body Text"/>
    <w:basedOn w:val="Normal"/>
    <w:link w:val="BodyTextChar"/>
    <w:rsid w:val="009E5515"/>
    <w:pPr>
      <w:spacing w:before="0" w:after="0" w:line="240" w:lineRule="auto"/>
      <w:jc w:val="left"/>
    </w:pPr>
    <w:rPr>
      <w:rFonts w:ascii="Arial" w:eastAsia="Times New Roman" w:hAnsi="Arial" w:cs="Arial"/>
      <w:szCs w:val="18"/>
      <w:lang w:bidi="ar-SA"/>
    </w:rPr>
  </w:style>
  <w:style w:type="character" w:customStyle="1" w:styleId="BodyTextChar">
    <w:name w:val="Body Text Char"/>
    <w:basedOn w:val="DefaultParagraphFont"/>
    <w:link w:val="BodyText"/>
    <w:rsid w:val="009E5515"/>
    <w:rPr>
      <w:rFonts w:ascii="Arial" w:eastAsia="Times New Roman" w:hAnsi="Arial" w:cs="Arial"/>
      <w:szCs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94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94C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it\AppData\Roaming\Microsoft\Templates\TP030002699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65475-8D01-4EA3-903F-E22A3D3229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A25B5F-5003-411D-AE36-E89E7BE69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TP030002699</Template>
  <TotalTime>100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Maurya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Kumar</dc:creator>
  <cp:lastModifiedBy>rajeev</cp:lastModifiedBy>
  <cp:revision>13</cp:revision>
  <dcterms:created xsi:type="dcterms:W3CDTF">2016-06-08T06:24:00Z</dcterms:created>
  <dcterms:modified xsi:type="dcterms:W3CDTF">2016-06-08T08:08:00Z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TC300026999990</vt:lpwstr>
  </property>
</Properties>
</file>