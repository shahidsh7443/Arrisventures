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449"/>
        <w:gridCol w:w="5321"/>
        <w:gridCol w:w="2717"/>
      </w:tblGrid>
      <w:tr w:rsidR="00A5002C" w:rsidTr="00C34B54">
        <w:trPr>
          <w:trHeight w:val="37"/>
        </w:trPr>
        <w:sdt>
          <w:sdtPr>
            <w:rPr>
              <w:color w:val="auto"/>
            </w:rPr>
            <w:alias w:val="Author"/>
            <w:id w:val="91148862"/>
            <w:placeholder>
              <w:docPart w:val="865BCC9CF60448BE8B2EF17CE389DB90"/>
            </w:placeholder>
            <w:dataBinding w:prefixMappings="xmlns:ns0='http://schemas.openxmlformats.org/package/2006/metadata/core-properties' xmlns:ns1='http://purl.org/dc/elements/1.1/'" w:xpath="/ns0:coreProperties[1]/ns1:creator[1]" w:storeItemID="{6C3C8BC8-F283-45AE-878A-BAB7291924A1}"/>
            <w:text/>
          </w:sdtPr>
          <w:sdtEndPr/>
          <w:sdtContent>
            <w:tc>
              <w:tcPr>
                <w:tcW w:w="8487" w:type="dxa"/>
                <w:gridSpan w:val="3"/>
                <w:vAlign w:val="bottom"/>
              </w:tcPr>
              <w:p w:rsidR="00A5002C" w:rsidRPr="00712DE9" w:rsidRDefault="00726B9C">
                <w:pPr>
                  <w:pStyle w:val="YourName"/>
                  <w:rPr>
                    <w:color w:val="auto"/>
                  </w:rPr>
                </w:pPr>
                <w:r w:rsidRPr="00712DE9">
                  <w:rPr>
                    <w:color w:val="auto"/>
                  </w:rPr>
                  <w:t>ramya</w:t>
                </w:r>
                <w:r w:rsidR="0016384C">
                  <w:rPr>
                    <w:color w:val="auto"/>
                  </w:rPr>
                  <w:t xml:space="preserve"> BS</w:t>
                </w:r>
              </w:p>
            </w:tc>
          </w:sdtContent>
        </w:sdt>
      </w:tr>
      <w:tr w:rsidR="00A5002C" w:rsidTr="00C34B54">
        <w:trPr>
          <w:trHeight w:val="64"/>
        </w:trPr>
        <w:tc>
          <w:tcPr>
            <w:tcW w:w="449" w:type="dxa"/>
          </w:tcPr>
          <w:p w:rsidR="00A5002C" w:rsidRPr="00712DE9" w:rsidRDefault="00A5002C"/>
        </w:tc>
        <w:tc>
          <w:tcPr>
            <w:tcW w:w="8038" w:type="dxa"/>
            <w:gridSpan w:val="2"/>
          </w:tcPr>
          <w:p w:rsidR="00A5002C" w:rsidRPr="00712DE9" w:rsidRDefault="00726B9C" w:rsidP="00726B9C">
            <w:pPr>
              <w:pStyle w:val="PersonalInformation"/>
              <w:rPr>
                <w:color w:val="auto"/>
              </w:rPr>
            </w:pPr>
            <w:r w:rsidRPr="00712DE9">
              <w:rPr>
                <w:color w:val="auto"/>
              </w:rPr>
              <w:t>#32, 3</w:t>
            </w:r>
            <w:r w:rsidRPr="00712DE9">
              <w:rPr>
                <w:color w:val="auto"/>
                <w:vertAlign w:val="superscript"/>
              </w:rPr>
              <w:t>rd</w:t>
            </w:r>
            <w:r w:rsidRPr="00712DE9">
              <w:rPr>
                <w:color w:val="auto"/>
              </w:rPr>
              <w:t xml:space="preserve"> A cross </w:t>
            </w:r>
            <w:proofErr w:type="spellStart"/>
            <w:r w:rsidRPr="00712DE9">
              <w:rPr>
                <w:color w:val="auto"/>
              </w:rPr>
              <w:t>Maruthi</w:t>
            </w:r>
            <w:proofErr w:type="spellEnd"/>
            <w:r w:rsidRPr="00712DE9">
              <w:rPr>
                <w:color w:val="auto"/>
              </w:rPr>
              <w:t xml:space="preserve"> Layout </w:t>
            </w:r>
            <w:proofErr w:type="spellStart"/>
            <w:r w:rsidRPr="00712DE9">
              <w:rPr>
                <w:color w:val="auto"/>
              </w:rPr>
              <w:t>Dasarahalli</w:t>
            </w:r>
            <w:proofErr w:type="spellEnd"/>
            <w:r w:rsidRPr="00712DE9">
              <w:rPr>
                <w:color w:val="auto"/>
              </w:rPr>
              <w:t xml:space="preserve"> Village </w:t>
            </w:r>
            <w:proofErr w:type="spellStart"/>
            <w:r w:rsidRPr="00712DE9">
              <w:rPr>
                <w:color w:val="auto"/>
              </w:rPr>
              <w:t>Hebbal</w:t>
            </w:r>
            <w:proofErr w:type="spellEnd"/>
            <w:r w:rsidRPr="00712DE9">
              <w:rPr>
                <w:color w:val="auto"/>
              </w:rPr>
              <w:t xml:space="preserve"> Post</w:t>
            </w:r>
            <w:r w:rsidR="00BD45CB" w:rsidRPr="00712DE9">
              <w:rPr>
                <w:color w:val="auto"/>
              </w:rPr>
              <w:t xml:space="preserve">  |  </w:t>
            </w:r>
            <w:r w:rsidRPr="00712DE9">
              <w:rPr>
                <w:color w:val="auto"/>
              </w:rPr>
              <w:t>Bangalore 560024</w:t>
            </w:r>
            <w:r w:rsidR="00BD45CB" w:rsidRPr="00712DE9">
              <w:rPr>
                <w:color w:val="auto"/>
              </w:rPr>
              <w:t xml:space="preserve">  |  </w:t>
            </w:r>
            <w:r w:rsidRPr="00712DE9">
              <w:rPr>
                <w:color w:val="auto"/>
              </w:rPr>
              <w:t>+919986508568</w:t>
            </w:r>
            <w:r w:rsidR="00BD45CB" w:rsidRPr="00712DE9">
              <w:rPr>
                <w:color w:val="auto"/>
              </w:rPr>
              <w:t xml:space="preserve">  |  </w:t>
            </w:r>
            <w:r w:rsidRPr="00712DE9">
              <w:rPr>
                <w:color w:val="auto"/>
              </w:rPr>
              <w:t>ramyagem17@gmail.com</w:t>
            </w:r>
          </w:p>
        </w:tc>
      </w:tr>
      <w:tr w:rsidR="00A5002C" w:rsidTr="00C34B54">
        <w:trPr>
          <w:trHeight w:val="590"/>
        </w:trPr>
        <w:tc>
          <w:tcPr>
            <w:tcW w:w="8487" w:type="dxa"/>
            <w:gridSpan w:val="3"/>
          </w:tcPr>
          <w:p w:rsidR="00A5002C" w:rsidRDefault="00A5002C">
            <w:pPr>
              <w:pStyle w:val="PersonalInformation"/>
            </w:pPr>
          </w:p>
        </w:tc>
      </w:tr>
      <w:tr w:rsidR="00A5002C" w:rsidTr="00C34B54">
        <w:trPr>
          <w:trHeight w:val="105"/>
        </w:trPr>
        <w:tc>
          <w:tcPr>
            <w:tcW w:w="8487" w:type="dxa"/>
            <w:gridSpan w:val="3"/>
            <w:vAlign w:val="center"/>
          </w:tcPr>
          <w:p w:rsidR="00A5002C" w:rsidRPr="00C34B54" w:rsidRDefault="00BD45CB">
            <w:pPr>
              <w:pStyle w:val="SectionHeading"/>
              <w:rPr>
                <w:sz w:val="18"/>
                <w:szCs w:val="18"/>
              </w:rPr>
            </w:pPr>
            <w:r w:rsidRPr="00C34B54">
              <w:rPr>
                <w:sz w:val="18"/>
                <w:szCs w:val="18"/>
              </w:rPr>
              <w:t>Objective</w:t>
            </w:r>
          </w:p>
        </w:tc>
      </w:tr>
      <w:tr w:rsidR="00A5002C" w:rsidTr="00C34B54">
        <w:trPr>
          <w:trHeight w:val="105"/>
        </w:trPr>
        <w:tc>
          <w:tcPr>
            <w:tcW w:w="8487" w:type="dxa"/>
            <w:gridSpan w:val="3"/>
            <w:tcMar>
              <w:bottom w:w="259" w:type="dxa"/>
            </w:tcMar>
          </w:tcPr>
          <w:p w:rsidR="00A5002C" w:rsidRPr="00C34B54" w:rsidRDefault="00726B9C" w:rsidP="00B41F30">
            <w:pPr>
              <w:pStyle w:val="Copy"/>
              <w:rPr>
                <w:sz w:val="18"/>
                <w:szCs w:val="18"/>
              </w:rPr>
            </w:pPr>
            <w:r w:rsidRPr="00C34B54">
              <w:rPr>
                <w:sz w:val="18"/>
                <w:szCs w:val="18"/>
              </w:rPr>
              <w:t>Looking forward to work in a premier organization which gives me ample opportunities to apply my skills, to grow and contribute in the most effective manner by being a key and an effective team player.</w:t>
            </w:r>
          </w:p>
        </w:tc>
      </w:tr>
      <w:tr w:rsidR="00A5002C" w:rsidTr="00C34B54">
        <w:trPr>
          <w:trHeight w:val="105"/>
        </w:trPr>
        <w:tc>
          <w:tcPr>
            <w:tcW w:w="8487" w:type="dxa"/>
            <w:gridSpan w:val="3"/>
          </w:tcPr>
          <w:p w:rsidR="00A5002C" w:rsidRPr="00C34B54" w:rsidRDefault="00BD45CB">
            <w:pPr>
              <w:pStyle w:val="SectionHeading"/>
              <w:rPr>
                <w:sz w:val="18"/>
                <w:szCs w:val="18"/>
              </w:rPr>
            </w:pPr>
            <w:r w:rsidRPr="00C34B54">
              <w:rPr>
                <w:sz w:val="18"/>
                <w:szCs w:val="18"/>
              </w:rPr>
              <w:t>Skills Profile</w:t>
            </w:r>
          </w:p>
        </w:tc>
      </w:tr>
      <w:tr w:rsidR="00A5002C" w:rsidTr="00C34B54">
        <w:trPr>
          <w:trHeight w:val="105"/>
        </w:trPr>
        <w:tc>
          <w:tcPr>
            <w:tcW w:w="8487" w:type="dxa"/>
            <w:gridSpan w:val="3"/>
            <w:tcMar>
              <w:bottom w:w="259" w:type="dxa"/>
            </w:tcMar>
          </w:tcPr>
          <w:p w:rsidR="00712A16" w:rsidRPr="00C34B54" w:rsidRDefault="00712A16" w:rsidP="00712A16">
            <w:pPr>
              <w:pStyle w:val="ListParagraph"/>
              <w:rPr>
                <w:sz w:val="18"/>
                <w:szCs w:val="18"/>
              </w:rPr>
            </w:pPr>
            <w:r w:rsidRPr="00C34B54">
              <w:rPr>
                <w:sz w:val="18"/>
                <w:szCs w:val="18"/>
              </w:rPr>
              <w:t xml:space="preserve">Strong record of delivering superior performances consistently throughout the career span. Capable of building </w:t>
            </w:r>
            <w:r w:rsidR="00310E47" w:rsidRPr="00C34B54">
              <w:rPr>
                <w:sz w:val="18"/>
                <w:szCs w:val="18"/>
              </w:rPr>
              <w:t>cohesive and committed teams and</w:t>
            </w:r>
            <w:r w:rsidRPr="00C34B54">
              <w:rPr>
                <w:sz w:val="18"/>
                <w:szCs w:val="18"/>
              </w:rPr>
              <w:t xml:space="preserve"> driving their efforts to maximize overall productivity.</w:t>
            </w:r>
          </w:p>
          <w:p w:rsidR="00712A16" w:rsidRPr="00C34B54" w:rsidRDefault="00712A16" w:rsidP="00712A16">
            <w:pPr>
              <w:pStyle w:val="ListParagraph"/>
              <w:rPr>
                <w:sz w:val="18"/>
                <w:szCs w:val="18"/>
              </w:rPr>
            </w:pPr>
            <w:r w:rsidRPr="00C34B54">
              <w:rPr>
                <w:sz w:val="18"/>
                <w:szCs w:val="18"/>
              </w:rPr>
              <w:t>Team Player with unsurpassed analytical skills, energy-driven motivator &amp; optimistic individual with immense zeal and enthusiasm to accept and meet challenges in the competitive environment.</w:t>
            </w:r>
          </w:p>
          <w:p w:rsidR="00712A16" w:rsidRPr="00C34B54" w:rsidRDefault="00712A16" w:rsidP="00712A16">
            <w:pPr>
              <w:pStyle w:val="ListParagraph"/>
              <w:rPr>
                <w:sz w:val="18"/>
                <w:szCs w:val="18"/>
              </w:rPr>
            </w:pPr>
            <w:r w:rsidRPr="00C34B54">
              <w:rPr>
                <w:sz w:val="18"/>
                <w:szCs w:val="18"/>
              </w:rPr>
              <w:t xml:space="preserve">Innate ability </w:t>
            </w:r>
            <w:r w:rsidR="00310E47" w:rsidRPr="00C34B54">
              <w:rPr>
                <w:sz w:val="18"/>
                <w:szCs w:val="18"/>
              </w:rPr>
              <w:t>to handle multiple functions and activities in high</w:t>
            </w:r>
            <w:r w:rsidRPr="00C34B54">
              <w:rPr>
                <w:sz w:val="18"/>
                <w:szCs w:val="18"/>
              </w:rPr>
              <w:t xml:space="preserve"> pressure environments with tight deadlines.</w:t>
            </w:r>
          </w:p>
          <w:p w:rsidR="00712A16" w:rsidRPr="00C34B54" w:rsidRDefault="00712A16" w:rsidP="00712A16">
            <w:pPr>
              <w:pStyle w:val="ListParagraph"/>
              <w:rPr>
                <w:sz w:val="18"/>
                <w:szCs w:val="18"/>
              </w:rPr>
            </w:pPr>
            <w:r w:rsidRPr="00C34B54">
              <w:rPr>
                <w:sz w:val="18"/>
                <w:szCs w:val="18"/>
              </w:rPr>
              <w:t xml:space="preserve">Experience in handling Strategic Management, </w:t>
            </w:r>
            <w:r w:rsidR="00310E47" w:rsidRPr="00C34B54">
              <w:rPr>
                <w:sz w:val="18"/>
                <w:szCs w:val="18"/>
              </w:rPr>
              <w:t xml:space="preserve">Operations Management, </w:t>
            </w:r>
            <w:r w:rsidRPr="00C34B54">
              <w:rPr>
                <w:sz w:val="18"/>
                <w:szCs w:val="18"/>
              </w:rPr>
              <w:t xml:space="preserve">and MIS Reports, Process Development </w:t>
            </w:r>
            <w:r w:rsidR="00310E47" w:rsidRPr="00C34B54">
              <w:rPr>
                <w:sz w:val="18"/>
                <w:szCs w:val="18"/>
              </w:rPr>
              <w:t>&amp; Backend Operations activities</w:t>
            </w:r>
            <w:r w:rsidRPr="00C34B54">
              <w:rPr>
                <w:sz w:val="18"/>
                <w:szCs w:val="18"/>
              </w:rPr>
              <w:t xml:space="preserve"> in the cost-efficient manner with the unwavering quality standards.</w:t>
            </w:r>
          </w:p>
          <w:p w:rsidR="00FC4A3B" w:rsidRDefault="00712A16" w:rsidP="00310E47">
            <w:pPr>
              <w:pStyle w:val="ListParagraph"/>
            </w:pPr>
            <w:r w:rsidRPr="00C34B54">
              <w:rPr>
                <w:sz w:val="18"/>
                <w:szCs w:val="18"/>
              </w:rPr>
              <w:t xml:space="preserve">Focused and hardworking, </w:t>
            </w:r>
            <w:r w:rsidR="00310E47" w:rsidRPr="00C34B54">
              <w:rPr>
                <w:sz w:val="18"/>
                <w:szCs w:val="18"/>
              </w:rPr>
              <w:t>self-motivated</w:t>
            </w:r>
            <w:r w:rsidRPr="00C34B54">
              <w:rPr>
                <w:sz w:val="18"/>
                <w:szCs w:val="18"/>
              </w:rPr>
              <w:t xml:space="preserve"> and team oriented; willing to go the extra mi</w:t>
            </w:r>
            <w:r w:rsidR="00310E47" w:rsidRPr="00C34B54">
              <w:rPr>
                <w:sz w:val="18"/>
                <w:szCs w:val="18"/>
              </w:rPr>
              <w:t xml:space="preserve">le, effective team player with excellent communication </w:t>
            </w:r>
            <w:r w:rsidRPr="00C34B54">
              <w:rPr>
                <w:sz w:val="18"/>
                <w:szCs w:val="18"/>
              </w:rPr>
              <w:t>and inter-personal skills.</w:t>
            </w:r>
          </w:p>
        </w:tc>
      </w:tr>
      <w:tr w:rsidR="00A5002C" w:rsidTr="00C34B54">
        <w:trPr>
          <w:trHeight w:val="105"/>
        </w:trPr>
        <w:tc>
          <w:tcPr>
            <w:tcW w:w="8487" w:type="dxa"/>
            <w:gridSpan w:val="3"/>
            <w:vAlign w:val="center"/>
          </w:tcPr>
          <w:p w:rsidR="00A5002C" w:rsidRPr="00C34B54" w:rsidRDefault="00BD45CB">
            <w:pPr>
              <w:pStyle w:val="SectionHeading"/>
              <w:rPr>
                <w:sz w:val="18"/>
                <w:szCs w:val="18"/>
              </w:rPr>
            </w:pPr>
            <w:r w:rsidRPr="00C34B54">
              <w:rPr>
                <w:sz w:val="18"/>
                <w:szCs w:val="18"/>
              </w:rPr>
              <w:t>Employment History</w:t>
            </w:r>
          </w:p>
        </w:tc>
      </w:tr>
      <w:tr w:rsidR="00A5002C" w:rsidTr="00C34B54">
        <w:trPr>
          <w:trHeight w:val="105"/>
        </w:trPr>
        <w:tc>
          <w:tcPr>
            <w:tcW w:w="5770" w:type="dxa"/>
            <w:gridSpan w:val="2"/>
          </w:tcPr>
          <w:p w:rsidR="00A5002C" w:rsidRDefault="00A74551">
            <w:pPr>
              <w:pStyle w:val="Bold"/>
            </w:pPr>
            <w:r w:rsidRPr="00A74551">
              <w:t>Senior Data Analyst</w:t>
            </w:r>
            <w:r w:rsidR="00CF4307">
              <w:t xml:space="preserve">, Zyme Solutions </w:t>
            </w:r>
            <w:proofErr w:type="spellStart"/>
            <w:r w:rsidR="00CF4307">
              <w:t>Pvt</w:t>
            </w:r>
            <w:proofErr w:type="spellEnd"/>
            <w:r w:rsidR="00CF4307">
              <w:t xml:space="preserve"> Ltd</w:t>
            </w:r>
          </w:p>
        </w:tc>
        <w:tc>
          <w:tcPr>
            <w:tcW w:w="2717" w:type="dxa"/>
          </w:tcPr>
          <w:p w:rsidR="00A5002C" w:rsidRDefault="007D03E6" w:rsidP="00CF4307">
            <w:pPr>
              <w:pStyle w:val="Dates"/>
            </w:pPr>
            <w:sdt>
              <w:sdtPr>
                <w:id w:val="270558851"/>
                <w:placeholder>
                  <w:docPart w:val="CE5D01AAE1A34BCBA2BFA2779A4E0855"/>
                </w:placeholder>
                <w:date w:fullDate="2006-02-01T00:00:00Z">
                  <w:dateFormat w:val="M/d/yyyy"/>
                  <w:lid w:val="en-US"/>
                  <w:storeMappedDataAs w:val="dateTime"/>
                  <w:calendar w:val="gregorian"/>
                </w:date>
              </w:sdtPr>
              <w:sdtEndPr/>
              <w:sdtContent>
                <w:r w:rsidR="00FC4A3B">
                  <w:t>2/1/2006</w:t>
                </w:r>
              </w:sdtContent>
            </w:sdt>
            <w:r w:rsidR="00BD45CB">
              <w:t xml:space="preserve"> — </w:t>
            </w:r>
            <w:sdt>
              <w:sdtPr>
                <w:id w:val="270558854"/>
                <w:placeholder>
                  <w:docPart w:val="29A366BCDB2F4A8F9356504ADD7C54BD"/>
                </w:placeholder>
                <w:date>
                  <w:dateFormat w:val="M/d/yyyy"/>
                  <w:lid w:val="en-US"/>
                  <w:storeMappedDataAs w:val="dateTime"/>
                  <w:calendar w:val="gregorian"/>
                </w:date>
              </w:sdtPr>
              <w:sdtEndPr/>
              <w:sdtContent>
                <w:r w:rsidR="00A74551">
                  <w:t>Till Date</w:t>
                </w:r>
              </w:sdtContent>
            </w:sdt>
          </w:p>
        </w:tc>
      </w:tr>
      <w:tr w:rsidR="00A5002C" w:rsidTr="00C34B54">
        <w:trPr>
          <w:trHeight w:val="105"/>
        </w:trPr>
        <w:tc>
          <w:tcPr>
            <w:tcW w:w="8487" w:type="dxa"/>
            <w:gridSpan w:val="3"/>
            <w:tcMar>
              <w:bottom w:w="115" w:type="dxa"/>
            </w:tcMar>
          </w:tcPr>
          <w:sdt>
            <w:sdtPr>
              <w:id w:val="737166375"/>
              <w:placeholder>
                <w:docPart w:val="0C33EDC207274C659B12184D5E9B58A3"/>
              </w:placeholder>
            </w:sdtPr>
            <w:sdtEndPr/>
            <w:sdtContent>
              <w:p w:rsidR="00A5002C" w:rsidRDefault="00A74551">
                <w:pPr>
                  <w:pStyle w:val="Italics"/>
                </w:pPr>
                <w:r>
                  <w:t>Bangalore</w:t>
                </w:r>
              </w:p>
            </w:sdtContent>
          </w:sdt>
          <w:p w:rsidR="00A74551" w:rsidRPr="00C34B54" w:rsidRDefault="00A74551" w:rsidP="00712A16">
            <w:pPr>
              <w:ind w:left="360"/>
              <w:rPr>
                <w:sz w:val="18"/>
                <w:szCs w:val="18"/>
              </w:rPr>
            </w:pPr>
            <w:r w:rsidRPr="00C34B54">
              <w:rPr>
                <w:sz w:val="18"/>
                <w:szCs w:val="18"/>
              </w:rPr>
              <w:t xml:space="preserve">Cleansing and analyzing data which is related to supply channels, so that the company can use that clean data to provide proper solution to its clients, wherein the data will be helpful for </w:t>
            </w:r>
            <w:r w:rsidR="00C34B54" w:rsidRPr="00C34B54">
              <w:rPr>
                <w:sz w:val="18"/>
                <w:szCs w:val="18"/>
              </w:rPr>
              <w:t>clients’</w:t>
            </w:r>
            <w:r w:rsidRPr="00C34B54">
              <w:rPr>
                <w:sz w:val="18"/>
                <w:szCs w:val="18"/>
              </w:rPr>
              <w:t xml:space="preserve"> downstream activities like payments, etc. </w:t>
            </w:r>
            <w:r w:rsidR="00712A16" w:rsidRPr="00C34B54">
              <w:rPr>
                <w:sz w:val="18"/>
                <w:szCs w:val="18"/>
              </w:rPr>
              <w:t>W</w:t>
            </w:r>
            <w:r w:rsidRPr="00C34B54">
              <w:rPr>
                <w:sz w:val="18"/>
                <w:szCs w:val="18"/>
              </w:rPr>
              <w:t>orked on automation of various activities involved in channel data processing. Automated solutions are aimed at easing analyst’s job, reducing manual errors and enabling faster delivery. Very much successful in performing my role in Zyme Solutions.</w:t>
            </w:r>
          </w:p>
          <w:p w:rsidR="00712A16" w:rsidRPr="00C34B54" w:rsidRDefault="00712A16" w:rsidP="00712A16">
            <w:pPr>
              <w:ind w:left="360"/>
              <w:rPr>
                <w:sz w:val="18"/>
                <w:szCs w:val="18"/>
              </w:rPr>
            </w:pPr>
          </w:p>
          <w:p w:rsidR="00A74551" w:rsidRPr="00C34B54" w:rsidRDefault="00A74551" w:rsidP="00FC4A3B">
            <w:pPr>
              <w:pStyle w:val="ListParagraph"/>
              <w:numPr>
                <w:ilvl w:val="0"/>
                <w:numId w:val="0"/>
              </w:numPr>
              <w:ind w:left="360"/>
              <w:rPr>
                <w:sz w:val="18"/>
                <w:szCs w:val="18"/>
              </w:rPr>
            </w:pPr>
            <w:r w:rsidRPr="00C34B54">
              <w:rPr>
                <w:sz w:val="18"/>
                <w:szCs w:val="18"/>
              </w:rPr>
              <w:t>Responsibilities:</w:t>
            </w:r>
          </w:p>
          <w:p w:rsidR="00853F31" w:rsidRPr="007D03E6" w:rsidRDefault="007D03E6" w:rsidP="007D03E6">
            <w:pPr>
              <w:pStyle w:val="ListParagraph"/>
              <w:rPr>
                <w:sz w:val="18"/>
                <w:szCs w:val="18"/>
              </w:rPr>
            </w:pPr>
            <w:r w:rsidRPr="007D03E6">
              <w:rPr>
                <w:sz w:val="18"/>
                <w:szCs w:val="18"/>
              </w:rPr>
              <w:t xml:space="preserve">Coaching, mentoring and training </w:t>
            </w:r>
            <w:r w:rsidR="00712A16" w:rsidRPr="007D03E6">
              <w:rPr>
                <w:sz w:val="18"/>
                <w:szCs w:val="18"/>
              </w:rPr>
              <w:t>peers</w:t>
            </w:r>
            <w:r w:rsidR="00EE5A11" w:rsidRPr="007D03E6">
              <w:rPr>
                <w:sz w:val="18"/>
                <w:szCs w:val="18"/>
              </w:rPr>
              <w:t xml:space="preserve"> to help improve their efficiency, knowledge &amp; performance to maintain quality work standards.   </w:t>
            </w:r>
          </w:p>
          <w:p w:rsidR="00A74551" w:rsidRPr="007D03E6" w:rsidRDefault="00A74551" w:rsidP="007D03E6">
            <w:pPr>
              <w:pStyle w:val="ListParagraph"/>
              <w:rPr>
                <w:sz w:val="18"/>
                <w:szCs w:val="18"/>
              </w:rPr>
            </w:pPr>
            <w:r w:rsidRPr="007D03E6">
              <w:rPr>
                <w:sz w:val="18"/>
                <w:szCs w:val="18"/>
              </w:rPr>
              <w:t>Ensuring flawless delivery, driving internal automation and process optimization.</w:t>
            </w:r>
          </w:p>
          <w:p w:rsidR="00A74551" w:rsidRPr="007D03E6" w:rsidRDefault="00A74551" w:rsidP="007D03E6">
            <w:pPr>
              <w:pStyle w:val="ListParagraph"/>
              <w:rPr>
                <w:sz w:val="18"/>
                <w:szCs w:val="18"/>
              </w:rPr>
            </w:pPr>
            <w:r w:rsidRPr="007D03E6">
              <w:rPr>
                <w:sz w:val="18"/>
                <w:szCs w:val="18"/>
              </w:rPr>
              <w:t>Leading the operations reviews, understanding client issues, future expansion plans and meeting with cross functional groups within the client team.</w:t>
            </w:r>
          </w:p>
          <w:p w:rsidR="00A74551" w:rsidRPr="007D03E6" w:rsidRDefault="00A74551" w:rsidP="007D03E6">
            <w:pPr>
              <w:pStyle w:val="ListParagraph"/>
              <w:rPr>
                <w:sz w:val="18"/>
                <w:szCs w:val="18"/>
              </w:rPr>
            </w:pPr>
            <w:r w:rsidRPr="007D03E6">
              <w:rPr>
                <w:sz w:val="18"/>
                <w:szCs w:val="18"/>
              </w:rPr>
              <w:t>Identifying and expanding current services and identifying additional service opportunities for existing clients.</w:t>
            </w:r>
          </w:p>
          <w:p w:rsidR="00A74551" w:rsidRPr="007D03E6" w:rsidRDefault="00A74551" w:rsidP="007D03E6">
            <w:pPr>
              <w:pStyle w:val="ListParagraph"/>
              <w:rPr>
                <w:sz w:val="18"/>
                <w:szCs w:val="18"/>
              </w:rPr>
            </w:pPr>
            <w:r w:rsidRPr="007D03E6">
              <w:rPr>
                <w:sz w:val="18"/>
                <w:szCs w:val="18"/>
              </w:rPr>
              <w:t xml:space="preserve">Design, develop and implement jobs and transformation based on the requirements using </w:t>
            </w:r>
            <w:proofErr w:type="spellStart"/>
            <w:r w:rsidRPr="007D03E6">
              <w:rPr>
                <w:sz w:val="18"/>
                <w:szCs w:val="18"/>
              </w:rPr>
              <w:t>Pentaho</w:t>
            </w:r>
            <w:proofErr w:type="spellEnd"/>
            <w:r w:rsidRPr="007D03E6">
              <w:rPr>
                <w:sz w:val="18"/>
                <w:szCs w:val="18"/>
              </w:rPr>
              <w:t xml:space="preserve"> ETL Tool.</w:t>
            </w:r>
          </w:p>
          <w:p w:rsidR="00A74551" w:rsidRPr="007D03E6" w:rsidRDefault="00A74551" w:rsidP="007D03E6">
            <w:pPr>
              <w:pStyle w:val="ListParagraph"/>
              <w:rPr>
                <w:sz w:val="18"/>
                <w:szCs w:val="18"/>
              </w:rPr>
            </w:pPr>
            <w:r w:rsidRPr="007D03E6">
              <w:rPr>
                <w:sz w:val="18"/>
                <w:szCs w:val="18"/>
              </w:rPr>
              <w:t>Train the team to use the new updates in the existing product and new product launched.</w:t>
            </w:r>
          </w:p>
          <w:p w:rsidR="00A74551" w:rsidRPr="007D03E6" w:rsidRDefault="00A74551" w:rsidP="007D03E6">
            <w:pPr>
              <w:pStyle w:val="ListParagraph"/>
              <w:rPr>
                <w:sz w:val="18"/>
                <w:szCs w:val="18"/>
              </w:rPr>
            </w:pPr>
            <w:r w:rsidRPr="007D03E6">
              <w:rPr>
                <w:sz w:val="18"/>
                <w:szCs w:val="18"/>
              </w:rPr>
              <w:t>Responsible for preparing the implementation document for the projects.</w:t>
            </w:r>
          </w:p>
          <w:p w:rsidR="00A74551" w:rsidRPr="007D03E6" w:rsidRDefault="00A74551" w:rsidP="007D03E6">
            <w:pPr>
              <w:pStyle w:val="ListParagraph"/>
              <w:rPr>
                <w:sz w:val="18"/>
                <w:szCs w:val="18"/>
              </w:rPr>
            </w:pPr>
            <w:r w:rsidRPr="007D03E6">
              <w:rPr>
                <w:sz w:val="18"/>
                <w:szCs w:val="18"/>
              </w:rPr>
              <w:t>Responsible for updating Partner data in Salesforce.com using the Apex Data Loader.</w:t>
            </w:r>
          </w:p>
          <w:p w:rsidR="00A74551" w:rsidRPr="007D03E6" w:rsidRDefault="00A74551" w:rsidP="007D03E6">
            <w:pPr>
              <w:pStyle w:val="ListParagraph"/>
              <w:rPr>
                <w:sz w:val="18"/>
                <w:szCs w:val="18"/>
              </w:rPr>
            </w:pPr>
            <w:r w:rsidRPr="007D03E6">
              <w:rPr>
                <w:sz w:val="18"/>
                <w:szCs w:val="18"/>
              </w:rPr>
              <w:lastRenderedPageBreak/>
              <w:t>Interaction with the internal teams such as Product Management, Solutions Delivery and Engineering groups to take the identified opportunity to the delivery stage.</w:t>
            </w:r>
          </w:p>
          <w:p w:rsidR="00A74551" w:rsidRPr="007D03E6" w:rsidRDefault="00A74551" w:rsidP="007D03E6">
            <w:pPr>
              <w:pStyle w:val="ListParagraph"/>
              <w:rPr>
                <w:sz w:val="18"/>
                <w:szCs w:val="18"/>
              </w:rPr>
            </w:pPr>
            <w:r w:rsidRPr="007D03E6">
              <w:rPr>
                <w:sz w:val="18"/>
                <w:szCs w:val="18"/>
              </w:rPr>
              <w:t>Interacted with different client groups at different levels to ensure that daily delivery exceeds client expectations.</w:t>
            </w:r>
          </w:p>
          <w:p w:rsidR="00A5002C" w:rsidRPr="007D03E6" w:rsidRDefault="00A74551" w:rsidP="007D03E6">
            <w:pPr>
              <w:pStyle w:val="ListParagraph"/>
              <w:rPr>
                <w:sz w:val="18"/>
                <w:szCs w:val="18"/>
              </w:rPr>
            </w:pPr>
            <w:r w:rsidRPr="007D03E6">
              <w:rPr>
                <w:sz w:val="18"/>
                <w:szCs w:val="18"/>
              </w:rPr>
              <w:t xml:space="preserve">Ensure completion of day to day </w:t>
            </w:r>
            <w:proofErr w:type="spellStart"/>
            <w:r w:rsidRPr="007D03E6">
              <w:rPr>
                <w:sz w:val="18"/>
                <w:szCs w:val="18"/>
              </w:rPr>
              <w:t>Adhoc</w:t>
            </w:r>
            <w:proofErr w:type="spellEnd"/>
            <w:r w:rsidRPr="007D03E6">
              <w:rPr>
                <w:sz w:val="18"/>
                <w:szCs w:val="18"/>
              </w:rPr>
              <w:t xml:space="preserve"> requests by the clients with 100% accuracy</w:t>
            </w:r>
            <w:r w:rsidR="00310E47" w:rsidRPr="007D03E6">
              <w:rPr>
                <w:sz w:val="18"/>
                <w:szCs w:val="18"/>
              </w:rPr>
              <w:t>.</w:t>
            </w:r>
          </w:p>
          <w:p w:rsidR="007D03E6" w:rsidRPr="007D03E6" w:rsidRDefault="007D03E6" w:rsidP="007D03E6">
            <w:pPr>
              <w:pStyle w:val="ListParagraph"/>
              <w:rPr>
                <w:sz w:val="18"/>
                <w:szCs w:val="18"/>
              </w:rPr>
            </w:pPr>
            <w:r w:rsidRPr="007D03E6">
              <w:rPr>
                <w:sz w:val="18"/>
                <w:szCs w:val="18"/>
              </w:rPr>
              <w:t>Resolving queries related to identification of partners and resellers on POS transactions for internal and external customers.</w:t>
            </w:r>
          </w:p>
          <w:p w:rsidR="007D03E6" w:rsidRPr="007D03E6" w:rsidRDefault="007D03E6" w:rsidP="007D03E6">
            <w:pPr>
              <w:pStyle w:val="ListParagraph"/>
              <w:rPr>
                <w:sz w:val="18"/>
                <w:szCs w:val="18"/>
              </w:rPr>
            </w:pPr>
            <w:r w:rsidRPr="007D03E6">
              <w:rPr>
                <w:sz w:val="18"/>
                <w:szCs w:val="18"/>
              </w:rPr>
              <w:t>Contribution towards modification of thresholds regarding match rates through analyzing the historical and revised match rates.</w:t>
            </w:r>
          </w:p>
          <w:p w:rsidR="007D03E6" w:rsidRPr="007D03E6" w:rsidRDefault="007D03E6" w:rsidP="007D03E6">
            <w:pPr>
              <w:pStyle w:val="ListParagraph"/>
              <w:rPr>
                <w:sz w:val="18"/>
                <w:szCs w:val="18"/>
              </w:rPr>
            </w:pPr>
            <w:r w:rsidRPr="007D03E6">
              <w:rPr>
                <w:sz w:val="18"/>
                <w:szCs w:val="18"/>
              </w:rPr>
              <w:t xml:space="preserve">Testing and monitoring the behavior of algorithm in </w:t>
            </w:r>
            <w:proofErr w:type="spellStart"/>
            <w:r w:rsidRPr="007D03E6">
              <w:rPr>
                <w:sz w:val="18"/>
                <w:szCs w:val="18"/>
              </w:rPr>
              <w:t>univariate</w:t>
            </w:r>
            <w:proofErr w:type="spellEnd"/>
            <w:r w:rsidRPr="007D03E6">
              <w:rPr>
                <w:sz w:val="18"/>
                <w:szCs w:val="18"/>
              </w:rPr>
              <w:t xml:space="preserve"> and multivariate attribute matching and suggesting the changes in algorithm to get the desired outputs.</w:t>
            </w:r>
          </w:p>
          <w:p w:rsidR="007D03E6" w:rsidRPr="007D03E6" w:rsidRDefault="007D03E6" w:rsidP="007D03E6">
            <w:pPr>
              <w:pStyle w:val="ListParagraph"/>
              <w:rPr>
                <w:sz w:val="18"/>
                <w:szCs w:val="18"/>
              </w:rPr>
            </w:pPr>
            <w:r w:rsidRPr="007D03E6">
              <w:rPr>
                <w:sz w:val="18"/>
                <w:szCs w:val="18"/>
              </w:rPr>
              <w:t>Driving team building spirit within the team through various means – team building activities, training sessions, informal sessions, etc.</w:t>
            </w:r>
          </w:p>
        </w:tc>
      </w:tr>
      <w:tr w:rsidR="00A5002C" w:rsidTr="00C34B54">
        <w:trPr>
          <w:trHeight w:val="105"/>
        </w:trPr>
        <w:tc>
          <w:tcPr>
            <w:tcW w:w="5770" w:type="dxa"/>
            <w:gridSpan w:val="2"/>
          </w:tcPr>
          <w:p w:rsidR="00A5002C" w:rsidRPr="00C34B54" w:rsidRDefault="00B9074A">
            <w:pPr>
              <w:pStyle w:val="Bold"/>
              <w:rPr>
                <w:sz w:val="18"/>
                <w:szCs w:val="18"/>
              </w:rPr>
            </w:pPr>
            <w:r w:rsidRPr="00C34B54">
              <w:rPr>
                <w:sz w:val="18"/>
                <w:szCs w:val="18"/>
              </w:rPr>
              <w:lastRenderedPageBreak/>
              <w:t>Order Management Specialist,  Infosys BPO Ltd</w:t>
            </w:r>
          </w:p>
        </w:tc>
        <w:tc>
          <w:tcPr>
            <w:tcW w:w="2717" w:type="dxa"/>
          </w:tcPr>
          <w:p w:rsidR="00A5002C" w:rsidRDefault="007D03E6" w:rsidP="00B9074A">
            <w:pPr>
              <w:pStyle w:val="Dates"/>
            </w:pPr>
            <w:sdt>
              <w:sdtPr>
                <w:id w:val="270558858"/>
                <w:placeholder>
                  <w:docPart w:val="ED7CE97FF23A402982A362B698CF5E4E"/>
                </w:placeholder>
                <w:date w:fullDate="2006-08-01T00:00:00Z">
                  <w:dateFormat w:val="M/d/yyyy"/>
                  <w:lid w:val="en-US"/>
                  <w:storeMappedDataAs w:val="dateTime"/>
                  <w:calendar w:val="gregorian"/>
                </w:date>
              </w:sdtPr>
              <w:sdtEndPr/>
              <w:sdtContent>
                <w:r w:rsidR="00B9074A">
                  <w:t>8/1/2006</w:t>
                </w:r>
              </w:sdtContent>
            </w:sdt>
            <w:r w:rsidR="00BD45CB">
              <w:t xml:space="preserve"> — </w:t>
            </w:r>
            <w:sdt>
              <w:sdtPr>
                <w:id w:val="270558861"/>
                <w:placeholder>
                  <w:docPart w:val="2EBCC53E9FB444B19043A95FCC6BEAF9"/>
                </w:placeholder>
                <w:date w:fullDate="2009-12-01T00:00:00Z">
                  <w:dateFormat w:val="M/d/yyyy"/>
                  <w:lid w:val="en-US"/>
                  <w:storeMappedDataAs w:val="dateTime"/>
                  <w:calendar w:val="gregorian"/>
                </w:date>
              </w:sdtPr>
              <w:sdtEndPr/>
              <w:sdtContent>
                <w:r w:rsidR="00B9074A">
                  <w:t>12/1/2009</w:t>
                </w:r>
              </w:sdtContent>
            </w:sdt>
          </w:p>
        </w:tc>
      </w:tr>
      <w:tr w:rsidR="00A5002C" w:rsidTr="00C34B54">
        <w:trPr>
          <w:trHeight w:val="105"/>
        </w:trPr>
        <w:tc>
          <w:tcPr>
            <w:tcW w:w="8487" w:type="dxa"/>
            <w:gridSpan w:val="3"/>
            <w:tcMar>
              <w:bottom w:w="115" w:type="dxa"/>
            </w:tcMar>
          </w:tcPr>
          <w:p w:rsidR="00A5002C" w:rsidRDefault="00B9074A">
            <w:pPr>
              <w:pStyle w:val="Italics"/>
            </w:pPr>
            <w:r>
              <w:t>Bangalore</w:t>
            </w:r>
          </w:p>
          <w:p w:rsidR="00B9074A" w:rsidRPr="00C34B54" w:rsidRDefault="00B9074A" w:rsidP="00B9074A">
            <w:pPr>
              <w:pStyle w:val="ListParagraph"/>
              <w:rPr>
                <w:sz w:val="18"/>
                <w:szCs w:val="18"/>
              </w:rPr>
            </w:pPr>
            <w:r w:rsidRPr="00C34B54">
              <w:rPr>
                <w:sz w:val="18"/>
                <w:szCs w:val="18"/>
              </w:rPr>
              <w:t>Getting quotation from suppliers and also getting approval from End users for procuring.</w:t>
            </w:r>
          </w:p>
          <w:p w:rsidR="00B9074A" w:rsidRPr="00C34B54" w:rsidRDefault="00B9074A" w:rsidP="00B9074A">
            <w:pPr>
              <w:pStyle w:val="ListParagraph"/>
              <w:rPr>
                <w:sz w:val="18"/>
                <w:szCs w:val="18"/>
              </w:rPr>
            </w:pPr>
            <w:r w:rsidRPr="00C34B54">
              <w:rPr>
                <w:sz w:val="18"/>
                <w:szCs w:val="18"/>
              </w:rPr>
              <w:t>Co-ordinate with Clients, Suppliers and the other teams in IOC in order to successfully load the order onto the application.</w:t>
            </w:r>
          </w:p>
          <w:p w:rsidR="00B9074A" w:rsidRPr="00C34B54" w:rsidRDefault="00B9074A" w:rsidP="00B9074A">
            <w:pPr>
              <w:pStyle w:val="ListParagraph"/>
              <w:rPr>
                <w:sz w:val="18"/>
                <w:szCs w:val="18"/>
              </w:rPr>
            </w:pPr>
            <w:r w:rsidRPr="00C34B54">
              <w:rPr>
                <w:sz w:val="18"/>
                <w:szCs w:val="18"/>
              </w:rPr>
              <w:t xml:space="preserve">Responsible to set up vendors and train them to use the application to raise invoices. </w:t>
            </w:r>
          </w:p>
          <w:p w:rsidR="00B9074A" w:rsidRPr="00C34B54" w:rsidRDefault="00B9074A" w:rsidP="00B9074A">
            <w:pPr>
              <w:pStyle w:val="ListParagraph"/>
              <w:rPr>
                <w:sz w:val="18"/>
                <w:szCs w:val="18"/>
              </w:rPr>
            </w:pPr>
            <w:r w:rsidRPr="00C34B54">
              <w:rPr>
                <w:sz w:val="18"/>
                <w:szCs w:val="18"/>
              </w:rPr>
              <w:t>Responsible to co-ordinate with vendor maintenance team and vendor management team for new vendors.</w:t>
            </w:r>
          </w:p>
          <w:p w:rsidR="00B9074A" w:rsidRPr="00C34B54" w:rsidRDefault="00B9074A" w:rsidP="00B9074A">
            <w:pPr>
              <w:pStyle w:val="ListParagraph"/>
              <w:rPr>
                <w:sz w:val="18"/>
                <w:szCs w:val="18"/>
              </w:rPr>
            </w:pPr>
            <w:r w:rsidRPr="00C34B54">
              <w:rPr>
                <w:sz w:val="18"/>
                <w:szCs w:val="18"/>
              </w:rPr>
              <w:t>Creating blanket and contingent staffing orders, responsible to monitor the unfulfilled orders and coordinating with vendors in getting quotes, delivery dates.</w:t>
            </w:r>
          </w:p>
          <w:p w:rsidR="00B9074A" w:rsidRPr="00C34B54" w:rsidRDefault="00B9074A" w:rsidP="00B9074A">
            <w:pPr>
              <w:pStyle w:val="ListParagraph"/>
              <w:rPr>
                <w:sz w:val="18"/>
                <w:szCs w:val="18"/>
              </w:rPr>
            </w:pPr>
            <w:r w:rsidRPr="00C34B54">
              <w:rPr>
                <w:sz w:val="18"/>
                <w:szCs w:val="18"/>
              </w:rPr>
              <w:t>Following up with Supplier and Client Sourcing Manager for getting orders approval in P2P system using Mail Marge and Macro.</w:t>
            </w:r>
          </w:p>
          <w:p w:rsidR="00B9074A" w:rsidRPr="00C34B54" w:rsidRDefault="00B9074A" w:rsidP="00B9074A">
            <w:pPr>
              <w:pStyle w:val="ListParagraph"/>
              <w:rPr>
                <w:sz w:val="18"/>
                <w:szCs w:val="18"/>
              </w:rPr>
            </w:pPr>
            <w:r w:rsidRPr="00C34B54">
              <w:rPr>
                <w:sz w:val="18"/>
                <w:szCs w:val="18"/>
              </w:rPr>
              <w:t>Responsible for preparing production reports, Consolidation of time utilization sheet for the entire team and sending it to the manager.</w:t>
            </w:r>
          </w:p>
          <w:p w:rsidR="00B9074A" w:rsidRPr="00C34B54" w:rsidRDefault="00B9074A" w:rsidP="00B9074A">
            <w:pPr>
              <w:pStyle w:val="ListParagraph"/>
              <w:rPr>
                <w:sz w:val="18"/>
                <w:szCs w:val="18"/>
              </w:rPr>
            </w:pPr>
            <w:r w:rsidRPr="00C34B54">
              <w:rPr>
                <w:sz w:val="18"/>
                <w:szCs w:val="18"/>
              </w:rPr>
              <w:t>Understanding of ordering constraints and commercial terms highlights in the Initial view of order structure.</w:t>
            </w:r>
          </w:p>
          <w:p w:rsidR="00A5002C" w:rsidRDefault="00B9074A" w:rsidP="00B9074A">
            <w:pPr>
              <w:pStyle w:val="ListParagraph"/>
            </w:pPr>
            <w:r w:rsidRPr="00C34B54">
              <w:rPr>
                <w:sz w:val="18"/>
                <w:szCs w:val="18"/>
              </w:rPr>
              <w:t>Prepare NPS (Net Promoter Score) records &amp; SLA for the process, RCA, Quality, Daily, Weekly, Monthly reports.</w:t>
            </w:r>
          </w:p>
        </w:tc>
      </w:tr>
      <w:tr w:rsidR="00DE4139" w:rsidTr="00C34B54">
        <w:trPr>
          <w:trHeight w:val="105"/>
        </w:trPr>
        <w:tc>
          <w:tcPr>
            <w:tcW w:w="5770" w:type="dxa"/>
            <w:gridSpan w:val="2"/>
          </w:tcPr>
          <w:p w:rsidR="00DE4139" w:rsidRPr="00C34B54" w:rsidRDefault="00DE4139" w:rsidP="00E40658">
            <w:pPr>
              <w:pStyle w:val="Bold"/>
              <w:rPr>
                <w:b w:val="0"/>
                <w:sz w:val="18"/>
                <w:szCs w:val="18"/>
              </w:rPr>
            </w:pPr>
            <w:r w:rsidRPr="00C34B54">
              <w:rPr>
                <w:b w:val="0"/>
                <w:sz w:val="18"/>
                <w:szCs w:val="18"/>
              </w:rPr>
              <w:t>EDUCATION</w:t>
            </w:r>
          </w:p>
        </w:tc>
        <w:tc>
          <w:tcPr>
            <w:tcW w:w="2717" w:type="dxa"/>
          </w:tcPr>
          <w:p w:rsidR="00DE4139" w:rsidRDefault="00DE4139" w:rsidP="00E40658">
            <w:pPr>
              <w:pStyle w:val="Dates"/>
              <w:jc w:val="center"/>
            </w:pPr>
          </w:p>
        </w:tc>
      </w:tr>
      <w:tr w:rsidR="00DE4139" w:rsidTr="00C34B54">
        <w:trPr>
          <w:trHeight w:val="105"/>
        </w:trPr>
        <w:tc>
          <w:tcPr>
            <w:tcW w:w="8487" w:type="dxa"/>
            <w:gridSpan w:val="3"/>
            <w:tcMar>
              <w:bottom w:w="115" w:type="dxa"/>
            </w:tcMar>
          </w:tcPr>
          <w:p w:rsidR="00DE4139" w:rsidRPr="00C34B54" w:rsidRDefault="00DE4139" w:rsidP="00E40658">
            <w:pPr>
              <w:ind w:left="144"/>
              <w:rPr>
                <w:sz w:val="18"/>
                <w:szCs w:val="18"/>
              </w:rPr>
            </w:pPr>
            <w:r w:rsidRPr="00C34B54">
              <w:rPr>
                <w:b/>
                <w:sz w:val="18"/>
                <w:szCs w:val="18"/>
              </w:rPr>
              <w:t>2011</w:t>
            </w:r>
            <w:r w:rsidRPr="00C34B54">
              <w:rPr>
                <w:sz w:val="18"/>
                <w:szCs w:val="18"/>
              </w:rPr>
              <w:tab/>
              <w:t xml:space="preserve">Masters of Business Administration,  Sikkim </w:t>
            </w:r>
            <w:proofErr w:type="spellStart"/>
            <w:r w:rsidRPr="00C34B54">
              <w:rPr>
                <w:sz w:val="18"/>
                <w:szCs w:val="18"/>
              </w:rPr>
              <w:t>Manipal</w:t>
            </w:r>
            <w:proofErr w:type="spellEnd"/>
            <w:r w:rsidRPr="00C34B54">
              <w:rPr>
                <w:sz w:val="18"/>
                <w:szCs w:val="18"/>
              </w:rPr>
              <w:t xml:space="preserve"> University</w:t>
            </w:r>
          </w:p>
          <w:p w:rsidR="00DE4139" w:rsidRDefault="00DE4139" w:rsidP="00E40658">
            <w:pPr>
              <w:ind w:left="144"/>
              <w:rPr>
                <w:sz w:val="18"/>
                <w:szCs w:val="18"/>
              </w:rPr>
            </w:pPr>
            <w:r w:rsidRPr="00C34B54">
              <w:rPr>
                <w:b/>
                <w:sz w:val="18"/>
                <w:szCs w:val="18"/>
              </w:rPr>
              <w:t>2006</w:t>
            </w:r>
            <w:r w:rsidRPr="00C34B54">
              <w:rPr>
                <w:sz w:val="18"/>
                <w:szCs w:val="18"/>
              </w:rPr>
              <w:t xml:space="preserve">        Bachelor of Science,  Bangalore University</w:t>
            </w:r>
          </w:p>
          <w:p w:rsidR="00C34B54" w:rsidRDefault="00C34B54" w:rsidP="00E40658">
            <w:pPr>
              <w:ind w:left="144"/>
              <w:rPr>
                <w:sz w:val="18"/>
                <w:szCs w:val="18"/>
              </w:rPr>
            </w:pPr>
          </w:p>
          <w:p w:rsidR="00C34B54" w:rsidRDefault="00C34B54" w:rsidP="00E40658">
            <w:pPr>
              <w:ind w:left="144"/>
              <w:rPr>
                <w:sz w:val="18"/>
                <w:szCs w:val="18"/>
              </w:rPr>
            </w:pPr>
          </w:p>
          <w:p w:rsidR="00C34B54" w:rsidRPr="00C34B54" w:rsidRDefault="00C34B54" w:rsidP="00E40658">
            <w:pPr>
              <w:ind w:left="144"/>
              <w:rPr>
                <w:sz w:val="18"/>
                <w:szCs w:val="18"/>
              </w:rPr>
            </w:pPr>
          </w:p>
        </w:tc>
      </w:tr>
      <w:tr w:rsidR="00A5002C" w:rsidTr="00C34B54">
        <w:trPr>
          <w:trHeight w:val="105"/>
        </w:trPr>
        <w:tc>
          <w:tcPr>
            <w:tcW w:w="5770" w:type="dxa"/>
            <w:gridSpan w:val="2"/>
          </w:tcPr>
          <w:p w:rsidR="00A5002C" w:rsidRPr="00C34B54" w:rsidRDefault="00CF4307">
            <w:pPr>
              <w:pStyle w:val="Bold"/>
              <w:rPr>
                <w:b w:val="0"/>
                <w:sz w:val="18"/>
                <w:szCs w:val="18"/>
              </w:rPr>
            </w:pPr>
            <w:r w:rsidRPr="00C34B54">
              <w:rPr>
                <w:b w:val="0"/>
                <w:sz w:val="18"/>
                <w:szCs w:val="18"/>
              </w:rPr>
              <w:t>REWARDS AND RECOGNITIONS</w:t>
            </w:r>
          </w:p>
        </w:tc>
        <w:tc>
          <w:tcPr>
            <w:tcW w:w="2717" w:type="dxa"/>
          </w:tcPr>
          <w:p w:rsidR="00A5002C" w:rsidRPr="00C34B54" w:rsidRDefault="00A5002C" w:rsidP="00CF4307">
            <w:pPr>
              <w:pStyle w:val="Dates"/>
              <w:rPr>
                <w:sz w:val="18"/>
                <w:szCs w:val="18"/>
              </w:rPr>
            </w:pPr>
          </w:p>
        </w:tc>
      </w:tr>
      <w:tr w:rsidR="00A5002C" w:rsidTr="00C34B54">
        <w:trPr>
          <w:trHeight w:val="420"/>
        </w:trPr>
        <w:tc>
          <w:tcPr>
            <w:tcW w:w="8487" w:type="dxa"/>
            <w:gridSpan w:val="3"/>
            <w:tcMar>
              <w:bottom w:w="259" w:type="dxa"/>
            </w:tcMar>
          </w:tcPr>
          <w:p w:rsidR="00CF4307" w:rsidRDefault="00CF4307" w:rsidP="00CF4307">
            <w:pPr>
              <w:ind w:left="144"/>
              <w:rPr>
                <w:sz w:val="18"/>
                <w:szCs w:val="18"/>
              </w:rPr>
            </w:pPr>
            <w:r w:rsidRPr="00C34B54">
              <w:rPr>
                <w:sz w:val="18"/>
                <w:szCs w:val="18"/>
              </w:rPr>
              <w:t>2008</w:t>
            </w:r>
            <w:r w:rsidRPr="00C34B54">
              <w:rPr>
                <w:sz w:val="18"/>
                <w:szCs w:val="18"/>
              </w:rPr>
              <w:tab/>
              <w:t xml:space="preserve">Individual Extra Miler Award for achieving highest productivity with 100% quality,  Infosys BPO </w:t>
            </w:r>
            <w:r w:rsidR="00C34B54">
              <w:rPr>
                <w:sz w:val="18"/>
                <w:szCs w:val="18"/>
              </w:rPr>
              <w:t>L</w:t>
            </w:r>
            <w:r w:rsidRPr="00C34B54">
              <w:rPr>
                <w:sz w:val="18"/>
                <w:szCs w:val="18"/>
              </w:rPr>
              <w:t>td</w:t>
            </w:r>
          </w:p>
          <w:p w:rsidR="00C34B54" w:rsidRPr="00C34B54" w:rsidRDefault="00C34B54" w:rsidP="00CF4307">
            <w:pPr>
              <w:ind w:left="144"/>
              <w:rPr>
                <w:sz w:val="18"/>
                <w:szCs w:val="18"/>
              </w:rPr>
            </w:pPr>
          </w:p>
          <w:p w:rsidR="00C34B54" w:rsidRDefault="00CF4307" w:rsidP="00C34B54">
            <w:pPr>
              <w:ind w:left="144"/>
              <w:rPr>
                <w:sz w:val="18"/>
                <w:szCs w:val="18"/>
              </w:rPr>
            </w:pPr>
            <w:r w:rsidRPr="00C34B54">
              <w:rPr>
                <w:sz w:val="18"/>
                <w:szCs w:val="18"/>
              </w:rPr>
              <w:t>2009 Team Extra Miler Award,  Infosys BPO Ltd</w:t>
            </w:r>
            <w:r w:rsidRPr="00C34B54">
              <w:rPr>
                <w:sz w:val="18"/>
                <w:szCs w:val="18"/>
              </w:rPr>
              <w:cr/>
            </w:r>
          </w:p>
          <w:p w:rsidR="00A5002C" w:rsidRDefault="00CF4307" w:rsidP="00C34B54">
            <w:pPr>
              <w:ind w:left="144"/>
              <w:rPr>
                <w:sz w:val="18"/>
                <w:szCs w:val="18"/>
              </w:rPr>
            </w:pPr>
            <w:r w:rsidRPr="00C34B54">
              <w:rPr>
                <w:sz w:val="18"/>
                <w:szCs w:val="18"/>
              </w:rPr>
              <w:t>2014 Team Extra Miler Award, Zyme Solutions Pvt. Ltd.</w:t>
            </w:r>
          </w:p>
          <w:p w:rsidR="007D03E6" w:rsidRPr="00C34B54" w:rsidRDefault="007D03E6" w:rsidP="00C34B54">
            <w:pPr>
              <w:ind w:left="144"/>
              <w:rPr>
                <w:sz w:val="18"/>
                <w:szCs w:val="18"/>
              </w:rPr>
            </w:pPr>
            <w:bookmarkStart w:id="0" w:name="_GoBack"/>
            <w:bookmarkEnd w:id="0"/>
          </w:p>
        </w:tc>
      </w:tr>
      <w:tr w:rsidR="00A5002C" w:rsidTr="00C34B54">
        <w:trPr>
          <w:trHeight w:val="37"/>
        </w:trPr>
        <w:tc>
          <w:tcPr>
            <w:tcW w:w="8487" w:type="dxa"/>
            <w:gridSpan w:val="3"/>
            <w:vAlign w:val="center"/>
          </w:tcPr>
          <w:p w:rsidR="00A5002C" w:rsidRDefault="00DE4139">
            <w:pPr>
              <w:pStyle w:val="SectionHeading"/>
              <w:rPr>
                <w:caps w:val="0"/>
                <w:color w:val="auto"/>
                <w:spacing w:val="10"/>
                <w:sz w:val="18"/>
                <w:szCs w:val="18"/>
              </w:rPr>
            </w:pPr>
            <w:r w:rsidRPr="00C34B54">
              <w:rPr>
                <w:caps w:val="0"/>
                <w:color w:val="auto"/>
                <w:spacing w:val="10"/>
                <w:sz w:val="18"/>
                <w:szCs w:val="18"/>
              </w:rPr>
              <w:lastRenderedPageBreak/>
              <w:t>SOFTWARE SKILLS</w:t>
            </w:r>
          </w:p>
          <w:p w:rsidR="00C34B54" w:rsidRPr="00C34B54" w:rsidRDefault="00C34B54">
            <w:pPr>
              <w:pStyle w:val="SectionHeading"/>
              <w:rPr>
                <w:caps w:val="0"/>
                <w:color w:val="auto"/>
                <w:spacing w:val="10"/>
                <w:sz w:val="18"/>
                <w:szCs w:val="18"/>
              </w:rPr>
            </w:pPr>
          </w:p>
          <w:p w:rsidR="00DE4139" w:rsidRDefault="00712A16" w:rsidP="00712A16">
            <w:pPr>
              <w:pStyle w:val="SectionHeading"/>
              <w:rPr>
                <w:caps w:val="0"/>
                <w:color w:val="auto"/>
                <w:spacing w:val="10"/>
                <w:sz w:val="18"/>
                <w:szCs w:val="18"/>
              </w:rPr>
            </w:pPr>
            <w:r w:rsidRPr="00C34B54">
              <w:rPr>
                <w:caps w:val="0"/>
                <w:color w:val="auto"/>
                <w:spacing w:val="10"/>
                <w:sz w:val="18"/>
                <w:szCs w:val="18"/>
              </w:rPr>
              <w:t xml:space="preserve">Advanced Excel, VBA (Macros), MySQL , </w:t>
            </w:r>
            <w:proofErr w:type="spellStart"/>
            <w:r w:rsidRPr="00C34B54">
              <w:rPr>
                <w:caps w:val="0"/>
                <w:color w:val="auto"/>
                <w:spacing w:val="10"/>
                <w:sz w:val="18"/>
                <w:szCs w:val="18"/>
              </w:rPr>
              <w:t>Pentaho</w:t>
            </w:r>
            <w:proofErr w:type="spellEnd"/>
            <w:r w:rsidRPr="00C34B54">
              <w:rPr>
                <w:caps w:val="0"/>
                <w:color w:val="auto"/>
                <w:spacing w:val="10"/>
                <w:sz w:val="18"/>
                <w:szCs w:val="18"/>
              </w:rPr>
              <w:t xml:space="preserve"> ETL Tool</w:t>
            </w:r>
          </w:p>
          <w:p w:rsidR="00C34B54" w:rsidRPr="00C34B54" w:rsidRDefault="00C34B54" w:rsidP="00712A16">
            <w:pPr>
              <w:pStyle w:val="SectionHeading"/>
              <w:rPr>
                <w:caps w:val="0"/>
                <w:color w:val="auto"/>
                <w:spacing w:val="10"/>
                <w:sz w:val="18"/>
                <w:szCs w:val="18"/>
              </w:rPr>
            </w:pPr>
          </w:p>
        </w:tc>
      </w:tr>
      <w:tr w:rsidR="00DE4139" w:rsidTr="00C34B54">
        <w:trPr>
          <w:trHeight w:val="37"/>
        </w:trPr>
        <w:tc>
          <w:tcPr>
            <w:tcW w:w="8487" w:type="dxa"/>
            <w:gridSpan w:val="3"/>
            <w:tcMar>
              <w:bottom w:w="144" w:type="dxa"/>
            </w:tcMar>
            <w:vAlign w:val="center"/>
          </w:tcPr>
          <w:p w:rsidR="00DE4139" w:rsidRPr="00C34B54" w:rsidRDefault="00DE4139" w:rsidP="00E40658">
            <w:pPr>
              <w:pStyle w:val="SectionHeading"/>
              <w:rPr>
                <w:sz w:val="18"/>
                <w:szCs w:val="18"/>
              </w:rPr>
            </w:pPr>
            <w:r w:rsidRPr="00C34B54">
              <w:rPr>
                <w:caps w:val="0"/>
                <w:color w:val="auto"/>
                <w:spacing w:val="10"/>
                <w:sz w:val="18"/>
                <w:szCs w:val="18"/>
              </w:rPr>
              <w:t>PERSONAL INFORMATION</w:t>
            </w:r>
          </w:p>
        </w:tc>
      </w:tr>
      <w:tr w:rsidR="00DE4139" w:rsidTr="00C34B54">
        <w:trPr>
          <w:trHeight w:val="37"/>
        </w:trPr>
        <w:tc>
          <w:tcPr>
            <w:tcW w:w="8487" w:type="dxa"/>
            <w:gridSpan w:val="3"/>
            <w:tcMar>
              <w:bottom w:w="144" w:type="dxa"/>
            </w:tcMar>
          </w:tcPr>
          <w:p w:rsidR="00DE4139" w:rsidRPr="00C34B54" w:rsidRDefault="00DE4139" w:rsidP="00E40658">
            <w:pPr>
              <w:spacing w:after="200" w:line="276" w:lineRule="auto"/>
              <w:rPr>
                <w:sz w:val="18"/>
                <w:szCs w:val="18"/>
              </w:rPr>
            </w:pPr>
            <w:r w:rsidRPr="00C34B54">
              <w:rPr>
                <w:sz w:val="18"/>
                <w:szCs w:val="18"/>
              </w:rPr>
              <w:t>Date of Birth                  22 June 1985</w:t>
            </w:r>
            <w:r w:rsidRPr="00C34B54">
              <w:rPr>
                <w:sz w:val="18"/>
                <w:szCs w:val="18"/>
              </w:rPr>
              <w:cr/>
              <w:t>Pan Card Number</w:t>
            </w:r>
            <w:r w:rsidRPr="00C34B54">
              <w:rPr>
                <w:sz w:val="18"/>
                <w:szCs w:val="18"/>
              </w:rPr>
              <w:tab/>
            </w:r>
            <w:r w:rsidR="00C34B54">
              <w:rPr>
                <w:sz w:val="18"/>
                <w:szCs w:val="18"/>
              </w:rPr>
              <w:t xml:space="preserve">    </w:t>
            </w:r>
            <w:r w:rsidRPr="00C34B54">
              <w:rPr>
                <w:sz w:val="18"/>
                <w:szCs w:val="18"/>
              </w:rPr>
              <w:t>AMAPR0691N</w:t>
            </w:r>
            <w:r w:rsidRPr="00C34B54">
              <w:rPr>
                <w:sz w:val="18"/>
                <w:szCs w:val="18"/>
              </w:rPr>
              <w:cr/>
              <w:t>Passport Number        G2998758</w:t>
            </w:r>
            <w:r w:rsidRPr="00C34B54">
              <w:rPr>
                <w:sz w:val="18"/>
                <w:szCs w:val="18"/>
              </w:rPr>
              <w:cr/>
            </w:r>
          </w:p>
          <w:p w:rsidR="00DE4139" w:rsidRPr="00C34B54" w:rsidRDefault="00DE4139" w:rsidP="00E40658">
            <w:pPr>
              <w:spacing w:after="200" w:line="276" w:lineRule="auto"/>
              <w:rPr>
                <w:sz w:val="18"/>
                <w:szCs w:val="18"/>
              </w:rPr>
            </w:pPr>
          </w:p>
          <w:p w:rsidR="00DE4139" w:rsidRPr="00C34B54" w:rsidRDefault="00DE4139" w:rsidP="00E40658">
            <w:pPr>
              <w:spacing w:after="200" w:line="276" w:lineRule="auto"/>
              <w:rPr>
                <w:sz w:val="18"/>
                <w:szCs w:val="18"/>
              </w:rPr>
            </w:pPr>
          </w:p>
          <w:p w:rsidR="00DE4139" w:rsidRPr="00C34B54" w:rsidRDefault="00DE4139" w:rsidP="00E40658">
            <w:pPr>
              <w:spacing w:after="200" w:line="276" w:lineRule="auto"/>
              <w:rPr>
                <w:sz w:val="18"/>
                <w:szCs w:val="18"/>
              </w:rPr>
            </w:pPr>
          </w:p>
          <w:p w:rsidR="00DE4139" w:rsidRPr="00C34B54" w:rsidRDefault="00DE4139" w:rsidP="00E40658">
            <w:pPr>
              <w:spacing w:after="200" w:line="276" w:lineRule="auto"/>
              <w:rPr>
                <w:sz w:val="18"/>
                <w:szCs w:val="18"/>
              </w:rPr>
            </w:pPr>
          </w:p>
          <w:p w:rsidR="00DE4139" w:rsidRPr="00C34B54" w:rsidRDefault="00DE4139" w:rsidP="00E40658">
            <w:pPr>
              <w:rPr>
                <w:sz w:val="18"/>
                <w:szCs w:val="18"/>
              </w:rPr>
            </w:pPr>
          </w:p>
        </w:tc>
      </w:tr>
    </w:tbl>
    <w:p w:rsidR="00A5002C" w:rsidRDefault="00A5002C"/>
    <w:sectPr w:rsidR="00A5002C">
      <w:pgSz w:w="12240" w:h="15840"/>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E14D274"/>
    <w:lvl w:ilvl="0">
      <w:start w:val="1"/>
      <w:numFmt w:val="decimal"/>
      <w:lvlText w:val="%1."/>
      <w:lvlJc w:val="left"/>
      <w:pPr>
        <w:tabs>
          <w:tab w:val="num" w:pos="720"/>
        </w:tabs>
        <w:ind w:left="720" w:hanging="360"/>
      </w:pPr>
    </w:lvl>
  </w:abstractNum>
  <w:abstractNum w:abstractNumId="1">
    <w:nsid w:val="FFFFFF83"/>
    <w:multiLevelType w:val="singleLevel"/>
    <w:tmpl w:val="5B0C649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93B2BD8C"/>
    <w:lvl w:ilvl="0">
      <w:start w:val="1"/>
      <w:numFmt w:val="decimal"/>
      <w:lvlText w:val="%1."/>
      <w:lvlJc w:val="left"/>
      <w:pPr>
        <w:tabs>
          <w:tab w:val="num" w:pos="360"/>
        </w:tabs>
        <w:ind w:left="360" w:hanging="360"/>
      </w:pPr>
    </w:lvl>
  </w:abstractNum>
  <w:abstractNum w:abstractNumId="3">
    <w:nsid w:val="FFFFFF89"/>
    <w:multiLevelType w:val="singleLevel"/>
    <w:tmpl w:val="3FAACE7C"/>
    <w:lvl w:ilvl="0">
      <w:start w:val="1"/>
      <w:numFmt w:val="bullet"/>
      <w:lvlText w:val=""/>
      <w:lvlJc w:val="left"/>
      <w:pPr>
        <w:tabs>
          <w:tab w:val="num" w:pos="360"/>
        </w:tabs>
        <w:ind w:left="360" w:hanging="360"/>
      </w:pPr>
      <w:rPr>
        <w:rFonts w:ascii="Symbol" w:hAnsi="Symbol" w:hint="default"/>
      </w:rPr>
    </w:lvl>
  </w:abstractNum>
  <w:abstractNum w:abstractNumId="4">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923FA"/>
    <w:multiLevelType w:val="multilevel"/>
    <w:tmpl w:val="DF0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CB0049"/>
    <w:multiLevelType w:val="hybridMultilevel"/>
    <w:tmpl w:val="3420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193D60"/>
    <w:multiLevelType w:val="hybridMultilevel"/>
    <w:tmpl w:val="E83E5174"/>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A7043"/>
    <w:multiLevelType w:val="hybridMultilevel"/>
    <w:tmpl w:val="F220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3"/>
  </w:num>
  <w:num w:numId="2">
    <w:abstractNumId w:val="19"/>
  </w:num>
  <w:num w:numId="3">
    <w:abstractNumId w:val="5"/>
  </w:num>
  <w:num w:numId="4">
    <w:abstractNumId w:val="4"/>
  </w:num>
  <w:num w:numId="5">
    <w:abstractNumId w:val="21"/>
  </w:num>
  <w:num w:numId="6">
    <w:abstractNumId w:val="14"/>
  </w:num>
  <w:num w:numId="7">
    <w:abstractNumId w:val="22"/>
  </w:num>
  <w:num w:numId="8">
    <w:abstractNumId w:val="10"/>
  </w:num>
  <w:num w:numId="9">
    <w:abstractNumId w:val="15"/>
  </w:num>
  <w:num w:numId="10">
    <w:abstractNumId w:val="6"/>
  </w:num>
  <w:num w:numId="11">
    <w:abstractNumId w:val="23"/>
  </w:num>
  <w:num w:numId="12">
    <w:abstractNumId w:val="8"/>
  </w:num>
  <w:num w:numId="13">
    <w:abstractNumId w:val="11"/>
  </w:num>
  <w:num w:numId="14">
    <w:abstractNumId w:val="9"/>
  </w:num>
  <w:num w:numId="15">
    <w:abstractNumId w:val="7"/>
  </w:num>
  <w:num w:numId="16">
    <w:abstractNumId w:val="3"/>
  </w:num>
  <w:num w:numId="17">
    <w:abstractNumId w:val="2"/>
  </w:num>
  <w:num w:numId="18">
    <w:abstractNumId w:val="1"/>
  </w:num>
  <w:num w:numId="19">
    <w:abstractNumId w:val="0"/>
  </w:num>
  <w:num w:numId="20">
    <w:abstractNumId w:val="17"/>
  </w:num>
  <w:num w:numId="21">
    <w:abstractNumId w:val="16"/>
  </w:num>
  <w:num w:numId="22">
    <w:abstractNumId w:val="18"/>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9C"/>
    <w:rsid w:val="0016384C"/>
    <w:rsid w:val="00310E47"/>
    <w:rsid w:val="0034131D"/>
    <w:rsid w:val="00712A16"/>
    <w:rsid w:val="00712DE9"/>
    <w:rsid w:val="00726B9C"/>
    <w:rsid w:val="007D03E6"/>
    <w:rsid w:val="00853F31"/>
    <w:rsid w:val="00A5002C"/>
    <w:rsid w:val="00A74551"/>
    <w:rsid w:val="00B41F30"/>
    <w:rsid w:val="00B9074A"/>
    <w:rsid w:val="00BD45CB"/>
    <w:rsid w:val="00C34B54"/>
    <w:rsid w:val="00CF4307"/>
    <w:rsid w:val="00D04938"/>
    <w:rsid w:val="00DE4139"/>
    <w:rsid w:val="00EB76E8"/>
    <w:rsid w:val="00EE5A11"/>
    <w:rsid w:val="00FC4A3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1"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Date" w:uiPriority="1"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39"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 w:type="paragraph" w:customStyle="1" w:styleId="Subsection">
    <w:name w:val="Subsection"/>
    <w:basedOn w:val="Normal"/>
    <w:uiPriority w:val="1"/>
    <w:qFormat/>
    <w:rsid w:val="00CF4307"/>
    <w:pPr>
      <w:spacing w:after="120" w:line="240" w:lineRule="auto"/>
      <w:ind w:right="576"/>
    </w:pPr>
    <w:rPr>
      <w:color w:val="000000" w:themeColor="text1"/>
      <w:sz w:val="19"/>
      <w:szCs w:val="20"/>
      <w:lang w:eastAsia="ja-JP"/>
    </w:rPr>
  </w:style>
  <w:style w:type="paragraph" w:styleId="Date">
    <w:name w:val="Date"/>
    <w:basedOn w:val="Normal"/>
    <w:next w:val="Normal"/>
    <w:link w:val="DateChar"/>
    <w:uiPriority w:val="1"/>
    <w:unhideWhenUsed/>
    <w:qFormat/>
    <w:rsid w:val="00CF4307"/>
    <w:pPr>
      <w:spacing w:after="120" w:line="240" w:lineRule="auto"/>
      <w:ind w:right="144"/>
    </w:pPr>
    <w:rPr>
      <w:color w:val="000000" w:themeColor="text1"/>
      <w:sz w:val="19"/>
      <w:szCs w:val="20"/>
      <w:lang w:eastAsia="ja-JP"/>
    </w:rPr>
  </w:style>
  <w:style w:type="character" w:customStyle="1" w:styleId="DateChar">
    <w:name w:val="Date Char"/>
    <w:basedOn w:val="DefaultParagraphFont"/>
    <w:link w:val="Date"/>
    <w:uiPriority w:val="1"/>
    <w:rsid w:val="00CF4307"/>
    <w:rPr>
      <w:color w:val="000000" w:themeColor="text1"/>
      <w:sz w:val="19"/>
      <w:szCs w:val="20"/>
      <w:lang w:eastAsia="ja-JP"/>
    </w:rPr>
  </w:style>
  <w:style w:type="character" w:styleId="Emphasis">
    <w:name w:val="Emphasis"/>
    <w:basedOn w:val="DefaultParagraphFont"/>
    <w:uiPriority w:val="2"/>
    <w:unhideWhenUsed/>
    <w:qFormat/>
    <w:rsid w:val="00CF4307"/>
    <w:rPr>
      <w:i/>
      <w:iCs/>
      <w:color w:val="404040" w:themeColor="text1" w:themeTint="BF"/>
    </w:rPr>
  </w:style>
  <w:style w:type="paragraph" w:styleId="NormalWeb">
    <w:name w:val="Normal (Web)"/>
    <w:basedOn w:val="Normal"/>
    <w:uiPriority w:val="99"/>
    <w:semiHidden/>
    <w:unhideWhenUsed/>
    <w:rsid w:val="00FC4A3B"/>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1"/>
    <w:unhideWhenUsed/>
    <w:qFormat/>
    <w:rsid w:val="007D03E6"/>
    <w:pPr>
      <w:numPr>
        <w:numId w:val="24"/>
      </w:numPr>
      <w:spacing w:after="100" w:line="240" w:lineRule="auto"/>
      <w:ind w:right="576"/>
    </w:pPr>
    <w:rPr>
      <w:color w:val="595959" w:themeColor="text1" w:themeTint="A6"/>
      <w:sz w:val="19"/>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1"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Date" w:uiPriority="1"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39"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 w:type="paragraph" w:customStyle="1" w:styleId="Subsection">
    <w:name w:val="Subsection"/>
    <w:basedOn w:val="Normal"/>
    <w:uiPriority w:val="1"/>
    <w:qFormat/>
    <w:rsid w:val="00CF4307"/>
    <w:pPr>
      <w:spacing w:after="120" w:line="240" w:lineRule="auto"/>
      <w:ind w:right="576"/>
    </w:pPr>
    <w:rPr>
      <w:color w:val="000000" w:themeColor="text1"/>
      <w:sz w:val="19"/>
      <w:szCs w:val="20"/>
      <w:lang w:eastAsia="ja-JP"/>
    </w:rPr>
  </w:style>
  <w:style w:type="paragraph" w:styleId="Date">
    <w:name w:val="Date"/>
    <w:basedOn w:val="Normal"/>
    <w:next w:val="Normal"/>
    <w:link w:val="DateChar"/>
    <w:uiPriority w:val="1"/>
    <w:unhideWhenUsed/>
    <w:qFormat/>
    <w:rsid w:val="00CF4307"/>
    <w:pPr>
      <w:spacing w:after="120" w:line="240" w:lineRule="auto"/>
      <w:ind w:right="144"/>
    </w:pPr>
    <w:rPr>
      <w:color w:val="000000" w:themeColor="text1"/>
      <w:sz w:val="19"/>
      <w:szCs w:val="20"/>
      <w:lang w:eastAsia="ja-JP"/>
    </w:rPr>
  </w:style>
  <w:style w:type="character" w:customStyle="1" w:styleId="DateChar">
    <w:name w:val="Date Char"/>
    <w:basedOn w:val="DefaultParagraphFont"/>
    <w:link w:val="Date"/>
    <w:uiPriority w:val="1"/>
    <w:rsid w:val="00CF4307"/>
    <w:rPr>
      <w:color w:val="000000" w:themeColor="text1"/>
      <w:sz w:val="19"/>
      <w:szCs w:val="20"/>
      <w:lang w:eastAsia="ja-JP"/>
    </w:rPr>
  </w:style>
  <w:style w:type="character" w:styleId="Emphasis">
    <w:name w:val="Emphasis"/>
    <w:basedOn w:val="DefaultParagraphFont"/>
    <w:uiPriority w:val="2"/>
    <w:unhideWhenUsed/>
    <w:qFormat/>
    <w:rsid w:val="00CF4307"/>
    <w:rPr>
      <w:i/>
      <w:iCs/>
      <w:color w:val="404040" w:themeColor="text1" w:themeTint="BF"/>
    </w:rPr>
  </w:style>
  <w:style w:type="paragraph" w:styleId="NormalWeb">
    <w:name w:val="Normal (Web)"/>
    <w:basedOn w:val="Normal"/>
    <w:uiPriority w:val="99"/>
    <w:semiHidden/>
    <w:unhideWhenUsed/>
    <w:rsid w:val="00FC4A3B"/>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1"/>
    <w:unhideWhenUsed/>
    <w:qFormat/>
    <w:rsid w:val="007D03E6"/>
    <w:pPr>
      <w:numPr>
        <w:numId w:val="24"/>
      </w:numPr>
      <w:spacing w:after="100" w:line="240" w:lineRule="auto"/>
      <w:ind w:right="576"/>
    </w:pPr>
    <w:rPr>
      <w:color w:val="595959" w:themeColor="text1" w:themeTint="A6"/>
      <w:sz w:val="19"/>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157">
      <w:bodyDiv w:val="1"/>
      <w:marLeft w:val="0"/>
      <w:marRight w:val="0"/>
      <w:marTop w:val="0"/>
      <w:marBottom w:val="0"/>
      <w:divBdr>
        <w:top w:val="none" w:sz="0" w:space="0" w:color="auto"/>
        <w:left w:val="none" w:sz="0" w:space="0" w:color="auto"/>
        <w:bottom w:val="none" w:sz="0" w:space="0" w:color="auto"/>
        <w:right w:val="none" w:sz="0" w:space="0" w:color="auto"/>
      </w:divBdr>
    </w:div>
    <w:div w:id="696781847">
      <w:bodyDiv w:val="1"/>
      <w:marLeft w:val="0"/>
      <w:marRight w:val="0"/>
      <w:marTop w:val="0"/>
      <w:marBottom w:val="0"/>
      <w:divBdr>
        <w:top w:val="none" w:sz="0" w:space="0" w:color="auto"/>
        <w:left w:val="none" w:sz="0" w:space="0" w:color="auto"/>
        <w:bottom w:val="none" w:sz="0" w:space="0" w:color="auto"/>
        <w:right w:val="none" w:sz="0" w:space="0" w:color="auto"/>
      </w:divBdr>
    </w:div>
    <w:div w:id="1066341778">
      <w:bodyDiv w:val="1"/>
      <w:marLeft w:val="0"/>
      <w:marRight w:val="0"/>
      <w:marTop w:val="0"/>
      <w:marBottom w:val="0"/>
      <w:divBdr>
        <w:top w:val="none" w:sz="0" w:space="0" w:color="auto"/>
        <w:left w:val="none" w:sz="0" w:space="0" w:color="auto"/>
        <w:bottom w:val="none" w:sz="0" w:space="0" w:color="auto"/>
        <w:right w:val="none" w:sz="0" w:space="0" w:color="auto"/>
      </w:divBdr>
    </w:div>
    <w:div w:id="19333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ya\AppData\Roaming\Microsoft\Templates\Chronological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BCC9CF60448BE8B2EF17CE389DB90"/>
        <w:category>
          <w:name w:val="General"/>
          <w:gallery w:val="placeholder"/>
        </w:category>
        <w:types>
          <w:type w:val="bbPlcHdr"/>
        </w:types>
        <w:behaviors>
          <w:behavior w:val="content"/>
        </w:behaviors>
        <w:guid w:val="{C2D2241A-0BDB-4134-9A00-4EE9BCD3B0A5}"/>
      </w:docPartPr>
      <w:docPartBody>
        <w:p w:rsidR="00152C2D" w:rsidRDefault="00EA7631">
          <w:pPr>
            <w:pStyle w:val="865BCC9CF60448BE8B2EF17CE389DB90"/>
          </w:pPr>
          <w:r>
            <w:t>[your name]</w:t>
          </w:r>
        </w:p>
      </w:docPartBody>
    </w:docPart>
    <w:docPart>
      <w:docPartPr>
        <w:name w:val="CE5D01AAE1A34BCBA2BFA2779A4E0855"/>
        <w:category>
          <w:name w:val="General"/>
          <w:gallery w:val="placeholder"/>
        </w:category>
        <w:types>
          <w:type w:val="bbPlcHdr"/>
        </w:types>
        <w:behaviors>
          <w:behavior w:val="content"/>
        </w:behaviors>
        <w:guid w:val="{924149DC-60E4-4836-A1FF-28BC928B5FA6}"/>
      </w:docPartPr>
      <w:docPartBody>
        <w:p w:rsidR="00152C2D" w:rsidRDefault="00EA7631">
          <w:pPr>
            <w:pStyle w:val="CE5D01AAE1A34BCBA2BFA2779A4E0855"/>
          </w:pPr>
          <w:r>
            <w:t>[Start Date]</w:t>
          </w:r>
        </w:p>
      </w:docPartBody>
    </w:docPart>
    <w:docPart>
      <w:docPartPr>
        <w:name w:val="29A366BCDB2F4A8F9356504ADD7C54BD"/>
        <w:category>
          <w:name w:val="General"/>
          <w:gallery w:val="placeholder"/>
        </w:category>
        <w:types>
          <w:type w:val="bbPlcHdr"/>
        </w:types>
        <w:behaviors>
          <w:behavior w:val="content"/>
        </w:behaviors>
        <w:guid w:val="{9EBBB604-AD4F-4B8F-A995-A229A087AA62}"/>
      </w:docPartPr>
      <w:docPartBody>
        <w:p w:rsidR="00152C2D" w:rsidRDefault="00EA7631">
          <w:pPr>
            <w:pStyle w:val="29A366BCDB2F4A8F9356504ADD7C54BD"/>
          </w:pPr>
          <w:r>
            <w:rPr>
              <w:rStyle w:val="PlaceholderText"/>
            </w:rPr>
            <w:t>[End Date]</w:t>
          </w:r>
        </w:p>
      </w:docPartBody>
    </w:docPart>
    <w:docPart>
      <w:docPartPr>
        <w:name w:val="0C33EDC207274C659B12184D5E9B58A3"/>
        <w:category>
          <w:name w:val="General"/>
          <w:gallery w:val="placeholder"/>
        </w:category>
        <w:types>
          <w:type w:val="bbPlcHdr"/>
        </w:types>
        <w:behaviors>
          <w:behavior w:val="content"/>
        </w:behaviors>
        <w:guid w:val="{AEDE7DC9-D3BA-4CA1-9692-02909BB6D979}"/>
      </w:docPartPr>
      <w:docPartBody>
        <w:p w:rsidR="00152C2D" w:rsidRDefault="00EA7631">
          <w:pPr>
            <w:pStyle w:val="0C33EDC207274C659B12184D5E9B58A3"/>
          </w:pPr>
          <w:r>
            <w:t>[Rochester, NY]</w:t>
          </w:r>
        </w:p>
      </w:docPartBody>
    </w:docPart>
    <w:docPart>
      <w:docPartPr>
        <w:name w:val="ED7CE97FF23A402982A362B698CF5E4E"/>
        <w:category>
          <w:name w:val="General"/>
          <w:gallery w:val="placeholder"/>
        </w:category>
        <w:types>
          <w:type w:val="bbPlcHdr"/>
        </w:types>
        <w:behaviors>
          <w:behavior w:val="content"/>
        </w:behaviors>
        <w:guid w:val="{326AB3F8-ADA6-4AC0-8E4A-47772B5682C4}"/>
      </w:docPartPr>
      <w:docPartBody>
        <w:p w:rsidR="00152C2D" w:rsidRDefault="00EA7631">
          <w:pPr>
            <w:pStyle w:val="ED7CE97FF23A402982A362B698CF5E4E"/>
          </w:pPr>
          <w:r>
            <w:rPr>
              <w:rStyle w:val="PlaceholderText"/>
            </w:rPr>
            <w:t>[Start Date]</w:t>
          </w:r>
        </w:p>
      </w:docPartBody>
    </w:docPart>
    <w:docPart>
      <w:docPartPr>
        <w:name w:val="2EBCC53E9FB444B19043A95FCC6BEAF9"/>
        <w:category>
          <w:name w:val="General"/>
          <w:gallery w:val="placeholder"/>
        </w:category>
        <w:types>
          <w:type w:val="bbPlcHdr"/>
        </w:types>
        <w:behaviors>
          <w:behavior w:val="content"/>
        </w:behaviors>
        <w:guid w:val="{240B91DA-BD5F-4C8C-8BCA-079660DEBFB5}"/>
      </w:docPartPr>
      <w:docPartBody>
        <w:p w:rsidR="00152C2D" w:rsidRDefault="00EA7631">
          <w:pPr>
            <w:pStyle w:val="2EBCC53E9FB444B19043A95FCC6BEAF9"/>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0F"/>
    <w:rsid w:val="000028F1"/>
    <w:rsid w:val="00152C2D"/>
    <w:rsid w:val="00470A0F"/>
    <w:rsid w:val="005143C5"/>
    <w:rsid w:val="008C2557"/>
    <w:rsid w:val="00EA763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BCC9CF60448BE8B2EF17CE389DB90">
    <w:name w:val="865BCC9CF60448BE8B2EF17CE389DB90"/>
  </w:style>
  <w:style w:type="paragraph" w:customStyle="1" w:styleId="B92755177DBB42EBA1EDD73BF6F928EC">
    <w:name w:val="B92755177DBB42EBA1EDD73BF6F928EC"/>
  </w:style>
  <w:style w:type="paragraph" w:customStyle="1" w:styleId="E318A78EDB8642E29F19F751CF432BDF">
    <w:name w:val="E318A78EDB8642E29F19F751CF432BDF"/>
  </w:style>
  <w:style w:type="paragraph" w:customStyle="1" w:styleId="54B84302E49F4A04BE3B860B9C74A691">
    <w:name w:val="54B84302E49F4A04BE3B860B9C74A691"/>
  </w:style>
  <w:style w:type="paragraph" w:customStyle="1" w:styleId="5BF222536CA5417A96FFA7A5BD19E5D7">
    <w:name w:val="5BF222536CA5417A96FFA7A5BD19E5D7"/>
  </w:style>
  <w:style w:type="paragraph" w:customStyle="1" w:styleId="DA229689B66441E48B05AFB6CE2BC462">
    <w:name w:val="DA229689B66441E48B05AFB6CE2BC462"/>
  </w:style>
  <w:style w:type="paragraph" w:styleId="ListParagraph">
    <w:name w:val="List Paragraph"/>
    <w:basedOn w:val="Normal"/>
    <w:uiPriority w:val="34"/>
    <w:qFormat/>
    <w:rsid w:val="00470A0F"/>
    <w:pPr>
      <w:numPr>
        <w:numId w:val="1"/>
      </w:numPr>
      <w:spacing w:after="80" w:line="264" w:lineRule="auto"/>
      <w:ind w:left="360" w:hanging="216"/>
    </w:pPr>
    <w:rPr>
      <w:rFonts w:eastAsiaTheme="minorHAnsi"/>
      <w:sz w:val="16"/>
    </w:rPr>
  </w:style>
  <w:style w:type="paragraph" w:customStyle="1" w:styleId="2E931817D22C4255BEA02A44C1AA8532">
    <w:name w:val="2E931817D22C4255BEA02A44C1AA8532"/>
  </w:style>
  <w:style w:type="paragraph" w:customStyle="1" w:styleId="7EC48D20D441457FAEA0DD4D1405AE00">
    <w:name w:val="7EC48D20D441457FAEA0DD4D1405AE00"/>
  </w:style>
  <w:style w:type="paragraph" w:customStyle="1" w:styleId="CE5D01AAE1A34BCBA2BFA2779A4E0855">
    <w:name w:val="CE5D01AAE1A34BCBA2BFA2779A4E0855"/>
  </w:style>
  <w:style w:type="character" w:styleId="PlaceholderText">
    <w:name w:val="Placeholder Text"/>
    <w:basedOn w:val="DefaultParagraphFont"/>
    <w:uiPriority w:val="99"/>
    <w:semiHidden/>
    <w:rsid w:val="00470A0F"/>
    <w:rPr>
      <w:color w:val="808080"/>
    </w:rPr>
  </w:style>
  <w:style w:type="paragraph" w:customStyle="1" w:styleId="29A366BCDB2F4A8F9356504ADD7C54BD">
    <w:name w:val="29A366BCDB2F4A8F9356504ADD7C54BD"/>
  </w:style>
  <w:style w:type="paragraph" w:customStyle="1" w:styleId="0C33EDC207274C659B12184D5E9B58A3">
    <w:name w:val="0C33EDC207274C659B12184D5E9B58A3"/>
  </w:style>
  <w:style w:type="paragraph" w:customStyle="1" w:styleId="0DF56AB911824F9AAED15CA6BBA29BE2">
    <w:name w:val="0DF56AB911824F9AAED15CA6BBA29BE2"/>
  </w:style>
  <w:style w:type="paragraph" w:customStyle="1" w:styleId="C282D3C53B3447E2A4250B127ED32515">
    <w:name w:val="C282D3C53B3447E2A4250B127ED32515"/>
  </w:style>
  <w:style w:type="paragraph" w:customStyle="1" w:styleId="ED7CE97FF23A402982A362B698CF5E4E">
    <w:name w:val="ED7CE97FF23A402982A362B698CF5E4E"/>
  </w:style>
  <w:style w:type="paragraph" w:customStyle="1" w:styleId="2EBCC53E9FB444B19043A95FCC6BEAF9">
    <w:name w:val="2EBCC53E9FB444B19043A95FCC6BEAF9"/>
  </w:style>
  <w:style w:type="paragraph" w:customStyle="1" w:styleId="63A0E09682864CEC86C2A33FEC3BE106">
    <w:name w:val="63A0E09682864CEC86C2A33FEC3BE106"/>
  </w:style>
  <w:style w:type="paragraph" w:customStyle="1" w:styleId="2491ECF60F5E4E32B519D3236EC84BA5">
    <w:name w:val="2491ECF60F5E4E32B519D3236EC84BA5"/>
  </w:style>
  <w:style w:type="paragraph" w:customStyle="1" w:styleId="378A0863783B414E91F0FB0F18C49677">
    <w:name w:val="378A0863783B414E91F0FB0F18C49677"/>
  </w:style>
  <w:style w:type="paragraph" w:customStyle="1" w:styleId="4C1EBEC7D94E42088AA86CC76316035C">
    <w:name w:val="4C1EBEC7D94E42088AA86CC76316035C"/>
  </w:style>
  <w:style w:type="paragraph" w:customStyle="1" w:styleId="9B04EDFF352042DE9AD2E05A01DCFF0A">
    <w:name w:val="9B04EDFF352042DE9AD2E05A01DCFF0A"/>
  </w:style>
  <w:style w:type="paragraph" w:customStyle="1" w:styleId="0CF4ABBD25124AA9A5A772A8F29B50E0">
    <w:name w:val="0CF4ABBD25124AA9A5A772A8F29B50E0"/>
  </w:style>
  <w:style w:type="paragraph" w:customStyle="1" w:styleId="2DB055C99B904901B8FF9B7B111A779E">
    <w:name w:val="2DB055C99B904901B8FF9B7B111A779E"/>
  </w:style>
  <w:style w:type="paragraph" w:customStyle="1" w:styleId="1579DC3882EF4F4798529248EC9198EC">
    <w:name w:val="1579DC3882EF4F4798529248EC9198EC"/>
  </w:style>
  <w:style w:type="paragraph" w:customStyle="1" w:styleId="9B3762ACE1214021BBF931AF47E28604">
    <w:name w:val="9B3762ACE1214021BBF931AF47E28604"/>
  </w:style>
  <w:style w:type="paragraph" w:customStyle="1" w:styleId="7F15EFEE75D0498AB84E56F24A364F9F">
    <w:name w:val="7F15EFEE75D0498AB84E56F24A364F9F"/>
  </w:style>
  <w:style w:type="paragraph" w:customStyle="1" w:styleId="3992E45BE7A44AEB983AF37CE5D9022E">
    <w:name w:val="3992E45BE7A44AEB983AF37CE5D9022E"/>
  </w:style>
  <w:style w:type="paragraph" w:customStyle="1" w:styleId="EC0A2E7548C74666A159AC63F4692C1B">
    <w:name w:val="EC0A2E7548C74666A159AC63F4692C1B"/>
  </w:style>
  <w:style w:type="paragraph" w:customStyle="1" w:styleId="2C70347D308E47A19D356CF49AE0AE25">
    <w:name w:val="2C70347D308E47A19D356CF49AE0AE25"/>
  </w:style>
  <w:style w:type="paragraph" w:customStyle="1" w:styleId="26595A97E0BC49BDA353BC1F5B1CAD28">
    <w:name w:val="26595A97E0BC49BDA353BC1F5B1CAD28"/>
  </w:style>
  <w:style w:type="paragraph" w:customStyle="1" w:styleId="82AF88AE81614972BAE596DBBD6EB099">
    <w:name w:val="82AF88AE81614972BAE596DBBD6EB099"/>
  </w:style>
  <w:style w:type="paragraph" w:customStyle="1" w:styleId="0CD17D1E239443D19604F4EA8BA742CC">
    <w:name w:val="0CD17D1E239443D19604F4EA8BA742CC"/>
  </w:style>
  <w:style w:type="paragraph" w:customStyle="1" w:styleId="C692289F551C4A1F9249C8EE8479774B">
    <w:name w:val="C692289F551C4A1F9249C8EE8479774B"/>
  </w:style>
  <w:style w:type="paragraph" w:customStyle="1" w:styleId="3C12B22FD71144459B98B6847E5C2CD7">
    <w:name w:val="3C12B22FD71144459B98B6847E5C2CD7"/>
  </w:style>
  <w:style w:type="paragraph" w:customStyle="1" w:styleId="CF43CCF844FF4120B433AC6F3134904F">
    <w:name w:val="CF43CCF844FF4120B433AC6F3134904F"/>
    <w:rsid w:val="00470A0F"/>
  </w:style>
  <w:style w:type="paragraph" w:customStyle="1" w:styleId="6A23A3EFB68D49DFA4A3F8BD1C34B780">
    <w:name w:val="6A23A3EFB68D49DFA4A3F8BD1C34B780"/>
    <w:rsid w:val="00470A0F"/>
  </w:style>
  <w:style w:type="paragraph" w:customStyle="1" w:styleId="46C619E90A4F4AA19B4564DBF2769BD0">
    <w:name w:val="46C619E90A4F4AA19B4564DBF2769BD0"/>
    <w:rsid w:val="00470A0F"/>
  </w:style>
  <w:style w:type="paragraph" w:customStyle="1" w:styleId="626DDBF6010A4F95A0873CA521B92FC5">
    <w:name w:val="626DDBF6010A4F95A0873CA521B92FC5"/>
    <w:rsid w:val="00470A0F"/>
  </w:style>
  <w:style w:type="paragraph" w:customStyle="1" w:styleId="E88459AA27604E31A3669968AB6C83DA">
    <w:name w:val="E88459AA27604E31A3669968AB6C83DA"/>
    <w:rsid w:val="00470A0F"/>
  </w:style>
  <w:style w:type="paragraph" w:customStyle="1" w:styleId="A4B954355A504A41A0A836FB38F53DBA">
    <w:name w:val="A4B954355A504A41A0A836FB38F53DBA"/>
    <w:rsid w:val="00470A0F"/>
  </w:style>
  <w:style w:type="paragraph" w:customStyle="1" w:styleId="792CDB6B1524455B97E7F89F757FB674">
    <w:name w:val="792CDB6B1524455B97E7F89F757FB674"/>
    <w:rsid w:val="00470A0F"/>
  </w:style>
  <w:style w:type="paragraph" w:customStyle="1" w:styleId="4026061951434BE691C985445A40B7DC">
    <w:name w:val="4026061951434BE691C985445A40B7DC"/>
    <w:rsid w:val="00470A0F"/>
  </w:style>
  <w:style w:type="paragraph" w:customStyle="1" w:styleId="C89A51E3867647F7B0C07CD4A1217937">
    <w:name w:val="C89A51E3867647F7B0C07CD4A1217937"/>
    <w:rsid w:val="00470A0F"/>
  </w:style>
  <w:style w:type="paragraph" w:customStyle="1" w:styleId="45FBF7E5B44F4BA1A75BFB81C7ADED31">
    <w:name w:val="45FBF7E5B44F4BA1A75BFB81C7ADED31"/>
    <w:rsid w:val="00470A0F"/>
  </w:style>
  <w:style w:type="paragraph" w:customStyle="1" w:styleId="CE74CA8C6DA34BF08FF06E7B5B8C1232">
    <w:name w:val="CE74CA8C6DA34BF08FF06E7B5B8C1232"/>
    <w:rsid w:val="00470A0F"/>
  </w:style>
  <w:style w:type="paragraph" w:customStyle="1" w:styleId="A7339D44D21042978069B7BFF598829E">
    <w:name w:val="A7339D44D21042978069B7BFF598829E"/>
    <w:rsid w:val="00470A0F"/>
  </w:style>
  <w:style w:type="paragraph" w:customStyle="1" w:styleId="EB1555636C8F4882B985F77678CCF718">
    <w:name w:val="EB1555636C8F4882B985F77678CCF718"/>
    <w:rsid w:val="00470A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BCC9CF60448BE8B2EF17CE389DB90">
    <w:name w:val="865BCC9CF60448BE8B2EF17CE389DB90"/>
  </w:style>
  <w:style w:type="paragraph" w:customStyle="1" w:styleId="B92755177DBB42EBA1EDD73BF6F928EC">
    <w:name w:val="B92755177DBB42EBA1EDD73BF6F928EC"/>
  </w:style>
  <w:style w:type="paragraph" w:customStyle="1" w:styleId="E318A78EDB8642E29F19F751CF432BDF">
    <w:name w:val="E318A78EDB8642E29F19F751CF432BDF"/>
  </w:style>
  <w:style w:type="paragraph" w:customStyle="1" w:styleId="54B84302E49F4A04BE3B860B9C74A691">
    <w:name w:val="54B84302E49F4A04BE3B860B9C74A691"/>
  </w:style>
  <w:style w:type="paragraph" w:customStyle="1" w:styleId="5BF222536CA5417A96FFA7A5BD19E5D7">
    <w:name w:val="5BF222536CA5417A96FFA7A5BD19E5D7"/>
  </w:style>
  <w:style w:type="paragraph" w:customStyle="1" w:styleId="DA229689B66441E48B05AFB6CE2BC462">
    <w:name w:val="DA229689B66441E48B05AFB6CE2BC462"/>
  </w:style>
  <w:style w:type="paragraph" w:styleId="ListParagraph">
    <w:name w:val="List Paragraph"/>
    <w:basedOn w:val="Normal"/>
    <w:uiPriority w:val="34"/>
    <w:qFormat/>
    <w:rsid w:val="00470A0F"/>
    <w:pPr>
      <w:numPr>
        <w:numId w:val="1"/>
      </w:numPr>
      <w:spacing w:after="80" w:line="264" w:lineRule="auto"/>
      <w:ind w:left="360" w:hanging="216"/>
    </w:pPr>
    <w:rPr>
      <w:rFonts w:eastAsiaTheme="minorHAnsi"/>
      <w:sz w:val="16"/>
    </w:rPr>
  </w:style>
  <w:style w:type="paragraph" w:customStyle="1" w:styleId="2E931817D22C4255BEA02A44C1AA8532">
    <w:name w:val="2E931817D22C4255BEA02A44C1AA8532"/>
  </w:style>
  <w:style w:type="paragraph" w:customStyle="1" w:styleId="7EC48D20D441457FAEA0DD4D1405AE00">
    <w:name w:val="7EC48D20D441457FAEA0DD4D1405AE00"/>
  </w:style>
  <w:style w:type="paragraph" w:customStyle="1" w:styleId="CE5D01AAE1A34BCBA2BFA2779A4E0855">
    <w:name w:val="CE5D01AAE1A34BCBA2BFA2779A4E0855"/>
  </w:style>
  <w:style w:type="character" w:styleId="PlaceholderText">
    <w:name w:val="Placeholder Text"/>
    <w:basedOn w:val="DefaultParagraphFont"/>
    <w:uiPriority w:val="99"/>
    <w:semiHidden/>
    <w:rsid w:val="00470A0F"/>
    <w:rPr>
      <w:color w:val="808080"/>
    </w:rPr>
  </w:style>
  <w:style w:type="paragraph" w:customStyle="1" w:styleId="29A366BCDB2F4A8F9356504ADD7C54BD">
    <w:name w:val="29A366BCDB2F4A8F9356504ADD7C54BD"/>
  </w:style>
  <w:style w:type="paragraph" w:customStyle="1" w:styleId="0C33EDC207274C659B12184D5E9B58A3">
    <w:name w:val="0C33EDC207274C659B12184D5E9B58A3"/>
  </w:style>
  <w:style w:type="paragraph" w:customStyle="1" w:styleId="0DF56AB911824F9AAED15CA6BBA29BE2">
    <w:name w:val="0DF56AB911824F9AAED15CA6BBA29BE2"/>
  </w:style>
  <w:style w:type="paragraph" w:customStyle="1" w:styleId="C282D3C53B3447E2A4250B127ED32515">
    <w:name w:val="C282D3C53B3447E2A4250B127ED32515"/>
  </w:style>
  <w:style w:type="paragraph" w:customStyle="1" w:styleId="ED7CE97FF23A402982A362B698CF5E4E">
    <w:name w:val="ED7CE97FF23A402982A362B698CF5E4E"/>
  </w:style>
  <w:style w:type="paragraph" w:customStyle="1" w:styleId="2EBCC53E9FB444B19043A95FCC6BEAF9">
    <w:name w:val="2EBCC53E9FB444B19043A95FCC6BEAF9"/>
  </w:style>
  <w:style w:type="paragraph" w:customStyle="1" w:styleId="63A0E09682864CEC86C2A33FEC3BE106">
    <w:name w:val="63A0E09682864CEC86C2A33FEC3BE106"/>
  </w:style>
  <w:style w:type="paragraph" w:customStyle="1" w:styleId="2491ECF60F5E4E32B519D3236EC84BA5">
    <w:name w:val="2491ECF60F5E4E32B519D3236EC84BA5"/>
  </w:style>
  <w:style w:type="paragraph" w:customStyle="1" w:styleId="378A0863783B414E91F0FB0F18C49677">
    <w:name w:val="378A0863783B414E91F0FB0F18C49677"/>
  </w:style>
  <w:style w:type="paragraph" w:customStyle="1" w:styleId="4C1EBEC7D94E42088AA86CC76316035C">
    <w:name w:val="4C1EBEC7D94E42088AA86CC76316035C"/>
  </w:style>
  <w:style w:type="paragraph" w:customStyle="1" w:styleId="9B04EDFF352042DE9AD2E05A01DCFF0A">
    <w:name w:val="9B04EDFF352042DE9AD2E05A01DCFF0A"/>
  </w:style>
  <w:style w:type="paragraph" w:customStyle="1" w:styleId="0CF4ABBD25124AA9A5A772A8F29B50E0">
    <w:name w:val="0CF4ABBD25124AA9A5A772A8F29B50E0"/>
  </w:style>
  <w:style w:type="paragraph" w:customStyle="1" w:styleId="2DB055C99B904901B8FF9B7B111A779E">
    <w:name w:val="2DB055C99B904901B8FF9B7B111A779E"/>
  </w:style>
  <w:style w:type="paragraph" w:customStyle="1" w:styleId="1579DC3882EF4F4798529248EC9198EC">
    <w:name w:val="1579DC3882EF4F4798529248EC9198EC"/>
  </w:style>
  <w:style w:type="paragraph" w:customStyle="1" w:styleId="9B3762ACE1214021BBF931AF47E28604">
    <w:name w:val="9B3762ACE1214021BBF931AF47E28604"/>
  </w:style>
  <w:style w:type="paragraph" w:customStyle="1" w:styleId="7F15EFEE75D0498AB84E56F24A364F9F">
    <w:name w:val="7F15EFEE75D0498AB84E56F24A364F9F"/>
  </w:style>
  <w:style w:type="paragraph" w:customStyle="1" w:styleId="3992E45BE7A44AEB983AF37CE5D9022E">
    <w:name w:val="3992E45BE7A44AEB983AF37CE5D9022E"/>
  </w:style>
  <w:style w:type="paragraph" w:customStyle="1" w:styleId="EC0A2E7548C74666A159AC63F4692C1B">
    <w:name w:val="EC0A2E7548C74666A159AC63F4692C1B"/>
  </w:style>
  <w:style w:type="paragraph" w:customStyle="1" w:styleId="2C70347D308E47A19D356CF49AE0AE25">
    <w:name w:val="2C70347D308E47A19D356CF49AE0AE25"/>
  </w:style>
  <w:style w:type="paragraph" w:customStyle="1" w:styleId="26595A97E0BC49BDA353BC1F5B1CAD28">
    <w:name w:val="26595A97E0BC49BDA353BC1F5B1CAD28"/>
  </w:style>
  <w:style w:type="paragraph" w:customStyle="1" w:styleId="82AF88AE81614972BAE596DBBD6EB099">
    <w:name w:val="82AF88AE81614972BAE596DBBD6EB099"/>
  </w:style>
  <w:style w:type="paragraph" w:customStyle="1" w:styleId="0CD17D1E239443D19604F4EA8BA742CC">
    <w:name w:val="0CD17D1E239443D19604F4EA8BA742CC"/>
  </w:style>
  <w:style w:type="paragraph" w:customStyle="1" w:styleId="C692289F551C4A1F9249C8EE8479774B">
    <w:name w:val="C692289F551C4A1F9249C8EE8479774B"/>
  </w:style>
  <w:style w:type="paragraph" w:customStyle="1" w:styleId="3C12B22FD71144459B98B6847E5C2CD7">
    <w:name w:val="3C12B22FD71144459B98B6847E5C2CD7"/>
  </w:style>
  <w:style w:type="paragraph" w:customStyle="1" w:styleId="CF43CCF844FF4120B433AC6F3134904F">
    <w:name w:val="CF43CCF844FF4120B433AC6F3134904F"/>
    <w:rsid w:val="00470A0F"/>
  </w:style>
  <w:style w:type="paragraph" w:customStyle="1" w:styleId="6A23A3EFB68D49DFA4A3F8BD1C34B780">
    <w:name w:val="6A23A3EFB68D49DFA4A3F8BD1C34B780"/>
    <w:rsid w:val="00470A0F"/>
  </w:style>
  <w:style w:type="paragraph" w:customStyle="1" w:styleId="46C619E90A4F4AA19B4564DBF2769BD0">
    <w:name w:val="46C619E90A4F4AA19B4564DBF2769BD0"/>
    <w:rsid w:val="00470A0F"/>
  </w:style>
  <w:style w:type="paragraph" w:customStyle="1" w:styleId="626DDBF6010A4F95A0873CA521B92FC5">
    <w:name w:val="626DDBF6010A4F95A0873CA521B92FC5"/>
    <w:rsid w:val="00470A0F"/>
  </w:style>
  <w:style w:type="paragraph" w:customStyle="1" w:styleId="E88459AA27604E31A3669968AB6C83DA">
    <w:name w:val="E88459AA27604E31A3669968AB6C83DA"/>
    <w:rsid w:val="00470A0F"/>
  </w:style>
  <w:style w:type="paragraph" w:customStyle="1" w:styleId="A4B954355A504A41A0A836FB38F53DBA">
    <w:name w:val="A4B954355A504A41A0A836FB38F53DBA"/>
    <w:rsid w:val="00470A0F"/>
  </w:style>
  <w:style w:type="paragraph" w:customStyle="1" w:styleId="792CDB6B1524455B97E7F89F757FB674">
    <w:name w:val="792CDB6B1524455B97E7F89F757FB674"/>
    <w:rsid w:val="00470A0F"/>
  </w:style>
  <w:style w:type="paragraph" w:customStyle="1" w:styleId="4026061951434BE691C985445A40B7DC">
    <w:name w:val="4026061951434BE691C985445A40B7DC"/>
    <w:rsid w:val="00470A0F"/>
  </w:style>
  <w:style w:type="paragraph" w:customStyle="1" w:styleId="C89A51E3867647F7B0C07CD4A1217937">
    <w:name w:val="C89A51E3867647F7B0C07CD4A1217937"/>
    <w:rsid w:val="00470A0F"/>
  </w:style>
  <w:style w:type="paragraph" w:customStyle="1" w:styleId="45FBF7E5B44F4BA1A75BFB81C7ADED31">
    <w:name w:val="45FBF7E5B44F4BA1A75BFB81C7ADED31"/>
    <w:rsid w:val="00470A0F"/>
  </w:style>
  <w:style w:type="paragraph" w:customStyle="1" w:styleId="CE74CA8C6DA34BF08FF06E7B5B8C1232">
    <w:name w:val="CE74CA8C6DA34BF08FF06E7B5B8C1232"/>
    <w:rsid w:val="00470A0F"/>
  </w:style>
  <w:style w:type="paragraph" w:customStyle="1" w:styleId="A7339D44D21042978069B7BFF598829E">
    <w:name w:val="A7339D44D21042978069B7BFF598829E"/>
    <w:rsid w:val="00470A0F"/>
  </w:style>
  <w:style w:type="paragraph" w:customStyle="1" w:styleId="EB1555636C8F4882B985F77678CCF718">
    <w:name w:val="EB1555636C8F4882B985F77678CCF718"/>
    <w:rsid w:val="00470A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F26A1B-11AC-4436-9823-0F93C6E088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ChronologicalResume</Template>
  <TotalTime>3</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Chronological resume (Minimalist design)</vt:lpstr>
    </vt:vector>
  </TitlesOfParts>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design)</dc:title>
  <dc:creator>ramya BS</dc:creator>
  <cp:lastModifiedBy>ramya</cp:lastModifiedBy>
  <cp:revision>2</cp:revision>
  <cp:lastPrinted>2006-08-01T17:47:00Z</cp:lastPrinted>
  <dcterms:created xsi:type="dcterms:W3CDTF">2016-01-28T03:16:00Z</dcterms:created>
  <dcterms:modified xsi:type="dcterms:W3CDTF">2016-01-28T03:16:00Z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TC101686509990</vt:lpwstr>
  </property>
</Properties>
</file>