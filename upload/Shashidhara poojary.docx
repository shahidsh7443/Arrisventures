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BC" w:rsidRDefault="00B2762E">
      <w:pPr>
        <w:pStyle w:val="Title"/>
      </w:pPr>
      <w:r>
        <w:rPr>
          <w:lang w:val="en-IN"/>
        </w:rPr>
        <w:t>Shashidhara P</w:t>
      </w:r>
      <w:r w:rsidR="009B2D01">
        <w:rPr>
          <w:lang w:val="en-IN"/>
        </w:rPr>
        <w:t>oojary</w:t>
      </w:r>
    </w:p>
    <w:p w:rsidR="00C335E3" w:rsidRDefault="009B2D01" w:rsidP="00687006">
      <w:pPr>
        <w:spacing w:after="0" w:line="276" w:lineRule="auto"/>
        <w:rPr>
          <w:sz w:val="20"/>
        </w:rPr>
      </w:pPr>
      <w:r>
        <w:rPr>
          <w:sz w:val="20"/>
        </w:rPr>
        <w:t># 10 Chowdeshwari Nilaya</w:t>
      </w:r>
    </w:p>
    <w:p w:rsidR="009B2D01" w:rsidRDefault="009B2D01" w:rsidP="00687006">
      <w:pPr>
        <w:spacing w:after="0" w:line="276" w:lineRule="auto"/>
        <w:rPr>
          <w:sz w:val="20"/>
        </w:rPr>
      </w:pPr>
      <w:r>
        <w:rPr>
          <w:sz w:val="20"/>
        </w:rPr>
        <w:t>MRS layout 1</w:t>
      </w:r>
      <w:r w:rsidRPr="009B2D01">
        <w:rPr>
          <w:sz w:val="20"/>
          <w:vertAlign w:val="superscript"/>
        </w:rPr>
        <w:t>st</w:t>
      </w:r>
      <w:r>
        <w:rPr>
          <w:sz w:val="20"/>
        </w:rPr>
        <w:t xml:space="preserve"> cross Hegganahalli</w:t>
      </w:r>
    </w:p>
    <w:p w:rsidR="009B2D01" w:rsidRPr="004121F5" w:rsidRDefault="009B2D01" w:rsidP="00687006">
      <w:pPr>
        <w:spacing w:after="0" w:line="276" w:lineRule="auto"/>
        <w:rPr>
          <w:sz w:val="20"/>
        </w:rPr>
      </w:pPr>
      <w:r>
        <w:rPr>
          <w:sz w:val="20"/>
        </w:rPr>
        <w:t>Main road Sunkadakatte</w:t>
      </w:r>
    </w:p>
    <w:p w:rsidR="00C335E3" w:rsidRPr="004121F5" w:rsidRDefault="00BF130D" w:rsidP="00687006">
      <w:pPr>
        <w:spacing w:after="0" w:line="276" w:lineRule="auto"/>
        <w:rPr>
          <w:sz w:val="20"/>
        </w:rPr>
      </w:pPr>
      <w:r>
        <w:rPr>
          <w:sz w:val="20"/>
        </w:rPr>
        <w:t xml:space="preserve">Bangalore, Karnataka State, India </w:t>
      </w:r>
    </w:p>
    <w:p w:rsidR="007960CD" w:rsidRPr="00746FC2" w:rsidRDefault="00CE357B" w:rsidP="00746FC2">
      <w:pPr>
        <w:spacing w:after="0" w:line="276" w:lineRule="auto"/>
        <w:rPr>
          <w:b/>
          <w:sz w:val="20"/>
        </w:rPr>
      </w:pPr>
      <w:r w:rsidRPr="004121F5">
        <w:rPr>
          <w:sz w:val="20"/>
        </w:rPr>
        <w:t> </w:t>
      </w:r>
      <w:r w:rsidRPr="004121F5">
        <w:rPr>
          <w:b/>
          <w:sz w:val="20"/>
        </w:rPr>
        <w:t>| </w:t>
      </w:r>
      <w:sdt>
        <w:sdtPr>
          <w:rPr>
            <w:b/>
            <w:sz w:val="20"/>
          </w:rPr>
          <w:alias w:val="Telephone"/>
          <w:tag w:val=""/>
          <w:id w:val="-1416317146"/>
          <w:placeholder>
            <w:docPart w:val="7B2AB7AD2CCC43C88B2812DDC87F46F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9B2D01">
            <w:rPr>
              <w:b/>
              <w:sz w:val="20"/>
            </w:rPr>
            <w:t>+91 8892060416</w:t>
          </w:r>
        </w:sdtContent>
      </w:sdt>
      <w:r w:rsidRPr="004121F5">
        <w:rPr>
          <w:b/>
          <w:sz w:val="20"/>
        </w:rPr>
        <w:t> | </w:t>
      </w:r>
      <w:sdt>
        <w:sdtPr>
          <w:rPr>
            <w:b/>
            <w:bCs/>
          </w:rPr>
          <w:alias w:val="Email"/>
          <w:tag w:val=""/>
          <w:id w:val="-391963670"/>
          <w:placeholder>
            <w:docPart w:val="67183529C33B46228C65978C0812787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9B2D01">
            <w:rPr>
              <w:b/>
              <w:bCs/>
            </w:rPr>
            <w:t>shashidhar.poojari55@gmail.com</w:t>
          </w:r>
        </w:sdtContent>
      </w:sdt>
    </w:p>
    <w:p w:rsidR="007960CD" w:rsidRDefault="007960CD" w:rsidP="000C13F4">
      <w:pPr>
        <w:pStyle w:val="SectionHeading"/>
        <w:spacing w:before="0"/>
      </w:pPr>
    </w:p>
    <w:p w:rsidR="007768F4" w:rsidRPr="007768F4" w:rsidRDefault="007768F4" w:rsidP="007768F4"/>
    <w:p w:rsidR="00EA0CBC" w:rsidRDefault="00CE357B" w:rsidP="000C13F4">
      <w:pPr>
        <w:pStyle w:val="SectionHeading"/>
        <w:spacing w:before="0"/>
      </w:pPr>
      <w:r>
        <w:t>Objective</w:t>
      </w:r>
    </w:p>
    <w:p w:rsidR="00192064" w:rsidRPr="00192064" w:rsidRDefault="000F5BF1" w:rsidP="000C13F4">
      <w:pPr>
        <w:spacing w:line="360" w:lineRule="auto"/>
        <w:rPr>
          <w:b/>
          <w:sz w:val="24"/>
          <w:szCs w:val="24"/>
        </w:rPr>
      </w:pPr>
      <w:r w:rsidRPr="004121F5">
        <w:rPr>
          <w:sz w:val="20"/>
        </w:rPr>
        <w:t xml:space="preserve">To pursue a career </w:t>
      </w:r>
      <w:r w:rsidR="0032151A">
        <w:rPr>
          <w:sz w:val="20"/>
        </w:rPr>
        <w:t xml:space="preserve">with the </w:t>
      </w:r>
      <w:r w:rsidRPr="004121F5">
        <w:rPr>
          <w:sz w:val="20"/>
        </w:rPr>
        <w:t>enterprise that promises growth &amp; continu</w:t>
      </w:r>
      <w:r w:rsidR="0032151A">
        <w:rPr>
          <w:sz w:val="20"/>
        </w:rPr>
        <w:t xml:space="preserve">ous up-gradation of knowledge as well as </w:t>
      </w:r>
      <w:r w:rsidRPr="004121F5">
        <w:rPr>
          <w:sz w:val="20"/>
        </w:rPr>
        <w:t xml:space="preserve">opportunity to implement my knowledge and skills in conjunction with the company’s goals and </w:t>
      </w:r>
      <w:r w:rsidR="0032151A" w:rsidRPr="0032151A">
        <w:rPr>
          <w:szCs w:val="18"/>
        </w:rPr>
        <w:t>object</w:t>
      </w:r>
      <w:r w:rsidR="0032151A" w:rsidRPr="0032151A">
        <w:rPr>
          <w:rFonts w:asciiTheme="majorHAnsi" w:hAnsiTheme="majorHAnsi"/>
          <w:b/>
          <w:szCs w:val="18"/>
        </w:rPr>
        <w:t>ives</w:t>
      </w:r>
      <w:r w:rsidR="0032151A" w:rsidRPr="009A4A8F">
        <w:rPr>
          <w:rFonts w:asciiTheme="majorHAnsi" w:hAnsiTheme="majorHAnsi"/>
          <w:b/>
          <w:sz w:val="24"/>
          <w:szCs w:val="24"/>
        </w:rPr>
        <w:t>.</w:t>
      </w:r>
      <w:r w:rsidR="0032151A" w:rsidRPr="00192064">
        <w:rPr>
          <w:rFonts w:cs="Arial"/>
          <w:color w:val="000000"/>
          <w:sz w:val="20"/>
          <w:shd w:val="clear" w:color="auto" w:fill="FFFFFF"/>
        </w:rPr>
        <w:t xml:space="preserve"> To</w:t>
      </w:r>
      <w:r w:rsidR="00192064" w:rsidRPr="00192064">
        <w:rPr>
          <w:rFonts w:cs="Arial"/>
          <w:color w:val="000000"/>
          <w:sz w:val="20"/>
          <w:shd w:val="clear" w:color="auto" w:fill="FFFFFF"/>
        </w:rPr>
        <w:t xml:space="preserve"> achieve an Accountant position that would help me realize my skills &amp; potential to the fullest, which will in turn be profitable for the organization.</w:t>
      </w:r>
    </w:p>
    <w:p w:rsidR="009A4A8F" w:rsidRPr="009A4A8F" w:rsidRDefault="009A4A8F" w:rsidP="00746FC2">
      <w:pPr>
        <w:pStyle w:val="SectionHeading"/>
      </w:pPr>
      <w:r w:rsidRPr="009A4A8F">
        <w:t>Career summary</w:t>
      </w:r>
    </w:p>
    <w:p w:rsidR="009A4A8F" w:rsidRPr="00192064" w:rsidRDefault="009A4A8F" w:rsidP="009A4A8F">
      <w:pPr>
        <w:rPr>
          <w:rFonts w:cs="Arial"/>
          <w:sz w:val="20"/>
        </w:rPr>
      </w:pPr>
      <w:r w:rsidRPr="00192064">
        <w:rPr>
          <w:color w:val="auto"/>
          <w:sz w:val="20"/>
        </w:rPr>
        <w:t xml:space="preserve">Have 1year of experience into account department for KSTDC, </w:t>
      </w:r>
      <w:r w:rsidRPr="00192064">
        <w:rPr>
          <w:sz w:val="20"/>
        </w:rPr>
        <w:t>Maintaining Hotel Accounts, Tourism Account   &amp; the Golden Chariot Account</w:t>
      </w:r>
      <w:r w:rsidRPr="00192064">
        <w:rPr>
          <w:color w:val="auto"/>
          <w:sz w:val="20"/>
        </w:rPr>
        <w:t>.</w:t>
      </w:r>
    </w:p>
    <w:p w:rsidR="009A4A8F" w:rsidRPr="00192064" w:rsidRDefault="009A4A8F" w:rsidP="009A4A8F">
      <w:pPr>
        <w:rPr>
          <w:color w:val="auto"/>
          <w:sz w:val="20"/>
        </w:rPr>
      </w:pPr>
      <w:r w:rsidRPr="00192064">
        <w:rPr>
          <w:color w:val="auto"/>
          <w:sz w:val="20"/>
        </w:rPr>
        <w:t xml:space="preserve">Have 3 years of experience into Account Department for I BY DESIGN, Handling </w:t>
      </w:r>
      <w:r w:rsidR="007768F4">
        <w:rPr>
          <w:color w:val="auto"/>
          <w:sz w:val="20"/>
        </w:rPr>
        <w:t>Accounts</w:t>
      </w:r>
      <w:r w:rsidRPr="00192064">
        <w:rPr>
          <w:color w:val="auto"/>
          <w:sz w:val="20"/>
        </w:rPr>
        <w:t xml:space="preserve">, Bank reconciliation and maintaining account, Preparing purchase order and work order. </w:t>
      </w:r>
    </w:p>
    <w:p w:rsidR="009A4A8F" w:rsidRPr="00192064" w:rsidRDefault="009A4A8F" w:rsidP="009A4A8F">
      <w:pPr>
        <w:rPr>
          <w:color w:val="auto"/>
          <w:sz w:val="20"/>
        </w:rPr>
      </w:pPr>
      <w:r w:rsidRPr="00192064">
        <w:rPr>
          <w:color w:val="auto"/>
          <w:sz w:val="20"/>
        </w:rPr>
        <w:t>Communication &amp; Interpersonal Skills.</w:t>
      </w:r>
    </w:p>
    <w:p w:rsidR="009A4A8F" w:rsidRPr="009A4A8F" w:rsidRDefault="009A4A8F" w:rsidP="009A4A8F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:rsidR="009A4A8F" w:rsidRPr="009A4A8F" w:rsidRDefault="009A4A8F" w:rsidP="009A4A8F">
      <w:pPr>
        <w:pStyle w:val="Default"/>
        <w:rPr>
          <w:color w:val="auto"/>
          <w:sz w:val="20"/>
          <w:szCs w:val="20"/>
        </w:rPr>
      </w:pPr>
    </w:p>
    <w:p w:rsidR="00EA0CBC" w:rsidRDefault="00CE357B" w:rsidP="004121F5">
      <w:pPr>
        <w:pStyle w:val="SectionHeading"/>
        <w:spacing w:before="0"/>
      </w:pPr>
      <w:r>
        <w:t>Education</w:t>
      </w:r>
    </w:p>
    <w:p w:rsidR="00746FC2" w:rsidRDefault="004121F5" w:rsidP="00F02D0D">
      <w:pPr>
        <w:spacing w:line="360" w:lineRule="auto"/>
        <w:rPr>
          <w:sz w:val="20"/>
        </w:rPr>
      </w:pPr>
      <w:r w:rsidRPr="004121F5">
        <w:rPr>
          <w:sz w:val="20"/>
        </w:rPr>
        <w:t>Bac</w:t>
      </w:r>
      <w:r w:rsidR="009B2D01">
        <w:rPr>
          <w:sz w:val="20"/>
        </w:rPr>
        <w:t>helor of Commerce from Mumbai</w:t>
      </w:r>
      <w:r w:rsidRPr="004121F5">
        <w:rPr>
          <w:sz w:val="20"/>
        </w:rPr>
        <w:t xml:space="preserve"> University.</w:t>
      </w:r>
    </w:p>
    <w:p w:rsidR="009B2D01" w:rsidRDefault="009B2D01" w:rsidP="00F02D0D">
      <w:pPr>
        <w:spacing w:line="360" w:lineRule="auto"/>
        <w:rPr>
          <w:sz w:val="20"/>
        </w:rPr>
      </w:pPr>
      <w:r>
        <w:rPr>
          <w:sz w:val="20"/>
        </w:rPr>
        <w:t>Post Graduate Diploma in Financial Management from Karnataka state Open University</w:t>
      </w:r>
      <w:r w:rsidR="007768F4">
        <w:rPr>
          <w:sz w:val="20"/>
        </w:rPr>
        <w:t>.</w:t>
      </w:r>
    </w:p>
    <w:p w:rsidR="007768F4" w:rsidRPr="00AB1216" w:rsidRDefault="007768F4" w:rsidP="00F02D0D">
      <w:pPr>
        <w:spacing w:line="360" w:lineRule="auto"/>
        <w:rPr>
          <w:sz w:val="20"/>
        </w:rPr>
      </w:pPr>
    </w:p>
    <w:p w:rsidR="000C13F4" w:rsidRDefault="000C13F4" w:rsidP="000C13F4">
      <w:pPr>
        <w:pStyle w:val="SectionHeading"/>
        <w:spacing w:before="0"/>
      </w:pPr>
      <w:r>
        <w:t>Employment History</w:t>
      </w:r>
    </w:p>
    <w:p w:rsidR="000C13F4" w:rsidRDefault="000C13F4" w:rsidP="000C13F4">
      <w:pPr>
        <w:spacing w:after="0" w:line="360" w:lineRule="auto"/>
        <w:rPr>
          <w:sz w:val="20"/>
        </w:rPr>
      </w:pPr>
      <w:r w:rsidRPr="00F723BA">
        <w:rPr>
          <w:b/>
        </w:rPr>
        <w:t xml:space="preserve">Company </w:t>
      </w:r>
      <w:r w:rsidR="0032151A" w:rsidRPr="00F723BA">
        <w:rPr>
          <w:b/>
        </w:rPr>
        <w:t>Name:</w:t>
      </w:r>
      <w:r w:rsidR="0032151A">
        <w:rPr>
          <w:b/>
          <w:bCs/>
          <w:sz w:val="24"/>
          <w:szCs w:val="24"/>
        </w:rPr>
        <w:t xml:space="preserve"> I</w:t>
      </w:r>
      <w:r w:rsidR="00555D8A">
        <w:rPr>
          <w:b/>
          <w:bCs/>
          <w:sz w:val="24"/>
          <w:szCs w:val="24"/>
        </w:rPr>
        <w:t xml:space="preserve"> BY DESIGN</w:t>
      </w:r>
      <w:r w:rsidRPr="000C13F4">
        <w:rPr>
          <w:b/>
          <w:bCs/>
          <w:sz w:val="24"/>
          <w:szCs w:val="24"/>
        </w:rPr>
        <w:t>.</w:t>
      </w:r>
    </w:p>
    <w:p w:rsidR="000C13F4" w:rsidRDefault="000C13F4" w:rsidP="000C13F4">
      <w:pPr>
        <w:spacing w:after="0" w:line="360" w:lineRule="auto"/>
        <w:rPr>
          <w:sz w:val="20"/>
        </w:rPr>
      </w:pPr>
      <w:r w:rsidRPr="00F723BA">
        <w:rPr>
          <w:b/>
          <w:sz w:val="20"/>
        </w:rPr>
        <w:t xml:space="preserve">Designation: </w:t>
      </w:r>
      <w:r w:rsidR="00555D8A">
        <w:rPr>
          <w:b/>
          <w:bCs/>
          <w:sz w:val="24"/>
          <w:szCs w:val="24"/>
        </w:rPr>
        <w:t xml:space="preserve"> Accountant</w:t>
      </w:r>
    </w:p>
    <w:p w:rsidR="00192064" w:rsidRPr="00746FC2" w:rsidRDefault="006E4B2C" w:rsidP="00746FC2">
      <w:pPr>
        <w:spacing w:line="360" w:lineRule="auto"/>
        <w:rPr>
          <w:b/>
          <w:bCs/>
          <w:sz w:val="24"/>
          <w:szCs w:val="24"/>
        </w:rPr>
      </w:pPr>
      <w:r w:rsidRPr="00F723BA">
        <w:rPr>
          <w:b/>
          <w:sz w:val="20"/>
        </w:rPr>
        <w:t>Duration:</w:t>
      </w:r>
      <w:r>
        <w:rPr>
          <w:b/>
          <w:bCs/>
          <w:sz w:val="24"/>
          <w:szCs w:val="24"/>
        </w:rPr>
        <w:t xml:space="preserve"> October</w:t>
      </w:r>
      <w:r w:rsidR="005024A8">
        <w:rPr>
          <w:b/>
          <w:bCs/>
          <w:sz w:val="24"/>
          <w:szCs w:val="24"/>
        </w:rPr>
        <w:t xml:space="preserve"> 2012</w:t>
      </w:r>
      <w:r w:rsidR="000C13F4" w:rsidRPr="000C13F4">
        <w:rPr>
          <w:b/>
          <w:bCs/>
          <w:sz w:val="24"/>
          <w:szCs w:val="24"/>
        </w:rPr>
        <w:t xml:space="preserve"> to </w:t>
      </w:r>
      <w:r w:rsidR="0032151A">
        <w:rPr>
          <w:b/>
          <w:bCs/>
          <w:sz w:val="24"/>
          <w:szCs w:val="24"/>
        </w:rPr>
        <w:t>June</w:t>
      </w:r>
      <w:r w:rsidR="00993E94">
        <w:rPr>
          <w:b/>
          <w:bCs/>
          <w:sz w:val="24"/>
          <w:szCs w:val="24"/>
        </w:rPr>
        <w:t xml:space="preserve"> 2015</w:t>
      </w:r>
    </w:p>
    <w:p w:rsidR="00192064" w:rsidRDefault="00192064" w:rsidP="00EE3150">
      <w:pPr>
        <w:pStyle w:val="SectionHeading"/>
        <w:spacing w:before="0"/>
      </w:pPr>
    </w:p>
    <w:p w:rsidR="00746FC2" w:rsidRDefault="00746FC2" w:rsidP="00746FC2"/>
    <w:p w:rsidR="00746FC2" w:rsidRPr="00746FC2" w:rsidRDefault="00746FC2" w:rsidP="00746FC2"/>
    <w:p w:rsidR="00BD45A1" w:rsidRDefault="00A7449B" w:rsidP="00BD45A1">
      <w:pPr>
        <w:pStyle w:val="SectionHeading"/>
        <w:spacing w:before="0"/>
      </w:pPr>
      <w:r>
        <w:t>Summary</w:t>
      </w:r>
    </w:p>
    <w:p w:rsidR="00192064" w:rsidRPr="00BD45A1" w:rsidRDefault="007A56AF" w:rsidP="00BD45A1">
      <w:pPr>
        <w:pStyle w:val="Address"/>
        <w:rPr>
          <w:sz w:val="20"/>
        </w:rPr>
      </w:pPr>
      <w:r w:rsidRPr="00BD45A1">
        <w:rPr>
          <w:sz w:val="20"/>
        </w:rPr>
        <w:br/>
      </w:r>
      <w:r w:rsidRPr="00BD45A1">
        <w:rPr>
          <w:sz w:val="20"/>
          <w:shd w:val="clear" w:color="auto" w:fill="FFFFFF"/>
        </w:rPr>
        <w:t xml:space="preserve">Responsible for </w:t>
      </w:r>
      <w:r w:rsidR="007768F4" w:rsidRPr="00BD45A1">
        <w:rPr>
          <w:sz w:val="20"/>
          <w:shd w:val="clear" w:color="auto" w:fill="FFFFFF"/>
        </w:rPr>
        <w:t xml:space="preserve">maintaining </w:t>
      </w:r>
      <w:r w:rsidR="007768F4">
        <w:rPr>
          <w:sz w:val="20"/>
          <w:shd w:val="clear" w:color="auto" w:fill="FFFFFF"/>
        </w:rPr>
        <w:t>Accounts</w:t>
      </w:r>
      <w:r w:rsidR="00583C5F">
        <w:rPr>
          <w:sz w:val="20"/>
          <w:shd w:val="clear" w:color="auto" w:fill="FFFFFF"/>
        </w:rPr>
        <w:t>.</w:t>
      </w:r>
      <w:r w:rsidRPr="00BD45A1">
        <w:rPr>
          <w:sz w:val="20"/>
        </w:rPr>
        <w:br/>
      </w:r>
      <w:r w:rsidRPr="00BD45A1">
        <w:rPr>
          <w:sz w:val="20"/>
          <w:shd w:val="clear" w:color="auto" w:fill="FFFFFF"/>
        </w:rPr>
        <w:t>To process accounting transactions.</w:t>
      </w:r>
    </w:p>
    <w:p w:rsidR="00EE3150" w:rsidRPr="00192064" w:rsidRDefault="007A56AF" w:rsidP="007A56AF">
      <w:pPr>
        <w:pStyle w:val="Address"/>
        <w:rPr>
          <w:color w:val="auto"/>
          <w:sz w:val="20"/>
          <w:lang w:eastAsia="en-US"/>
        </w:rPr>
      </w:pPr>
      <w:r w:rsidRPr="00192064">
        <w:rPr>
          <w:sz w:val="20"/>
          <w:shd w:val="clear" w:color="auto" w:fill="FFFFFF"/>
        </w:rPr>
        <w:t>Responsible for expenditure and collection transactions</w:t>
      </w:r>
      <w:r w:rsidR="00213079" w:rsidRPr="00192064">
        <w:rPr>
          <w:sz w:val="20"/>
          <w:shd w:val="clear" w:color="auto" w:fill="FFFFFF"/>
        </w:rPr>
        <w:t>.</w:t>
      </w:r>
      <w:r w:rsidRPr="00192064">
        <w:rPr>
          <w:sz w:val="20"/>
        </w:rPr>
        <w:br/>
      </w:r>
      <w:r w:rsidRPr="00192064">
        <w:rPr>
          <w:sz w:val="20"/>
          <w:shd w:val="clear" w:color="auto" w:fill="FFFFFF"/>
        </w:rPr>
        <w:t>To maintain records of payment information.</w:t>
      </w:r>
      <w:r w:rsidRPr="00192064">
        <w:rPr>
          <w:sz w:val="20"/>
        </w:rPr>
        <w:br/>
      </w:r>
      <w:r w:rsidRPr="00192064">
        <w:rPr>
          <w:sz w:val="20"/>
          <w:shd w:val="clear" w:color="auto" w:fill="FFFFFF"/>
        </w:rPr>
        <w:t>Managing vendor accounts, generating week</w:t>
      </w:r>
      <w:r w:rsidR="00BD45A1">
        <w:rPr>
          <w:sz w:val="20"/>
          <w:shd w:val="clear" w:color="auto" w:fill="FFFFFF"/>
        </w:rPr>
        <w:t>ly on demand cheque.</w:t>
      </w:r>
      <w:bookmarkStart w:id="0" w:name="_GoBack"/>
      <w:bookmarkEnd w:id="0"/>
      <w:r w:rsidRPr="00192064">
        <w:rPr>
          <w:sz w:val="20"/>
        </w:rPr>
        <w:br/>
      </w:r>
      <w:r w:rsidRPr="00192064">
        <w:rPr>
          <w:sz w:val="20"/>
          <w:shd w:val="clear" w:color="auto" w:fill="FFFFFF"/>
        </w:rPr>
        <w:t>Maintaining track record of company’s expenses.</w:t>
      </w:r>
      <w:r w:rsidRPr="00192064">
        <w:rPr>
          <w:sz w:val="20"/>
        </w:rPr>
        <w:br/>
      </w:r>
      <w:r w:rsidR="00EE3150" w:rsidRPr="00192064">
        <w:rPr>
          <w:rFonts w:cs="Calibri"/>
          <w:color w:val="auto"/>
          <w:sz w:val="20"/>
          <w:lang w:eastAsia="en-US"/>
        </w:rPr>
        <w:t xml:space="preserve">Self-correspondence by mail to the relevant </w:t>
      </w:r>
      <w:r w:rsidR="000B79F1" w:rsidRPr="00192064">
        <w:rPr>
          <w:rFonts w:cs="Calibri"/>
          <w:color w:val="auto"/>
          <w:sz w:val="20"/>
          <w:lang w:eastAsia="en-US"/>
        </w:rPr>
        <w:t>clients</w:t>
      </w:r>
      <w:r w:rsidR="000B79F1" w:rsidRPr="00192064">
        <w:rPr>
          <w:rFonts w:cs="Calibri"/>
          <w:i/>
          <w:color w:val="auto"/>
          <w:sz w:val="20"/>
          <w:lang w:eastAsia="en-US"/>
        </w:rPr>
        <w:t>.</w:t>
      </w:r>
      <w:r w:rsidR="000B79F1" w:rsidRPr="00192064">
        <w:rPr>
          <w:sz w:val="20"/>
          <w:lang w:eastAsia="en-US"/>
        </w:rPr>
        <w:t xml:space="preserve"> Quotations</w:t>
      </w:r>
      <w:r w:rsidR="00EE3150" w:rsidRPr="00192064">
        <w:rPr>
          <w:sz w:val="20"/>
          <w:lang w:eastAsia="en-US"/>
        </w:rPr>
        <w:t xml:space="preserve"> and enquires, calling for negotiation, finalizing orders to the related suppliers with polite and pleasing attitude</w:t>
      </w:r>
      <w:r w:rsidR="00EE3150" w:rsidRPr="00192064">
        <w:rPr>
          <w:rFonts w:cs="Calibri"/>
          <w:i/>
          <w:color w:val="auto"/>
          <w:sz w:val="20"/>
          <w:lang w:eastAsia="en-US"/>
        </w:rPr>
        <w:t>.</w:t>
      </w:r>
    </w:p>
    <w:p w:rsidR="00EE3150" w:rsidRPr="00192064" w:rsidRDefault="00EE3150" w:rsidP="007A56AF">
      <w:pPr>
        <w:pStyle w:val="Address"/>
        <w:rPr>
          <w:rFonts w:cs="Calibri"/>
          <w:i/>
          <w:color w:val="auto"/>
          <w:sz w:val="20"/>
          <w:lang w:eastAsia="en-US"/>
        </w:rPr>
      </w:pPr>
      <w:r w:rsidRPr="00192064">
        <w:rPr>
          <w:rFonts w:cs="Calibri"/>
          <w:color w:val="auto"/>
          <w:sz w:val="20"/>
          <w:lang w:eastAsia="en-US"/>
        </w:rPr>
        <w:t>Preparing purchase order, work orders, regularization and amendment to the related works/ bills/Po’s.</w:t>
      </w:r>
    </w:p>
    <w:p w:rsidR="00EE3150" w:rsidRPr="00192064" w:rsidRDefault="00EE3150" w:rsidP="007A56AF">
      <w:pPr>
        <w:pStyle w:val="Address"/>
        <w:rPr>
          <w:rFonts w:cs="Calibri"/>
          <w:i/>
          <w:color w:val="auto"/>
          <w:sz w:val="20"/>
          <w:lang w:eastAsia="en-US"/>
        </w:rPr>
      </w:pPr>
      <w:r w:rsidRPr="00192064">
        <w:rPr>
          <w:sz w:val="20"/>
          <w:lang w:eastAsia="en-US"/>
        </w:rPr>
        <w:t>Able to handle all the accounting aspects related with the projects</w:t>
      </w:r>
      <w:r w:rsidRPr="00192064">
        <w:rPr>
          <w:rFonts w:cs="Calibri"/>
          <w:i/>
          <w:color w:val="auto"/>
          <w:sz w:val="20"/>
          <w:lang w:eastAsia="en-US"/>
        </w:rPr>
        <w:t>.</w:t>
      </w:r>
    </w:p>
    <w:p w:rsidR="00EE3150" w:rsidRPr="00192064" w:rsidRDefault="00EE3150" w:rsidP="007A56AF">
      <w:pPr>
        <w:pStyle w:val="Address"/>
        <w:rPr>
          <w:rFonts w:cs="Calibri"/>
          <w:i/>
          <w:color w:val="auto"/>
          <w:sz w:val="20"/>
          <w:lang w:eastAsia="en-US"/>
        </w:rPr>
      </w:pPr>
      <w:r w:rsidRPr="00192064">
        <w:rPr>
          <w:sz w:val="20"/>
          <w:lang w:eastAsia="en-US"/>
        </w:rPr>
        <w:t>Maintaining regi</w:t>
      </w:r>
      <w:r w:rsidR="007960CD">
        <w:rPr>
          <w:sz w:val="20"/>
          <w:lang w:eastAsia="en-US"/>
        </w:rPr>
        <w:t xml:space="preserve">sters like Cash, Stock, </w:t>
      </w:r>
      <w:r w:rsidR="007960CD" w:rsidRPr="00192064">
        <w:rPr>
          <w:sz w:val="20"/>
          <w:lang w:eastAsia="en-US"/>
        </w:rPr>
        <w:t>Bank</w:t>
      </w:r>
      <w:r w:rsidRPr="00192064">
        <w:rPr>
          <w:sz w:val="20"/>
          <w:lang w:eastAsia="en-US"/>
        </w:rPr>
        <w:t>, Sales cum purchases</w:t>
      </w:r>
      <w:r w:rsidRPr="00192064">
        <w:rPr>
          <w:rFonts w:cs="Calibri"/>
          <w:i/>
          <w:color w:val="auto"/>
          <w:sz w:val="20"/>
          <w:lang w:eastAsia="en-US"/>
        </w:rPr>
        <w:t xml:space="preserve">. </w:t>
      </w:r>
    </w:p>
    <w:p w:rsidR="00213079" w:rsidRDefault="00EE3150" w:rsidP="00BD45A1">
      <w:pPr>
        <w:pStyle w:val="Address"/>
        <w:rPr>
          <w:rFonts w:cs="Calibri"/>
          <w:i/>
          <w:color w:val="auto"/>
          <w:sz w:val="20"/>
          <w:lang w:eastAsia="en-US"/>
        </w:rPr>
      </w:pPr>
      <w:r w:rsidRPr="00BD45A1">
        <w:rPr>
          <w:sz w:val="20"/>
          <w:lang w:eastAsia="en-US"/>
        </w:rPr>
        <w:t>Along with</w:t>
      </w:r>
      <w:r w:rsidR="00192064" w:rsidRPr="00BD45A1">
        <w:rPr>
          <w:sz w:val="20"/>
          <w:lang w:eastAsia="en-US"/>
        </w:rPr>
        <w:t xml:space="preserve"> the cheque</w:t>
      </w:r>
      <w:r w:rsidRPr="00BD45A1">
        <w:rPr>
          <w:sz w:val="20"/>
          <w:lang w:eastAsia="en-US"/>
        </w:rPr>
        <w:t xml:space="preserve"> and cash details in respect to the projects etc</w:t>
      </w:r>
      <w:r w:rsidRPr="00BD45A1">
        <w:rPr>
          <w:rFonts w:cs="Calibri"/>
          <w:i/>
          <w:color w:val="auto"/>
          <w:sz w:val="20"/>
          <w:lang w:eastAsia="en-US"/>
        </w:rPr>
        <w:t>.</w:t>
      </w:r>
    </w:p>
    <w:p w:rsidR="000C13F4" w:rsidRPr="00746FC2" w:rsidRDefault="00BD45A1" w:rsidP="00746FC2">
      <w:pPr>
        <w:pStyle w:val="Address"/>
        <w:rPr>
          <w:sz w:val="20"/>
        </w:rPr>
      </w:pPr>
      <w:r w:rsidRPr="00BD45A1">
        <w:rPr>
          <w:sz w:val="20"/>
        </w:rPr>
        <w:t>Verification of bills &amp; reconciliation of total turnover.</w:t>
      </w:r>
      <w:r w:rsidRPr="00BD45A1">
        <w:rPr>
          <w:sz w:val="20"/>
        </w:rPr>
        <w:br/>
        <w:t>Maintain cash transaction &amp; petty cash book, preparing cash Day to day cash &amp; bank transactions.</w:t>
      </w:r>
      <w:r w:rsidRPr="00BD45A1">
        <w:rPr>
          <w:sz w:val="20"/>
        </w:rPr>
        <w:br/>
        <w:t xml:space="preserve"> Reconciliation of Bank Statement at the end of month.</w:t>
      </w:r>
      <w:r w:rsidRPr="00BD45A1">
        <w:rPr>
          <w:sz w:val="20"/>
        </w:rPr>
        <w:br/>
      </w:r>
    </w:p>
    <w:p w:rsidR="000836F2" w:rsidRPr="000836F2" w:rsidRDefault="000836F2" w:rsidP="000836F2">
      <w:pPr>
        <w:spacing w:after="0" w:line="360" w:lineRule="auto"/>
        <w:rPr>
          <w:b/>
          <w:sz w:val="24"/>
          <w:szCs w:val="24"/>
        </w:rPr>
      </w:pPr>
      <w:r w:rsidRPr="000836F2">
        <w:rPr>
          <w:b/>
          <w:sz w:val="24"/>
          <w:szCs w:val="24"/>
        </w:rPr>
        <w:t>C</w:t>
      </w:r>
      <w:r w:rsidR="00192064">
        <w:rPr>
          <w:b/>
          <w:sz w:val="24"/>
          <w:szCs w:val="24"/>
        </w:rPr>
        <w:t xml:space="preserve">ompany Name: Karnataka State </w:t>
      </w:r>
      <w:r w:rsidR="007960CD">
        <w:rPr>
          <w:b/>
          <w:sz w:val="24"/>
          <w:szCs w:val="24"/>
        </w:rPr>
        <w:t>Tourism Development</w:t>
      </w:r>
    </w:p>
    <w:p w:rsidR="000836F2" w:rsidRPr="000836F2" w:rsidRDefault="007960CD" w:rsidP="000836F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Designation: Account Assistance</w:t>
      </w:r>
    </w:p>
    <w:p w:rsidR="000836F2" w:rsidRDefault="007960CD" w:rsidP="000836F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August 2011 to August</w:t>
      </w:r>
      <w:r w:rsidR="000836F2" w:rsidRPr="000836F2">
        <w:rPr>
          <w:b/>
          <w:sz w:val="24"/>
          <w:szCs w:val="24"/>
        </w:rPr>
        <w:t xml:space="preserve"> 2012</w:t>
      </w:r>
    </w:p>
    <w:p w:rsidR="007960CD" w:rsidRPr="007960CD" w:rsidRDefault="007960CD" w:rsidP="007960CD">
      <w:pPr>
        <w:pStyle w:val="Address"/>
        <w:rPr>
          <w:snapToGrid w:val="0"/>
          <w:color w:val="000000"/>
          <w:sz w:val="20"/>
        </w:rPr>
      </w:pPr>
      <w:r w:rsidRPr="007960CD">
        <w:rPr>
          <w:sz w:val="20"/>
        </w:rPr>
        <w:t>Maintenance of Stock and Preparation of Statement.</w:t>
      </w:r>
    </w:p>
    <w:p w:rsidR="007960CD" w:rsidRPr="007960CD" w:rsidRDefault="007960CD" w:rsidP="007960CD">
      <w:pPr>
        <w:pStyle w:val="Address"/>
        <w:rPr>
          <w:rFonts w:cs="Book Antiqua"/>
          <w:sz w:val="20"/>
        </w:rPr>
      </w:pPr>
      <w:r w:rsidRPr="007960CD">
        <w:rPr>
          <w:snapToGrid w:val="0"/>
          <w:sz w:val="20"/>
        </w:rPr>
        <w:t>Maintaining online cancellation and Refund.</w:t>
      </w:r>
    </w:p>
    <w:p w:rsidR="007960CD" w:rsidRPr="007960CD" w:rsidRDefault="007960CD" w:rsidP="007960CD">
      <w:pPr>
        <w:pStyle w:val="Address"/>
      </w:pPr>
      <w:r w:rsidRPr="007960CD">
        <w:t>Maintaining Books of Accounts in TALLY ERP 9 Software.</w:t>
      </w:r>
    </w:p>
    <w:p w:rsidR="007960CD" w:rsidRPr="007960CD" w:rsidRDefault="007960CD" w:rsidP="007960CD">
      <w:pPr>
        <w:pStyle w:val="Address"/>
        <w:rPr>
          <w:snapToGrid w:val="0"/>
          <w:color w:val="000000"/>
          <w:sz w:val="20"/>
        </w:rPr>
      </w:pPr>
      <w:r w:rsidRPr="007960CD">
        <w:rPr>
          <w:snapToGrid w:val="0"/>
          <w:color w:val="000000"/>
          <w:sz w:val="20"/>
        </w:rPr>
        <w:t>Cash Voucher preparation.</w:t>
      </w:r>
    </w:p>
    <w:p w:rsidR="007960CD" w:rsidRPr="007960CD" w:rsidRDefault="007960CD" w:rsidP="007960CD">
      <w:pPr>
        <w:pStyle w:val="Address"/>
        <w:rPr>
          <w:snapToGrid w:val="0"/>
          <w:color w:val="000000"/>
          <w:sz w:val="20"/>
        </w:rPr>
      </w:pPr>
      <w:r w:rsidRPr="007960CD">
        <w:rPr>
          <w:snapToGrid w:val="0"/>
          <w:color w:val="000000"/>
          <w:sz w:val="20"/>
        </w:rPr>
        <w:t xml:space="preserve">Maintaining bill wise details of purchase and sales. </w:t>
      </w:r>
    </w:p>
    <w:p w:rsidR="007960CD" w:rsidRPr="007960CD" w:rsidRDefault="007960CD" w:rsidP="007960CD">
      <w:pPr>
        <w:pStyle w:val="Address"/>
        <w:rPr>
          <w:snapToGrid w:val="0"/>
          <w:color w:val="000000"/>
          <w:sz w:val="20"/>
        </w:rPr>
      </w:pPr>
      <w:r w:rsidRPr="007960CD">
        <w:rPr>
          <w:sz w:val="20"/>
        </w:rPr>
        <w:t xml:space="preserve">Preparing Bank Reconciliation Tally. </w:t>
      </w:r>
    </w:p>
    <w:p w:rsidR="007960CD" w:rsidRPr="007960CD" w:rsidRDefault="007960CD" w:rsidP="007960CD">
      <w:pPr>
        <w:pStyle w:val="Address"/>
        <w:rPr>
          <w:sz w:val="20"/>
        </w:rPr>
      </w:pPr>
      <w:r w:rsidRPr="007960CD">
        <w:rPr>
          <w:sz w:val="20"/>
        </w:rPr>
        <w:t xml:space="preserve">Working as account assistant in Karnataka State Tourism Development (KSTDC) Maintaining Hotel Accounts, Tourism Account   &amp; The Golden Chariot Account.    </w:t>
      </w:r>
    </w:p>
    <w:p w:rsidR="007960CD" w:rsidRPr="007960CD" w:rsidRDefault="007960CD" w:rsidP="007960CD">
      <w:pPr>
        <w:pStyle w:val="Address"/>
        <w:rPr>
          <w:sz w:val="20"/>
        </w:rPr>
      </w:pPr>
      <w:r w:rsidRPr="007960CD">
        <w:rPr>
          <w:snapToGrid w:val="0"/>
          <w:sz w:val="20"/>
        </w:rPr>
        <w:t>Maintaining accounts in KSTDC of all the units in Karnataka.</w:t>
      </w:r>
    </w:p>
    <w:p w:rsidR="007960CD" w:rsidRPr="007960CD" w:rsidRDefault="007960CD" w:rsidP="007960CD">
      <w:pPr>
        <w:pStyle w:val="Address"/>
        <w:rPr>
          <w:rFonts w:cs="Book Antiqua"/>
          <w:sz w:val="20"/>
        </w:rPr>
      </w:pPr>
      <w:r w:rsidRPr="007960CD">
        <w:rPr>
          <w:snapToGrid w:val="0"/>
          <w:sz w:val="20"/>
        </w:rPr>
        <w:t>Give enough training about tally to the manager and the storekeeper of all the units.</w:t>
      </w:r>
    </w:p>
    <w:p w:rsidR="007960CD" w:rsidRPr="007960CD" w:rsidRDefault="007960CD" w:rsidP="007960CD">
      <w:pPr>
        <w:pStyle w:val="Address"/>
        <w:rPr>
          <w:rFonts w:cs="Book Antiqua"/>
          <w:sz w:val="20"/>
        </w:rPr>
      </w:pPr>
      <w:r w:rsidRPr="007960CD">
        <w:rPr>
          <w:snapToGrid w:val="0"/>
          <w:sz w:val="20"/>
        </w:rPr>
        <w:t>Maintaining of the Golden Chariot Accounts.</w:t>
      </w:r>
    </w:p>
    <w:p w:rsidR="00BD45A1" w:rsidRDefault="007960CD" w:rsidP="00BD45A1">
      <w:pPr>
        <w:pStyle w:val="Address"/>
        <w:rPr>
          <w:sz w:val="20"/>
        </w:rPr>
      </w:pPr>
      <w:r w:rsidRPr="00BD45A1">
        <w:rPr>
          <w:snapToGrid w:val="0"/>
          <w:sz w:val="20"/>
        </w:rPr>
        <w:t>Submit monthly report of all the units to the Head Office.</w:t>
      </w:r>
      <w:r w:rsidRPr="00BD45A1">
        <w:rPr>
          <w:sz w:val="20"/>
        </w:rPr>
        <w:t xml:space="preserve">- Enter posting of purchase, sales, payment, receipt </w:t>
      </w:r>
      <w:r w:rsidR="00BD45A1">
        <w:rPr>
          <w:sz w:val="20"/>
        </w:rPr>
        <w:t>collection &amp; journal voucher.</w:t>
      </w:r>
      <w:r w:rsidR="00BD45A1">
        <w:rPr>
          <w:sz w:val="20"/>
        </w:rPr>
        <w:br/>
      </w:r>
      <w:r w:rsidRPr="00BD45A1">
        <w:rPr>
          <w:sz w:val="20"/>
        </w:rPr>
        <w:t>Verification of bills &amp; reco</w:t>
      </w:r>
      <w:r w:rsidR="00BD45A1">
        <w:rPr>
          <w:sz w:val="20"/>
        </w:rPr>
        <w:t>nciliation of total turnover.</w:t>
      </w:r>
      <w:r w:rsidR="00BD45A1">
        <w:rPr>
          <w:sz w:val="20"/>
        </w:rPr>
        <w:br/>
      </w:r>
      <w:r w:rsidRPr="00BD45A1">
        <w:rPr>
          <w:sz w:val="20"/>
        </w:rPr>
        <w:lastRenderedPageBreak/>
        <w:t>Maintain cash transaction &amp; pe</w:t>
      </w:r>
      <w:r w:rsidR="00BD45A1">
        <w:rPr>
          <w:sz w:val="20"/>
        </w:rPr>
        <w:t>tty cash book, preparing cash</w:t>
      </w:r>
      <w:r w:rsidR="00BD45A1" w:rsidRPr="00BD45A1">
        <w:rPr>
          <w:sz w:val="20"/>
        </w:rPr>
        <w:t xml:space="preserve"> Day</w:t>
      </w:r>
      <w:r w:rsidRPr="00BD45A1">
        <w:rPr>
          <w:sz w:val="20"/>
        </w:rPr>
        <w:t xml:space="preserve"> to</w:t>
      </w:r>
      <w:r w:rsidR="00BD45A1">
        <w:rPr>
          <w:sz w:val="20"/>
        </w:rPr>
        <w:t xml:space="preserve"> day cash &amp; bank transactions.</w:t>
      </w:r>
      <w:r w:rsidR="00BD45A1">
        <w:rPr>
          <w:sz w:val="20"/>
        </w:rPr>
        <w:br/>
      </w:r>
      <w:r w:rsidRPr="00BD45A1">
        <w:rPr>
          <w:sz w:val="20"/>
        </w:rPr>
        <w:t xml:space="preserve"> Preparing outstanding list of Debt</w:t>
      </w:r>
      <w:r w:rsidR="00BD45A1">
        <w:rPr>
          <w:sz w:val="20"/>
        </w:rPr>
        <w:t>or &amp; making Payment follow-up.</w:t>
      </w:r>
    </w:p>
    <w:p w:rsidR="000836F2" w:rsidRPr="00746FC2" w:rsidRDefault="007960CD" w:rsidP="007960CD">
      <w:pPr>
        <w:pStyle w:val="Address"/>
        <w:rPr>
          <w:sz w:val="20"/>
        </w:rPr>
      </w:pPr>
      <w:r w:rsidRPr="00BD45A1">
        <w:rPr>
          <w:sz w:val="20"/>
        </w:rPr>
        <w:t>Reconciliation of Bank S</w:t>
      </w:r>
      <w:r w:rsidR="00BD45A1">
        <w:rPr>
          <w:sz w:val="20"/>
        </w:rPr>
        <w:t>tatement at the end of month.</w:t>
      </w:r>
      <w:r w:rsidR="000836F2">
        <w:rPr>
          <w:sz w:val="28"/>
          <w:szCs w:val="28"/>
        </w:rPr>
        <w:tab/>
      </w:r>
      <w:r w:rsidR="000836F2">
        <w:rPr>
          <w:sz w:val="28"/>
          <w:szCs w:val="28"/>
        </w:rPr>
        <w:tab/>
      </w:r>
      <w:r w:rsidR="000836F2">
        <w:rPr>
          <w:sz w:val="28"/>
          <w:szCs w:val="28"/>
        </w:rPr>
        <w:tab/>
      </w:r>
      <w:r w:rsidR="000836F2">
        <w:rPr>
          <w:sz w:val="28"/>
          <w:szCs w:val="28"/>
        </w:rPr>
        <w:tab/>
      </w:r>
    </w:p>
    <w:p w:rsidR="000D7C92" w:rsidRDefault="000D7C92" w:rsidP="005A4F32">
      <w:pPr>
        <w:pStyle w:val="SectionHeading"/>
        <w:spacing w:before="0"/>
      </w:pPr>
      <w:r>
        <w:t>Technical Skills</w:t>
      </w:r>
    </w:p>
    <w:p w:rsidR="00383FE8" w:rsidRPr="00192064" w:rsidRDefault="009A4A8F" w:rsidP="00621B9D">
      <w:pPr>
        <w:spacing w:line="360" w:lineRule="auto"/>
        <w:rPr>
          <w:sz w:val="20"/>
        </w:rPr>
      </w:pPr>
      <w:r w:rsidRPr="00192064">
        <w:rPr>
          <w:rFonts w:cs="Arial"/>
          <w:color w:val="000000"/>
          <w:sz w:val="20"/>
          <w:shd w:val="clear" w:color="auto" w:fill="FFFFFF"/>
        </w:rPr>
        <w:t>Well versed with MS office (MS Word, MS Excel, MS power point)</w:t>
      </w:r>
      <w:r w:rsidRPr="00192064">
        <w:rPr>
          <w:rFonts w:cs="Arial"/>
          <w:color w:val="000000"/>
          <w:sz w:val="20"/>
        </w:rPr>
        <w:br/>
      </w:r>
      <w:r w:rsidRPr="00192064">
        <w:rPr>
          <w:rFonts w:cs="Arial"/>
          <w:color w:val="000000"/>
          <w:sz w:val="20"/>
          <w:shd w:val="clear" w:color="auto" w:fill="FFFFFF"/>
        </w:rPr>
        <w:t xml:space="preserve"> Experienced in working on Tally 9.0</w:t>
      </w:r>
    </w:p>
    <w:p w:rsidR="00602682" w:rsidRPr="005D33E1" w:rsidRDefault="003B3037" w:rsidP="003B3037">
      <w:pPr>
        <w:pStyle w:val="SectionHeading"/>
        <w:spacing w:before="0"/>
      </w:pPr>
      <w:r w:rsidRPr="005D33E1">
        <w:t>Personal Details</w:t>
      </w:r>
    </w:p>
    <w:p w:rsidR="005D33E1" w:rsidRPr="005D33E1" w:rsidRDefault="005D33E1" w:rsidP="005D33E1">
      <w:pPr>
        <w:spacing w:after="0" w:line="360" w:lineRule="auto"/>
        <w:rPr>
          <w:sz w:val="20"/>
        </w:rPr>
      </w:pPr>
      <w:r w:rsidRPr="005D33E1">
        <w:rPr>
          <w:b/>
          <w:sz w:val="20"/>
        </w:rPr>
        <w:t>Name:</w:t>
      </w:r>
      <w:r w:rsidR="00213079">
        <w:rPr>
          <w:sz w:val="20"/>
        </w:rPr>
        <w:t xml:space="preserve"> Shashidhara P</w:t>
      </w:r>
      <w:r w:rsidR="00192064">
        <w:rPr>
          <w:sz w:val="20"/>
        </w:rPr>
        <w:t>oojary</w:t>
      </w:r>
    </w:p>
    <w:p w:rsidR="005D33E1" w:rsidRPr="005D33E1" w:rsidRDefault="005D33E1" w:rsidP="005D33E1">
      <w:pPr>
        <w:spacing w:after="0" w:line="360" w:lineRule="auto"/>
        <w:rPr>
          <w:sz w:val="20"/>
        </w:rPr>
      </w:pPr>
      <w:r w:rsidRPr="005D33E1">
        <w:rPr>
          <w:b/>
          <w:sz w:val="20"/>
        </w:rPr>
        <w:t>Sex:</w:t>
      </w:r>
      <w:r w:rsidRPr="005D33E1">
        <w:rPr>
          <w:sz w:val="20"/>
        </w:rPr>
        <w:t xml:space="preserve"> Male</w:t>
      </w:r>
    </w:p>
    <w:p w:rsidR="005D33E1" w:rsidRPr="005D33E1" w:rsidRDefault="005D33E1" w:rsidP="005D33E1">
      <w:pPr>
        <w:spacing w:after="0" w:line="360" w:lineRule="auto"/>
        <w:rPr>
          <w:sz w:val="20"/>
        </w:rPr>
      </w:pPr>
      <w:r w:rsidRPr="005D33E1">
        <w:rPr>
          <w:b/>
          <w:sz w:val="20"/>
        </w:rPr>
        <w:t>Date of Birth:</w:t>
      </w:r>
      <w:r w:rsidR="00192064">
        <w:rPr>
          <w:sz w:val="20"/>
        </w:rPr>
        <w:t xml:space="preserve"> 28</w:t>
      </w:r>
      <w:r w:rsidRPr="005D33E1">
        <w:rPr>
          <w:sz w:val="20"/>
          <w:vertAlign w:val="superscript"/>
        </w:rPr>
        <w:t>th</w:t>
      </w:r>
      <w:r w:rsidR="00192064">
        <w:rPr>
          <w:sz w:val="20"/>
        </w:rPr>
        <w:t xml:space="preserve"> February 1986</w:t>
      </w:r>
    </w:p>
    <w:p w:rsidR="005D33E1" w:rsidRPr="005D33E1" w:rsidRDefault="005D33E1" w:rsidP="005D33E1">
      <w:pPr>
        <w:spacing w:after="0" w:line="360" w:lineRule="auto"/>
        <w:rPr>
          <w:sz w:val="20"/>
        </w:rPr>
      </w:pPr>
      <w:r w:rsidRPr="005D33E1">
        <w:rPr>
          <w:b/>
          <w:sz w:val="20"/>
        </w:rPr>
        <w:t>Nationality:</w:t>
      </w:r>
      <w:r w:rsidRPr="005D33E1">
        <w:rPr>
          <w:sz w:val="20"/>
        </w:rPr>
        <w:t xml:space="preserve"> Indian</w:t>
      </w:r>
    </w:p>
    <w:p w:rsidR="005D33E1" w:rsidRPr="005D33E1" w:rsidRDefault="005D33E1" w:rsidP="005D33E1">
      <w:pPr>
        <w:spacing w:after="0" w:line="360" w:lineRule="auto"/>
        <w:rPr>
          <w:sz w:val="20"/>
        </w:rPr>
      </w:pPr>
      <w:r w:rsidRPr="005D33E1">
        <w:rPr>
          <w:b/>
          <w:sz w:val="20"/>
        </w:rPr>
        <w:t>Marital Status:</w:t>
      </w:r>
      <w:r w:rsidR="00BF130D">
        <w:rPr>
          <w:sz w:val="20"/>
        </w:rPr>
        <w:t xml:space="preserve"> Unmarried</w:t>
      </w:r>
    </w:p>
    <w:p w:rsidR="00401D0B" w:rsidRDefault="000C13F4" w:rsidP="00746FC2">
      <w:pPr>
        <w:spacing w:after="0" w:line="360" w:lineRule="auto"/>
        <w:rPr>
          <w:sz w:val="20"/>
        </w:rPr>
      </w:pPr>
      <w:r w:rsidRPr="00FD71E8">
        <w:rPr>
          <w:b/>
          <w:sz w:val="20"/>
        </w:rPr>
        <w:t>Passport no</w:t>
      </w:r>
      <w:r w:rsidR="00213079" w:rsidRPr="00FD71E8">
        <w:rPr>
          <w:b/>
          <w:sz w:val="20"/>
        </w:rPr>
        <w:t>:</w:t>
      </w:r>
      <w:r w:rsidR="00213079" w:rsidRPr="00192064">
        <w:rPr>
          <w:sz w:val="20"/>
        </w:rPr>
        <w:t xml:space="preserve"> L6244918</w:t>
      </w:r>
    </w:p>
    <w:p w:rsidR="00F405AC" w:rsidRPr="00746FC2" w:rsidRDefault="00F405AC" w:rsidP="00746FC2">
      <w:pPr>
        <w:spacing w:after="0" w:line="360" w:lineRule="auto"/>
        <w:rPr>
          <w:sz w:val="20"/>
        </w:rPr>
      </w:pPr>
    </w:p>
    <w:p w:rsidR="005D33E1" w:rsidRDefault="005D33E1" w:rsidP="005D33E1">
      <w:pPr>
        <w:pStyle w:val="SectionHeading"/>
        <w:spacing w:before="0"/>
      </w:pPr>
      <w:r>
        <w:t>Personal Skills</w:t>
      </w:r>
    </w:p>
    <w:p w:rsidR="005D33E1" w:rsidRDefault="005D33E1" w:rsidP="004F5C3F">
      <w:pPr>
        <w:spacing w:line="360" w:lineRule="auto"/>
        <w:rPr>
          <w:sz w:val="20"/>
        </w:rPr>
      </w:pPr>
      <w:r w:rsidRPr="00602682">
        <w:rPr>
          <w:sz w:val="20"/>
        </w:rPr>
        <w:t>Good</w:t>
      </w:r>
      <w:r w:rsidR="00FD71E8">
        <w:rPr>
          <w:sz w:val="20"/>
        </w:rPr>
        <w:t xml:space="preserve"> Communication, p</w:t>
      </w:r>
      <w:r w:rsidR="00FD71E8" w:rsidRPr="00FD71E8">
        <w:rPr>
          <w:sz w:val="20"/>
        </w:rPr>
        <w:t>resentation skills</w:t>
      </w:r>
      <w:r w:rsidR="00FD71E8">
        <w:rPr>
          <w:sz w:val="20"/>
        </w:rPr>
        <w:t>, quick learner, smart decision making, management and a</w:t>
      </w:r>
      <w:r w:rsidRPr="00602682">
        <w:rPr>
          <w:sz w:val="20"/>
        </w:rPr>
        <w:t>bility to handle multiple tasks.</w:t>
      </w:r>
    </w:p>
    <w:p w:rsidR="004F5C3F" w:rsidRDefault="004F5C3F" w:rsidP="004F5C3F">
      <w:pPr>
        <w:pStyle w:val="SectionHeading"/>
        <w:spacing w:before="0"/>
      </w:pPr>
      <w:r>
        <w:t>Hobbies</w:t>
      </w:r>
    </w:p>
    <w:p w:rsidR="004F5C3F" w:rsidRDefault="00CC3EE0" w:rsidP="00BA4A21">
      <w:pPr>
        <w:spacing w:line="276" w:lineRule="auto"/>
      </w:pPr>
      <w:r>
        <w:t xml:space="preserve">Playing Cricket, </w:t>
      </w:r>
      <w:r w:rsidR="00192064">
        <w:t>volley ball, badminton, listening</w:t>
      </w:r>
      <w:r>
        <w:t xml:space="preserve"> to music and t</w:t>
      </w:r>
      <w:r w:rsidR="004F5C3F">
        <w:t>ravelling.</w:t>
      </w:r>
    </w:p>
    <w:p w:rsidR="0015513D" w:rsidRDefault="0015513D" w:rsidP="00BA4A21">
      <w:pPr>
        <w:tabs>
          <w:tab w:val="left" w:pos="1872"/>
          <w:tab w:val="left" w:pos="2496"/>
        </w:tabs>
        <w:spacing w:line="276" w:lineRule="auto"/>
        <w:jc w:val="both"/>
        <w:rPr>
          <w:rFonts w:cs="Mangal"/>
          <w:b/>
          <w:noProof/>
          <w:sz w:val="20"/>
        </w:rPr>
      </w:pPr>
      <w:r w:rsidRPr="0015513D">
        <w:rPr>
          <w:rFonts w:cs="Mangal"/>
          <w:b/>
          <w:noProof/>
          <w:sz w:val="20"/>
        </w:rPr>
        <w:t>I hereby declare that the above written particulars are true to the best of my knowledge and belief.</w:t>
      </w:r>
    </w:p>
    <w:p w:rsidR="007768F4" w:rsidRPr="0015513D" w:rsidRDefault="007768F4" w:rsidP="00BA4A21">
      <w:pPr>
        <w:tabs>
          <w:tab w:val="left" w:pos="1872"/>
          <w:tab w:val="left" w:pos="2496"/>
        </w:tabs>
        <w:spacing w:line="276" w:lineRule="auto"/>
        <w:jc w:val="both"/>
        <w:rPr>
          <w:rFonts w:ascii="Verdana" w:hAnsi="Verdana"/>
          <w:b/>
          <w:color w:val="000000"/>
          <w:sz w:val="20"/>
        </w:rPr>
      </w:pPr>
    </w:p>
    <w:p w:rsidR="0015513D" w:rsidRPr="0015513D" w:rsidRDefault="0015513D" w:rsidP="0015513D">
      <w:pPr>
        <w:rPr>
          <w:b/>
          <w:sz w:val="20"/>
        </w:rPr>
      </w:pPr>
      <w:r w:rsidRPr="0015513D">
        <w:rPr>
          <w:b/>
          <w:sz w:val="20"/>
        </w:rPr>
        <w:t xml:space="preserve">Date: </w:t>
      </w:r>
    </w:p>
    <w:p w:rsidR="005A4F32" w:rsidRPr="003D6F69" w:rsidRDefault="0015513D" w:rsidP="007768F4">
      <w:pPr>
        <w:spacing w:after="0" w:line="276" w:lineRule="auto"/>
        <w:rPr>
          <w:b/>
          <w:sz w:val="20"/>
        </w:rPr>
      </w:pPr>
      <w:r w:rsidRPr="0015513D">
        <w:rPr>
          <w:b/>
          <w:sz w:val="20"/>
        </w:rPr>
        <w:t>Plac</w:t>
      </w:r>
      <w:r w:rsidR="00213079">
        <w:rPr>
          <w:b/>
          <w:sz w:val="20"/>
        </w:rPr>
        <w:t xml:space="preserve">e: Bangalore </w:t>
      </w:r>
      <w:r w:rsidR="00213079">
        <w:rPr>
          <w:b/>
          <w:sz w:val="20"/>
        </w:rPr>
        <w:tab/>
      </w:r>
      <w:r w:rsidR="00213079">
        <w:rPr>
          <w:b/>
          <w:sz w:val="20"/>
        </w:rPr>
        <w:tab/>
      </w:r>
      <w:r w:rsidR="00213079">
        <w:rPr>
          <w:b/>
          <w:sz w:val="20"/>
        </w:rPr>
        <w:tab/>
      </w:r>
      <w:r w:rsidR="00213079">
        <w:rPr>
          <w:b/>
          <w:sz w:val="20"/>
        </w:rPr>
        <w:tab/>
      </w:r>
      <w:r w:rsidR="00213079">
        <w:rPr>
          <w:b/>
          <w:sz w:val="20"/>
        </w:rPr>
        <w:tab/>
        <w:t xml:space="preserve">                      </w:t>
      </w:r>
      <w:r w:rsidR="00192064">
        <w:rPr>
          <w:b/>
          <w:sz w:val="20"/>
        </w:rPr>
        <w:t>Shashidhara</w:t>
      </w:r>
      <w:r w:rsidR="00213079">
        <w:rPr>
          <w:b/>
          <w:sz w:val="20"/>
        </w:rPr>
        <w:t xml:space="preserve"> Poojary</w:t>
      </w:r>
    </w:p>
    <w:sectPr w:rsidR="005A4F32" w:rsidRPr="003D6F69" w:rsidSect="003C0403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F74" w:rsidRDefault="00D46F74">
      <w:pPr>
        <w:spacing w:after="0"/>
      </w:pPr>
      <w:r>
        <w:separator/>
      </w:r>
    </w:p>
  </w:endnote>
  <w:endnote w:type="continuationSeparator" w:id="1">
    <w:p w:rsidR="00D46F74" w:rsidRDefault="00D46F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CBC" w:rsidRDefault="00CE357B">
    <w:pPr>
      <w:pStyle w:val="Footer"/>
    </w:pPr>
    <w:r>
      <w:t xml:space="preserve">Page </w:t>
    </w:r>
    <w:r w:rsidR="00241278">
      <w:fldChar w:fldCharType="begin"/>
    </w:r>
    <w:r>
      <w:instrText xml:space="preserve"> PAGE   \* MERGEFORMAT </w:instrText>
    </w:r>
    <w:r w:rsidR="00241278">
      <w:fldChar w:fldCharType="separate"/>
    </w:r>
    <w:r w:rsidR="0070786A">
      <w:rPr>
        <w:noProof/>
      </w:rPr>
      <w:t>2</w:t>
    </w:r>
    <w:r w:rsidR="0024127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F74" w:rsidRDefault="00D46F74">
      <w:pPr>
        <w:spacing w:after="0"/>
      </w:pPr>
      <w:r>
        <w:separator/>
      </w:r>
    </w:p>
  </w:footnote>
  <w:footnote w:type="continuationSeparator" w:id="1">
    <w:p w:rsidR="00D46F74" w:rsidRDefault="00D46F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17C04D1"/>
    <w:multiLevelType w:val="hybridMultilevel"/>
    <w:tmpl w:val="02BEA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A48CC"/>
    <w:multiLevelType w:val="hybridMultilevel"/>
    <w:tmpl w:val="FC2CB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3DF1"/>
    <w:multiLevelType w:val="hybridMultilevel"/>
    <w:tmpl w:val="29A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17EED"/>
    <w:multiLevelType w:val="hybridMultilevel"/>
    <w:tmpl w:val="DD6E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62808"/>
    <w:multiLevelType w:val="hybridMultilevel"/>
    <w:tmpl w:val="E40E9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B2F28"/>
    <w:multiLevelType w:val="hybridMultilevel"/>
    <w:tmpl w:val="9F6C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B3D7F"/>
    <w:multiLevelType w:val="hybridMultilevel"/>
    <w:tmpl w:val="033C52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D073E"/>
    <w:multiLevelType w:val="hybridMultilevel"/>
    <w:tmpl w:val="6002A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F7F5F"/>
    <w:multiLevelType w:val="hybridMultilevel"/>
    <w:tmpl w:val="583E9E8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6E3BD5"/>
    <w:multiLevelType w:val="hybridMultilevel"/>
    <w:tmpl w:val="41363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F87261"/>
    <w:multiLevelType w:val="hybridMultilevel"/>
    <w:tmpl w:val="64E40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E3724"/>
    <w:multiLevelType w:val="hybridMultilevel"/>
    <w:tmpl w:val="9078A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82E4E"/>
    <w:multiLevelType w:val="multilevel"/>
    <w:tmpl w:val="3D9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C86D35"/>
    <w:multiLevelType w:val="hybridMultilevel"/>
    <w:tmpl w:val="A3149F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24382"/>
    <w:multiLevelType w:val="hybridMultilevel"/>
    <w:tmpl w:val="48CC4D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CFB"/>
    <w:multiLevelType w:val="hybridMultilevel"/>
    <w:tmpl w:val="29FE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2"/>
  </w:num>
  <w:num w:numId="6">
    <w:abstractNumId w:val="13"/>
  </w:num>
  <w:num w:numId="7">
    <w:abstractNumId w:val="15"/>
  </w:num>
  <w:num w:numId="8">
    <w:abstractNumId w:val="14"/>
  </w:num>
  <w:num w:numId="9">
    <w:abstractNumId w:val="2"/>
  </w:num>
  <w:num w:numId="10">
    <w:abstractNumId w:val="9"/>
  </w:num>
  <w:num w:numId="11">
    <w:abstractNumId w:val="7"/>
  </w:num>
  <w:num w:numId="12">
    <w:abstractNumId w:val="16"/>
  </w:num>
  <w:num w:numId="13">
    <w:abstractNumId w:val="10"/>
  </w:num>
  <w:num w:numId="14">
    <w:abstractNumId w:val="6"/>
  </w:num>
  <w:num w:numId="15">
    <w:abstractNumId w:val="4"/>
  </w:num>
  <w:num w:numId="16">
    <w:abstractNumId w:val="1"/>
  </w:num>
  <w:num w:numId="17">
    <w:abstractNumId w:val="11"/>
  </w:num>
  <w:num w:numId="18">
    <w:abstractNumId w:val="3"/>
  </w:num>
  <w:num w:numId="19">
    <w:abstractNumId w:val="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5E3"/>
    <w:rsid w:val="000410A5"/>
    <w:rsid w:val="00041695"/>
    <w:rsid w:val="00063A0A"/>
    <w:rsid w:val="000836F2"/>
    <w:rsid w:val="00083CEF"/>
    <w:rsid w:val="00086558"/>
    <w:rsid w:val="000A5F4B"/>
    <w:rsid w:val="000A71F2"/>
    <w:rsid w:val="000B79F1"/>
    <w:rsid w:val="000C13F4"/>
    <w:rsid w:val="000C25F2"/>
    <w:rsid w:val="000D0923"/>
    <w:rsid w:val="000D7C92"/>
    <w:rsid w:val="000E5745"/>
    <w:rsid w:val="000E5C54"/>
    <w:rsid w:val="000F4555"/>
    <w:rsid w:val="000F5BF1"/>
    <w:rsid w:val="001104F4"/>
    <w:rsid w:val="001276B8"/>
    <w:rsid w:val="0015513D"/>
    <w:rsid w:val="00192064"/>
    <w:rsid w:val="001C24AC"/>
    <w:rsid w:val="001D24A5"/>
    <w:rsid w:val="00213079"/>
    <w:rsid w:val="00216CF3"/>
    <w:rsid w:val="002411B2"/>
    <w:rsid w:val="00241278"/>
    <w:rsid w:val="0031748B"/>
    <w:rsid w:val="0032147A"/>
    <w:rsid w:val="0032151A"/>
    <w:rsid w:val="003373DF"/>
    <w:rsid w:val="00342C4C"/>
    <w:rsid w:val="003601B1"/>
    <w:rsid w:val="00383FE8"/>
    <w:rsid w:val="00390289"/>
    <w:rsid w:val="003B3037"/>
    <w:rsid w:val="003C0403"/>
    <w:rsid w:val="003D6F69"/>
    <w:rsid w:val="003D77EE"/>
    <w:rsid w:val="003E56A1"/>
    <w:rsid w:val="00401D0B"/>
    <w:rsid w:val="004121F5"/>
    <w:rsid w:val="004211C8"/>
    <w:rsid w:val="00431C77"/>
    <w:rsid w:val="00476491"/>
    <w:rsid w:val="004F5C3F"/>
    <w:rsid w:val="005024A8"/>
    <w:rsid w:val="0050386C"/>
    <w:rsid w:val="005202F1"/>
    <w:rsid w:val="005437CD"/>
    <w:rsid w:val="00555D8A"/>
    <w:rsid w:val="005657C2"/>
    <w:rsid w:val="00583C5F"/>
    <w:rsid w:val="00585F61"/>
    <w:rsid w:val="005A4F32"/>
    <w:rsid w:val="005C0A41"/>
    <w:rsid w:val="005D33E1"/>
    <w:rsid w:val="005F0009"/>
    <w:rsid w:val="005F6F76"/>
    <w:rsid w:val="00602682"/>
    <w:rsid w:val="00602DE7"/>
    <w:rsid w:val="00621B9D"/>
    <w:rsid w:val="006234F1"/>
    <w:rsid w:val="00672F26"/>
    <w:rsid w:val="0068549A"/>
    <w:rsid w:val="00687006"/>
    <w:rsid w:val="006E4B2C"/>
    <w:rsid w:val="006F1109"/>
    <w:rsid w:val="0070259F"/>
    <w:rsid w:val="007077E1"/>
    <w:rsid w:val="0070786A"/>
    <w:rsid w:val="00746FC2"/>
    <w:rsid w:val="007514A9"/>
    <w:rsid w:val="007518E6"/>
    <w:rsid w:val="007768F4"/>
    <w:rsid w:val="00784016"/>
    <w:rsid w:val="00795F09"/>
    <w:rsid w:val="007960CD"/>
    <w:rsid w:val="007A47AA"/>
    <w:rsid w:val="007A56AF"/>
    <w:rsid w:val="0080442B"/>
    <w:rsid w:val="00825692"/>
    <w:rsid w:val="00832732"/>
    <w:rsid w:val="008546A8"/>
    <w:rsid w:val="0087776F"/>
    <w:rsid w:val="00877E11"/>
    <w:rsid w:val="00885797"/>
    <w:rsid w:val="00886621"/>
    <w:rsid w:val="008976FA"/>
    <w:rsid w:val="008D585D"/>
    <w:rsid w:val="008F6903"/>
    <w:rsid w:val="00900587"/>
    <w:rsid w:val="00933AA2"/>
    <w:rsid w:val="00950B5E"/>
    <w:rsid w:val="009565B3"/>
    <w:rsid w:val="00967246"/>
    <w:rsid w:val="00976864"/>
    <w:rsid w:val="00987DCA"/>
    <w:rsid w:val="00993E94"/>
    <w:rsid w:val="009A425E"/>
    <w:rsid w:val="009A4A8F"/>
    <w:rsid w:val="009A5872"/>
    <w:rsid w:val="009A77F5"/>
    <w:rsid w:val="009B2D01"/>
    <w:rsid w:val="009C1D45"/>
    <w:rsid w:val="00A1209A"/>
    <w:rsid w:val="00A14D2A"/>
    <w:rsid w:val="00A309BE"/>
    <w:rsid w:val="00A41B51"/>
    <w:rsid w:val="00A602B3"/>
    <w:rsid w:val="00A64E95"/>
    <w:rsid w:val="00A7449B"/>
    <w:rsid w:val="00AB1216"/>
    <w:rsid w:val="00AB1445"/>
    <w:rsid w:val="00B12BE4"/>
    <w:rsid w:val="00B2762E"/>
    <w:rsid w:val="00B5234C"/>
    <w:rsid w:val="00BA4A21"/>
    <w:rsid w:val="00BA7995"/>
    <w:rsid w:val="00BB755C"/>
    <w:rsid w:val="00BC6BA2"/>
    <w:rsid w:val="00BD1256"/>
    <w:rsid w:val="00BD45A1"/>
    <w:rsid w:val="00BF130D"/>
    <w:rsid w:val="00C335E3"/>
    <w:rsid w:val="00C5151B"/>
    <w:rsid w:val="00C7002D"/>
    <w:rsid w:val="00CC3EE0"/>
    <w:rsid w:val="00CD353D"/>
    <w:rsid w:val="00CD358A"/>
    <w:rsid w:val="00CE357B"/>
    <w:rsid w:val="00CF3EDF"/>
    <w:rsid w:val="00D42C30"/>
    <w:rsid w:val="00D46F74"/>
    <w:rsid w:val="00D7658B"/>
    <w:rsid w:val="00DE72A1"/>
    <w:rsid w:val="00DF13B6"/>
    <w:rsid w:val="00DF4137"/>
    <w:rsid w:val="00E140C3"/>
    <w:rsid w:val="00E2194E"/>
    <w:rsid w:val="00E46B9A"/>
    <w:rsid w:val="00E57879"/>
    <w:rsid w:val="00E6082E"/>
    <w:rsid w:val="00E80811"/>
    <w:rsid w:val="00EA0CBC"/>
    <w:rsid w:val="00ED614E"/>
    <w:rsid w:val="00EE2AF8"/>
    <w:rsid w:val="00EE3150"/>
    <w:rsid w:val="00F02D0D"/>
    <w:rsid w:val="00F36019"/>
    <w:rsid w:val="00F405AC"/>
    <w:rsid w:val="00F67C6D"/>
    <w:rsid w:val="00F723BA"/>
    <w:rsid w:val="00F862E5"/>
    <w:rsid w:val="00F93FFD"/>
    <w:rsid w:val="00FB0F5A"/>
    <w:rsid w:val="00FC3AC8"/>
    <w:rsid w:val="00FD7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03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4F5C3F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39A5B7" w:themeColor="accent1"/>
      <w:kern w:val="2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C0403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3C0403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3C0403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3C0403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3C0403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3C0403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3C04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403"/>
  </w:style>
  <w:style w:type="paragraph" w:styleId="Footer">
    <w:name w:val="footer"/>
    <w:basedOn w:val="Normal"/>
    <w:link w:val="FooterChar"/>
    <w:uiPriority w:val="99"/>
    <w:unhideWhenUsed/>
    <w:rsid w:val="003C0403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C0403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3C0403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3C0403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3C0403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3C0403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3C0403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3C0403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3C0403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3C0403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3C0403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5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7449B"/>
    <w:pPr>
      <w:ind w:left="720"/>
      <w:contextualSpacing/>
    </w:pPr>
  </w:style>
  <w:style w:type="paragraph" w:customStyle="1" w:styleId="ContactInfo">
    <w:name w:val="Contact Info"/>
    <w:basedOn w:val="Normal"/>
    <w:uiPriority w:val="2"/>
    <w:qFormat/>
    <w:rsid w:val="005D33E1"/>
    <w:pPr>
      <w:spacing w:before="40" w:after="0"/>
      <w:jc w:val="right"/>
    </w:pPr>
    <w:rPr>
      <w:color w:val="595959" w:themeColor="text1" w:themeTint="A6"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sid w:val="004F5C3F"/>
    <w:rPr>
      <w:rFonts w:asciiTheme="majorHAnsi" w:eastAsiaTheme="majorEastAsia" w:hAnsiTheme="majorHAnsi" w:cstheme="majorBidi"/>
      <w:caps/>
      <w:color w:val="39A5B7" w:themeColor="accent1"/>
      <w:kern w:val="20"/>
      <w:sz w:val="21"/>
    </w:rPr>
  </w:style>
  <w:style w:type="table" w:customStyle="1" w:styleId="ResumeTable">
    <w:name w:val="Resume Table"/>
    <w:basedOn w:val="TableNormal"/>
    <w:uiPriority w:val="99"/>
    <w:rsid w:val="004F5C3F"/>
    <w:pPr>
      <w:spacing w:before="40" w:after="160" w:line="288" w:lineRule="auto"/>
    </w:pPr>
    <w:rPr>
      <w:color w:val="595959" w:themeColor="text1" w:themeTint="A6"/>
      <w:sz w:val="20"/>
    </w:rPr>
    <w:tblPr>
      <w:tblInd w:w="0" w:type="dxa"/>
      <w:tblBorders>
        <w:insideH w:val="single" w:sz="4" w:space="0" w:color="39A5B7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0C13F4"/>
  </w:style>
  <w:style w:type="paragraph" w:styleId="NormalWeb">
    <w:name w:val="Normal (Web)"/>
    <w:basedOn w:val="Normal"/>
    <w:uiPriority w:val="99"/>
    <w:semiHidden/>
    <w:unhideWhenUsed/>
    <w:rsid w:val="009A4A8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Default">
    <w:name w:val="Default"/>
    <w:link w:val="DefaultChar"/>
    <w:uiPriority w:val="99"/>
    <w:rsid w:val="009A4A8F"/>
    <w:pPr>
      <w:autoSpaceDE w:val="0"/>
      <w:autoSpaceDN w:val="0"/>
      <w:adjustRightInd w:val="0"/>
      <w:spacing w:after="0"/>
    </w:pPr>
    <w:rPr>
      <w:rFonts w:ascii="Book Antiqua" w:eastAsia="Times New Roman" w:hAnsi="Book Antiqua" w:cs="Book Antiqua"/>
      <w:color w:val="000000"/>
      <w:sz w:val="24"/>
      <w:szCs w:val="24"/>
      <w:lang w:eastAsia="en-US"/>
    </w:rPr>
  </w:style>
  <w:style w:type="character" w:customStyle="1" w:styleId="DefaultChar">
    <w:name w:val="Default Char"/>
    <w:basedOn w:val="DefaultParagraphFont"/>
    <w:link w:val="Default"/>
    <w:uiPriority w:val="99"/>
    <w:rsid w:val="009A4A8F"/>
    <w:rPr>
      <w:rFonts w:ascii="Book Antiqua" w:eastAsia="Times New Roman" w:hAnsi="Book Antiqua" w:cs="Book Antiqua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etharam's%20Personal\Guruprasa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2AB7AD2CCC43C88B2812DDC87F4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C700-17E3-4F2B-96F1-FD1D237225C6}"/>
      </w:docPartPr>
      <w:docPartBody>
        <w:p w:rsidR="003570F0" w:rsidRDefault="002502FC">
          <w:pPr>
            <w:pStyle w:val="7B2AB7AD2CCC43C88B2812DDC87F46FF"/>
          </w:pPr>
          <w:r>
            <w:t>[Telephone]</w:t>
          </w:r>
        </w:p>
      </w:docPartBody>
    </w:docPart>
    <w:docPart>
      <w:docPartPr>
        <w:name w:val="67183529C33B46228C65978C08127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CC526-9D34-474D-BAC8-7D5F4E29E5E6}"/>
      </w:docPartPr>
      <w:docPartBody>
        <w:p w:rsidR="003570F0" w:rsidRDefault="002502FC">
          <w:pPr>
            <w:pStyle w:val="67183529C33B46228C65978C0812787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235D"/>
    <w:rsid w:val="00016251"/>
    <w:rsid w:val="000454BE"/>
    <w:rsid w:val="00185BD2"/>
    <w:rsid w:val="002502FC"/>
    <w:rsid w:val="00251D7C"/>
    <w:rsid w:val="002E49B1"/>
    <w:rsid w:val="00300995"/>
    <w:rsid w:val="003570F0"/>
    <w:rsid w:val="004308A4"/>
    <w:rsid w:val="00633C17"/>
    <w:rsid w:val="0072147E"/>
    <w:rsid w:val="00821A02"/>
    <w:rsid w:val="008A5FD2"/>
    <w:rsid w:val="008C09AB"/>
    <w:rsid w:val="008C7259"/>
    <w:rsid w:val="008F61D4"/>
    <w:rsid w:val="00981C40"/>
    <w:rsid w:val="0098235D"/>
    <w:rsid w:val="00A04779"/>
    <w:rsid w:val="00A30751"/>
    <w:rsid w:val="00A44DBC"/>
    <w:rsid w:val="00A636AC"/>
    <w:rsid w:val="00AA62E0"/>
    <w:rsid w:val="00AD4230"/>
    <w:rsid w:val="00B5448C"/>
    <w:rsid w:val="00BC48A3"/>
    <w:rsid w:val="00D8238C"/>
    <w:rsid w:val="00E35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15FCD18AD48D0B72D925A3963FDE4">
    <w:name w:val="08115FCD18AD48D0B72D925A3963FDE4"/>
    <w:rsid w:val="008F61D4"/>
  </w:style>
  <w:style w:type="paragraph" w:customStyle="1" w:styleId="65EA345199BB40DCBD3982AC83108832">
    <w:name w:val="65EA345199BB40DCBD3982AC83108832"/>
    <w:rsid w:val="008F61D4"/>
  </w:style>
  <w:style w:type="paragraph" w:customStyle="1" w:styleId="7B2AB7AD2CCC43C88B2812DDC87F46FF">
    <w:name w:val="7B2AB7AD2CCC43C88B2812DDC87F46FF"/>
    <w:rsid w:val="008F61D4"/>
  </w:style>
  <w:style w:type="paragraph" w:customStyle="1" w:styleId="67183529C33B46228C65978C08127870">
    <w:name w:val="67183529C33B46228C65978C08127870"/>
    <w:rsid w:val="008F61D4"/>
  </w:style>
  <w:style w:type="paragraph" w:customStyle="1" w:styleId="558F2645558F4AFD8FDB53FC0E76E879">
    <w:name w:val="558F2645558F4AFD8FDB53FC0E76E879"/>
    <w:rsid w:val="008F61D4"/>
  </w:style>
  <w:style w:type="paragraph" w:customStyle="1" w:styleId="C9B94E71C67A4984BC799462F1A9792E">
    <w:name w:val="C9B94E71C67A4984BC799462F1A9792E"/>
    <w:rsid w:val="008F61D4"/>
  </w:style>
  <w:style w:type="paragraph" w:customStyle="1" w:styleId="E54B670BC596457A83D96F85AA33155D">
    <w:name w:val="E54B670BC596457A83D96F85AA33155D"/>
    <w:rsid w:val="008F61D4"/>
  </w:style>
  <w:style w:type="paragraph" w:customStyle="1" w:styleId="188FECF8B818432486F62B5163579E50">
    <w:name w:val="188FECF8B818432486F62B5163579E50"/>
    <w:rsid w:val="008F61D4"/>
  </w:style>
  <w:style w:type="paragraph" w:customStyle="1" w:styleId="A4EDC802586E46519F1BB3EF63DC78E9">
    <w:name w:val="A4EDC802586E46519F1BB3EF63DC78E9"/>
    <w:rsid w:val="008F61D4"/>
  </w:style>
  <w:style w:type="character" w:styleId="PlaceholderText">
    <w:name w:val="Placeholder Text"/>
    <w:basedOn w:val="DefaultParagraphFont"/>
    <w:uiPriority w:val="99"/>
    <w:semiHidden/>
    <w:rsid w:val="008F61D4"/>
    <w:rPr>
      <w:color w:val="808080"/>
    </w:rPr>
  </w:style>
  <w:style w:type="paragraph" w:customStyle="1" w:styleId="9DD3304B438345C991A4289B82D76BA1">
    <w:name w:val="9DD3304B438345C991A4289B82D76BA1"/>
    <w:rsid w:val="008F61D4"/>
  </w:style>
  <w:style w:type="paragraph" w:customStyle="1" w:styleId="D18D3379A8814C199601BBE26A49D91A">
    <w:name w:val="D18D3379A8814C199601BBE26A49D91A"/>
    <w:rsid w:val="008F61D4"/>
  </w:style>
  <w:style w:type="paragraph" w:styleId="ListBullet">
    <w:name w:val="List Bullet"/>
    <w:basedOn w:val="Normal"/>
    <w:uiPriority w:val="1"/>
    <w:unhideWhenUsed/>
    <w:qFormat/>
    <w:rsid w:val="008F61D4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2DC5B4EC2B64D7282C466D295CBA715">
    <w:name w:val="02DC5B4EC2B64D7282C466D295CBA715"/>
    <w:rsid w:val="008F61D4"/>
  </w:style>
  <w:style w:type="paragraph" w:customStyle="1" w:styleId="9396D7140E7D4333847DD85E4BC7AA7C">
    <w:name w:val="9396D7140E7D4333847DD85E4BC7AA7C"/>
    <w:rsid w:val="008F61D4"/>
  </w:style>
  <w:style w:type="paragraph" w:customStyle="1" w:styleId="AD97B2AB92F1466CBBFD6444E082D5EB">
    <w:name w:val="AD97B2AB92F1466CBBFD6444E082D5EB"/>
    <w:rsid w:val="008F61D4"/>
  </w:style>
  <w:style w:type="paragraph" w:customStyle="1" w:styleId="574610604FE84A0E8A5ECC2F5735E4C6">
    <w:name w:val="574610604FE84A0E8A5ECC2F5735E4C6"/>
    <w:rsid w:val="008F61D4"/>
  </w:style>
  <w:style w:type="paragraph" w:customStyle="1" w:styleId="2D9976FD440F45D2BB213C2F99501BB2">
    <w:name w:val="2D9976FD440F45D2BB213C2F99501BB2"/>
    <w:rsid w:val="008F61D4"/>
  </w:style>
  <w:style w:type="paragraph" w:customStyle="1" w:styleId="D236E64C43A94AEE99FE44EC1E9D8999">
    <w:name w:val="D236E64C43A94AEE99FE44EC1E9D8999"/>
    <w:rsid w:val="008F61D4"/>
  </w:style>
  <w:style w:type="paragraph" w:customStyle="1" w:styleId="7C0FF23B43F547B88B39D56651A2A20F">
    <w:name w:val="7C0FF23B43F547B88B39D56651A2A20F"/>
    <w:rsid w:val="008F61D4"/>
  </w:style>
  <w:style w:type="paragraph" w:customStyle="1" w:styleId="AF45FF89B2C943889B8D456710D3EE95">
    <w:name w:val="AF45FF89B2C943889B8D456710D3EE95"/>
    <w:rsid w:val="009823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#9, 1st Floor, 2nd ‘A’ Cross, 3rd Main,</CompanyAddress>
  <CompanyPhone>+91 8892060416</CompanyPhone>
  <CompanyFax/>
  <CompanyEmail>shashidhar.poojari55@gmail.com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Guruprasad Resume</Template>
  <TotalTime>172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</dc:creator>
  <cp:lastModifiedBy>dvhp</cp:lastModifiedBy>
  <cp:revision>28</cp:revision>
  <cp:lastPrinted>2016-02-04T10:11:00Z</cp:lastPrinted>
  <dcterms:created xsi:type="dcterms:W3CDTF">2014-06-26T06:57:00Z</dcterms:created>
  <dcterms:modified xsi:type="dcterms:W3CDTF">2016-02-25T06:18:00Z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