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20" w:type="dxa"/>
        <w:tblInd w:w="-222" w:type="dxa"/>
        <w:tblLayout w:type="fixed"/>
        <w:tblLook w:val="00A0"/>
      </w:tblPr>
      <w:tblGrid>
        <w:gridCol w:w="6675"/>
        <w:gridCol w:w="4545"/>
      </w:tblGrid>
      <w:tr w:rsidR="00130D20">
        <w:trPr>
          <w:trHeight w:val="164"/>
        </w:trPr>
        <w:tc>
          <w:tcPr>
            <w:tcW w:w="6675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080"/>
            </w:tblPr>
            <w:tblGrid>
              <w:gridCol w:w="6237"/>
            </w:tblGrid>
            <w:tr w:rsidR="00130D20">
              <w:trPr>
                <w:trHeight w:val="164"/>
              </w:trPr>
              <w:tc>
                <w:tcPr>
                  <w:tcW w:w="6237" w:type="dxa"/>
                  <w:tcBorders>
                    <w:top w:val="single" w:sz="8" w:space="0" w:color="AEBAD5"/>
                  </w:tcBorders>
                </w:tcPr>
                <w:p w:rsidR="00130D20" w:rsidRDefault="00130D20">
                  <w:pPr>
                    <w:spacing w:before="80" w:after="0" w:line="240" w:lineRule="auto"/>
                    <w:rPr>
                      <w:rFonts w:ascii="Times New Roman" w:hAnsi="Times New Roman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595C62"/>
                      <w:sz w:val="42"/>
                      <w:szCs w:val="42"/>
                    </w:rPr>
                    <w:t>Vibhavari D. Tulaskar</w:t>
                  </w:r>
                </w:p>
              </w:tc>
            </w:tr>
            <w:tr w:rsidR="00130D20">
              <w:trPr>
                <w:trHeight w:val="164"/>
              </w:trPr>
              <w:tc>
                <w:tcPr>
                  <w:tcW w:w="6237" w:type="dxa"/>
                  <w:tcBorders>
                    <w:bottom w:val="single" w:sz="8" w:space="0" w:color="AEBAD5"/>
                  </w:tcBorders>
                </w:tcPr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Date of birth : 21 Feb 1986</w:t>
                  </w:r>
                </w:p>
              </w:tc>
            </w:tr>
          </w:tbl>
          <w:p w:rsidR="00130D20" w:rsidRDefault="00130D2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545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</w:tblBorders>
              <w:tblLayout w:type="fixed"/>
              <w:tblLook w:val="00C0"/>
            </w:tblPr>
            <w:tblGrid>
              <w:gridCol w:w="4207"/>
            </w:tblGrid>
            <w:tr w:rsidR="00130D20">
              <w:trPr>
                <w:trHeight w:val="164"/>
              </w:trPr>
              <w:tc>
                <w:tcPr>
                  <w:tcW w:w="4207" w:type="dxa"/>
                  <w:tcBorders>
                    <w:top w:val="single" w:sz="8" w:space="0" w:color="AEBAD5"/>
                    <w:left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130D20">
              <w:trPr>
                <w:trHeight w:val="164"/>
              </w:trPr>
              <w:tc>
                <w:tcPr>
                  <w:tcW w:w="4207" w:type="dxa"/>
                  <w:tcBorders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30D20" w:rsidRDefault="00130D2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Tel : +91 98205 31333</w:t>
                  </w:r>
                </w:p>
                <w:p w:rsidR="00130D20" w:rsidRDefault="00130D2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 : vibhavari.t@gmail.com</w:t>
                  </w:r>
                </w:p>
              </w:tc>
            </w:tr>
          </w:tbl>
          <w:p w:rsidR="00130D20" w:rsidRDefault="00130D2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130D20">
        <w:trPr>
          <w:trHeight w:val="164"/>
        </w:trPr>
        <w:tc>
          <w:tcPr>
            <w:tcW w:w="11220" w:type="dxa"/>
            <w:gridSpan w:val="2"/>
          </w:tcPr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</w:tblBorders>
              <w:tblLayout w:type="fixed"/>
              <w:tblLook w:val="00C0"/>
            </w:tblPr>
            <w:tblGrid>
              <w:gridCol w:w="10882"/>
            </w:tblGrid>
            <w:tr w:rsidR="00130D20">
              <w:trPr>
                <w:trHeight w:val="164"/>
              </w:trPr>
              <w:tc>
                <w:tcPr>
                  <w:tcW w:w="10882" w:type="dxa"/>
                  <w:tcBorders>
                    <w:top w:val="single" w:sz="8" w:space="0" w:color="AEBAD5"/>
                    <w:left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130D20">
              <w:trPr>
                <w:trHeight w:val="164"/>
              </w:trPr>
              <w:tc>
                <w:tcPr>
                  <w:tcW w:w="10882" w:type="dxa"/>
                  <w:tcBorders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30D20" w:rsidRDefault="00130D20">
                  <w:pPr>
                    <w:spacing w:before="80" w:after="40" w:line="240" w:lineRule="auto"/>
                    <w:jc w:val="center"/>
                    <w:rPr>
                      <w:rFonts w:ascii="Lucida Sans Unicode" w:hAnsi="Lucida Sans Unicode" w:cs="Lucida Sans Unicode"/>
                      <w:bCs/>
                      <w:color w:val="3B3E42"/>
                      <w:lang w:val="fr-FR"/>
                    </w:rPr>
                  </w:pPr>
                  <w:r>
                    <w:rPr>
                      <w:rFonts w:ascii="Lucida Sans Unicode" w:hAnsi="Lucida Sans Unicode" w:cs="Lucida Sans Unicode"/>
                      <w:bCs/>
                      <w:color w:val="3B3E42"/>
                      <w:lang w:val="fr-FR"/>
                    </w:rPr>
                    <w:t>A/103, Shree Vinayak CHS, S. P. Marg, Vaishali Nagar, Dahisar(E), Mumbai - 400 068, Maharastra</w:t>
                  </w:r>
                </w:p>
              </w:tc>
            </w:tr>
          </w:tbl>
          <w:p w:rsidR="00130D20" w:rsidRDefault="00130D2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130D20">
        <w:trPr>
          <w:trHeight w:val="164"/>
        </w:trPr>
        <w:tc>
          <w:tcPr>
            <w:tcW w:w="11220" w:type="dxa"/>
            <w:gridSpan w:val="2"/>
          </w:tcPr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</w:tblBorders>
              <w:tblLayout w:type="fixed"/>
              <w:tblLook w:val="00C0"/>
            </w:tblPr>
            <w:tblGrid>
              <w:gridCol w:w="10882"/>
            </w:tblGrid>
            <w:tr w:rsidR="00130D20">
              <w:trPr>
                <w:trHeight w:val="164"/>
              </w:trPr>
              <w:tc>
                <w:tcPr>
                  <w:tcW w:w="10882" w:type="dxa"/>
                  <w:tcBorders>
                    <w:top w:val="single" w:sz="8" w:space="0" w:color="AEBAD5"/>
                    <w:left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130D20">
              <w:trPr>
                <w:trHeight w:val="164"/>
              </w:trPr>
              <w:tc>
                <w:tcPr>
                  <w:tcW w:w="10882" w:type="dxa"/>
                  <w:tcBorders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0A0"/>
                  </w:tblPr>
                  <w:tblGrid>
                    <w:gridCol w:w="2145"/>
                    <w:gridCol w:w="8519"/>
                  </w:tblGrid>
                  <w:tr w:rsidR="00130D20">
                    <w:trPr>
                      <w:trHeight w:val="164"/>
                    </w:trPr>
                    <w:tc>
                      <w:tcPr>
                        <w:tcW w:w="2145" w:type="dxa"/>
                      </w:tcPr>
                      <w:p w:rsidR="00130D20" w:rsidRDefault="00130D2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519" w:type="dxa"/>
                      </w:tcPr>
                      <w:p w:rsidR="00130D20" w:rsidRDefault="00130D20" w:rsidP="00FE4C5D">
                        <w:pPr>
                          <w:spacing w:before="80" w:after="0" w:line="240" w:lineRule="auto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 xml:space="preserve">Seeking a position as Web Designer to utilize my skills and abilities that offer security and professional growth, while being resourceful, innovative and flexible through Web designing. </w:t>
                        </w:r>
                      </w:p>
                    </w:tc>
                  </w:tr>
                  <w:tr w:rsidR="00130D20">
                    <w:trPr>
                      <w:trHeight w:val="164"/>
                    </w:trPr>
                    <w:tc>
                      <w:tcPr>
                        <w:tcW w:w="2145" w:type="dxa"/>
                      </w:tcPr>
                      <w:p w:rsidR="00130D20" w:rsidRDefault="00130D2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519" w:type="dxa"/>
                      </w:tcPr>
                      <w:p w:rsidR="00130D20" w:rsidRDefault="00130D20" w:rsidP="0084569D">
                        <w:pPr>
                          <w:spacing w:before="80" w:after="40" w:line="240" w:lineRule="auto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</w:p>
                    </w:tc>
                  </w:tr>
                </w:tbl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130D20" w:rsidRDefault="00130D2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30D20">
        <w:trPr>
          <w:trHeight w:val="164"/>
        </w:trPr>
        <w:tc>
          <w:tcPr>
            <w:tcW w:w="11220" w:type="dxa"/>
            <w:gridSpan w:val="2"/>
          </w:tcPr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</w:tblBorders>
              <w:tblLayout w:type="fixed"/>
              <w:tblLook w:val="00C0"/>
            </w:tblPr>
            <w:tblGrid>
              <w:gridCol w:w="10882"/>
            </w:tblGrid>
            <w:tr w:rsidR="00130D20">
              <w:trPr>
                <w:trHeight w:val="164"/>
              </w:trPr>
              <w:tc>
                <w:tcPr>
                  <w:tcW w:w="10882" w:type="dxa"/>
                  <w:tcBorders>
                    <w:top w:val="single" w:sz="8" w:space="0" w:color="AEBAD5"/>
                    <w:left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130D20" w:rsidTr="00F330DB">
              <w:trPr>
                <w:trHeight w:val="1143"/>
              </w:trPr>
              <w:tc>
                <w:tcPr>
                  <w:tcW w:w="10882" w:type="dxa"/>
                  <w:tcBorders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796" w:type="dxa"/>
                    <w:tblInd w:w="18" w:type="dxa"/>
                    <w:tblLayout w:type="fixed"/>
                    <w:tblLook w:val="00A0"/>
                  </w:tblPr>
                  <w:tblGrid>
                    <w:gridCol w:w="5107"/>
                    <w:gridCol w:w="274"/>
                    <w:gridCol w:w="5415"/>
                  </w:tblGrid>
                  <w:tr w:rsidR="00130D20" w:rsidTr="00F330DB">
                    <w:trPr>
                      <w:trHeight w:val="18"/>
                    </w:trPr>
                    <w:tc>
                      <w:tcPr>
                        <w:tcW w:w="5107" w:type="dxa"/>
                        <w:tcBorders>
                          <w:right w:val="single" w:sz="4" w:space="0" w:color="6D83B3"/>
                        </w:tcBorders>
                      </w:tcPr>
                      <w:p w:rsidR="00130D20" w:rsidRDefault="00130D20" w:rsidP="00455F30">
                        <w:pPr>
                          <w:spacing w:after="0" w:line="240" w:lineRule="auto"/>
                          <w:jc w:val="left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 xml:space="preserve">     Designing Web Layouts, HTML/CSS, HTML5/CSS3(basic), Responsive Web Design, </w:t>
                        </w:r>
                        <w:r w:rsidR="00551CE5"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 xml:space="preserve">Bootstrap, </w:t>
                        </w:r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>Graphic Design, Basic animation in Flash.</w:t>
                        </w:r>
                      </w:p>
                    </w:tc>
                    <w:tc>
                      <w:tcPr>
                        <w:tcW w:w="27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D20" w:rsidRDefault="00130D20">
                        <w:pPr>
                          <w:spacing w:after="0" w:line="240" w:lineRule="auto"/>
                          <w:jc w:val="center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</w:p>
                    </w:tc>
                    <w:tc>
                      <w:tcPr>
                        <w:tcW w:w="5415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D20" w:rsidRPr="00A73591" w:rsidRDefault="00130D20" w:rsidP="00455F30">
                        <w:pPr>
                          <w:spacing w:after="0" w:line="240" w:lineRule="auto"/>
                          <w:jc w:val="center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 xml:space="preserve">Adobe Photoshop, Dreamweaver, Flash(basic), Coral Draw, Illustrator, Visual Studio 10, Captivate. </w:t>
                        </w:r>
                      </w:p>
                    </w:tc>
                  </w:tr>
                  <w:tr w:rsidR="00130D20" w:rsidTr="00F330DB">
                    <w:trPr>
                      <w:trHeight w:val="112"/>
                    </w:trPr>
                    <w:tc>
                      <w:tcPr>
                        <w:tcW w:w="5107" w:type="dxa"/>
                        <w:tcBorders>
                          <w:right w:val="single" w:sz="4" w:space="0" w:color="6D83B3"/>
                        </w:tcBorders>
                      </w:tcPr>
                      <w:p w:rsidR="00130D20" w:rsidRDefault="00130D20">
                        <w:pPr>
                          <w:spacing w:after="40" w:line="240" w:lineRule="auto"/>
                          <w:jc w:val="center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</w:p>
                      <w:p w:rsidR="00130D20" w:rsidRDefault="00130D20">
                        <w:pPr>
                          <w:spacing w:after="40" w:line="240" w:lineRule="auto"/>
                          <w:jc w:val="center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</w:p>
                    </w:tc>
                    <w:tc>
                      <w:tcPr>
                        <w:tcW w:w="27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D20" w:rsidRDefault="00130D20">
                        <w:pPr>
                          <w:spacing w:after="40" w:line="240" w:lineRule="auto"/>
                          <w:jc w:val="center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</w:p>
                    </w:tc>
                    <w:tc>
                      <w:tcPr>
                        <w:tcW w:w="5415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D20" w:rsidRDefault="00130D20" w:rsidP="00F330DB">
                        <w:pPr>
                          <w:spacing w:after="0" w:line="240" w:lineRule="auto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</w:p>
                    </w:tc>
                  </w:tr>
                </w:tbl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130D20" w:rsidRDefault="00130D2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30D20">
        <w:trPr>
          <w:trHeight w:val="164"/>
        </w:trPr>
        <w:tc>
          <w:tcPr>
            <w:tcW w:w="11220" w:type="dxa"/>
            <w:gridSpan w:val="2"/>
          </w:tcPr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</w:tblBorders>
              <w:tblLayout w:type="fixed"/>
              <w:tblLook w:val="00C0"/>
            </w:tblPr>
            <w:tblGrid>
              <w:gridCol w:w="10882"/>
            </w:tblGrid>
            <w:tr w:rsidR="00130D20">
              <w:trPr>
                <w:trHeight w:val="164"/>
              </w:trPr>
              <w:tc>
                <w:tcPr>
                  <w:tcW w:w="10882" w:type="dxa"/>
                  <w:tcBorders>
                    <w:top w:val="single" w:sz="8" w:space="0" w:color="AEBAD5"/>
                    <w:left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130D20">
              <w:trPr>
                <w:trHeight w:val="164"/>
              </w:trPr>
              <w:tc>
                <w:tcPr>
                  <w:tcW w:w="10882" w:type="dxa"/>
                  <w:tcBorders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0A0"/>
                  </w:tblPr>
                  <w:tblGrid>
                    <w:gridCol w:w="2150"/>
                    <w:gridCol w:w="8514"/>
                  </w:tblGrid>
                  <w:tr w:rsidR="00130D20">
                    <w:trPr>
                      <w:trHeight w:val="164"/>
                    </w:trPr>
                    <w:tc>
                      <w:tcPr>
                        <w:tcW w:w="2150" w:type="dxa"/>
                      </w:tcPr>
                      <w:p w:rsidR="00130D20" w:rsidRDefault="00130D2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2004 to 2008</w:t>
                        </w:r>
                      </w:p>
                    </w:tc>
                    <w:tc>
                      <w:tcPr>
                        <w:tcW w:w="8514" w:type="dxa"/>
                      </w:tcPr>
                      <w:p w:rsidR="00130D20" w:rsidRDefault="00130D2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Bachelor in Commercial Art </w:t>
                        </w:r>
                      </w:p>
                      <w:p w:rsidR="00130D20" w:rsidRDefault="00130D20">
                        <w:pPr>
                          <w:spacing w:after="0" w:line="240" w:lineRule="auto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 xml:space="preserve">Sir. J. J. Institute of Applied Art, </w:t>
                        </w:r>
                        <w:smartTag w:uri="urn:schemas-microsoft-com:office:smarttags" w:element="PlaceName">
                          <w:smartTag w:uri="urn:schemas-microsoft-com:office:smarttags" w:element="place">
                            <w:smartTag w:uri="urn:schemas-microsoft-com:office:smarttags" w:element="PlaceName">
                              <w:r>
                                <w:rPr>
                                  <w:rFonts w:ascii="Lucida Sans Unicode" w:hAnsi="Lucida Sans Unicode" w:cs="Lucida Sans Unicode"/>
                                  <w:color w:val="3B3E42"/>
                                </w:rPr>
                                <w:t>Mumbai</w:t>
                              </w:r>
                            </w:smartTag>
                            <w:r>
                              <w:rPr>
                                <w:rFonts w:ascii="Lucida Sans Unicode" w:hAnsi="Lucida Sans Unicode" w:cs="Lucida Sans Unicode"/>
                                <w:color w:val="3B3E42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>
                                <w:rPr>
                                  <w:rFonts w:ascii="Lucida Sans Unicode" w:hAnsi="Lucida Sans Unicode" w:cs="Lucida Sans Unicode"/>
                                  <w:color w:val="3B3E42"/>
                                </w:rPr>
                                <w:t>University</w:t>
                              </w:r>
                            </w:smartTag>
                          </w:smartTag>
                        </w:smartTag>
                      </w:p>
                    </w:tc>
                  </w:tr>
                  <w:tr w:rsidR="00130D20">
                    <w:trPr>
                      <w:trHeight w:val="164"/>
                    </w:trPr>
                    <w:tc>
                      <w:tcPr>
                        <w:tcW w:w="2150" w:type="dxa"/>
                      </w:tcPr>
                      <w:p w:rsidR="00130D20" w:rsidRDefault="00130D2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2002 to 2003</w:t>
                        </w:r>
                      </w:p>
                    </w:tc>
                    <w:tc>
                      <w:tcPr>
                        <w:tcW w:w="8514" w:type="dxa"/>
                      </w:tcPr>
                      <w:p w:rsidR="00130D20" w:rsidRDefault="00130D2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Higher Secondary Certificate</w:t>
                        </w:r>
                      </w:p>
                      <w:p w:rsidR="00130D20" w:rsidRDefault="00130D20">
                        <w:pPr>
                          <w:spacing w:after="0" w:line="240" w:lineRule="auto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 xml:space="preserve">Kudal Jr. College, Sindhudurga, </w:t>
                        </w:r>
                        <w:smartTag w:uri="urn:schemas-microsoft-com:office:smarttags" w:element="place">
                          <w:r>
                            <w:rPr>
                              <w:rFonts w:ascii="Lucida Sans Unicode" w:hAnsi="Lucida Sans Unicode" w:cs="Lucida Sans Unicode"/>
                              <w:color w:val="3B3E42"/>
                            </w:rPr>
                            <w:t>Maharashtra</w:t>
                          </w:r>
                        </w:smartTag>
                      </w:p>
                    </w:tc>
                  </w:tr>
                  <w:tr w:rsidR="00130D20">
                    <w:trPr>
                      <w:trHeight w:val="164"/>
                    </w:trPr>
                    <w:tc>
                      <w:tcPr>
                        <w:tcW w:w="2150" w:type="dxa"/>
                      </w:tcPr>
                      <w:p w:rsidR="00130D20" w:rsidRDefault="00130D2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2000 to 2001</w:t>
                        </w:r>
                      </w:p>
                    </w:tc>
                    <w:tc>
                      <w:tcPr>
                        <w:tcW w:w="8514" w:type="dxa"/>
                      </w:tcPr>
                      <w:p w:rsidR="00130D20" w:rsidRDefault="00130D2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Secondary School Certificate </w:t>
                        </w:r>
                      </w:p>
                      <w:p w:rsidR="00130D20" w:rsidRDefault="00130D20">
                        <w:pPr>
                          <w:spacing w:after="40" w:line="240" w:lineRule="auto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  <w:smartTag w:uri="urn:schemas-microsoft-com:office:smarttags" w:element="PlaceName">
                          <w:r>
                            <w:rPr>
                              <w:rFonts w:ascii="Lucida Sans Unicode" w:hAnsi="Lucida Sans Unicode" w:cs="Lucida Sans Unicode"/>
                              <w:color w:val="3B3E42"/>
                            </w:rPr>
                            <w:t>R.</w:t>
                          </w:r>
                        </w:smartTag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 xml:space="preserve"> </w:t>
                        </w:r>
                        <w:smartTag w:uri="urn:schemas-microsoft-com:office:smarttags" w:element="PlaceName">
                          <w:r>
                            <w:rPr>
                              <w:rFonts w:ascii="Lucida Sans Unicode" w:hAnsi="Lucida Sans Unicode" w:cs="Lucida Sans Unicode"/>
                              <w:color w:val="3B3E42"/>
                            </w:rPr>
                            <w:t>K.</w:t>
                          </w:r>
                        </w:smartTag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 xml:space="preserve"> </w:t>
                        </w:r>
                        <w:smartTag w:uri="urn:schemas-microsoft-com:office:smarttags" w:element="PlaceName">
                          <w:r>
                            <w:rPr>
                              <w:rFonts w:ascii="Lucida Sans Unicode" w:hAnsi="Lucida Sans Unicode" w:cs="Lucida Sans Unicode"/>
                              <w:color w:val="3B3E42"/>
                            </w:rPr>
                            <w:t>Patkar</w:t>
                          </w:r>
                        </w:smartTag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 xml:space="preserve"> </w:t>
                        </w:r>
                        <w:smartTag w:uri="urn:schemas-microsoft-com:office:smarttags" w:element="PlaceType">
                          <w:r>
                            <w:rPr>
                              <w:rFonts w:ascii="Lucida Sans Unicode" w:hAnsi="Lucida Sans Unicode" w:cs="Lucida Sans Unicode"/>
                              <w:color w:val="3B3E42"/>
                            </w:rPr>
                            <w:t>High School</w:t>
                          </w:r>
                        </w:smartTag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 xml:space="preserve"> , Sindhudurga, </w:t>
                        </w:r>
                        <w:smartTag w:uri="urn:schemas-microsoft-com:office:smarttags" w:element="place">
                          <w:r>
                            <w:rPr>
                              <w:rFonts w:ascii="Lucida Sans Unicode" w:hAnsi="Lucida Sans Unicode" w:cs="Lucida Sans Unicode"/>
                              <w:color w:val="3B3E42"/>
                            </w:rPr>
                            <w:t>Maharashtra</w:t>
                          </w:r>
                        </w:smartTag>
                      </w:p>
                    </w:tc>
                  </w:tr>
                </w:tbl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130D20" w:rsidRDefault="00130D2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30D20">
        <w:trPr>
          <w:trHeight w:val="164"/>
        </w:trPr>
        <w:tc>
          <w:tcPr>
            <w:tcW w:w="11220" w:type="dxa"/>
            <w:gridSpan w:val="2"/>
          </w:tcPr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</w:tblBorders>
              <w:tblLayout w:type="fixed"/>
              <w:tblLook w:val="00C0"/>
            </w:tblPr>
            <w:tblGrid>
              <w:gridCol w:w="10882"/>
            </w:tblGrid>
            <w:tr w:rsidR="00130D20">
              <w:trPr>
                <w:trHeight w:val="164"/>
              </w:trPr>
              <w:tc>
                <w:tcPr>
                  <w:tcW w:w="10882" w:type="dxa"/>
                  <w:tcBorders>
                    <w:top w:val="single" w:sz="8" w:space="0" w:color="AEBAD5"/>
                    <w:left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130D20">
              <w:trPr>
                <w:trHeight w:val="1755"/>
              </w:trPr>
              <w:tc>
                <w:tcPr>
                  <w:tcW w:w="10882" w:type="dxa"/>
                  <w:tcBorders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30D20" w:rsidRDefault="00130D20" w:rsidP="00ED1DF3">
                  <w:pPr>
                    <w:pStyle w:val="ListParagraph"/>
                    <w:spacing w:after="80" w:line="240" w:lineRule="auto"/>
                    <w:ind w:left="0"/>
                    <w:jc w:val="left"/>
                    <w:rPr>
                      <w:rFonts w:ascii="Arial" w:hAnsi="Arial" w:cs="Arial"/>
                      <w:b/>
                      <w:color w:val="3B3E4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  <w:u w:val="single"/>
                    </w:rPr>
                    <w:t>Master Computech Pvt. Ltd.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, Mumbai</w:t>
                  </w:r>
                  <w:r w:rsidRPr="00455F30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                                                    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            Full </w:t>
                  </w:r>
                  <w:r w:rsidRPr="00455F30">
                    <w:rPr>
                      <w:rFonts w:ascii="Arial" w:hAnsi="Arial" w:cs="Arial"/>
                      <w:b/>
                      <w:color w:val="3B3E42"/>
                    </w:rPr>
                    <w:t>time job</w:t>
                  </w: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455F30">
                    <w:rPr>
                      <w:rFonts w:ascii="Arial" w:hAnsi="Arial" w:cs="Arial"/>
                      <w:b/>
                      <w:color w:val="3B3E42"/>
                    </w:rPr>
                    <w:t>Web Designer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                                                                             </w:t>
                  </w:r>
                  <w:r w:rsidR="00F238B5">
                    <w:rPr>
                      <w:rFonts w:ascii="Arial" w:hAnsi="Arial" w:cs="Arial"/>
                      <w:b/>
                      <w:color w:val="3B3E42"/>
                    </w:rPr>
                    <w:t xml:space="preserve">             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Oct 2012 – </w:t>
                  </w:r>
                  <w:r w:rsidR="00F238B5">
                    <w:rPr>
                      <w:rFonts w:ascii="Arial" w:hAnsi="Arial" w:cs="Arial"/>
                      <w:b/>
                      <w:color w:val="3B3E42"/>
                    </w:rPr>
                    <w:t>April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2014</w:t>
                  </w: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>Websites Designed</w:t>
                  </w:r>
                </w:p>
                <w:p w:rsidR="00130D20" w:rsidRPr="002A6F39" w:rsidRDefault="005B250C" w:rsidP="00497B36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5" w:history="1">
                    <w:r w:rsidR="00130D20" w:rsidRPr="002A6F39">
                      <w:rPr>
                        <w:rStyle w:val="Hyperlink"/>
                        <w:rFonts w:ascii="Verdana" w:hAnsi="Verdana" w:cs="Verdana"/>
                        <w:color w:val="auto"/>
                        <w:sz w:val="18"/>
                        <w:szCs w:val="18"/>
                        <w:lang w:bidi="ar-SA"/>
                      </w:rPr>
                      <w:t>www.updatenation.in</w:t>
                    </w:r>
                  </w:hyperlink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6" w:history="1">
                    <w:r w:rsidR="00FA0311" w:rsidRPr="00FA0311">
                      <w:rPr>
                        <w:rStyle w:val="Hyperlink"/>
                        <w:rFonts w:ascii="Arial" w:hAnsi="Arial" w:cs="Arial"/>
                        <w:color w:val="000000" w:themeColor="text1"/>
                      </w:rPr>
                      <w:t>www.mastercomputech.com</w:t>
                    </w:r>
                  </w:hyperlink>
                  <w:r w:rsidR="00130D20" w:rsidRPr="002A6F39">
                    <w:rPr>
                      <w:rFonts w:ascii="Arial" w:hAnsi="Arial" w:cs="Arial"/>
                    </w:rPr>
                    <w:t xml:space="preserve"> </w:t>
                  </w:r>
                  <w:r w:rsidR="00130D20" w:rsidRPr="002A6F39">
                    <w:rPr>
                      <w:rFonts w:ascii="Verdana" w:hAnsi="Verdana" w:cs="Verdana"/>
                      <w:sz w:val="18"/>
                      <w:szCs w:val="18"/>
                      <w:lang w:bidi="ar-SA"/>
                    </w:rPr>
                    <w:t>(responsive, Design &amp; Home Page Coding)</w:t>
                  </w:r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7" w:history="1">
                    <w:r w:rsidR="00130D20" w:rsidRPr="002A6F39">
                      <w:rPr>
                        <w:rStyle w:val="Hyperlink"/>
                        <w:rFonts w:ascii="Verdana" w:hAnsi="Verdana" w:cs="Verdana"/>
                        <w:color w:val="auto"/>
                        <w:sz w:val="18"/>
                        <w:szCs w:val="18"/>
                        <w:lang w:bidi="ar-SA"/>
                      </w:rPr>
                      <w:t>www.enext.co.in</w:t>
                    </w:r>
                  </w:hyperlink>
                  <w:r w:rsidR="00130D20" w:rsidRPr="002A6F39">
                    <w:rPr>
                      <w:rFonts w:ascii="Verdana" w:hAnsi="Verdana" w:cs="Verdana"/>
                      <w:sz w:val="18"/>
                      <w:szCs w:val="18"/>
                      <w:lang w:bidi="ar-SA"/>
                    </w:rPr>
                    <w:t xml:space="preserve"> (responsive)</w:t>
                  </w:r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8" w:history="1">
                    <w:r w:rsidR="00130D20" w:rsidRPr="002A6F39">
                      <w:rPr>
                        <w:rStyle w:val="Hyperlink"/>
                        <w:rFonts w:ascii="Verdana" w:hAnsi="Verdana" w:cs="Verdana"/>
                        <w:color w:val="auto"/>
                        <w:sz w:val="18"/>
                        <w:szCs w:val="18"/>
                        <w:lang w:bidi="ar-SA"/>
                      </w:rPr>
                      <w:t>www.digitouchproductions.com</w:t>
                    </w:r>
                  </w:hyperlink>
                </w:p>
                <w:p w:rsidR="00130D20" w:rsidRPr="0012574D" w:rsidRDefault="0012574D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  <w:color w:val="000000" w:themeColor="text1"/>
                      <w:u w:val="single"/>
                    </w:rPr>
                  </w:pPr>
                  <w:r w:rsidRPr="0012574D">
                    <w:rPr>
                      <w:rFonts w:ascii="Arial" w:hAnsi="Arial" w:cs="Arial"/>
                      <w:color w:val="000000" w:themeColor="text1"/>
                      <w:u w:val="single"/>
                    </w:rPr>
                    <w:t>www.edesia.co.in</w:t>
                  </w:r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9" w:history="1">
                    <w:r w:rsidR="00130D20" w:rsidRPr="002A6F39">
                      <w:rPr>
                        <w:rStyle w:val="Hyperlink"/>
                        <w:rFonts w:ascii="Verdana" w:hAnsi="Verdana" w:cs="Verdana"/>
                        <w:color w:val="auto"/>
                        <w:sz w:val="18"/>
                        <w:szCs w:val="18"/>
                        <w:lang w:bidi="ar-SA"/>
                      </w:rPr>
                      <w:t>www.excelpaints.in</w:t>
                    </w:r>
                  </w:hyperlink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10" w:history="1">
                    <w:r w:rsidR="00130D20" w:rsidRPr="002A6F39">
                      <w:rPr>
                        <w:rStyle w:val="Hyperlink"/>
                        <w:rFonts w:ascii="Verdana" w:hAnsi="Verdana" w:cs="Verdana"/>
                        <w:color w:val="auto"/>
                        <w:sz w:val="18"/>
                        <w:szCs w:val="18"/>
                        <w:lang w:bidi="ar-SA"/>
                      </w:rPr>
                      <w:t>www.sugarimc.com</w:t>
                    </w:r>
                  </w:hyperlink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11" w:history="1">
                    <w:r w:rsidR="00130D20" w:rsidRPr="002A6F39">
                      <w:rPr>
                        <w:rStyle w:val="Hyperlink"/>
                        <w:rFonts w:ascii="Verdana" w:hAnsi="Verdana" w:cs="Verdana"/>
                        <w:color w:val="auto"/>
                        <w:sz w:val="18"/>
                        <w:szCs w:val="18"/>
                        <w:lang w:bidi="ar-SA"/>
                      </w:rPr>
                      <w:t>www.multigraphmachinery.com</w:t>
                    </w:r>
                  </w:hyperlink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12" w:history="1">
                    <w:r w:rsidR="00130D20" w:rsidRPr="002A6F39">
                      <w:rPr>
                        <w:rStyle w:val="Hyperlink"/>
                        <w:rFonts w:ascii="Verdana" w:hAnsi="Verdana" w:cs="Verdana"/>
                        <w:color w:val="auto"/>
                        <w:sz w:val="18"/>
                        <w:szCs w:val="18"/>
                        <w:lang w:bidi="ar-SA"/>
                      </w:rPr>
                      <w:t>www.saileshmahimtura.com</w:t>
                    </w:r>
                  </w:hyperlink>
                  <w:r w:rsidR="00130D20" w:rsidRPr="002A6F39">
                    <w:t xml:space="preserve"> </w:t>
                  </w:r>
                  <w:r w:rsidR="00130D20" w:rsidRPr="002A6F39">
                    <w:rPr>
                      <w:rFonts w:ascii="Verdana" w:hAnsi="Verdana"/>
                    </w:rPr>
                    <w:t>(Only Design)</w:t>
                  </w:r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13" w:history="1">
                    <w:r w:rsidR="00130D20" w:rsidRPr="002A6F39">
                      <w:rPr>
                        <w:rStyle w:val="Hyperlink"/>
                        <w:rFonts w:ascii="Arial" w:hAnsi="Arial" w:cs="Arial"/>
                        <w:color w:val="auto"/>
                      </w:rPr>
                      <w:t>www.westleisureresort.co.in/</w:t>
                    </w:r>
                  </w:hyperlink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14" w:history="1">
                    <w:r w:rsidR="00130D20" w:rsidRPr="002A6F39">
                      <w:rPr>
                        <w:rStyle w:val="Hyperlink"/>
                        <w:rFonts w:ascii="Arial" w:hAnsi="Arial" w:cs="Arial"/>
                        <w:color w:val="auto"/>
                      </w:rPr>
                      <w:t>www.excelholdings.in/</w:t>
                    </w:r>
                  </w:hyperlink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15" w:history="1">
                    <w:r w:rsidR="00130D20" w:rsidRPr="002A6F39">
                      <w:rPr>
                        <w:rStyle w:val="Hyperlink"/>
                        <w:rFonts w:ascii="Arial" w:hAnsi="Arial" w:cs="Arial"/>
                        <w:color w:val="auto"/>
                      </w:rPr>
                      <w:t>www.excelabrasives.in/</w:t>
                    </w:r>
                  </w:hyperlink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16" w:history="1">
                    <w:r w:rsidR="00130D20" w:rsidRPr="002A6F39">
                      <w:rPr>
                        <w:rStyle w:val="Hyperlink"/>
                        <w:rFonts w:ascii="Arial" w:hAnsi="Arial" w:cs="Arial"/>
                        <w:color w:val="auto"/>
                      </w:rPr>
                      <w:t>www.prasansha.com/</w:t>
                    </w:r>
                  </w:hyperlink>
                </w:p>
                <w:p w:rsidR="00130D20" w:rsidRPr="002A6F39" w:rsidRDefault="005B250C" w:rsidP="00FA17C2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</w:rPr>
                  </w:pPr>
                  <w:hyperlink r:id="rId17" w:history="1">
                    <w:r w:rsidR="00130D20" w:rsidRPr="002A6F39">
                      <w:rPr>
                        <w:rStyle w:val="Hyperlink"/>
                        <w:rFonts w:ascii="Arial" w:hAnsi="Arial" w:cs="Arial"/>
                        <w:color w:val="auto"/>
                      </w:rPr>
                      <w:t>www.aalekh.info</w:t>
                    </w:r>
                  </w:hyperlink>
                </w:p>
                <w:p w:rsidR="00130D20" w:rsidRPr="001C67D9" w:rsidRDefault="00130D20" w:rsidP="001C67D9">
                  <w:pPr>
                    <w:spacing w:after="80" w:line="240" w:lineRule="auto"/>
                    <w:ind w:left="720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  <w:p w:rsidR="00130D20" w:rsidRPr="00FA0311" w:rsidRDefault="00130D20" w:rsidP="00583252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FA0311">
                    <w:rPr>
                      <w:rFonts w:ascii="Arial" w:hAnsi="Arial" w:cs="Arial"/>
                      <w:b/>
                      <w:color w:val="3B3E42"/>
                    </w:rPr>
                    <w:t xml:space="preserve">Freelance </w:t>
                  </w:r>
                  <w:r w:rsidR="00FA0311">
                    <w:rPr>
                      <w:rFonts w:ascii="Arial" w:hAnsi="Arial" w:cs="Arial"/>
                      <w:b/>
                      <w:color w:val="3B3E42"/>
                    </w:rPr>
                    <w:t>as a</w:t>
                  </w:r>
                  <w:r w:rsidRPr="00FA0311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                                                                                                              </w:t>
                  </w:r>
                </w:p>
                <w:p w:rsidR="00130D20" w:rsidRPr="00455F30" w:rsidRDefault="00130D20" w:rsidP="00583252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>Graphic Designer                                                                                                                             Feb 2012 – Sept 2012</w:t>
                  </w:r>
                </w:p>
                <w:p w:rsidR="00130D20" w:rsidRPr="00455F3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  <w:u w:val="single"/>
                    </w:rPr>
                    <w:t>Happified</w:t>
                  </w:r>
                  <w:r w:rsidR="00F238B5">
                    <w:rPr>
                      <w:rFonts w:ascii="Arial" w:hAnsi="Arial" w:cs="Arial"/>
                      <w:b/>
                      <w:color w:val="3B3E42"/>
                    </w:rPr>
                    <w:t>(NGO)</w:t>
                  </w:r>
                  <w:r w:rsidR="00F238B5" w:rsidRPr="005466F0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                                                                               </w:t>
                  </w:r>
                  <w:r w:rsidR="00F238B5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</w:t>
                  </w:r>
                  <w:r w:rsidRPr="00604962">
                    <w:rPr>
                      <w:rFonts w:ascii="Arial" w:hAnsi="Arial" w:cs="Arial"/>
                      <w:b/>
                      <w:color w:val="3B3E42"/>
                    </w:rPr>
                    <w:t>Full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-time</w:t>
                  </w: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</w:rPr>
                    <w:t>Graphic Designer                                                                                                                               July 2011 – Jan2012</w:t>
                  </w:r>
                  <w:r>
                    <w:rPr>
                      <w:rFonts w:ascii="Arial" w:hAnsi="Arial" w:cs="Arial"/>
                      <w:b/>
                      <w:color w:val="3B3E42"/>
                      <w:u w:val="single"/>
                    </w:rPr>
                    <w:t xml:space="preserve"> </w:t>
                  </w: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  <w:u w:val="single"/>
                    </w:rPr>
                  </w:pPr>
                </w:p>
                <w:p w:rsidR="00130D20" w:rsidRDefault="00F238B5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  <w:u w:val="single"/>
                    </w:rPr>
                    <w:t xml:space="preserve">World </w:t>
                  </w:r>
                  <w:smartTag w:uri="urn:schemas-microsoft-com:office:smarttags" w:element="place">
                    <w:smartTag w:uri="urn:schemas-microsoft-com:office:smarttags" w:element="City">
                      <w:r w:rsidR="00130D20">
                        <w:rPr>
                          <w:rFonts w:ascii="Arial" w:hAnsi="Arial" w:cs="Arial"/>
                          <w:b/>
                          <w:color w:val="3B3E42"/>
                          <w:u w:val="single"/>
                        </w:rPr>
                        <w:t>Alliance</w:t>
                      </w:r>
                    </w:smartTag>
                  </w:smartTag>
                  <w:r w:rsidR="00130D20">
                    <w:rPr>
                      <w:rFonts w:ascii="Arial" w:hAnsi="Arial" w:cs="Arial"/>
                      <w:b/>
                      <w:color w:val="3B3E42"/>
                      <w:u w:val="single"/>
                    </w:rPr>
                    <w:t xml:space="preserve"> for Youth Empowerment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(NGO)</w:t>
                  </w:r>
                  <w:r w:rsidR="00130D20" w:rsidRPr="00FE4C5D"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                                                      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</w:t>
                  </w:r>
                  <w:r w:rsidR="00130D20" w:rsidRPr="00FE4C5D">
                    <w:rPr>
                      <w:rFonts w:ascii="Arial" w:hAnsi="Arial" w:cs="Arial"/>
                      <w:b/>
                      <w:color w:val="3B3E42"/>
                    </w:rPr>
                    <w:t>Full-time</w:t>
                  </w: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FE4C5D">
                    <w:rPr>
                      <w:rFonts w:ascii="Arial" w:hAnsi="Arial" w:cs="Arial"/>
                      <w:b/>
                      <w:color w:val="3B3E42"/>
                    </w:rPr>
                    <w:t>Graphic Designer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                                                                                                                           Dec 2010 – June 2011</w:t>
                  </w: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  <w:u w:val="single"/>
                    </w:rPr>
                  </w:pP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  <w:u w:val="single"/>
                    </w:rPr>
                    <w:t>Worked with Ajay Decorators, Caffeine Integrated Solutions Pvt. Ltd. As a freelancer</w:t>
                  </w: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  <w:p w:rsidR="00130D20" w:rsidRPr="00604962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  <w:u w:val="single"/>
                    </w:rPr>
                    <w:t xml:space="preserve">       </w:t>
                  </w:r>
                </w:p>
                <w:p w:rsidR="00130D20" w:rsidRDefault="00130D20"/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130D20" w:rsidRDefault="00130D2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30D20">
        <w:trPr>
          <w:trHeight w:val="5400"/>
        </w:trPr>
        <w:tc>
          <w:tcPr>
            <w:tcW w:w="11220" w:type="dxa"/>
            <w:gridSpan w:val="2"/>
          </w:tcPr>
          <w:tbl>
            <w:tblPr>
              <w:tblpPr w:leftFromText="180" w:rightFromText="180" w:vertAnchor="text" w:tblpY="-261"/>
              <w:tblOverlap w:val="never"/>
              <w:tblW w:w="1088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</w:tblBorders>
              <w:tblLayout w:type="fixed"/>
              <w:tblLook w:val="00C0"/>
            </w:tblPr>
            <w:tblGrid>
              <w:gridCol w:w="10880"/>
            </w:tblGrid>
            <w:tr w:rsidR="00130D20">
              <w:trPr>
                <w:trHeight w:val="119"/>
              </w:trPr>
              <w:tc>
                <w:tcPr>
                  <w:tcW w:w="10880" w:type="dxa"/>
                  <w:tcBorders>
                    <w:top w:val="single" w:sz="8" w:space="0" w:color="AEBAD5"/>
                    <w:left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Projects</w:t>
                  </w:r>
                </w:p>
              </w:tc>
            </w:tr>
            <w:tr w:rsidR="00130D20">
              <w:trPr>
                <w:trHeight w:val="2007"/>
              </w:trPr>
              <w:tc>
                <w:tcPr>
                  <w:tcW w:w="10880" w:type="dxa"/>
                  <w:tcBorders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0A0"/>
                  </w:tblPr>
                  <w:tblGrid>
                    <w:gridCol w:w="5107"/>
                    <w:gridCol w:w="5557"/>
                  </w:tblGrid>
                  <w:tr w:rsidR="00130D20" w:rsidTr="00AE78A4">
                    <w:trPr>
                      <w:trHeight w:val="164"/>
                    </w:trPr>
                    <w:tc>
                      <w:tcPr>
                        <w:tcW w:w="5107" w:type="dxa"/>
                      </w:tcPr>
                      <w:p w:rsidR="00130D20" w:rsidRDefault="00130D20" w:rsidP="00AE78A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u w:val="single"/>
                          </w:rPr>
                          <w:t>Caffeine Integrated Solutions Pvt. Ltd.</w:t>
                        </w:r>
                      </w:p>
                    </w:tc>
                    <w:tc>
                      <w:tcPr>
                        <w:tcW w:w="5557" w:type="dxa"/>
                      </w:tcPr>
                      <w:p w:rsidR="00130D20" w:rsidRDefault="00130D20" w:rsidP="00AE78A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Full-time job</w:t>
                        </w:r>
                      </w:p>
                    </w:tc>
                  </w:tr>
                  <w:tr w:rsidR="00130D20" w:rsidTr="00AE78A4">
                    <w:trPr>
                      <w:trHeight w:val="164"/>
                    </w:trPr>
                    <w:tc>
                      <w:tcPr>
                        <w:tcW w:w="5107" w:type="dxa"/>
                      </w:tcPr>
                      <w:p w:rsidR="00130D20" w:rsidRDefault="00130D20" w:rsidP="00AE78A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Visualiser</w:t>
                        </w:r>
                      </w:p>
                    </w:tc>
                    <w:tc>
                      <w:tcPr>
                        <w:tcW w:w="5557" w:type="dxa"/>
                      </w:tcPr>
                      <w:p w:rsidR="00130D20" w:rsidRDefault="00130D20" w:rsidP="00AE78A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June 2008 – July 2009</w:t>
                        </w:r>
                      </w:p>
                    </w:tc>
                  </w:tr>
                  <w:tr w:rsidR="00130D20" w:rsidTr="00AE78A4">
                    <w:trPr>
                      <w:trHeight w:val="164"/>
                    </w:trPr>
                    <w:tc>
                      <w:tcPr>
                        <w:tcW w:w="10664" w:type="dxa"/>
                        <w:gridSpan w:val="2"/>
                      </w:tcPr>
                      <w:p w:rsidR="00130D20" w:rsidRDefault="00130D20" w:rsidP="00AE78A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>Exploring the ideas in visual form very innovatively</w:t>
                        </w:r>
                      </w:p>
                      <w:p w:rsidR="00130D20" w:rsidRPr="00F330DB" w:rsidRDefault="00130D20" w:rsidP="00F330D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Lucida Sans Unicode" w:hAnsi="Lucida Sans Unicode" w:cs="Lucida Sans Unicode"/>
                            <w:color w:val="3B3E42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B3E42"/>
                          </w:rPr>
                          <w:t>Executing visuals on computer.</w:t>
                        </w:r>
                      </w:p>
                    </w:tc>
                  </w:tr>
                </w:tbl>
                <w:p w:rsidR="00130D20" w:rsidRDefault="00130D20" w:rsidP="00F330DB">
                  <w:pPr>
                    <w:spacing w:after="0" w:line="240" w:lineRule="auto"/>
                    <w:rPr>
                      <w:rFonts w:ascii="Lucida Sans Unicode" w:hAnsi="Lucida Sans Unicode" w:cs="Lucida Sans Unicode"/>
                      <w:color w:val="3B3E42"/>
                    </w:rPr>
                  </w:pPr>
                </w:p>
                <w:p w:rsidR="00130D20" w:rsidRDefault="00130D20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Lucida Sans Unicode" w:hAnsi="Lucida Sans Unicode" w:cs="Lucida Sans Unicode"/>
                      <w:color w:val="3B3E42"/>
                      <w:u w:val="single"/>
                    </w:rPr>
                  </w:pPr>
                  <w:r>
                    <w:rPr>
                      <w:rFonts w:ascii="Lucida Sans Unicode" w:hAnsi="Lucida Sans Unicode" w:cs="Lucida Sans Unicode"/>
                      <w:color w:val="3B3E42"/>
                      <w:u w:val="single"/>
                    </w:rPr>
                    <w:t>Smirnoff Black, DIAGEO</w:t>
                  </w:r>
                </w:p>
                <w:p w:rsidR="00130D20" w:rsidRDefault="00130D20" w:rsidP="00604962">
                  <w:pPr>
                    <w:pStyle w:val="ListParagraph"/>
                    <w:spacing w:after="80" w:line="240" w:lineRule="auto"/>
                    <w:rPr>
                      <w:rFonts w:ascii="Lucida Sans Unicode" w:hAnsi="Lucida Sans Unicode" w:cs="Lucida Sans Unicode"/>
                      <w:color w:val="3B3E42"/>
                    </w:rPr>
                  </w:pPr>
                  <w:r>
                    <w:rPr>
                      <w:rFonts w:ascii="Lucida Sans Unicode" w:hAnsi="Lucida Sans Unicode" w:cs="Lucida Sans Unicode"/>
                      <w:color w:val="3B3E42"/>
                    </w:rPr>
                    <w:t xml:space="preserve">Designing ambiance set up for event of Smirnoff black promotion </w:t>
                  </w:r>
                </w:p>
                <w:p w:rsidR="00130D20" w:rsidRDefault="00130D20">
                  <w:pPr>
                    <w:pStyle w:val="ListParagraph"/>
                    <w:spacing w:after="80" w:line="240" w:lineRule="auto"/>
                    <w:ind w:left="360"/>
                    <w:rPr>
                      <w:rFonts w:ascii="Lucida Sans Unicode" w:hAnsi="Lucida Sans Unicode" w:cs="Lucida Sans Unicode"/>
                      <w:color w:val="3B3E42"/>
                    </w:rPr>
                  </w:pPr>
                </w:p>
                <w:p w:rsidR="00130D20" w:rsidRDefault="00130D20">
                  <w:pPr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Lucida Sans Unicode" w:hAnsi="Lucida Sans Unicode" w:cs="Lucida Sans Unicode"/>
                      <w:bCs/>
                    </w:rPr>
                  </w:pPr>
                  <w:r>
                    <w:rPr>
                      <w:rFonts w:ascii="Lucida Sans Unicode" w:hAnsi="Lucida Sans Unicode" w:cs="Lucida Sans Unicode"/>
                    </w:rPr>
                    <w:t xml:space="preserve">Pitches for Gladrags - Mrs. </w:t>
                  </w:r>
                  <w:smartTag w:uri="urn:schemas-microsoft-com:office:smarttags" w:element="place">
                    <w:r>
                      <w:rPr>
                        <w:rFonts w:ascii="Lucida Sans Unicode" w:hAnsi="Lucida Sans Unicode" w:cs="Lucida Sans Unicode"/>
                      </w:rPr>
                      <w:t>India</w:t>
                    </w:r>
                  </w:smartTag>
                  <w:r>
                    <w:rPr>
                      <w:rFonts w:ascii="Lucida Sans Unicode" w:hAnsi="Lucida Sans Unicode" w:cs="Lucida Sans Unicode"/>
                    </w:rPr>
                    <w:t>, Everest Builders, Zee 24 Taas and many more clients</w:t>
                  </w:r>
                </w:p>
                <w:p w:rsidR="00130D20" w:rsidRDefault="00130D20">
                  <w:pPr>
                    <w:pStyle w:val="ListParagraph"/>
                    <w:spacing w:after="80" w:line="240" w:lineRule="auto"/>
                    <w:ind w:left="0"/>
                    <w:rPr>
                      <w:rFonts w:ascii="Lucida Sans Unicode" w:hAnsi="Lucida Sans Unicode" w:cs="Lucida Sans Unicode"/>
                      <w:color w:val="3B3E42"/>
                    </w:rPr>
                  </w:pPr>
                </w:p>
                <w:p w:rsidR="00130D20" w:rsidRDefault="00130D20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  <w:u w:val="single"/>
                    </w:rPr>
                  </w:pPr>
                </w:p>
                <w:p w:rsidR="00130D20" w:rsidRDefault="00130D20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/>
                      <w:color w:val="3B3E42"/>
                      <w:u w:val="single"/>
                    </w:rPr>
                  </w:pPr>
                </w:p>
                <w:p w:rsidR="00130D20" w:rsidRDefault="00130D20" w:rsidP="00F330DB">
                  <w:pPr>
                    <w:pStyle w:val="ListParagraph"/>
                    <w:spacing w:after="80" w:line="240" w:lineRule="auto"/>
                    <w:ind w:left="0"/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279"/>
              <w:tblOverlap w:val="never"/>
              <w:tblW w:w="1088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</w:tblBorders>
              <w:tblLayout w:type="fixed"/>
              <w:tblLook w:val="00C0"/>
            </w:tblPr>
            <w:tblGrid>
              <w:gridCol w:w="10880"/>
            </w:tblGrid>
            <w:tr w:rsidR="00130D20" w:rsidTr="00F330DB">
              <w:trPr>
                <w:trHeight w:val="119"/>
              </w:trPr>
              <w:tc>
                <w:tcPr>
                  <w:tcW w:w="10880" w:type="dxa"/>
                  <w:tcBorders>
                    <w:top w:val="single" w:sz="8" w:space="0" w:color="AEBAD5"/>
                    <w:left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Awards &amp; Achievements</w:t>
                  </w:r>
                </w:p>
              </w:tc>
            </w:tr>
            <w:tr w:rsidR="00130D20" w:rsidTr="00F330DB">
              <w:trPr>
                <w:trHeight w:val="1107"/>
              </w:trPr>
              <w:tc>
                <w:tcPr>
                  <w:tcW w:w="10880" w:type="dxa"/>
                  <w:tcBorders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774" w:type="dxa"/>
                    <w:tblLayout w:type="fixed"/>
                    <w:tblLook w:val="00A0"/>
                  </w:tblPr>
                  <w:tblGrid>
                    <w:gridCol w:w="7024"/>
                    <w:gridCol w:w="3750"/>
                  </w:tblGrid>
                  <w:tr w:rsidR="00130D20">
                    <w:trPr>
                      <w:trHeight w:val="477"/>
                    </w:trPr>
                    <w:tc>
                      <w:tcPr>
                        <w:tcW w:w="7024" w:type="dxa"/>
                      </w:tcPr>
                      <w:p w:rsidR="00130D20" w:rsidRDefault="00130D2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Leo Burnett Award </w:t>
                        </w:r>
                      </w:p>
                    </w:tc>
                    <w:tc>
                      <w:tcPr>
                        <w:tcW w:w="3750" w:type="dxa"/>
                      </w:tcPr>
                      <w:p w:rsidR="00130D20" w:rsidRDefault="00130D2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2005</w:t>
                        </w:r>
                      </w:p>
                    </w:tc>
                  </w:tr>
                  <w:tr w:rsidR="00130D20">
                    <w:trPr>
                      <w:trHeight w:val="540"/>
                    </w:trPr>
                    <w:tc>
                      <w:tcPr>
                        <w:tcW w:w="7024" w:type="dxa"/>
                      </w:tcPr>
                      <w:p w:rsidR="00130D20" w:rsidRDefault="00130D2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Barucha Award </w:t>
                        </w:r>
                      </w:p>
                    </w:tc>
                    <w:tc>
                      <w:tcPr>
                        <w:tcW w:w="3750" w:type="dxa"/>
                      </w:tcPr>
                      <w:p w:rsidR="00130D20" w:rsidRDefault="00130D2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2005</w:t>
                        </w:r>
                      </w:p>
                    </w:tc>
                  </w:tr>
                </w:tbl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1475"/>
              <w:tblOverlap w:val="never"/>
              <w:tblW w:w="1088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</w:tblBorders>
              <w:tblLayout w:type="fixed"/>
              <w:tblLook w:val="00C0"/>
            </w:tblPr>
            <w:tblGrid>
              <w:gridCol w:w="10880"/>
            </w:tblGrid>
            <w:tr w:rsidR="00130D20" w:rsidTr="00F330DB">
              <w:trPr>
                <w:trHeight w:val="325"/>
              </w:trPr>
              <w:tc>
                <w:tcPr>
                  <w:tcW w:w="10880" w:type="dxa"/>
                  <w:tcBorders>
                    <w:top w:val="single" w:sz="8" w:space="0" w:color="AEBAD5"/>
                    <w:left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130D20" w:rsidTr="00F330DB">
              <w:trPr>
                <w:trHeight w:val="445"/>
              </w:trPr>
              <w:tc>
                <w:tcPr>
                  <w:tcW w:w="10880" w:type="dxa"/>
                  <w:tcBorders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30D20" w:rsidRPr="0009391A" w:rsidRDefault="00130D20">
                  <w:pPr>
                    <w:rPr>
                      <w:rFonts w:ascii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 w:cs="Lucida Sans Unicode"/>
                      <w:szCs w:val="22"/>
                    </w:rPr>
                    <w:t>Yoga, Meditation</w:t>
                  </w:r>
                  <w:r w:rsidRPr="008449FB">
                    <w:rPr>
                      <w:rFonts w:ascii="Lucida Sans Unicode" w:hAnsi="Lucida Sans Unicode" w:cs="Lucida Sans Unicode"/>
                      <w:szCs w:val="22"/>
                    </w:rPr>
                    <w:t>, Photography, Traveling, Drawing, Sketching, Painting, Playing chess &amp; Table Tennis.</w:t>
                  </w:r>
                </w:p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130D20" w:rsidRDefault="00130D20">
            <w:pPr>
              <w:rPr>
                <w:rFonts w:ascii="Arial" w:hAnsi="Arial" w:cs="Arial"/>
              </w:rPr>
            </w:pPr>
          </w:p>
        </w:tc>
      </w:tr>
      <w:tr w:rsidR="00130D20">
        <w:trPr>
          <w:trHeight w:val="1231"/>
        </w:trPr>
        <w:tc>
          <w:tcPr>
            <w:tcW w:w="11220" w:type="dxa"/>
            <w:gridSpan w:val="2"/>
          </w:tcPr>
          <w:p w:rsidR="00130D20" w:rsidRDefault="00130D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</w:tblBorders>
              <w:tblLayout w:type="fixed"/>
              <w:tblLook w:val="00C0"/>
            </w:tblPr>
            <w:tblGrid>
              <w:gridCol w:w="10882"/>
            </w:tblGrid>
            <w:tr w:rsidR="00130D20">
              <w:trPr>
                <w:trHeight w:val="308"/>
              </w:trPr>
              <w:tc>
                <w:tcPr>
                  <w:tcW w:w="10882" w:type="dxa"/>
                  <w:tcBorders>
                    <w:top w:val="single" w:sz="8" w:space="0" w:color="AEBAD5"/>
                    <w:left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130D20">
              <w:trPr>
                <w:trHeight w:val="325"/>
              </w:trPr>
              <w:tc>
                <w:tcPr>
                  <w:tcW w:w="10882" w:type="dxa"/>
                  <w:tcBorders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820" w:type="dxa"/>
                    <w:jc w:val="center"/>
                    <w:tblLayout w:type="fixed"/>
                    <w:tblLook w:val="00A0"/>
                  </w:tblPr>
                  <w:tblGrid>
                    <w:gridCol w:w="2880"/>
                    <w:gridCol w:w="3544"/>
                    <w:gridCol w:w="4396"/>
                  </w:tblGrid>
                  <w:tr w:rsidR="00130D20">
                    <w:trPr>
                      <w:trHeight w:val="308"/>
                      <w:jc w:val="center"/>
                    </w:trPr>
                    <w:tc>
                      <w:tcPr>
                        <w:tcW w:w="2880" w:type="dxa"/>
                      </w:tcPr>
                      <w:p w:rsidR="00130D20" w:rsidRDefault="00130D2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English 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130D20" w:rsidRDefault="00130D2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Marathi </w:t>
                        </w:r>
                      </w:p>
                    </w:tc>
                    <w:tc>
                      <w:tcPr>
                        <w:tcW w:w="4396" w:type="dxa"/>
                      </w:tcPr>
                      <w:p w:rsidR="00130D20" w:rsidRDefault="00130D2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Hindi</w:t>
                        </w:r>
                      </w:p>
                    </w:tc>
                  </w:tr>
                </w:tbl>
                <w:p w:rsidR="00130D20" w:rsidRDefault="00130D2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130D20" w:rsidRDefault="00130D2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30D20">
        <w:trPr>
          <w:trHeight w:val="90"/>
        </w:trPr>
        <w:tc>
          <w:tcPr>
            <w:tcW w:w="11220" w:type="dxa"/>
            <w:gridSpan w:val="2"/>
          </w:tcPr>
          <w:p w:rsidR="00130D20" w:rsidRDefault="00130D20">
            <w:pPr>
              <w:widowControl w:val="0"/>
              <w:autoSpaceDE w:val="0"/>
              <w:autoSpaceDN w:val="0"/>
              <w:adjustRightInd w:val="0"/>
              <w:ind w:left="90" w:hanging="90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130D20" w:rsidRDefault="00130D20">
      <w:pPr>
        <w:widowControl w:val="0"/>
        <w:autoSpaceDE w:val="0"/>
        <w:autoSpaceDN w:val="0"/>
        <w:adjustRightInd w:val="0"/>
        <w:ind w:left="90" w:hanging="90"/>
        <w:rPr>
          <w:rFonts w:ascii="Lucida Sans Unicode" w:hAnsi="Lucida Sans Unicode" w:cs="Lucida Sans Unicode"/>
        </w:rPr>
      </w:pPr>
      <w:r>
        <w:rPr>
          <w:rFonts w:ascii="Arial" w:hAnsi="Arial" w:cs="Arial"/>
          <w:b/>
          <w:bCs/>
        </w:rPr>
        <w:t xml:space="preserve">DECLARATION:  </w:t>
      </w:r>
      <w:r>
        <w:rPr>
          <w:rFonts w:ascii="Lucida Sans Unicode" w:hAnsi="Lucida Sans Unicode" w:cs="Lucida Sans Unicode"/>
        </w:rPr>
        <w:t>I do hereby declare that the particulars furnished by me are true to best of my knowledge.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 xml:space="preserve">                      </w:t>
      </w:r>
    </w:p>
    <w:p w:rsidR="00130D20" w:rsidRPr="00B26594" w:rsidRDefault="00130D20" w:rsidP="00B26594">
      <w:pPr>
        <w:widowControl w:val="0"/>
        <w:autoSpaceDE w:val="0"/>
        <w:autoSpaceDN w:val="0"/>
        <w:adjustRightInd w:val="0"/>
        <w:ind w:left="7788"/>
        <w:rPr>
          <w:rFonts w:ascii="Lucida Sans Unicode" w:hAnsi="Lucida Sans Unicode" w:cs="Lucida Sans Unicode"/>
          <w:iCs/>
          <w:sz w:val="22"/>
          <w:szCs w:val="22"/>
        </w:rPr>
      </w:pPr>
      <w:r>
        <w:rPr>
          <w:rFonts w:ascii="Lucida Sans Unicode" w:hAnsi="Lucida Sans Unicode" w:cs="Lucida Sans Unicode"/>
          <w:iCs/>
          <w:sz w:val="22"/>
          <w:szCs w:val="22"/>
        </w:rPr>
        <w:t xml:space="preserve">          </w:t>
      </w:r>
      <w:r w:rsidRPr="0009391A">
        <w:rPr>
          <w:rFonts w:ascii="Lucida Sans Unicode" w:hAnsi="Lucida Sans Unicode" w:cs="Lucida Sans Unicode"/>
          <w:iCs/>
          <w:sz w:val="22"/>
          <w:szCs w:val="22"/>
        </w:rPr>
        <w:t>Vibhavari Tulaskar</w:t>
      </w:r>
    </w:p>
    <w:p w:rsidR="00130D20" w:rsidRDefault="00130D20">
      <w:pPr>
        <w:rPr>
          <w:rFonts w:ascii="Arial" w:hAnsi="Arial" w:cs="Arial"/>
        </w:rPr>
      </w:pPr>
    </w:p>
    <w:sectPr w:rsidR="00130D20" w:rsidSect="00C05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SimHei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483A"/>
    <w:multiLevelType w:val="hybridMultilevel"/>
    <w:tmpl w:val="6BAE9298"/>
    <w:lvl w:ilvl="0" w:tplc="C7721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Lucida Sans Unicode" w:hint="default"/>
        <w:color w:val="3B3E4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446C1"/>
    <w:multiLevelType w:val="hybridMultilevel"/>
    <w:tmpl w:val="D826A2E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3396E"/>
    <w:multiLevelType w:val="hybridMultilevel"/>
    <w:tmpl w:val="DADE180C"/>
    <w:lvl w:ilvl="0" w:tplc="5DE44AB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962"/>
    <w:rsid w:val="000677A0"/>
    <w:rsid w:val="0009391A"/>
    <w:rsid w:val="000E76DD"/>
    <w:rsid w:val="00112398"/>
    <w:rsid w:val="0012574D"/>
    <w:rsid w:val="00130D20"/>
    <w:rsid w:val="001A09C4"/>
    <w:rsid w:val="001C67D9"/>
    <w:rsid w:val="0020739C"/>
    <w:rsid w:val="00231300"/>
    <w:rsid w:val="002A6F39"/>
    <w:rsid w:val="00307E9B"/>
    <w:rsid w:val="003305D4"/>
    <w:rsid w:val="003F1CA9"/>
    <w:rsid w:val="00442CAB"/>
    <w:rsid w:val="00455F30"/>
    <w:rsid w:val="0047006A"/>
    <w:rsid w:val="00497B36"/>
    <w:rsid w:val="005466F0"/>
    <w:rsid w:val="00551CE5"/>
    <w:rsid w:val="00583252"/>
    <w:rsid w:val="005B250C"/>
    <w:rsid w:val="00604962"/>
    <w:rsid w:val="00774BB0"/>
    <w:rsid w:val="008216BF"/>
    <w:rsid w:val="008449FB"/>
    <w:rsid w:val="0084569D"/>
    <w:rsid w:val="00852F83"/>
    <w:rsid w:val="008C5F59"/>
    <w:rsid w:val="008E569C"/>
    <w:rsid w:val="0099267E"/>
    <w:rsid w:val="00A03E7F"/>
    <w:rsid w:val="00A14193"/>
    <w:rsid w:val="00A30F5D"/>
    <w:rsid w:val="00A33D78"/>
    <w:rsid w:val="00A73591"/>
    <w:rsid w:val="00AE78A4"/>
    <w:rsid w:val="00B26594"/>
    <w:rsid w:val="00C05FA3"/>
    <w:rsid w:val="00CE23F5"/>
    <w:rsid w:val="00E458BB"/>
    <w:rsid w:val="00ED1DF3"/>
    <w:rsid w:val="00F16447"/>
    <w:rsid w:val="00F238B5"/>
    <w:rsid w:val="00F330DB"/>
    <w:rsid w:val="00FA0311"/>
    <w:rsid w:val="00FA17C2"/>
    <w:rsid w:val="00FE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sz w:val="22"/>
        <w:szCs w:val="22"/>
        <w:lang w:val="en-US" w:eastAsia="en-US" w:bidi="gu-IN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05FA3"/>
    <w:pPr>
      <w:spacing w:before="40" w:after="200" w:line="276" w:lineRule="auto"/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5FA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05FA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5FA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05FA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5FA3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5FA3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5FA3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05FA3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05FA3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05FA3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05FA3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C05FA3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C05FA3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C05FA3"/>
    <w:rPr>
      <w:rFonts w:cs="Times New Roman"/>
      <w:smallCaps/>
      <w:color w:val="3667C3"/>
      <w:spacing w:val="1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C05FA3"/>
    <w:rPr>
      <w:rFonts w:cs="Times New Roman"/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05FA3"/>
    <w:rPr>
      <w:rFonts w:cs="Times New Roman"/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05FA3"/>
    <w:rPr>
      <w:rFonts w:cs="Times New Roman"/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05FA3"/>
    <w:rPr>
      <w:rFonts w:cs="Times New Roman"/>
      <w:b/>
      <w:i/>
      <w:smallCaps/>
      <w:color w:val="244482"/>
    </w:rPr>
  </w:style>
  <w:style w:type="character" w:styleId="FollowedHyperlink">
    <w:name w:val="FollowedHyperlink"/>
    <w:basedOn w:val="DefaultParagraphFont"/>
    <w:uiPriority w:val="99"/>
    <w:rsid w:val="00C05FA3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rsid w:val="00C05FA3"/>
    <w:rPr>
      <w:rFonts w:cs="Times New Roman"/>
      <w:color w:val="D2611C"/>
      <w:u w:val="single"/>
    </w:rPr>
  </w:style>
  <w:style w:type="paragraph" w:styleId="Caption">
    <w:name w:val="caption"/>
    <w:basedOn w:val="Normal"/>
    <w:next w:val="Normal"/>
    <w:uiPriority w:val="99"/>
    <w:qFormat/>
    <w:rsid w:val="00C05FA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C05FA3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rsid w:val="00C05FA3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C05FA3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rsid w:val="00C05FA3"/>
    <w:rPr>
      <w:rFonts w:ascii="Century Schoolbook" w:eastAsia="MS PMincho" w:hAnsi="Century Schoolbook" w:cs="Times New Roman"/>
      <w:sz w:val="22"/>
      <w:szCs w:val="22"/>
    </w:rPr>
  </w:style>
  <w:style w:type="character" w:styleId="Strong">
    <w:name w:val="Strong"/>
    <w:basedOn w:val="DefaultParagraphFont"/>
    <w:uiPriority w:val="99"/>
    <w:qFormat/>
    <w:rsid w:val="00C05FA3"/>
    <w:rPr>
      <w:rFonts w:cs="Times New Roman"/>
      <w:b/>
      <w:color w:val="7598D9"/>
    </w:rPr>
  </w:style>
  <w:style w:type="character" w:styleId="Emphasis">
    <w:name w:val="Emphasis"/>
    <w:basedOn w:val="DefaultParagraphFont"/>
    <w:uiPriority w:val="99"/>
    <w:qFormat/>
    <w:rsid w:val="00C05FA3"/>
    <w:rPr>
      <w:rFonts w:cs="Times New Roman"/>
      <w:b/>
      <w:i/>
      <w:spacing w:val="10"/>
    </w:rPr>
  </w:style>
  <w:style w:type="paragraph" w:styleId="NoSpacing">
    <w:name w:val="No Spacing"/>
    <w:basedOn w:val="Normal"/>
    <w:uiPriority w:val="99"/>
    <w:qFormat/>
    <w:rsid w:val="00C05FA3"/>
    <w:pPr>
      <w:spacing w:after="0" w:line="240" w:lineRule="auto"/>
    </w:pPr>
  </w:style>
  <w:style w:type="character" w:customStyle="1" w:styleId="NoSpacingChar">
    <w:name w:val="No Spacing Char"/>
    <w:basedOn w:val="DefaultParagraphFont"/>
    <w:uiPriority w:val="99"/>
    <w:rsid w:val="00C05FA3"/>
    <w:rPr>
      <w:rFonts w:cs="Times New Roman"/>
    </w:rPr>
  </w:style>
  <w:style w:type="paragraph" w:styleId="ListParagraph">
    <w:name w:val="List Paragraph"/>
    <w:basedOn w:val="Normal"/>
    <w:uiPriority w:val="99"/>
    <w:qFormat/>
    <w:rsid w:val="00C05F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C05FA3"/>
    <w:rPr>
      <w:i/>
    </w:rPr>
  </w:style>
  <w:style w:type="character" w:customStyle="1" w:styleId="QuoteChar">
    <w:name w:val="Quote Char"/>
    <w:basedOn w:val="DefaultParagraphFont"/>
    <w:link w:val="Quote"/>
    <w:uiPriority w:val="99"/>
    <w:rsid w:val="00C05FA3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05FA3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C05FA3"/>
    <w:rPr>
      <w:rFonts w:cs="Times New Roman"/>
      <w:b/>
      <w:i/>
      <w:color w:val="FFFFFF"/>
      <w:shd w:val="clear" w:color="auto" w:fill="7598D9"/>
    </w:rPr>
  </w:style>
  <w:style w:type="character" w:styleId="SubtleEmphasis">
    <w:name w:val="Subtle Emphasis"/>
    <w:basedOn w:val="DefaultParagraphFont"/>
    <w:uiPriority w:val="99"/>
    <w:qFormat/>
    <w:rsid w:val="00C05FA3"/>
    <w:rPr>
      <w:i/>
    </w:rPr>
  </w:style>
  <w:style w:type="character" w:styleId="IntenseEmphasis">
    <w:name w:val="Intense Emphasis"/>
    <w:basedOn w:val="DefaultParagraphFont"/>
    <w:uiPriority w:val="99"/>
    <w:qFormat/>
    <w:rsid w:val="00C05FA3"/>
    <w:rPr>
      <w:b/>
      <w:i/>
      <w:color w:val="7598D9"/>
      <w:spacing w:val="10"/>
    </w:rPr>
  </w:style>
  <w:style w:type="character" w:styleId="SubtleReference">
    <w:name w:val="Subtle Reference"/>
    <w:basedOn w:val="DefaultParagraphFont"/>
    <w:uiPriority w:val="99"/>
    <w:qFormat/>
    <w:rsid w:val="00C05FA3"/>
    <w:rPr>
      <w:b/>
    </w:rPr>
  </w:style>
  <w:style w:type="character" w:styleId="IntenseReference">
    <w:name w:val="Intense Reference"/>
    <w:basedOn w:val="DefaultParagraphFont"/>
    <w:uiPriority w:val="99"/>
    <w:qFormat/>
    <w:rsid w:val="00C05FA3"/>
    <w:rPr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C05FA3"/>
    <w:rPr>
      <w:rFonts w:ascii="Century Schoolbook" w:eastAsia="MS PMincho" w:hAnsi="Century Schoolbook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C05FA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ouchproductions.com" TargetMode="External"/><Relationship Id="rId13" Type="http://schemas.openxmlformats.org/officeDocument/2006/relationships/hyperlink" Target="http://www.westleisureresort.co.i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ext.co.in" TargetMode="External"/><Relationship Id="rId12" Type="http://schemas.openxmlformats.org/officeDocument/2006/relationships/hyperlink" Target="http://www.saileshmahimtura.com" TargetMode="External"/><Relationship Id="rId17" Type="http://schemas.openxmlformats.org/officeDocument/2006/relationships/hyperlink" Target="http://www.aalekh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asansh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stercomputech.com" TargetMode="External"/><Relationship Id="rId11" Type="http://schemas.openxmlformats.org/officeDocument/2006/relationships/hyperlink" Target="http://www.multigraphmachinery.com" TargetMode="External"/><Relationship Id="rId5" Type="http://schemas.openxmlformats.org/officeDocument/2006/relationships/hyperlink" Target="http://www.updatenation.in" TargetMode="External"/><Relationship Id="rId15" Type="http://schemas.openxmlformats.org/officeDocument/2006/relationships/hyperlink" Target="http://www.excelabrasives.in/" TargetMode="External"/><Relationship Id="rId10" Type="http://schemas.openxmlformats.org/officeDocument/2006/relationships/hyperlink" Target="http://www.sugarimc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xcelpaints.in" TargetMode="External"/><Relationship Id="rId14" Type="http://schemas.openxmlformats.org/officeDocument/2006/relationships/hyperlink" Target="http://www.excelholdings.i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\Vibhavari%20Tulaskar%20-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Vibhavari Tulaskar - resume</Template>
  <TotalTime>8</TotalTime>
  <Pages>2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admin</dc:creator>
  <cp:keywords>cv</cp:keywords>
  <cp:lastModifiedBy>Vibhavari</cp:lastModifiedBy>
  <cp:revision>7</cp:revision>
  <dcterms:created xsi:type="dcterms:W3CDTF">2014-02-22T22:12:00Z</dcterms:created>
  <dcterms:modified xsi:type="dcterms:W3CDTF">2014-06-18T14:59:00Z</dcterms:modified>
  <cp:category>Job Search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TC300006071033</vt:lpwstr>
  </property>
</Properties>
</file>