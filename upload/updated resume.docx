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B8B" w:rsidRDefault="00822F58" w:rsidP="00D34B8B">
      <w:pPr>
        <w:widowControl w:val="0"/>
        <w:tabs>
          <w:tab w:val="right" w:pos="9810"/>
        </w:tabs>
        <w:autoSpaceDE w:val="0"/>
        <w:autoSpaceDN w:val="0"/>
        <w:adjustRightInd w:val="0"/>
        <w:rPr>
          <w:rFonts w:ascii="Arial" w:hAnsi="Arial"/>
          <w:b/>
          <w:bCs/>
          <w:i/>
          <w:iCs/>
          <w:sz w:val="28"/>
          <w:szCs w:val="28"/>
          <w:u w:val="single"/>
        </w:rPr>
      </w:pPr>
      <w:r w:rsidRPr="009B0C9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5356860</wp:posOffset>
            </wp:positionH>
            <wp:positionV relativeFrom="paragraph">
              <wp:posOffset>-800100</wp:posOffset>
            </wp:positionV>
            <wp:extent cx="1247775" cy="1685925"/>
            <wp:effectExtent l="19050" t="0" r="9525" b="0"/>
            <wp:wrapThrough wrapText="bothSides">
              <wp:wrapPolygon edited="0">
                <wp:start x="-330" y="0"/>
                <wp:lineTo x="-330" y="21478"/>
                <wp:lineTo x="21765" y="21478"/>
                <wp:lineTo x="21765" y="0"/>
                <wp:lineTo x="-330" y="0"/>
              </wp:wrapPolygon>
            </wp:wrapThrough>
            <wp:docPr id="2" name="Picture 2" descr="C:\Documents and Settings\sys7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ys7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2FD" w:rsidRPr="009B0C90">
        <w:rPr>
          <w:b/>
          <w:bCs/>
          <w:i/>
          <w:iCs/>
          <w:sz w:val="28"/>
          <w:szCs w:val="28"/>
          <w:u w:val="single"/>
        </w:rPr>
        <w:t>CURRICULUM VITAE OF</w:t>
      </w:r>
      <w:r w:rsidR="009B0C90" w:rsidRPr="009B0C90">
        <w:rPr>
          <w:b/>
          <w:bCs/>
          <w:i/>
          <w:iCs/>
          <w:sz w:val="28"/>
          <w:szCs w:val="28"/>
          <w:u w:val="single"/>
        </w:rPr>
        <w:t>-</w:t>
      </w:r>
      <w:r w:rsidR="00677179" w:rsidRPr="009B0C90">
        <w:rPr>
          <w:rFonts w:ascii="Arial" w:hAnsi="Arial"/>
          <w:b/>
          <w:bCs/>
          <w:i/>
          <w:iCs/>
          <w:sz w:val="28"/>
          <w:szCs w:val="28"/>
          <w:u w:val="single"/>
        </w:rPr>
        <w:t>RAJASIMHA M</w:t>
      </w:r>
      <w:r w:rsidR="00657FD9" w:rsidRPr="009B0C90">
        <w:rPr>
          <w:rFonts w:ascii="Arial" w:hAnsi="Arial"/>
          <w:b/>
          <w:bCs/>
          <w:i/>
          <w:iCs/>
          <w:sz w:val="28"/>
          <w:szCs w:val="28"/>
          <w:u w:val="single"/>
        </w:rPr>
        <w:t>.R.</w:t>
      </w:r>
      <w:r w:rsidR="00A1456B">
        <w:rPr>
          <w:rFonts w:ascii="Arial" w:hAnsi="Arial"/>
          <w:b/>
          <w:bCs/>
          <w:i/>
          <w:iCs/>
          <w:sz w:val="28"/>
          <w:szCs w:val="28"/>
          <w:u w:val="single"/>
        </w:rPr>
        <w:t xml:space="preserve">(MOBILE </w:t>
      </w:r>
      <w:r w:rsidR="004E3D9D">
        <w:rPr>
          <w:rFonts w:ascii="Arial" w:hAnsi="Arial"/>
          <w:b/>
          <w:bCs/>
          <w:i/>
          <w:iCs/>
          <w:sz w:val="28"/>
          <w:szCs w:val="28"/>
          <w:u w:val="single"/>
        </w:rPr>
        <w:t>(+91</w:t>
      </w:r>
      <w:r w:rsidR="00A1456B">
        <w:rPr>
          <w:rFonts w:ascii="Arial" w:hAnsi="Arial"/>
          <w:b/>
          <w:bCs/>
          <w:i/>
          <w:iCs/>
          <w:sz w:val="28"/>
          <w:szCs w:val="28"/>
          <w:u w:val="single"/>
        </w:rPr>
        <w:t>9741067247)</w:t>
      </w:r>
      <w:r w:rsidR="00D1432B">
        <w:rPr>
          <w:rFonts w:ascii="Arial" w:hAnsi="Arial"/>
          <w:b/>
          <w:bCs/>
          <w:i/>
          <w:iCs/>
          <w:sz w:val="28"/>
          <w:szCs w:val="28"/>
          <w:u w:val="single"/>
        </w:rPr>
        <w:t>(Email id:r.simha2010@gmail.com)</w:t>
      </w:r>
      <w:r w:rsidR="00313ADE">
        <w:rPr>
          <w:rFonts w:ascii="Arial" w:hAnsi="Arial"/>
          <w:b/>
          <w:bCs/>
          <w:i/>
          <w:iCs/>
          <w:sz w:val="28"/>
          <w:szCs w:val="28"/>
          <w:u w:val="single"/>
        </w:rPr>
        <w:t>(SKYPE:ID rajasimha.rajasimha)</w:t>
      </w:r>
    </w:p>
    <w:p w:rsidR="00A955F3" w:rsidRDefault="00414DE6" w:rsidP="0074423C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rPr>
          <w:rFonts w:ascii="Arial" w:hAnsi="Arial"/>
          <w:b/>
          <w:sz w:val="24"/>
          <w:szCs w:val="24"/>
        </w:rPr>
      </w:pPr>
      <w:r w:rsidRPr="0052387A">
        <w:rPr>
          <w:rFonts w:ascii="Arial" w:hAnsi="Arial"/>
          <w:b/>
          <w:sz w:val="24"/>
          <w:szCs w:val="24"/>
        </w:rPr>
        <w:t>Currently w</w:t>
      </w:r>
      <w:r w:rsidR="008358C4" w:rsidRPr="0052387A">
        <w:rPr>
          <w:rFonts w:ascii="Arial" w:hAnsi="Arial"/>
          <w:b/>
          <w:sz w:val="24"/>
          <w:szCs w:val="24"/>
        </w:rPr>
        <w:t xml:space="preserve">orking as </w:t>
      </w:r>
      <w:r w:rsidR="001B226A">
        <w:rPr>
          <w:rFonts w:ascii="Arial" w:hAnsi="Arial"/>
          <w:b/>
          <w:sz w:val="24"/>
          <w:szCs w:val="24"/>
        </w:rPr>
        <w:t>Senior</w:t>
      </w:r>
      <w:r w:rsidR="008358C4" w:rsidRPr="0052387A">
        <w:rPr>
          <w:rFonts w:ascii="Arial" w:hAnsi="Arial"/>
          <w:b/>
          <w:sz w:val="24"/>
          <w:szCs w:val="24"/>
        </w:rPr>
        <w:t xml:space="preserve"> </w:t>
      </w:r>
      <w:r w:rsidRPr="0052387A">
        <w:rPr>
          <w:rFonts w:ascii="Arial" w:hAnsi="Arial"/>
          <w:b/>
          <w:sz w:val="24"/>
          <w:szCs w:val="24"/>
        </w:rPr>
        <w:t>A</w:t>
      </w:r>
      <w:r w:rsidR="008358C4" w:rsidRPr="0052387A">
        <w:rPr>
          <w:rFonts w:ascii="Arial" w:hAnsi="Arial"/>
          <w:b/>
          <w:sz w:val="24"/>
          <w:szCs w:val="24"/>
        </w:rPr>
        <w:t>ccountant</w:t>
      </w:r>
      <w:r w:rsidR="00DF3B47" w:rsidRPr="0052387A">
        <w:rPr>
          <w:rFonts w:ascii="Arial" w:hAnsi="Arial"/>
          <w:b/>
          <w:sz w:val="24"/>
          <w:szCs w:val="24"/>
        </w:rPr>
        <w:t xml:space="preserve"> from 1.</w:t>
      </w:r>
      <w:r w:rsidRPr="0052387A">
        <w:rPr>
          <w:rFonts w:ascii="Arial" w:hAnsi="Arial"/>
          <w:b/>
          <w:sz w:val="24"/>
          <w:szCs w:val="24"/>
        </w:rPr>
        <w:t>3</w:t>
      </w:r>
      <w:r w:rsidR="00DF3B47" w:rsidRPr="0052387A">
        <w:rPr>
          <w:rFonts w:ascii="Arial" w:hAnsi="Arial"/>
          <w:b/>
          <w:sz w:val="24"/>
          <w:szCs w:val="24"/>
        </w:rPr>
        <w:t xml:space="preserve">.2014 </w:t>
      </w:r>
      <w:r w:rsidRPr="0052387A">
        <w:rPr>
          <w:rFonts w:ascii="Arial" w:hAnsi="Arial"/>
          <w:b/>
          <w:sz w:val="24"/>
          <w:szCs w:val="24"/>
        </w:rPr>
        <w:t>in Autocad company</w:t>
      </w:r>
      <w:r>
        <w:rPr>
          <w:rFonts w:ascii="Arial" w:hAnsi="Arial"/>
          <w:b/>
          <w:sz w:val="24"/>
          <w:szCs w:val="24"/>
        </w:rPr>
        <w:t>, Bangalore.</w:t>
      </w:r>
    </w:p>
    <w:p w:rsidR="00414DE6" w:rsidRPr="00414DE6" w:rsidRDefault="00414DE6" w:rsidP="0074423C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rPr>
          <w:rFonts w:ascii="Arial" w:hAnsi="Arial"/>
          <w:sz w:val="24"/>
          <w:szCs w:val="24"/>
        </w:rPr>
      </w:pPr>
      <w:r w:rsidRPr="00414DE6">
        <w:rPr>
          <w:rFonts w:ascii="Arial" w:hAnsi="Arial"/>
          <w:b/>
          <w:sz w:val="24"/>
          <w:szCs w:val="24"/>
          <w:u w:val="single"/>
        </w:rPr>
        <w:t>Job Profile</w:t>
      </w:r>
      <w:r w:rsidRPr="00414DE6">
        <w:rPr>
          <w:rFonts w:ascii="Arial" w:hAnsi="Arial"/>
          <w:b/>
          <w:sz w:val="24"/>
          <w:szCs w:val="24"/>
        </w:rPr>
        <w:t xml:space="preserve">: </w:t>
      </w:r>
      <w:r w:rsidR="001B226A">
        <w:rPr>
          <w:rFonts w:ascii="Arial" w:hAnsi="Arial"/>
          <w:sz w:val="24"/>
          <w:szCs w:val="24"/>
        </w:rPr>
        <w:t>Finalisation of accounts till balancesheet,</w:t>
      </w:r>
      <w:r w:rsidR="00931755">
        <w:rPr>
          <w:rFonts w:ascii="Arial" w:hAnsi="Arial"/>
          <w:sz w:val="24"/>
          <w:szCs w:val="24"/>
        </w:rPr>
        <w:t>Filing of  Kvat</w:t>
      </w:r>
      <w:r>
        <w:rPr>
          <w:rFonts w:ascii="Arial" w:hAnsi="Arial"/>
          <w:sz w:val="24"/>
          <w:szCs w:val="24"/>
        </w:rPr>
        <w:t xml:space="preserve"> returns,ETDS-Quarterly Filing,Payment of Service Tax quarterly and filing of return</w:t>
      </w:r>
      <w:r w:rsidR="0052387A">
        <w:rPr>
          <w:rFonts w:ascii="Arial" w:hAnsi="Arial"/>
          <w:sz w:val="24"/>
          <w:szCs w:val="24"/>
        </w:rPr>
        <w:t>s half yearly.,P</w:t>
      </w:r>
      <w:r w:rsidR="001B226A">
        <w:rPr>
          <w:rFonts w:ascii="Arial" w:hAnsi="Arial"/>
          <w:sz w:val="24"/>
          <w:szCs w:val="24"/>
        </w:rPr>
        <w:t>rofessional Tax filing monthly., Mis, Budgetting, monthly preparation of Financial statements , Pay roll .</w:t>
      </w:r>
    </w:p>
    <w:p w:rsidR="004A2FED" w:rsidRDefault="004A2FED" w:rsidP="00830932">
      <w:pPr>
        <w:widowControl w:val="0"/>
        <w:tabs>
          <w:tab w:val="right" w:pos="9810"/>
        </w:tabs>
        <w:autoSpaceDE w:val="0"/>
        <w:autoSpaceDN w:val="0"/>
        <w:adjustRightInd w:val="0"/>
        <w:spacing w:before="20" w:after="20"/>
        <w:rPr>
          <w:rFonts w:ascii="Arial" w:hAnsi="Arial"/>
          <w:sz w:val="24"/>
          <w:szCs w:val="24"/>
        </w:rPr>
      </w:pPr>
    </w:p>
    <w:p w:rsidR="00830932" w:rsidRPr="006A5801" w:rsidRDefault="007E06BB" w:rsidP="00830932">
      <w:pPr>
        <w:widowControl w:val="0"/>
        <w:tabs>
          <w:tab w:val="right" w:pos="9810"/>
        </w:tabs>
        <w:autoSpaceDE w:val="0"/>
        <w:autoSpaceDN w:val="0"/>
        <w:adjustRightInd w:val="0"/>
        <w:spacing w:before="20" w:after="20"/>
        <w:rPr>
          <w:b/>
          <w:sz w:val="26"/>
          <w:szCs w:val="26"/>
        </w:rPr>
      </w:pPr>
      <w:r w:rsidRPr="006A5801">
        <w:rPr>
          <w:rFonts w:ascii="Arial" w:hAnsi="Arial"/>
          <w:b/>
          <w:sz w:val="26"/>
          <w:szCs w:val="26"/>
        </w:rPr>
        <w:t>W</w:t>
      </w:r>
      <w:r w:rsidR="00493EB9" w:rsidRPr="006A5801">
        <w:rPr>
          <w:rFonts w:ascii="Arial" w:hAnsi="Arial"/>
          <w:b/>
          <w:sz w:val="26"/>
          <w:szCs w:val="26"/>
        </w:rPr>
        <w:t>or</w:t>
      </w:r>
      <w:r w:rsidR="003D6386" w:rsidRPr="006A5801">
        <w:rPr>
          <w:rFonts w:ascii="Arial" w:hAnsi="Arial"/>
          <w:b/>
          <w:sz w:val="26"/>
          <w:szCs w:val="26"/>
        </w:rPr>
        <w:t>ked</w:t>
      </w:r>
      <w:r w:rsidR="00D14A16" w:rsidRPr="006A5801">
        <w:rPr>
          <w:rFonts w:ascii="Arial" w:hAnsi="Arial"/>
          <w:b/>
          <w:sz w:val="26"/>
          <w:szCs w:val="26"/>
        </w:rPr>
        <w:t xml:space="preserve"> </w:t>
      </w:r>
      <w:r w:rsidR="00856B82" w:rsidRPr="006A5801">
        <w:rPr>
          <w:rFonts w:ascii="Arial" w:hAnsi="Arial"/>
          <w:b/>
          <w:sz w:val="26"/>
          <w:szCs w:val="26"/>
        </w:rPr>
        <w:t xml:space="preserve">as Senior Accountant </w:t>
      </w:r>
      <w:r w:rsidR="00CB5AA2" w:rsidRPr="006A5801">
        <w:rPr>
          <w:b/>
          <w:bCs/>
          <w:sz w:val="26"/>
          <w:szCs w:val="26"/>
        </w:rPr>
        <w:t>in</w:t>
      </w:r>
      <w:r w:rsidR="00AC249F" w:rsidRPr="006A5801">
        <w:rPr>
          <w:b/>
          <w:bCs/>
          <w:sz w:val="26"/>
          <w:szCs w:val="26"/>
        </w:rPr>
        <w:t xml:space="preserve"> </w:t>
      </w:r>
      <w:r w:rsidR="00E47D96" w:rsidRPr="006A5801">
        <w:rPr>
          <w:rFonts w:ascii="Arial" w:hAnsi="Arial"/>
          <w:b/>
          <w:sz w:val="26"/>
          <w:szCs w:val="26"/>
        </w:rPr>
        <w:t>ALMEERA</w:t>
      </w:r>
      <w:r w:rsidR="00E47D96" w:rsidRPr="006A5801">
        <w:rPr>
          <w:b/>
          <w:bCs/>
          <w:sz w:val="26"/>
          <w:szCs w:val="26"/>
        </w:rPr>
        <w:t xml:space="preserve"> </w:t>
      </w:r>
      <w:r w:rsidR="00E47D96" w:rsidRPr="006A5801">
        <w:rPr>
          <w:rFonts w:ascii="Arial" w:hAnsi="Arial"/>
          <w:b/>
          <w:sz w:val="26"/>
          <w:szCs w:val="26"/>
        </w:rPr>
        <w:t>MARKET SAOC</w:t>
      </w:r>
      <w:r w:rsidR="00E47D96" w:rsidRPr="006A5801">
        <w:rPr>
          <w:b/>
          <w:sz w:val="26"/>
          <w:szCs w:val="26"/>
        </w:rPr>
        <w:t>(</w:t>
      </w:r>
      <w:r w:rsidR="00AE2EB1" w:rsidRPr="006A5801">
        <w:rPr>
          <w:b/>
          <w:bCs/>
          <w:sz w:val="26"/>
          <w:szCs w:val="26"/>
        </w:rPr>
        <w:t>FORMERLY</w:t>
      </w:r>
      <w:r w:rsidR="00856B82" w:rsidRPr="006A5801">
        <w:rPr>
          <w:b/>
          <w:bCs/>
          <w:sz w:val="26"/>
          <w:szCs w:val="26"/>
        </w:rPr>
        <w:t xml:space="preserve"> </w:t>
      </w:r>
      <w:r w:rsidR="00687FF6" w:rsidRPr="006A5801">
        <w:rPr>
          <w:b/>
          <w:bCs/>
          <w:sz w:val="26"/>
          <w:szCs w:val="26"/>
        </w:rPr>
        <w:t>SAFEER GROUP</w:t>
      </w:r>
      <w:r w:rsidR="00AE2EB1" w:rsidRPr="006A5801">
        <w:rPr>
          <w:b/>
          <w:bCs/>
          <w:sz w:val="26"/>
          <w:szCs w:val="26"/>
        </w:rPr>
        <w:t xml:space="preserve"> COMPANIES</w:t>
      </w:r>
      <w:r w:rsidR="00E47D96" w:rsidRPr="006A5801">
        <w:rPr>
          <w:b/>
          <w:bCs/>
          <w:sz w:val="26"/>
          <w:szCs w:val="26"/>
        </w:rPr>
        <w:t>)</w:t>
      </w:r>
      <w:r w:rsidR="0022159C" w:rsidRPr="006A5801">
        <w:rPr>
          <w:b/>
          <w:bCs/>
          <w:sz w:val="26"/>
          <w:szCs w:val="26"/>
        </w:rPr>
        <w:t>,</w:t>
      </w:r>
      <w:r w:rsidR="00856B82" w:rsidRPr="006A5801">
        <w:rPr>
          <w:b/>
          <w:sz w:val="26"/>
          <w:szCs w:val="26"/>
        </w:rPr>
        <w:t xml:space="preserve"> </w:t>
      </w:r>
      <w:r w:rsidR="00AE2EB1" w:rsidRPr="006A5801">
        <w:rPr>
          <w:b/>
          <w:sz w:val="26"/>
          <w:szCs w:val="26"/>
        </w:rPr>
        <w:t>MUSCAT</w:t>
      </w:r>
      <w:r w:rsidR="0022159C" w:rsidRPr="006A5801">
        <w:rPr>
          <w:b/>
          <w:sz w:val="26"/>
          <w:szCs w:val="26"/>
        </w:rPr>
        <w:t xml:space="preserve">, </w:t>
      </w:r>
      <w:r w:rsidR="008423FB" w:rsidRPr="006A5801">
        <w:rPr>
          <w:b/>
          <w:sz w:val="26"/>
          <w:szCs w:val="26"/>
        </w:rPr>
        <w:t xml:space="preserve">(Sultanate of Oman) </w:t>
      </w:r>
      <w:r w:rsidR="003F3D2F" w:rsidRPr="006A5801">
        <w:rPr>
          <w:b/>
          <w:bCs/>
          <w:sz w:val="26"/>
          <w:szCs w:val="26"/>
        </w:rPr>
        <w:t>(03.0</w:t>
      </w:r>
      <w:r w:rsidR="006A110D" w:rsidRPr="006A5801">
        <w:rPr>
          <w:b/>
          <w:bCs/>
          <w:sz w:val="26"/>
          <w:szCs w:val="26"/>
        </w:rPr>
        <w:t>6</w:t>
      </w:r>
      <w:r w:rsidR="003F3D2F" w:rsidRPr="006A5801">
        <w:rPr>
          <w:b/>
          <w:bCs/>
          <w:sz w:val="26"/>
          <w:szCs w:val="26"/>
        </w:rPr>
        <w:t>.2009</w:t>
      </w:r>
      <w:r w:rsidR="00943E84" w:rsidRPr="006A5801">
        <w:rPr>
          <w:b/>
          <w:bCs/>
          <w:sz w:val="26"/>
          <w:szCs w:val="26"/>
        </w:rPr>
        <w:t xml:space="preserve"> to </w:t>
      </w:r>
      <w:r w:rsidR="00E26DD0" w:rsidRPr="006A5801">
        <w:rPr>
          <w:b/>
          <w:bCs/>
          <w:sz w:val="26"/>
          <w:szCs w:val="26"/>
        </w:rPr>
        <w:t>3</w:t>
      </w:r>
      <w:r w:rsidR="006C3DE5" w:rsidRPr="006A5801">
        <w:rPr>
          <w:b/>
          <w:bCs/>
          <w:sz w:val="26"/>
          <w:szCs w:val="26"/>
        </w:rPr>
        <w:t>.</w:t>
      </w:r>
      <w:r w:rsidR="00E26DD0" w:rsidRPr="006A5801">
        <w:rPr>
          <w:b/>
          <w:bCs/>
          <w:sz w:val="26"/>
          <w:szCs w:val="26"/>
        </w:rPr>
        <w:t>2</w:t>
      </w:r>
      <w:r w:rsidR="00943E84" w:rsidRPr="006A5801">
        <w:rPr>
          <w:b/>
          <w:bCs/>
          <w:sz w:val="26"/>
          <w:szCs w:val="26"/>
        </w:rPr>
        <w:t>.201</w:t>
      </w:r>
      <w:r w:rsidR="00704970" w:rsidRPr="006A5801">
        <w:rPr>
          <w:b/>
          <w:bCs/>
          <w:sz w:val="26"/>
          <w:szCs w:val="26"/>
        </w:rPr>
        <w:t>4</w:t>
      </w:r>
      <w:r w:rsidR="00943E84" w:rsidRPr="006A5801">
        <w:rPr>
          <w:b/>
          <w:bCs/>
          <w:sz w:val="26"/>
          <w:szCs w:val="26"/>
        </w:rPr>
        <w:t>)</w:t>
      </w:r>
      <w:r w:rsidR="00FE3DD7" w:rsidRPr="006A5801">
        <w:rPr>
          <w:b/>
          <w:sz w:val="26"/>
          <w:szCs w:val="26"/>
        </w:rPr>
        <w:t xml:space="preserve"> </w:t>
      </w:r>
      <w:r w:rsidR="00F86140" w:rsidRPr="006A5801">
        <w:rPr>
          <w:b/>
          <w:sz w:val="26"/>
          <w:szCs w:val="26"/>
        </w:rPr>
        <w:t>The Company is HyperMarket engaged in selling of F</w:t>
      </w:r>
      <w:r w:rsidR="00830932" w:rsidRPr="006A5801">
        <w:rPr>
          <w:b/>
          <w:sz w:val="26"/>
          <w:szCs w:val="26"/>
        </w:rPr>
        <w:t>MCG Products</w:t>
      </w:r>
      <w:r w:rsidR="0074423C" w:rsidRPr="006A5801">
        <w:rPr>
          <w:b/>
          <w:sz w:val="26"/>
          <w:szCs w:val="26"/>
        </w:rPr>
        <w:t>.</w:t>
      </w:r>
    </w:p>
    <w:p w:rsidR="00FE3DD7" w:rsidRPr="00830932" w:rsidRDefault="00FE3DD7" w:rsidP="00830932">
      <w:pPr>
        <w:spacing w:before="20" w:after="20"/>
        <w:rPr>
          <w:sz w:val="24"/>
          <w:szCs w:val="24"/>
        </w:rPr>
      </w:pPr>
      <w:r w:rsidRPr="00AE2EB1">
        <w:rPr>
          <w:rFonts w:ascii="Arial" w:hAnsi="Arial"/>
          <w:b/>
          <w:bCs/>
          <w:i/>
          <w:iCs/>
          <w:sz w:val="24"/>
          <w:szCs w:val="24"/>
          <w:u w:val="single"/>
        </w:rPr>
        <w:t>Job Profile</w:t>
      </w:r>
      <w:r w:rsidR="00F86140" w:rsidRPr="00AE2EB1">
        <w:rPr>
          <w:sz w:val="24"/>
          <w:szCs w:val="24"/>
        </w:rPr>
        <w:t xml:space="preserve"> :</w:t>
      </w:r>
      <w:r w:rsidRPr="00830932">
        <w:rPr>
          <w:sz w:val="24"/>
          <w:szCs w:val="24"/>
        </w:rPr>
        <w:t>Finalisation of Accounts till Balance Sheet including corporate taxation</w:t>
      </w:r>
      <w:r w:rsidR="00B12E4D" w:rsidRPr="00830932">
        <w:rPr>
          <w:sz w:val="24"/>
          <w:szCs w:val="24"/>
        </w:rPr>
        <w:t>,.Handling of Insurance Compliances-Fire, Theft, WCP, Marine Policies , Preparation of Payroll , Opening of Import Lcs ,Follow</w:t>
      </w:r>
      <w:r w:rsidR="00B909A3" w:rsidRPr="00830932">
        <w:rPr>
          <w:sz w:val="24"/>
          <w:szCs w:val="24"/>
        </w:rPr>
        <w:t>ing</w:t>
      </w:r>
      <w:r w:rsidR="00B12E4D" w:rsidRPr="00830932">
        <w:rPr>
          <w:sz w:val="24"/>
          <w:szCs w:val="24"/>
        </w:rPr>
        <w:t xml:space="preserve"> up of agewise collection from debtors, Preparation of Cash and Fund Flow, Preparation of Budget, Budget forecasting between actual and variance, Following up for timely payment to  sup</w:t>
      </w:r>
      <w:r w:rsidR="00F86140" w:rsidRPr="00830932">
        <w:rPr>
          <w:sz w:val="24"/>
          <w:szCs w:val="24"/>
        </w:rPr>
        <w:t>pliers, Sub contractors.</w:t>
      </w:r>
    </w:p>
    <w:p w:rsidR="0074423C" w:rsidRPr="00AE2EB1" w:rsidRDefault="0074423C" w:rsidP="0074423C">
      <w:pPr>
        <w:spacing w:after="0"/>
        <w:rPr>
          <w:rFonts w:ascii="Arial" w:hAnsi="Arial"/>
          <w:sz w:val="24"/>
          <w:szCs w:val="24"/>
        </w:rPr>
      </w:pPr>
    </w:p>
    <w:p w:rsidR="007A4212" w:rsidRPr="006A5801" w:rsidRDefault="00FF31AB" w:rsidP="006A5801">
      <w:pPr>
        <w:widowControl w:val="0"/>
        <w:tabs>
          <w:tab w:val="right" w:pos="9810"/>
        </w:tabs>
        <w:autoSpaceDE w:val="0"/>
        <w:autoSpaceDN w:val="0"/>
        <w:adjustRightInd w:val="0"/>
        <w:spacing w:before="20" w:after="20"/>
        <w:rPr>
          <w:rFonts w:ascii="Arial" w:hAnsi="Arial"/>
          <w:b/>
          <w:sz w:val="26"/>
          <w:szCs w:val="26"/>
        </w:rPr>
      </w:pPr>
      <w:r w:rsidRPr="006A5801">
        <w:rPr>
          <w:rFonts w:ascii="Arial" w:hAnsi="Arial"/>
          <w:b/>
          <w:sz w:val="26"/>
          <w:szCs w:val="26"/>
        </w:rPr>
        <w:t>Worked as SeniorAccountant</w:t>
      </w:r>
      <w:r w:rsidR="00B909A3" w:rsidRPr="006A5801">
        <w:rPr>
          <w:rFonts w:ascii="Arial" w:hAnsi="Arial"/>
          <w:b/>
          <w:sz w:val="26"/>
          <w:szCs w:val="26"/>
        </w:rPr>
        <w:t xml:space="preserve">  i</w:t>
      </w:r>
      <w:r w:rsidR="00AE2EB1" w:rsidRPr="006A5801">
        <w:rPr>
          <w:rFonts w:ascii="Arial" w:hAnsi="Arial"/>
          <w:b/>
          <w:sz w:val="26"/>
          <w:szCs w:val="26"/>
        </w:rPr>
        <w:t>n</w:t>
      </w:r>
      <w:r w:rsidR="00D14A16" w:rsidRPr="006A5801">
        <w:rPr>
          <w:rFonts w:ascii="Arial" w:hAnsi="Arial"/>
          <w:b/>
          <w:sz w:val="26"/>
          <w:szCs w:val="26"/>
        </w:rPr>
        <w:t xml:space="preserve"> </w:t>
      </w:r>
      <w:r w:rsidR="00B909A3" w:rsidRPr="006A5801">
        <w:rPr>
          <w:rFonts w:ascii="Arial" w:hAnsi="Arial"/>
          <w:b/>
          <w:sz w:val="26"/>
          <w:szCs w:val="26"/>
        </w:rPr>
        <w:t xml:space="preserve">KHALID ELECTRICAL&amp;MECHANICAL ESTABLISHMENT  </w:t>
      </w:r>
      <w:r w:rsidR="00AE2EB1" w:rsidRPr="006A5801">
        <w:rPr>
          <w:rFonts w:ascii="Arial" w:hAnsi="Arial"/>
          <w:b/>
          <w:sz w:val="26"/>
          <w:szCs w:val="26"/>
        </w:rPr>
        <w:t xml:space="preserve"> QATAR</w:t>
      </w:r>
      <w:r w:rsidR="00677179" w:rsidRPr="006A5801">
        <w:rPr>
          <w:rFonts w:ascii="Arial" w:hAnsi="Arial"/>
          <w:b/>
          <w:sz w:val="26"/>
          <w:szCs w:val="26"/>
        </w:rPr>
        <w:t>(27.03.2006 to 28.12.</w:t>
      </w:r>
      <w:r w:rsidR="0022159C" w:rsidRPr="006A5801">
        <w:rPr>
          <w:rFonts w:ascii="Arial" w:hAnsi="Arial"/>
          <w:b/>
          <w:sz w:val="26"/>
          <w:szCs w:val="26"/>
        </w:rPr>
        <w:t>20</w:t>
      </w:r>
      <w:r w:rsidR="00677179" w:rsidRPr="006A5801">
        <w:rPr>
          <w:rFonts w:ascii="Arial" w:hAnsi="Arial"/>
          <w:b/>
          <w:sz w:val="26"/>
          <w:szCs w:val="26"/>
        </w:rPr>
        <w:t>08)</w:t>
      </w:r>
      <w:r w:rsidR="00B909A3" w:rsidRPr="006A5801">
        <w:rPr>
          <w:rFonts w:ascii="Arial" w:hAnsi="Arial"/>
          <w:b/>
          <w:sz w:val="26"/>
          <w:szCs w:val="26"/>
        </w:rPr>
        <w:t>.The company i</w:t>
      </w:r>
      <w:r w:rsidR="00571480">
        <w:rPr>
          <w:rFonts w:ascii="Arial" w:hAnsi="Arial"/>
          <w:b/>
          <w:sz w:val="26"/>
          <w:szCs w:val="26"/>
        </w:rPr>
        <w:t>s a leading Contracting company(CABLE LYING PROJECTS)</w:t>
      </w:r>
    </w:p>
    <w:p w:rsidR="00F13D81" w:rsidRPr="00AE2EB1" w:rsidRDefault="00A92B0D" w:rsidP="0074423C">
      <w:pPr>
        <w:pStyle w:val="NoSpacing"/>
        <w:rPr>
          <w:rFonts w:ascii="Arial" w:hAnsi="Arial"/>
          <w:b/>
          <w:bCs/>
          <w:i/>
          <w:iCs/>
          <w:sz w:val="24"/>
          <w:szCs w:val="24"/>
          <w:u w:val="single"/>
        </w:rPr>
      </w:pPr>
      <w:r w:rsidRPr="00AE2EB1">
        <w:rPr>
          <w:rFonts w:ascii="Arial" w:hAnsi="Arial"/>
          <w:b/>
          <w:bCs/>
          <w:i/>
          <w:iCs/>
          <w:sz w:val="24"/>
          <w:szCs w:val="24"/>
          <w:u w:val="single"/>
        </w:rPr>
        <w:t>Job Profile</w:t>
      </w:r>
      <w:r w:rsidR="00B909A3" w:rsidRPr="00AE2EB1">
        <w:rPr>
          <w:rFonts w:ascii="Arial" w:hAnsi="Arial"/>
          <w:b/>
          <w:bCs/>
          <w:i/>
          <w:iCs/>
          <w:sz w:val="24"/>
          <w:szCs w:val="24"/>
          <w:u w:val="single"/>
        </w:rPr>
        <w:t xml:space="preserve">: </w:t>
      </w:r>
      <w:r w:rsidRPr="00AE2EB1">
        <w:rPr>
          <w:rFonts w:ascii="Arial" w:hAnsi="Arial"/>
          <w:sz w:val="24"/>
          <w:szCs w:val="24"/>
        </w:rPr>
        <w:t>.</w:t>
      </w:r>
      <w:r w:rsidR="00F86140" w:rsidRPr="00AE2EB1">
        <w:rPr>
          <w:sz w:val="24"/>
          <w:szCs w:val="24"/>
        </w:rPr>
        <w:t>Maintenance of</w:t>
      </w:r>
      <w:r w:rsidR="00677179" w:rsidRPr="00AE2EB1">
        <w:rPr>
          <w:sz w:val="24"/>
          <w:szCs w:val="24"/>
        </w:rPr>
        <w:t xml:space="preserve"> books of accounts including General Ledger,</w:t>
      </w:r>
      <w:r w:rsidR="00F13D81" w:rsidRPr="00AE2EB1">
        <w:rPr>
          <w:sz w:val="24"/>
          <w:szCs w:val="24"/>
        </w:rPr>
        <w:t>(Project wise)</w:t>
      </w:r>
      <w:r w:rsidR="00677179" w:rsidRPr="00AE2EB1">
        <w:rPr>
          <w:sz w:val="24"/>
          <w:szCs w:val="24"/>
        </w:rPr>
        <w:t xml:space="preserve"> </w:t>
      </w:r>
      <w:r w:rsidR="00F86140" w:rsidRPr="00AE2EB1">
        <w:rPr>
          <w:sz w:val="24"/>
          <w:szCs w:val="24"/>
        </w:rPr>
        <w:t xml:space="preserve">,  maintenance of stock records </w:t>
      </w:r>
      <w:r w:rsidR="00677179" w:rsidRPr="00AE2EB1">
        <w:rPr>
          <w:sz w:val="24"/>
          <w:szCs w:val="24"/>
        </w:rPr>
        <w:t>Prepar</w:t>
      </w:r>
      <w:r w:rsidR="00F86140" w:rsidRPr="00AE2EB1">
        <w:rPr>
          <w:sz w:val="24"/>
          <w:szCs w:val="24"/>
        </w:rPr>
        <w:t>ation of</w:t>
      </w:r>
      <w:r w:rsidR="00677179" w:rsidRPr="00AE2EB1">
        <w:rPr>
          <w:sz w:val="24"/>
          <w:szCs w:val="24"/>
        </w:rPr>
        <w:t xml:space="preserve"> periodical Profit &amp; Loss accounts</w:t>
      </w:r>
      <w:r w:rsidR="00F86140" w:rsidRPr="00AE2EB1">
        <w:rPr>
          <w:sz w:val="24"/>
          <w:szCs w:val="24"/>
        </w:rPr>
        <w:t>,</w:t>
      </w:r>
      <w:r w:rsidR="00677179" w:rsidRPr="00AE2EB1">
        <w:rPr>
          <w:sz w:val="24"/>
          <w:szCs w:val="24"/>
        </w:rPr>
        <w:t>MIS for monthly management meetings</w:t>
      </w:r>
      <w:r w:rsidR="00F86140" w:rsidRPr="00AE2EB1">
        <w:rPr>
          <w:sz w:val="24"/>
          <w:szCs w:val="24"/>
        </w:rPr>
        <w:t>,</w:t>
      </w:r>
      <w:r w:rsidR="00677179" w:rsidRPr="00AE2EB1">
        <w:rPr>
          <w:sz w:val="24"/>
          <w:szCs w:val="24"/>
        </w:rPr>
        <w:t>Finalisation of Accounts along with compliances required by Auditors</w:t>
      </w:r>
      <w:r w:rsidR="00F86140" w:rsidRPr="00AE2EB1">
        <w:rPr>
          <w:sz w:val="24"/>
          <w:szCs w:val="24"/>
        </w:rPr>
        <w:t>,</w:t>
      </w:r>
      <w:r w:rsidR="00677179" w:rsidRPr="00AE2EB1">
        <w:rPr>
          <w:sz w:val="24"/>
          <w:szCs w:val="24"/>
        </w:rPr>
        <w:t>Preparation of Cash Flow Stateme</w:t>
      </w:r>
      <w:r w:rsidR="00F86140" w:rsidRPr="00AE2EB1">
        <w:rPr>
          <w:sz w:val="24"/>
          <w:szCs w:val="24"/>
        </w:rPr>
        <w:t>nt &amp; Fund Flow statement,</w:t>
      </w:r>
      <w:r w:rsidR="00677179" w:rsidRPr="00AE2EB1">
        <w:rPr>
          <w:sz w:val="24"/>
          <w:szCs w:val="24"/>
        </w:rPr>
        <w:t xml:space="preserve">Preparation of Budget &amp; ascertainment of Variance with </w:t>
      </w:r>
      <w:r w:rsidR="00F86140" w:rsidRPr="00AE2EB1">
        <w:rPr>
          <w:sz w:val="24"/>
          <w:szCs w:val="24"/>
        </w:rPr>
        <w:t>actual</w:t>
      </w:r>
      <w:r w:rsidR="00677179" w:rsidRPr="00AE2EB1">
        <w:rPr>
          <w:sz w:val="24"/>
          <w:szCs w:val="24"/>
        </w:rPr>
        <w:t xml:space="preserve"> </w:t>
      </w:r>
      <w:r w:rsidR="00B909A3" w:rsidRPr="00AE2EB1">
        <w:rPr>
          <w:sz w:val="24"/>
          <w:szCs w:val="24"/>
        </w:rPr>
        <w:t>,Following up of collections,</w:t>
      </w:r>
      <w:r w:rsidR="00677179" w:rsidRPr="00AE2EB1">
        <w:rPr>
          <w:sz w:val="24"/>
          <w:szCs w:val="24"/>
        </w:rPr>
        <w:t xml:space="preserve"> making arrangements fo</w:t>
      </w:r>
      <w:r w:rsidR="00EF7712" w:rsidRPr="00AE2EB1">
        <w:rPr>
          <w:sz w:val="24"/>
          <w:szCs w:val="24"/>
        </w:rPr>
        <w:t>r payments to Creditors in time as per terms.</w:t>
      </w:r>
      <w:r w:rsidR="00F13D81" w:rsidRPr="00AE2EB1">
        <w:rPr>
          <w:sz w:val="24"/>
          <w:szCs w:val="24"/>
        </w:rPr>
        <w:t xml:space="preserve"> Opening of LC(Inland &amp; Foreign LC), </w:t>
      </w:r>
      <w:r w:rsidR="00B909A3" w:rsidRPr="00AE2EB1">
        <w:rPr>
          <w:sz w:val="24"/>
          <w:szCs w:val="24"/>
        </w:rPr>
        <w:t xml:space="preserve">arranging from  banks for </w:t>
      </w:r>
      <w:r w:rsidR="00F13D81" w:rsidRPr="00AE2EB1">
        <w:rPr>
          <w:sz w:val="24"/>
          <w:szCs w:val="24"/>
        </w:rPr>
        <w:t>Bank guarantee,  Performance bond guarantee for execution of projects</w:t>
      </w:r>
      <w:r w:rsidR="00B909A3" w:rsidRPr="00AE2EB1">
        <w:rPr>
          <w:sz w:val="24"/>
          <w:szCs w:val="24"/>
        </w:rPr>
        <w:t>,</w:t>
      </w:r>
      <w:r w:rsidR="00F13D81" w:rsidRPr="00AE2EB1">
        <w:rPr>
          <w:sz w:val="24"/>
          <w:szCs w:val="24"/>
        </w:rPr>
        <w:t>. Taking care for payment of utility bills in time.</w:t>
      </w:r>
    </w:p>
    <w:p w:rsidR="0074423C" w:rsidRPr="006A5801" w:rsidRDefault="0074423C" w:rsidP="006A5801">
      <w:pPr>
        <w:widowControl w:val="0"/>
        <w:tabs>
          <w:tab w:val="right" w:pos="9810"/>
        </w:tabs>
        <w:autoSpaceDE w:val="0"/>
        <w:autoSpaceDN w:val="0"/>
        <w:adjustRightInd w:val="0"/>
        <w:spacing w:before="20" w:after="20"/>
        <w:rPr>
          <w:rFonts w:ascii="Arial" w:hAnsi="Arial"/>
          <w:b/>
          <w:sz w:val="26"/>
          <w:szCs w:val="26"/>
        </w:rPr>
      </w:pPr>
    </w:p>
    <w:p w:rsidR="0074423C" w:rsidRPr="006A5801" w:rsidRDefault="001C1C2F" w:rsidP="006A5801">
      <w:pPr>
        <w:widowControl w:val="0"/>
        <w:tabs>
          <w:tab w:val="right" w:pos="9810"/>
        </w:tabs>
        <w:autoSpaceDE w:val="0"/>
        <w:autoSpaceDN w:val="0"/>
        <w:adjustRightInd w:val="0"/>
        <w:spacing w:before="20" w:after="20"/>
        <w:rPr>
          <w:rFonts w:ascii="Arial" w:hAnsi="Arial"/>
          <w:b/>
          <w:sz w:val="26"/>
          <w:szCs w:val="26"/>
        </w:rPr>
      </w:pPr>
      <w:r w:rsidRPr="006A5801">
        <w:rPr>
          <w:rFonts w:ascii="Arial" w:hAnsi="Arial"/>
          <w:b/>
          <w:sz w:val="26"/>
          <w:szCs w:val="26"/>
        </w:rPr>
        <w:t xml:space="preserve">Worked </w:t>
      </w:r>
      <w:r w:rsidR="00677179" w:rsidRPr="006A5801">
        <w:rPr>
          <w:rFonts w:ascii="Arial" w:hAnsi="Arial"/>
          <w:b/>
          <w:sz w:val="26"/>
          <w:szCs w:val="26"/>
        </w:rPr>
        <w:t xml:space="preserve">as </w:t>
      </w:r>
      <w:r w:rsidR="00856B82" w:rsidRPr="006A5801">
        <w:rPr>
          <w:rFonts w:ascii="Arial" w:hAnsi="Arial"/>
          <w:b/>
          <w:sz w:val="26"/>
          <w:szCs w:val="26"/>
        </w:rPr>
        <w:t>Senior</w:t>
      </w:r>
      <w:r w:rsidR="00677179" w:rsidRPr="006A5801">
        <w:rPr>
          <w:rFonts w:ascii="Arial" w:hAnsi="Arial"/>
          <w:b/>
          <w:sz w:val="26"/>
          <w:szCs w:val="26"/>
        </w:rPr>
        <w:t xml:space="preserve"> Accountant </w:t>
      </w:r>
      <w:r w:rsidRPr="006A5801">
        <w:rPr>
          <w:rFonts w:ascii="Arial" w:hAnsi="Arial"/>
          <w:b/>
          <w:sz w:val="26"/>
          <w:szCs w:val="26"/>
        </w:rPr>
        <w:t xml:space="preserve"> in ROTA SARL</w:t>
      </w:r>
      <w:r w:rsidR="00677179" w:rsidRPr="006A5801">
        <w:rPr>
          <w:rFonts w:ascii="Arial" w:hAnsi="Arial"/>
          <w:b/>
          <w:sz w:val="26"/>
          <w:szCs w:val="26"/>
        </w:rPr>
        <w:t xml:space="preserve"> </w:t>
      </w:r>
      <w:r w:rsidR="00325430" w:rsidRPr="006A5801">
        <w:rPr>
          <w:rFonts w:ascii="Arial" w:hAnsi="Arial"/>
          <w:b/>
          <w:sz w:val="26"/>
          <w:szCs w:val="26"/>
        </w:rPr>
        <w:t>(1.2.2005 to 1.2.2006)</w:t>
      </w:r>
      <w:r w:rsidR="003613B0" w:rsidRPr="006A5801">
        <w:rPr>
          <w:rFonts w:ascii="Arial" w:hAnsi="Arial"/>
          <w:b/>
          <w:sz w:val="26"/>
          <w:szCs w:val="26"/>
        </w:rPr>
        <w:t xml:space="preserve"> </w:t>
      </w:r>
      <w:r w:rsidR="00AE2EB1" w:rsidRPr="006A5801">
        <w:rPr>
          <w:rFonts w:ascii="Arial" w:hAnsi="Arial"/>
          <w:b/>
          <w:sz w:val="26"/>
          <w:szCs w:val="26"/>
        </w:rPr>
        <w:t>KIGALI, (CENTRAL AFRICA).</w:t>
      </w:r>
      <w:r w:rsidR="00325430" w:rsidRPr="006A5801">
        <w:rPr>
          <w:rFonts w:ascii="Arial" w:hAnsi="Arial"/>
          <w:b/>
          <w:sz w:val="26"/>
          <w:szCs w:val="26"/>
        </w:rPr>
        <w:t>The company is manufacturer and local supplier of Water Tanks</w:t>
      </w:r>
    </w:p>
    <w:p w:rsidR="0052387A" w:rsidRDefault="00677179" w:rsidP="0052387A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bCs/>
        </w:rPr>
      </w:pPr>
      <w:r w:rsidRPr="00AE2EB1">
        <w:rPr>
          <w:rFonts w:ascii="Arial" w:hAnsi="Arial"/>
          <w:b/>
          <w:bCs/>
          <w:i/>
          <w:iCs/>
          <w:sz w:val="24"/>
          <w:szCs w:val="24"/>
          <w:u w:val="single"/>
        </w:rPr>
        <w:t>Job Profile:</w:t>
      </w:r>
      <w:r w:rsidR="00CB3EDF" w:rsidRPr="00AE2EB1">
        <w:rPr>
          <w:rFonts w:ascii="Arial" w:hAnsi="Arial"/>
          <w:sz w:val="24"/>
          <w:szCs w:val="24"/>
        </w:rPr>
        <w:t>.</w:t>
      </w:r>
      <w:r w:rsidRPr="00AE2EB1">
        <w:rPr>
          <w:sz w:val="24"/>
          <w:szCs w:val="24"/>
        </w:rPr>
        <w:t>Cash</w:t>
      </w:r>
      <w:r w:rsidR="00325430" w:rsidRPr="00AE2EB1">
        <w:rPr>
          <w:sz w:val="24"/>
          <w:szCs w:val="24"/>
        </w:rPr>
        <w:t xml:space="preserve"> management,collectionfromdebtors</w:t>
      </w:r>
      <w:r w:rsidRPr="00AE2EB1">
        <w:rPr>
          <w:sz w:val="24"/>
          <w:szCs w:val="24"/>
        </w:rPr>
        <w:t>,</w:t>
      </w:r>
      <w:r w:rsidR="00325430" w:rsidRPr="00AE2EB1">
        <w:rPr>
          <w:sz w:val="24"/>
          <w:szCs w:val="24"/>
        </w:rPr>
        <w:t xml:space="preserve"> Preparation of </w:t>
      </w:r>
      <w:r w:rsidRPr="00AE2EB1">
        <w:rPr>
          <w:sz w:val="24"/>
          <w:szCs w:val="24"/>
        </w:rPr>
        <w:t>Payroll,</w:t>
      </w:r>
      <w:r w:rsidR="00325430" w:rsidRPr="00AE2EB1">
        <w:rPr>
          <w:sz w:val="24"/>
          <w:szCs w:val="24"/>
        </w:rPr>
        <w:t xml:space="preserve"> Preparation of </w:t>
      </w:r>
      <w:r w:rsidRPr="00AE2EB1">
        <w:rPr>
          <w:sz w:val="24"/>
          <w:szCs w:val="24"/>
        </w:rPr>
        <w:t>CashflowStatement</w:t>
      </w:r>
      <w:r w:rsidR="00325430" w:rsidRPr="00AE2EB1">
        <w:rPr>
          <w:sz w:val="24"/>
          <w:szCs w:val="24"/>
        </w:rPr>
        <w:t>,</w:t>
      </w:r>
      <w:r w:rsidRPr="00AE2EB1">
        <w:rPr>
          <w:sz w:val="24"/>
          <w:szCs w:val="24"/>
        </w:rPr>
        <w:t>Procurement of materials</w:t>
      </w:r>
      <w:r w:rsidR="00883476" w:rsidRPr="00AE2EB1">
        <w:rPr>
          <w:sz w:val="24"/>
          <w:szCs w:val="24"/>
        </w:rPr>
        <w:t xml:space="preserve">, preparation of </w:t>
      </w:r>
      <w:r w:rsidR="001919F6" w:rsidRPr="00AE2EB1">
        <w:rPr>
          <w:sz w:val="24"/>
          <w:szCs w:val="24"/>
        </w:rPr>
        <w:t>purchaseorders</w:t>
      </w:r>
      <w:r w:rsidR="00325430" w:rsidRPr="00AE2EB1">
        <w:rPr>
          <w:sz w:val="24"/>
          <w:szCs w:val="24"/>
        </w:rPr>
        <w:t>,</w:t>
      </w:r>
      <w:r w:rsidR="001919F6" w:rsidRPr="00AE2EB1">
        <w:rPr>
          <w:sz w:val="24"/>
          <w:szCs w:val="24"/>
        </w:rPr>
        <w:t>stock</w:t>
      </w:r>
      <w:r w:rsidRPr="00AE2EB1">
        <w:rPr>
          <w:sz w:val="24"/>
          <w:szCs w:val="24"/>
        </w:rPr>
        <w:t>management</w:t>
      </w:r>
      <w:r w:rsidR="00325430" w:rsidRPr="00AE2EB1">
        <w:rPr>
          <w:sz w:val="24"/>
          <w:szCs w:val="24"/>
        </w:rPr>
        <w:t>,</w:t>
      </w:r>
      <w:r w:rsidR="00CB3EDF" w:rsidRPr="00AE2EB1">
        <w:rPr>
          <w:sz w:val="24"/>
          <w:szCs w:val="24"/>
        </w:rPr>
        <w:t>.</w:t>
      </w:r>
      <w:r w:rsidR="00883476" w:rsidRPr="00AE2EB1">
        <w:rPr>
          <w:sz w:val="24"/>
          <w:szCs w:val="24"/>
        </w:rPr>
        <w:t>Mai</w:t>
      </w:r>
      <w:r w:rsidRPr="00AE2EB1">
        <w:rPr>
          <w:sz w:val="24"/>
          <w:szCs w:val="24"/>
        </w:rPr>
        <w:t>ntenance of necessary records for VAT,TPR and CSR as per</w:t>
      </w:r>
      <w:r w:rsidR="00CB3EDF" w:rsidRPr="00AE2EB1">
        <w:rPr>
          <w:sz w:val="24"/>
          <w:szCs w:val="24"/>
        </w:rPr>
        <w:t xml:space="preserve">  local law</w:t>
      </w:r>
      <w:r w:rsidR="00325430" w:rsidRPr="00AE2EB1">
        <w:rPr>
          <w:sz w:val="24"/>
          <w:szCs w:val="24"/>
        </w:rPr>
        <w:t>,</w:t>
      </w:r>
      <w:r w:rsidR="00CB3EDF" w:rsidRPr="00AE2EB1">
        <w:rPr>
          <w:sz w:val="24"/>
          <w:szCs w:val="24"/>
        </w:rPr>
        <w:t>.</w:t>
      </w:r>
      <w:r w:rsidRPr="00AE2EB1">
        <w:rPr>
          <w:sz w:val="24"/>
          <w:szCs w:val="24"/>
        </w:rPr>
        <w:t>Preparatio</w:t>
      </w:r>
      <w:r w:rsidR="00883476" w:rsidRPr="00AE2EB1">
        <w:rPr>
          <w:sz w:val="24"/>
          <w:szCs w:val="24"/>
        </w:rPr>
        <w:t>n of periodical P &amp; L A/c’s, Mis reports for Head office</w:t>
      </w:r>
      <w:r w:rsidR="00325430" w:rsidRPr="00AE2EB1">
        <w:rPr>
          <w:sz w:val="24"/>
          <w:szCs w:val="24"/>
        </w:rPr>
        <w:t>,</w:t>
      </w:r>
      <w:r w:rsidRPr="00AE2EB1">
        <w:rPr>
          <w:sz w:val="24"/>
          <w:szCs w:val="24"/>
        </w:rPr>
        <w:t>Prepar</w:t>
      </w:r>
      <w:r w:rsidR="00883476" w:rsidRPr="00AE2EB1">
        <w:rPr>
          <w:sz w:val="24"/>
          <w:szCs w:val="24"/>
        </w:rPr>
        <w:t xml:space="preserve">ation of </w:t>
      </w:r>
      <w:r w:rsidRPr="00AE2EB1">
        <w:rPr>
          <w:sz w:val="24"/>
          <w:szCs w:val="24"/>
        </w:rPr>
        <w:t xml:space="preserve">returns for Income Tax , VAT </w:t>
      </w:r>
      <w:r w:rsidR="008D736E" w:rsidRPr="00AE2EB1">
        <w:rPr>
          <w:sz w:val="24"/>
          <w:szCs w:val="24"/>
        </w:rPr>
        <w:t>TPR,CSR,</w:t>
      </w:r>
      <w:r w:rsidR="00A92B0D" w:rsidRPr="00AE2EB1">
        <w:rPr>
          <w:sz w:val="24"/>
          <w:szCs w:val="24"/>
        </w:rPr>
        <w:t xml:space="preserve"> as per local law</w:t>
      </w:r>
      <w:r w:rsidR="00325430" w:rsidRPr="00AE2EB1">
        <w:rPr>
          <w:sz w:val="24"/>
          <w:szCs w:val="24"/>
        </w:rPr>
        <w:t>,</w:t>
      </w:r>
      <w:r w:rsidR="00A92B0D" w:rsidRPr="00AE2EB1">
        <w:rPr>
          <w:sz w:val="24"/>
          <w:szCs w:val="24"/>
        </w:rPr>
        <w:t>.</w:t>
      </w:r>
      <w:r w:rsidR="00F13D81" w:rsidRPr="00AE2EB1">
        <w:rPr>
          <w:sz w:val="24"/>
          <w:szCs w:val="24"/>
        </w:rPr>
        <w:t xml:space="preserve">Finalisation of accounts till balancesheet </w:t>
      </w:r>
      <w:r w:rsidR="008D736E" w:rsidRPr="00AE2EB1">
        <w:rPr>
          <w:sz w:val="24"/>
          <w:szCs w:val="24"/>
        </w:rPr>
        <w:t xml:space="preserve">, Assisting auditors for </w:t>
      </w:r>
      <w:r w:rsidR="00D34B8B" w:rsidRPr="00AE2EB1">
        <w:rPr>
          <w:sz w:val="24"/>
          <w:szCs w:val="24"/>
        </w:rPr>
        <w:t>com</w:t>
      </w:r>
      <w:r w:rsidR="00325430" w:rsidRPr="00AE2EB1">
        <w:rPr>
          <w:sz w:val="24"/>
          <w:szCs w:val="24"/>
        </w:rPr>
        <w:t>pliances required for IT return,</w:t>
      </w:r>
      <w:r w:rsidR="008D736E" w:rsidRPr="00AE2EB1">
        <w:rPr>
          <w:sz w:val="24"/>
          <w:szCs w:val="24"/>
        </w:rPr>
        <w:t xml:space="preserve"> </w:t>
      </w:r>
      <w:r w:rsidR="0052387A">
        <w:rPr>
          <w:sz w:val="24"/>
          <w:szCs w:val="24"/>
        </w:rPr>
        <w:t>Maintenance of books under Tally 6.3 version</w:t>
      </w:r>
    </w:p>
    <w:p w:rsidR="008D736E" w:rsidRPr="0052387A" w:rsidRDefault="00AE704B" w:rsidP="0052387A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bCs/>
        </w:rPr>
      </w:pPr>
      <w:r w:rsidRPr="006A5801">
        <w:rPr>
          <w:rFonts w:ascii="Arial" w:hAnsi="Arial"/>
          <w:b/>
          <w:sz w:val="26"/>
          <w:szCs w:val="26"/>
        </w:rPr>
        <w:lastRenderedPageBreak/>
        <w:t xml:space="preserve">Worked </w:t>
      </w:r>
      <w:r w:rsidR="00677179" w:rsidRPr="006A5801">
        <w:rPr>
          <w:rFonts w:ascii="Arial" w:hAnsi="Arial"/>
          <w:b/>
          <w:sz w:val="26"/>
          <w:szCs w:val="26"/>
        </w:rPr>
        <w:t xml:space="preserve"> as </w:t>
      </w:r>
      <w:r w:rsidR="00856B82" w:rsidRPr="006A5801">
        <w:rPr>
          <w:rFonts w:ascii="Arial" w:hAnsi="Arial"/>
          <w:b/>
          <w:sz w:val="26"/>
          <w:szCs w:val="26"/>
        </w:rPr>
        <w:t xml:space="preserve">Senior Accountant  in Bangalore </w:t>
      </w:r>
      <w:r w:rsidR="00687FF6" w:rsidRPr="006A5801">
        <w:rPr>
          <w:rFonts w:ascii="Arial" w:hAnsi="Arial"/>
          <w:b/>
          <w:sz w:val="26"/>
          <w:szCs w:val="26"/>
        </w:rPr>
        <w:t>ALLANASONS LIMITED</w:t>
      </w:r>
      <w:r w:rsidR="00677179" w:rsidRPr="006A5801">
        <w:rPr>
          <w:rFonts w:ascii="Arial" w:hAnsi="Arial"/>
          <w:b/>
          <w:sz w:val="26"/>
          <w:szCs w:val="26"/>
        </w:rPr>
        <w:t xml:space="preserve">, from </w:t>
      </w:r>
      <w:r w:rsidR="008D736E" w:rsidRPr="006A5801">
        <w:rPr>
          <w:rFonts w:ascii="Arial" w:hAnsi="Arial"/>
          <w:b/>
          <w:sz w:val="26"/>
          <w:szCs w:val="26"/>
        </w:rPr>
        <w:t>(1.12.1997 to 31.1.2005).The company is engaged in trading and exporter of coffee seeds.</w:t>
      </w:r>
    </w:p>
    <w:p w:rsidR="008D736E" w:rsidRPr="00AE2EB1" w:rsidRDefault="008D736E" w:rsidP="0074423C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rPr>
          <w:rFonts w:ascii="Arial" w:hAnsi="Arial"/>
          <w:sz w:val="24"/>
          <w:szCs w:val="24"/>
        </w:rPr>
      </w:pPr>
      <w:r w:rsidRPr="00AE2EB1">
        <w:rPr>
          <w:rFonts w:ascii="Arial" w:hAnsi="Arial"/>
          <w:b/>
          <w:bCs/>
          <w:i/>
          <w:iCs/>
          <w:sz w:val="24"/>
          <w:szCs w:val="24"/>
          <w:u w:val="single"/>
        </w:rPr>
        <w:t>Job Profile</w:t>
      </w:r>
      <w:r w:rsidRPr="00AE2EB1">
        <w:rPr>
          <w:rFonts w:ascii="Arial" w:hAnsi="Arial"/>
          <w:b/>
          <w:sz w:val="24"/>
          <w:szCs w:val="24"/>
        </w:rPr>
        <w:t>:</w:t>
      </w:r>
      <w:r w:rsidR="00856B82" w:rsidRPr="00AE2EB1">
        <w:rPr>
          <w:rFonts w:ascii="Arial" w:hAnsi="Arial"/>
          <w:b/>
          <w:sz w:val="24"/>
          <w:szCs w:val="24"/>
        </w:rPr>
        <w:t xml:space="preserve"> </w:t>
      </w:r>
      <w:r w:rsidRPr="00AE2EB1">
        <w:rPr>
          <w:rFonts w:ascii="Arial" w:hAnsi="Arial"/>
          <w:sz w:val="24"/>
          <w:szCs w:val="24"/>
        </w:rPr>
        <w:t>Preparation of branch account</w:t>
      </w:r>
      <w:r w:rsidR="005E7429" w:rsidRPr="00AE2EB1">
        <w:rPr>
          <w:rFonts w:ascii="Arial" w:hAnsi="Arial"/>
          <w:sz w:val="24"/>
          <w:szCs w:val="24"/>
        </w:rPr>
        <w:t>s,</w:t>
      </w:r>
      <w:r w:rsidR="00677179" w:rsidRPr="00AE2EB1">
        <w:rPr>
          <w:rFonts w:ascii="Arial" w:hAnsi="Arial"/>
          <w:sz w:val="24"/>
          <w:szCs w:val="24"/>
        </w:rPr>
        <w:t xml:space="preserve"> Inter branch accounts reconciliation, maintenance of stock </w:t>
      </w:r>
      <w:r w:rsidRPr="00AE2EB1">
        <w:rPr>
          <w:rFonts w:ascii="Arial" w:hAnsi="Arial"/>
          <w:sz w:val="24"/>
          <w:szCs w:val="24"/>
        </w:rPr>
        <w:t>records, Preparation of MIS, Preparation of Fund Flow statement,</w:t>
      </w:r>
      <w:r w:rsidR="00677179" w:rsidRPr="00AE2EB1">
        <w:rPr>
          <w:rFonts w:ascii="Arial" w:hAnsi="Arial"/>
          <w:sz w:val="24"/>
          <w:szCs w:val="24"/>
        </w:rPr>
        <w:t xml:space="preserve"> Preparation</w:t>
      </w:r>
      <w:r w:rsidRPr="00AE2EB1">
        <w:rPr>
          <w:rFonts w:ascii="Arial" w:hAnsi="Arial"/>
          <w:sz w:val="24"/>
          <w:szCs w:val="24"/>
        </w:rPr>
        <w:t xml:space="preserve"> &amp; filing</w:t>
      </w:r>
      <w:r w:rsidR="00677179" w:rsidRPr="00AE2EB1">
        <w:rPr>
          <w:rFonts w:ascii="Arial" w:hAnsi="Arial"/>
          <w:sz w:val="24"/>
          <w:szCs w:val="24"/>
        </w:rPr>
        <w:t xml:space="preserve"> of sa</w:t>
      </w:r>
      <w:r w:rsidRPr="00AE2EB1">
        <w:rPr>
          <w:rFonts w:ascii="Arial" w:hAnsi="Arial"/>
          <w:sz w:val="24"/>
          <w:szCs w:val="24"/>
        </w:rPr>
        <w:t>les tax returns, annual returns,</w:t>
      </w:r>
      <w:r w:rsidR="00677179" w:rsidRPr="00AE2EB1">
        <w:rPr>
          <w:rFonts w:ascii="Arial" w:hAnsi="Arial"/>
          <w:sz w:val="24"/>
          <w:szCs w:val="24"/>
        </w:rPr>
        <w:t>compliances for attte</w:t>
      </w:r>
      <w:r w:rsidR="00D34B8B" w:rsidRPr="00AE2EB1">
        <w:rPr>
          <w:rFonts w:ascii="Arial" w:hAnsi="Arial"/>
          <w:sz w:val="24"/>
          <w:szCs w:val="24"/>
        </w:rPr>
        <w:t>n</w:t>
      </w:r>
      <w:r w:rsidRPr="00AE2EB1">
        <w:rPr>
          <w:rFonts w:ascii="Arial" w:hAnsi="Arial"/>
          <w:sz w:val="24"/>
          <w:szCs w:val="24"/>
        </w:rPr>
        <w:t>ding the sales tax assessments, Preparation &amp; filing of Service tax returns,</w:t>
      </w:r>
      <w:r w:rsidR="00D34B8B" w:rsidRPr="00AE2EB1">
        <w:rPr>
          <w:rFonts w:ascii="Arial" w:hAnsi="Arial"/>
          <w:sz w:val="24"/>
          <w:szCs w:val="24"/>
        </w:rPr>
        <w:t>.ESIC Compliances for payments &amp; filing of half year returns</w:t>
      </w:r>
      <w:r w:rsidR="00D34B8B" w:rsidRPr="00AE2EB1">
        <w:rPr>
          <w:rFonts w:ascii="Arial" w:hAnsi="Arial"/>
          <w:b/>
          <w:sz w:val="24"/>
          <w:szCs w:val="24"/>
        </w:rPr>
        <w:t xml:space="preserve">. </w:t>
      </w:r>
      <w:r w:rsidR="005E7429" w:rsidRPr="00AE2EB1">
        <w:rPr>
          <w:rFonts w:ascii="Arial" w:hAnsi="Arial"/>
          <w:sz w:val="24"/>
          <w:szCs w:val="24"/>
        </w:rPr>
        <w:t>Maintenance of books under Tally 6.4 version.</w:t>
      </w:r>
    </w:p>
    <w:p w:rsidR="005E7429" w:rsidRDefault="005E7429" w:rsidP="0074423C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rPr>
          <w:rFonts w:ascii="Arial" w:hAnsi="Arial"/>
          <w:sz w:val="23"/>
          <w:szCs w:val="23"/>
        </w:rPr>
      </w:pPr>
    </w:p>
    <w:p w:rsidR="005E7429" w:rsidRPr="006A5801" w:rsidRDefault="00AE704B" w:rsidP="0074423C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rPr>
          <w:rFonts w:ascii="Arial" w:hAnsi="Arial"/>
          <w:b/>
          <w:sz w:val="25"/>
          <w:szCs w:val="25"/>
        </w:rPr>
      </w:pPr>
      <w:r w:rsidRPr="006A5801">
        <w:rPr>
          <w:rFonts w:ascii="Arial" w:hAnsi="Arial"/>
          <w:b/>
          <w:sz w:val="25"/>
          <w:szCs w:val="25"/>
        </w:rPr>
        <w:t xml:space="preserve">Worked </w:t>
      </w:r>
      <w:r w:rsidR="00677179" w:rsidRPr="006A5801">
        <w:rPr>
          <w:rFonts w:ascii="Arial" w:hAnsi="Arial"/>
          <w:b/>
          <w:sz w:val="25"/>
          <w:szCs w:val="25"/>
        </w:rPr>
        <w:t xml:space="preserve">as Accounts Officer </w:t>
      </w:r>
      <w:r w:rsidR="00856B82" w:rsidRPr="006A5801">
        <w:rPr>
          <w:rFonts w:ascii="Arial" w:hAnsi="Arial"/>
          <w:b/>
          <w:sz w:val="25"/>
          <w:szCs w:val="25"/>
        </w:rPr>
        <w:t xml:space="preserve">in Bangalore </w:t>
      </w:r>
      <w:r w:rsidR="00687FF6" w:rsidRPr="006A5801">
        <w:rPr>
          <w:rFonts w:ascii="Arial" w:hAnsi="Arial"/>
          <w:b/>
          <w:sz w:val="25"/>
          <w:szCs w:val="25"/>
        </w:rPr>
        <w:t>NAPTHA RESINS &amp; CHEMICALS LIMITED</w:t>
      </w:r>
      <w:r w:rsidR="00856B82" w:rsidRPr="006A5801">
        <w:rPr>
          <w:rFonts w:ascii="Arial" w:hAnsi="Arial"/>
          <w:b/>
          <w:sz w:val="25"/>
          <w:szCs w:val="25"/>
        </w:rPr>
        <w:t>.</w:t>
      </w:r>
      <w:r w:rsidR="00677179" w:rsidRPr="006A5801">
        <w:rPr>
          <w:rFonts w:ascii="Arial" w:hAnsi="Arial"/>
          <w:b/>
          <w:sz w:val="25"/>
          <w:szCs w:val="25"/>
        </w:rPr>
        <w:t xml:space="preserve"> from </w:t>
      </w:r>
      <w:r w:rsidR="005E7429" w:rsidRPr="006A5801">
        <w:rPr>
          <w:rFonts w:ascii="Arial" w:hAnsi="Arial"/>
          <w:b/>
          <w:sz w:val="25"/>
          <w:szCs w:val="25"/>
        </w:rPr>
        <w:t>(1.6.</w:t>
      </w:r>
      <w:r w:rsidR="00677179" w:rsidRPr="006A5801">
        <w:rPr>
          <w:rFonts w:ascii="Arial" w:hAnsi="Arial"/>
          <w:b/>
          <w:sz w:val="25"/>
          <w:szCs w:val="25"/>
        </w:rPr>
        <w:t xml:space="preserve"> 1996 to </w:t>
      </w:r>
      <w:r w:rsidR="005E7429" w:rsidRPr="006A5801">
        <w:rPr>
          <w:rFonts w:ascii="Arial" w:hAnsi="Arial"/>
          <w:b/>
          <w:sz w:val="25"/>
          <w:szCs w:val="25"/>
        </w:rPr>
        <w:t>30.11</w:t>
      </w:r>
      <w:r w:rsidR="00677179" w:rsidRPr="006A5801">
        <w:rPr>
          <w:rFonts w:ascii="Arial" w:hAnsi="Arial"/>
          <w:b/>
          <w:sz w:val="25"/>
          <w:szCs w:val="25"/>
        </w:rPr>
        <w:t xml:space="preserve"> 1997</w:t>
      </w:r>
      <w:r w:rsidR="00856B82" w:rsidRPr="006A5801">
        <w:rPr>
          <w:rFonts w:ascii="Arial" w:hAnsi="Arial"/>
          <w:b/>
          <w:sz w:val="25"/>
          <w:szCs w:val="25"/>
        </w:rPr>
        <w:t>)</w:t>
      </w:r>
      <w:r w:rsidR="005E7429" w:rsidRPr="006A5801">
        <w:rPr>
          <w:rFonts w:ascii="Arial" w:hAnsi="Arial"/>
          <w:b/>
          <w:sz w:val="25"/>
          <w:szCs w:val="25"/>
        </w:rPr>
        <w:t>The Company is engaged in manufacturing of resins and local supplier to distributors.</w:t>
      </w:r>
    </w:p>
    <w:p w:rsidR="00856B82" w:rsidRPr="00AE2EB1" w:rsidRDefault="005E7429" w:rsidP="0074423C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rPr>
          <w:rFonts w:ascii="Arial" w:hAnsi="Arial"/>
          <w:sz w:val="24"/>
          <w:szCs w:val="24"/>
        </w:rPr>
      </w:pPr>
      <w:r w:rsidRPr="00AE2EB1">
        <w:rPr>
          <w:rFonts w:ascii="Arial" w:hAnsi="Arial"/>
          <w:b/>
          <w:sz w:val="24"/>
          <w:szCs w:val="24"/>
          <w:u w:val="single"/>
        </w:rPr>
        <w:t>Job Profile:</w:t>
      </w:r>
      <w:r w:rsidR="00305A75" w:rsidRPr="00AE2EB1">
        <w:rPr>
          <w:rFonts w:ascii="Arial" w:hAnsi="Arial"/>
          <w:sz w:val="24"/>
          <w:szCs w:val="24"/>
        </w:rPr>
        <w:t xml:space="preserve"> </w:t>
      </w:r>
      <w:r w:rsidRPr="00AE2EB1">
        <w:rPr>
          <w:rFonts w:ascii="Arial" w:hAnsi="Arial"/>
          <w:sz w:val="24"/>
          <w:szCs w:val="24"/>
        </w:rPr>
        <w:t>Finalisation of branch accounts</w:t>
      </w:r>
      <w:r w:rsidR="00305A75" w:rsidRPr="00AE2EB1">
        <w:rPr>
          <w:rFonts w:ascii="Arial" w:hAnsi="Arial"/>
          <w:sz w:val="24"/>
          <w:szCs w:val="24"/>
        </w:rPr>
        <w:t xml:space="preserve">, </w:t>
      </w:r>
      <w:r w:rsidRPr="00AE2EB1">
        <w:rPr>
          <w:rFonts w:ascii="Arial" w:hAnsi="Arial"/>
          <w:sz w:val="24"/>
          <w:szCs w:val="24"/>
        </w:rPr>
        <w:t>Preparation &amp; filing of monthly Sales Taxreturns, Preparation of annual return &amp;compliances for attending sales tax</w:t>
      </w:r>
      <w:r w:rsidR="00305A75" w:rsidRPr="00AE2EB1">
        <w:rPr>
          <w:rFonts w:ascii="Arial" w:hAnsi="Arial"/>
          <w:sz w:val="24"/>
          <w:szCs w:val="24"/>
        </w:rPr>
        <w:t xml:space="preserve"> Assesement, </w:t>
      </w:r>
      <w:r w:rsidRPr="00AE2EB1">
        <w:rPr>
          <w:rFonts w:ascii="Arial" w:hAnsi="Arial"/>
          <w:sz w:val="24"/>
          <w:szCs w:val="24"/>
        </w:rPr>
        <w:t>Preparation of  Annual return for TDS</w:t>
      </w:r>
      <w:r w:rsidR="00AE2EB1">
        <w:rPr>
          <w:rFonts w:ascii="Arial" w:hAnsi="Arial"/>
          <w:sz w:val="24"/>
          <w:szCs w:val="24"/>
        </w:rPr>
        <w:t xml:space="preserve"> .</w:t>
      </w:r>
      <w:r w:rsidRPr="00AE2EB1">
        <w:rPr>
          <w:rFonts w:ascii="Arial" w:hAnsi="Arial"/>
          <w:sz w:val="24"/>
          <w:szCs w:val="24"/>
        </w:rPr>
        <w:t>Maintenace of books under Tally 6.4 Version.</w:t>
      </w:r>
    </w:p>
    <w:p w:rsidR="00856B82" w:rsidRPr="006A5801" w:rsidRDefault="00856B82" w:rsidP="0074423C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rPr>
          <w:rFonts w:ascii="Arial" w:hAnsi="Arial"/>
          <w:b/>
          <w:sz w:val="25"/>
          <w:szCs w:val="25"/>
        </w:rPr>
      </w:pPr>
    </w:p>
    <w:p w:rsidR="004E3E5F" w:rsidRPr="006A5801" w:rsidRDefault="00856B82" w:rsidP="0074423C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sz w:val="25"/>
          <w:szCs w:val="25"/>
        </w:rPr>
      </w:pPr>
      <w:r w:rsidRPr="006A5801">
        <w:rPr>
          <w:rFonts w:ascii="Arial" w:hAnsi="Arial"/>
          <w:b/>
          <w:sz w:val="25"/>
          <w:szCs w:val="25"/>
        </w:rPr>
        <w:t xml:space="preserve">Worked </w:t>
      </w:r>
      <w:r w:rsidR="00677179" w:rsidRPr="006A5801">
        <w:rPr>
          <w:rFonts w:ascii="Arial" w:hAnsi="Arial"/>
          <w:b/>
          <w:sz w:val="25"/>
          <w:szCs w:val="25"/>
        </w:rPr>
        <w:t xml:space="preserve"> as Accounts/Admin.Officer </w:t>
      </w:r>
      <w:r w:rsidRPr="006A5801">
        <w:rPr>
          <w:rFonts w:ascii="Arial" w:hAnsi="Arial"/>
          <w:b/>
          <w:sz w:val="25"/>
          <w:szCs w:val="25"/>
        </w:rPr>
        <w:t xml:space="preserve">in Bangalore </w:t>
      </w:r>
      <w:r w:rsidR="00677179" w:rsidRPr="006A5801">
        <w:rPr>
          <w:rFonts w:ascii="Arial" w:hAnsi="Arial"/>
          <w:b/>
          <w:sz w:val="25"/>
          <w:szCs w:val="25"/>
        </w:rPr>
        <w:t xml:space="preserve">by </w:t>
      </w:r>
      <w:r w:rsidR="00687FF6" w:rsidRPr="006A5801">
        <w:rPr>
          <w:rFonts w:ascii="Arial" w:hAnsi="Arial"/>
          <w:b/>
          <w:sz w:val="25"/>
          <w:szCs w:val="25"/>
        </w:rPr>
        <w:t>SWAN SILK LIMITED</w:t>
      </w:r>
      <w:r w:rsidRPr="006A5801">
        <w:rPr>
          <w:rFonts w:ascii="Arial" w:hAnsi="Arial"/>
          <w:b/>
          <w:sz w:val="25"/>
          <w:szCs w:val="25"/>
        </w:rPr>
        <w:t>,</w:t>
      </w:r>
      <w:r w:rsidR="00677179" w:rsidRPr="006A5801">
        <w:rPr>
          <w:rFonts w:ascii="Arial" w:hAnsi="Arial"/>
          <w:b/>
          <w:sz w:val="25"/>
          <w:szCs w:val="25"/>
        </w:rPr>
        <w:t xml:space="preserve"> from </w:t>
      </w:r>
      <w:r w:rsidR="002C03C0" w:rsidRPr="006A5801">
        <w:rPr>
          <w:rFonts w:ascii="Arial" w:hAnsi="Arial"/>
          <w:b/>
          <w:sz w:val="25"/>
          <w:szCs w:val="25"/>
        </w:rPr>
        <w:t>1.10.1987 to 31.5.1996)The company is engaged in manufacturer and Exporter of Silk Fabrics &amp; Silk Madeups.</w:t>
      </w:r>
    </w:p>
    <w:p w:rsidR="002C03C0" w:rsidRPr="00AE2EB1" w:rsidRDefault="002C03C0" w:rsidP="0074423C">
      <w:pPr>
        <w:widowControl w:val="0"/>
        <w:autoSpaceDE w:val="0"/>
        <w:autoSpaceDN w:val="0"/>
        <w:adjustRightInd w:val="0"/>
        <w:spacing w:after="0"/>
        <w:rPr>
          <w:rFonts w:ascii="Arial" w:hAnsi="Arial"/>
          <w:sz w:val="24"/>
          <w:szCs w:val="24"/>
        </w:rPr>
      </w:pPr>
      <w:r w:rsidRPr="00AE2EB1">
        <w:rPr>
          <w:rFonts w:ascii="Arial" w:hAnsi="Arial"/>
          <w:b/>
          <w:bCs/>
          <w:i/>
          <w:iCs/>
          <w:sz w:val="24"/>
          <w:szCs w:val="24"/>
          <w:u w:val="single"/>
        </w:rPr>
        <w:t>Job Profile:</w:t>
      </w:r>
      <w:r w:rsidRPr="00AE2EB1">
        <w:rPr>
          <w:rFonts w:ascii="Arial" w:hAnsi="Arial"/>
          <w:b/>
          <w:sz w:val="24"/>
          <w:szCs w:val="24"/>
        </w:rPr>
        <w:t xml:space="preserve"> </w:t>
      </w:r>
      <w:r w:rsidR="00677179" w:rsidRPr="00AE2EB1">
        <w:rPr>
          <w:rFonts w:ascii="Arial" w:hAnsi="Arial"/>
          <w:b/>
          <w:sz w:val="24"/>
          <w:szCs w:val="24"/>
        </w:rPr>
        <w:t>.</w:t>
      </w:r>
      <w:r w:rsidR="000B1D3A" w:rsidRPr="00AE2EB1">
        <w:rPr>
          <w:rFonts w:ascii="Arial" w:hAnsi="Arial"/>
          <w:sz w:val="24"/>
          <w:szCs w:val="24"/>
        </w:rPr>
        <w:t>F</w:t>
      </w:r>
      <w:r w:rsidR="00677179" w:rsidRPr="00AE2EB1">
        <w:rPr>
          <w:rFonts w:ascii="Arial" w:hAnsi="Arial"/>
          <w:sz w:val="24"/>
          <w:szCs w:val="24"/>
        </w:rPr>
        <w:t>inali</w:t>
      </w:r>
      <w:r w:rsidRPr="00AE2EB1">
        <w:rPr>
          <w:rFonts w:ascii="Arial" w:hAnsi="Arial"/>
          <w:sz w:val="24"/>
          <w:szCs w:val="24"/>
        </w:rPr>
        <w:t>s</w:t>
      </w:r>
      <w:r w:rsidR="00677179" w:rsidRPr="00AE2EB1">
        <w:rPr>
          <w:rFonts w:ascii="Arial" w:hAnsi="Arial"/>
          <w:sz w:val="24"/>
          <w:szCs w:val="24"/>
        </w:rPr>
        <w:t>ation of accounts,</w:t>
      </w:r>
      <w:r w:rsidRPr="00AE2EB1">
        <w:rPr>
          <w:rFonts w:ascii="Arial" w:hAnsi="Arial"/>
          <w:sz w:val="24"/>
          <w:szCs w:val="24"/>
        </w:rPr>
        <w:t xml:space="preserve"> Preparation of </w:t>
      </w:r>
      <w:r w:rsidR="00677179" w:rsidRPr="00AE2EB1">
        <w:rPr>
          <w:rFonts w:ascii="Arial" w:hAnsi="Arial"/>
          <w:sz w:val="24"/>
          <w:szCs w:val="24"/>
        </w:rPr>
        <w:t>MIS,</w:t>
      </w:r>
      <w:r w:rsidRPr="00AE2EB1">
        <w:rPr>
          <w:rFonts w:ascii="Arial" w:hAnsi="Arial"/>
          <w:sz w:val="24"/>
          <w:szCs w:val="24"/>
        </w:rPr>
        <w:t xml:space="preserve"> Preparation of </w:t>
      </w:r>
      <w:r w:rsidR="00677179" w:rsidRPr="00AE2EB1">
        <w:rPr>
          <w:rFonts w:ascii="Arial" w:hAnsi="Arial"/>
          <w:sz w:val="24"/>
          <w:szCs w:val="24"/>
        </w:rPr>
        <w:t>Cash flow Statement</w:t>
      </w:r>
      <w:r w:rsidRPr="00AE2EB1">
        <w:rPr>
          <w:rFonts w:ascii="Arial" w:hAnsi="Arial"/>
          <w:sz w:val="24"/>
          <w:szCs w:val="24"/>
        </w:rPr>
        <w:t>,</w:t>
      </w:r>
      <w:r w:rsidR="00677179" w:rsidRPr="00AE2EB1">
        <w:rPr>
          <w:rFonts w:ascii="Arial" w:hAnsi="Arial"/>
          <w:sz w:val="24"/>
          <w:szCs w:val="24"/>
        </w:rPr>
        <w:t>,Budgetting</w:t>
      </w:r>
      <w:r w:rsidR="000B1D3A" w:rsidRPr="00AE2EB1">
        <w:rPr>
          <w:rFonts w:ascii="Arial" w:hAnsi="Arial"/>
          <w:sz w:val="24"/>
          <w:szCs w:val="24"/>
        </w:rPr>
        <w:t>,</w:t>
      </w:r>
      <w:r w:rsidR="00677179" w:rsidRPr="00AE2EB1">
        <w:rPr>
          <w:rFonts w:ascii="Arial" w:hAnsi="Arial"/>
          <w:sz w:val="24"/>
          <w:szCs w:val="24"/>
        </w:rPr>
        <w:t>Main</w:t>
      </w:r>
      <w:r w:rsidRPr="00AE2EB1">
        <w:rPr>
          <w:rFonts w:ascii="Arial" w:hAnsi="Arial"/>
          <w:sz w:val="24"/>
          <w:szCs w:val="24"/>
        </w:rPr>
        <w:t>tenance of Stock,</w:t>
      </w:r>
      <w:r w:rsidR="00677179" w:rsidRPr="00AE2EB1">
        <w:rPr>
          <w:rFonts w:ascii="Arial" w:hAnsi="Arial"/>
          <w:sz w:val="24"/>
          <w:szCs w:val="24"/>
        </w:rPr>
        <w:t>Liasoning with bankers and financial institutions for short and long term funds requirement</w:t>
      </w:r>
      <w:r w:rsidR="000B1D3A" w:rsidRPr="00AE2EB1">
        <w:rPr>
          <w:rFonts w:ascii="Arial" w:hAnsi="Arial"/>
          <w:sz w:val="24"/>
          <w:szCs w:val="24"/>
        </w:rPr>
        <w:t>,</w:t>
      </w:r>
      <w:r w:rsidRPr="00AE2EB1">
        <w:rPr>
          <w:rFonts w:ascii="Arial" w:hAnsi="Arial"/>
          <w:sz w:val="24"/>
          <w:szCs w:val="24"/>
        </w:rPr>
        <w:t xml:space="preserve"> Preparation&amp; </w:t>
      </w:r>
      <w:r w:rsidR="000B1D3A" w:rsidRPr="00AE2EB1">
        <w:rPr>
          <w:rFonts w:ascii="Arial" w:hAnsi="Arial"/>
          <w:sz w:val="24"/>
          <w:szCs w:val="24"/>
        </w:rPr>
        <w:t>Filing of Monthly Salex Tax returns,</w:t>
      </w:r>
      <w:r w:rsidRPr="00AE2EB1">
        <w:rPr>
          <w:rFonts w:ascii="Arial" w:hAnsi="Arial"/>
          <w:sz w:val="24"/>
          <w:szCs w:val="24"/>
        </w:rPr>
        <w:t xml:space="preserve"> Prepartion of Compliances for </w:t>
      </w:r>
      <w:r w:rsidR="000B1D3A" w:rsidRPr="00AE2EB1">
        <w:rPr>
          <w:rFonts w:ascii="Arial" w:hAnsi="Arial"/>
          <w:sz w:val="24"/>
          <w:szCs w:val="24"/>
        </w:rPr>
        <w:t xml:space="preserve"> attendingSales tax assement,</w:t>
      </w:r>
      <w:r w:rsidRPr="00AE2EB1">
        <w:rPr>
          <w:rFonts w:ascii="Arial" w:hAnsi="Arial"/>
          <w:sz w:val="24"/>
          <w:szCs w:val="24"/>
        </w:rPr>
        <w:t xml:space="preserve"> Preparation of </w:t>
      </w:r>
      <w:r w:rsidR="00027E40" w:rsidRPr="00AE2EB1">
        <w:rPr>
          <w:rFonts w:ascii="Arial" w:hAnsi="Arial"/>
          <w:sz w:val="24"/>
          <w:szCs w:val="24"/>
        </w:rPr>
        <w:t>annual return TDS on Income Tax</w:t>
      </w:r>
      <w:r w:rsidRPr="00AE2EB1">
        <w:rPr>
          <w:rFonts w:ascii="Arial" w:hAnsi="Arial"/>
          <w:sz w:val="24"/>
          <w:szCs w:val="24"/>
        </w:rPr>
        <w:t>,</w:t>
      </w:r>
      <w:r w:rsidR="00027E40" w:rsidRPr="00AE2EB1">
        <w:rPr>
          <w:rFonts w:ascii="Arial" w:hAnsi="Arial"/>
          <w:sz w:val="24"/>
          <w:szCs w:val="24"/>
        </w:rPr>
        <w:t>Preparation of Export documents</w:t>
      </w:r>
      <w:r w:rsidR="000B1D3A" w:rsidRPr="00AE2EB1">
        <w:rPr>
          <w:rFonts w:ascii="Arial" w:hAnsi="Arial"/>
          <w:sz w:val="24"/>
          <w:szCs w:val="24"/>
        </w:rPr>
        <w:t>,</w:t>
      </w:r>
      <w:r w:rsidRPr="00AE2EB1">
        <w:rPr>
          <w:rFonts w:ascii="Arial" w:hAnsi="Arial"/>
          <w:sz w:val="24"/>
          <w:szCs w:val="24"/>
        </w:rPr>
        <w:t>,</w:t>
      </w:r>
      <w:r w:rsidR="00027E40" w:rsidRPr="00AE2EB1">
        <w:rPr>
          <w:rFonts w:ascii="Arial" w:hAnsi="Arial"/>
          <w:sz w:val="24"/>
          <w:szCs w:val="24"/>
        </w:rPr>
        <w:t>.</w:t>
      </w:r>
      <w:r w:rsidR="000B1D3A" w:rsidRPr="00AE2EB1">
        <w:rPr>
          <w:rFonts w:ascii="Arial" w:hAnsi="Arial"/>
          <w:sz w:val="24"/>
          <w:szCs w:val="24"/>
        </w:rPr>
        <w:t>,</w:t>
      </w:r>
      <w:r w:rsidR="00027E40" w:rsidRPr="00AE2EB1">
        <w:rPr>
          <w:rFonts w:ascii="Arial" w:hAnsi="Arial"/>
          <w:sz w:val="24"/>
          <w:szCs w:val="24"/>
        </w:rPr>
        <w:t>Maintaining register under ESI Act and filing half year returns</w:t>
      </w:r>
      <w:r w:rsidR="000B1D3A" w:rsidRPr="00AE2EB1">
        <w:rPr>
          <w:rFonts w:ascii="Arial" w:hAnsi="Arial"/>
          <w:sz w:val="24"/>
          <w:szCs w:val="24"/>
        </w:rPr>
        <w:t>,</w:t>
      </w:r>
      <w:r w:rsidR="00027E40" w:rsidRPr="00AE2EB1">
        <w:rPr>
          <w:rFonts w:ascii="Arial" w:hAnsi="Arial"/>
          <w:sz w:val="24"/>
          <w:szCs w:val="24"/>
        </w:rPr>
        <w:t>Statutory compliances for Audit under 43AB</w:t>
      </w:r>
      <w:r w:rsidRPr="00AE2EB1">
        <w:rPr>
          <w:rFonts w:ascii="Arial" w:hAnsi="Arial"/>
          <w:sz w:val="24"/>
          <w:szCs w:val="24"/>
        </w:rPr>
        <w:t>,Bill discounting with bank,</w:t>
      </w:r>
      <w:r w:rsidR="00BD6EA4" w:rsidRPr="00AE2EB1">
        <w:rPr>
          <w:rFonts w:ascii="Arial" w:hAnsi="Arial"/>
          <w:sz w:val="24"/>
          <w:szCs w:val="24"/>
        </w:rPr>
        <w:t>Opening of LC for import</w:t>
      </w:r>
      <w:r w:rsidRPr="00AE2EB1">
        <w:rPr>
          <w:rFonts w:ascii="Arial" w:hAnsi="Arial"/>
          <w:sz w:val="24"/>
          <w:szCs w:val="24"/>
        </w:rPr>
        <w:t>s.</w:t>
      </w:r>
    </w:p>
    <w:p w:rsidR="003617F0" w:rsidRPr="00D34B8B" w:rsidRDefault="002C03C0" w:rsidP="0074423C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</w:rPr>
      </w:pPr>
      <w:r w:rsidRPr="00D34B8B">
        <w:rPr>
          <w:rFonts w:ascii="Lucida Console" w:hAnsi="Lucida Console" w:cs="Lucida Console"/>
          <w:b/>
          <w:bCs/>
          <w:i/>
          <w:iCs/>
          <w:sz w:val="24"/>
          <w:szCs w:val="24"/>
          <w:u w:val="single"/>
        </w:rPr>
        <w:t xml:space="preserve"> </w:t>
      </w:r>
      <w:r w:rsidR="00677179" w:rsidRPr="00D34B8B">
        <w:rPr>
          <w:rFonts w:ascii="Lucida Console" w:hAnsi="Lucida Console" w:cs="Lucida Console"/>
          <w:b/>
          <w:bCs/>
          <w:i/>
          <w:iCs/>
          <w:sz w:val="24"/>
          <w:szCs w:val="24"/>
          <w:u w:val="single"/>
        </w:rPr>
        <w:t>Educational Qualification</w:t>
      </w:r>
      <w:r w:rsidR="00677179">
        <w:rPr>
          <w:rFonts w:ascii="Lucida Console" w:hAnsi="Lucida Console" w:cs="Lucida Console"/>
          <w:b/>
          <w:bCs/>
          <w:i/>
          <w:iCs/>
          <w:u w:val="single"/>
        </w:rPr>
        <w:t>:</w:t>
      </w:r>
    </w:p>
    <w:p w:rsidR="00D34B8B" w:rsidRPr="00830932" w:rsidRDefault="00677179" w:rsidP="0074423C">
      <w:pPr>
        <w:widowControl w:val="0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830932">
        <w:rPr>
          <w:b/>
          <w:bCs/>
          <w:sz w:val="28"/>
          <w:szCs w:val="28"/>
        </w:rPr>
        <w:t>Bachelor of Legal Law ( LLB) from Bangalore University</w:t>
      </w:r>
      <w:r w:rsidR="00600A39" w:rsidRPr="00830932">
        <w:rPr>
          <w:b/>
          <w:bCs/>
          <w:sz w:val="28"/>
          <w:szCs w:val="28"/>
        </w:rPr>
        <w:t>,</w:t>
      </w:r>
      <w:r w:rsidRPr="00830932">
        <w:rPr>
          <w:b/>
          <w:bCs/>
          <w:sz w:val="28"/>
          <w:szCs w:val="28"/>
        </w:rPr>
        <w:t>Commerce Graduate (</w:t>
      </w:r>
      <w:r w:rsidR="00336F80" w:rsidRPr="00830932">
        <w:rPr>
          <w:b/>
          <w:bCs/>
          <w:sz w:val="28"/>
          <w:szCs w:val="28"/>
        </w:rPr>
        <w:t>BCOM</w:t>
      </w:r>
      <w:r w:rsidR="00600A39" w:rsidRPr="00830932">
        <w:rPr>
          <w:b/>
          <w:bCs/>
          <w:sz w:val="28"/>
          <w:szCs w:val="28"/>
        </w:rPr>
        <w:t>) from Bangalore University, Master of Commerce from Mysore University</w:t>
      </w:r>
      <w:r w:rsidR="00336F80" w:rsidRPr="00830932">
        <w:rPr>
          <w:b/>
          <w:bCs/>
          <w:sz w:val="28"/>
          <w:szCs w:val="28"/>
        </w:rPr>
        <w:t>(MCOM</w:t>
      </w:r>
      <w:r w:rsidR="00D34B8B" w:rsidRPr="00830932">
        <w:rPr>
          <w:b/>
          <w:bCs/>
          <w:sz w:val="28"/>
          <w:szCs w:val="28"/>
        </w:rPr>
        <w:t>)</w:t>
      </w:r>
    </w:p>
    <w:p w:rsidR="002C03C0" w:rsidRPr="00FC4970" w:rsidRDefault="002C03C0" w:rsidP="0074423C">
      <w:pPr>
        <w:widowControl w:val="0"/>
        <w:autoSpaceDE w:val="0"/>
        <w:autoSpaceDN w:val="0"/>
        <w:adjustRightInd w:val="0"/>
        <w:spacing w:after="0"/>
        <w:rPr>
          <w:rFonts w:ascii="Lucida Console" w:hAnsi="Lucida Console" w:cs="Lucida Console"/>
          <w:b/>
          <w:bCs/>
          <w:i/>
          <w:iCs/>
          <w:sz w:val="28"/>
          <w:szCs w:val="28"/>
          <w:u w:val="single"/>
        </w:rPr>
      </w:pPr>
      <w:r w:rsidRPr="00FC4970">
        <w:rPr>
          <w:b/>
          <w:bCs/>
          <w:sz w:val="28"/>
          <w:szCs w:val="28"/>
          <w:u w:val="single"/>
        </w:rPr>
        <w:t>Other Skills</w:t>
      </w:r>
    </w:p>
    <w:p w:rsidR="0074423C" w:rsidRPr="00AE2EB1" w:rsidRDefault="00DE4090" w:rsidP="0074423C">
      <w:pPr>
        <w:widowControl w:val="0"/>
        <w:autoSpaceDE w:val="0"/>
        <w:autoSpaceDN w:val="0"/>
        <w:adjustRightInd w:val="0"/>
        <w:spacing w:after="0"/>
        <w:rPr>
          <w:rFonts w:ascii="Lucida Console" w:hAnsi="Lucida Console" w:cs="Lucida Console"/>
          <w:sz w:val="24"/>
          <w:szCs w:val="24"/>
        </w:rPr>
      </w:pPr>
      <w:r w:rsidRPr="00AE2EB1">
        <w:rPr>
          <w:rFonts w:ascii="Lucida Console" w:hAnsi="Lucida Console" w:cs="Lucida Console"/>
          <w:sz w:val="24"/>
          <w:szCs w:val="24"/>
        </w:rPr>
        <w:t>Ms</w:t>
      </w:r>
      <w:r w:rsidR="00677179" w:rsidRPr="00AE2EB1">
        <w:rPr>
          <w:rFonts w:ascii="Lucida Console" w:hAnsi="Lucida Console" w:cs="Lucida Console"/>
          <w:sz w:val="24"/>
          <w:szCs w:val="24"/>
        </w:rPr>
        <w:t>Word,</w:t>
      </w:r>
      <w:r w:rsidR="00FC4970" w:rsidRPr="00AE2EB1">
        <w:rPr>
          <w:rFonts w:ascii="Lucida Console" w:hAnsi="Lucida Console" w:cs="Lucida Console"/>
          <w:sz w:val="24"/>
          <w:szCs w:val="24"/>
        </w:rPr>
        <w:t xml:space="preserve"> Microsoft </w:t>
      </w:r>
      <w:r w:rsidR="00677179" w:rsidRPr="00AE2EB1">
        <w:rPr>
          <w:rFonts w:ascii="Lucida Console" w:hAnsi="Lucida Console" w:cs="Lucida Console"/>
          <w:sz w:val="24"/>
          <w:szCs w:val="24"/>
        </w:rPr>
        <w:t>Excel, Tally Accounting package</w:t>
      </w:r>
      <w:r w:rsidRPr="00AE2EB1">
        <w:rPr>
          <w:rFonts w:ascii="Lucida Console" w:hAnsi="Lucida Console" w:cs="Lucida Console"/>
          <w:sz w:val="24"/>
          <w:szCs w:val="24"/>
        </w:rPr>
        <w:t>,</w:t>
      </w:r>
      <w:r w:rsidR="00D34B8B" w:rsidRPr="00AE2EB1">
        <w:rPr>
          <w:rFonts w:ascii="Lucida Console" w:hAnsi="Lucida Console" w:cs="Lucida Console"/>
          <w:sz w:val="24"/>
          <w:szCs w:val="24"/>
        </w:rPr>
        <w:t>5.4</w:t>
      </w:r>
      <w:r w:rsidR="0074423C" w:rsidRPr="00AE2EB1">
        <w:rPr>
          <w:rFonts w:ascii="Lucida Console" w:hAnsi="Lucida Console" w:cs="Lucida Console"/>
          <w:sz w:val="24"/>
          <w:szCs w:val="24"/>
        </w:rPr>
        <w:t>,6.</w:t>
      </w:r>
      <w:r w:rsidR="00D34B8B" w:rsidRPr="00AE2EB1">
        <w:rPr>
          <w:rFonts w:ascii="Lucida Console" w:hAnsi="Lucida Console" w:cs="Lucida Console"/>
          <w:sz w:val="24"/>
          <w:szCs w:val="24"/>
        </w:rPr>
        <w:t>3,9.0 version</w:t>
      </w:r>
      <w:r w:rsidR="0074423C" w:rsidRPr="00AE2EB1">
        <w:rPr>
          <w:rFonts w:ascii="Lucida Console" w:hAnsi="Lucida Console" w:cs="Lucida Console"/>
          <w:sz w:val="24"/>
          <w:szCs w:val="24"/>
        </w:rPr>
        <w:t>,</w:t>
      </w:r>
      <w:r w:rsidR="00677179" w:rsidRPr="00AE2EB1">
        <w:rPr>
          <w:rFonts w:ascii="Lucida Console" w:hAnsi="Lucida Console" w:cs="Lucida Console"/>
          <w:sz w:val="24"/>
          <w:szCs w:val="24"/>
        </w:rPr>
        <w:t xml:space="preserve"> Omicron ( UK based accounting package), OBM Accounting software (Malaysian based)</w:t>
      </w:r>
      <w:r w:rsidR="00A1456B" w:rsidRPr="00AE2EB1">
        <w:rPr>
          <w:rFonts w:ascii="Lucida Console" w:hAnsi="Lucida Console" w:cs="Lucida Console"/>
          <w:sz w:val="24"/>
          <w:szCs w:val="24"/>
        </w:rPr>
        <w:t xml:space="preserve"> </w:t>
      </w:r>
      <w:r w:rsidR="0074423C" w:rsidRPr="00AE2EB1">
        <w:rPr>
          <w:rFonts w:ascii="Lucida Console" w:hAnsi="Lucida Console" w:cs="Lucida Console"/>
          <w:sz w:val="24"/>
          <w:szCs w:val="24"/>
        </w:rPr>
        <w:t>Oracle ERP (AR,AP,GL Module),Microsoft Dynamics.</w:t>
      </w:r>
    </w:p>
    <w:p w:rsidR="0074423C" w:rsidRPr="00AE2EB1" w:rsidRDefault="0074423C" w:rsidP="0074423C">
      <w:pPr>
        <w:widowControl w:val="0"/>
        <w:autoSpaceDE w:val="0"/>
        <w:autoSpaceDN w:val="0"/>
        <w:adjustRightInd w:val="0"/>
        <w:spacing w:after="0"/>
        <w:rPr>
          <w:rFonts w:ascii="Lucida Console" w:hAnsi="Lucida Console" w:cs="Lucida Console"/>
          <w:sz w:val="24"/>
          <w:szCs w:val="24"/>
        </w:rPr>
      </w:pPr>
    </w:p>
    <w:p w:rsidR="00A1456B" w:rsidRPr="0099211B" w:rsidRDefault="00677179" w:rsidP="0074423C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rPr>
          <w:rFonts w:ascii="Lucida Console" w:hAnsi="Lucida Console" w:cs="Lucida Console"/>
        </w:rPr>
      </w:pPr>
      <w:r w:rsidRPr="0074423C">
        <w:rPr>
          <w:rFonts w:ascii="Lucida Console" w:hAnsi="Lucida Console" w:cs="Lucida Console"/>
          <w:b/>
          <w:i/>
          <w:iCs/>
          <w:u w:val="single"/>
        </w:rPr>
        <w:t>Personal Details:</w:t>
      </w:r>
      <w:r w:rsidR="004E3D9D" w:rsidRPr="0099211B">
        <w:rPr>
          <w:rFonts w:ascii="Lucida Console" w:hAnsi="Lucida Console" w:cs="Lucida Console"/>
        </w:rPr>
        <w:t xml:space="preserve"> </w:t>
      </w:r>
      <w:r w:rsidRPr="0099211B">
        <w:rPr>
          <w:rFonts w:ascii="Lucida Console" w:hAnsi="Lucida Console" w:cs="Lucida Console"/>
          <w:bCs/>
        </w:rPr>
        <w:t>Passport Details: valid till 02</w:t>
      </w:r>
      <w:r w:rsidRPr="0099211B">
        <w:rPr>
          <w:rFonts w:ascii="Lucida Console" w:hAnsi="Lucida Console" w:cs="Lucida Console"/>
          <w:bCs/>
          <w:vertAlign w:val="superscript"/>
        </w:rPr>
        <w:t>th</w:t>
      </w:r>
      <w:r w:rsidRPr="0099211B">
        <w:rPr>
          <w:rFonts w:ascii="Lucida Console" w:hAnsi="Lucida Console" w:cs="Lucida Console"/>
          <w:bCs/>
        </w:rPr>
        <w:t xml:space="preserve"> January, 2020</w:t>
      </w:r>
    </w:p>
    <w:p w:rsidR="0074423C" w:rsidRDefault="0074423C" w:rsidP="0074423C">
      <w:pPr>
        <w:widowControl w:val="0"/>
        <w:autoSpaceDE w:val="0"/>
        <w:autoSpaceDN w:val="0"/>
        <w:adjustRightInd w:val="0"/>
        <w:spacing w:after="0"/>
        <w:rPr>
          <w:rFonts w:ascii="Lucida Console" w:hAnsi="Lucida Console" w:cs="Lucida Console"/>
          <w:bCs/>
        </w:rPr>
      </w:pPr>
    </w:p>
    <w:p w:rsidR="004E3D9D" w:rsidRPr="0099211B" w:rsidRDefault="00677179" w:rsidP="0074423C">
      <w:pPr>
        <w:widowControl w:val="0"/>
        <w:autoSpaceDE w:val="0"/>
        <w:autoSpaceDN w:val="0"/>
        <w:adjustRightInd w:val="0"/>
        <w:spacing w:after="0"/>
        <w:rPr>
          <w:rFonts w:ascii="Lucida Console" w:hAnsi="Lucida Console" w:cs="Lucida Console"/>
          <w:bCs/>
          <w:u w:val="single"/>
        </w:rPr>
      </w:pPr>
      <w:r w:rsidRPr="0074423C">
        <w:rPr>
          <w:rFonts w:ascii="Lucida Console" w:hAnsi="Lucida Console" w:cs="Lucida Console"/>
          <w:b/>
          <w:bCs/>
        </w:rPr>
        <w:t>Date of Birth</w:t>
      </w:r>
      <w:r w:rsidRPr="0099211B">
        <w:rPr>
          <w:rFonts w:ascii="Lucida Console" w:hAnsi="Lucida Console" w:cs="Lucida Console"/>
          <w:bCs/>
        </w:rPr>
        <w:t>:</w:t>
      </w:r>
      <w:bookmarkStart w:id="0" w:name="_GoBack"/>
      <w:bookmarkEnd w:id="0"/>
      <w:r w:rsidRPr="0099211B">
        <w:rPr>
          <w:rFonts w:ascii="Lucida Console" w:hAnsi="Lucida Console" w:cs="Lucida Console"/>
          <w:bCs/>
        </w:rPr>
        <w:tab/>
        <w:t>18</w:t>
      </w:r>
      <w:r w:rsidRPr="0099211B">
        <w:rPr>
          <w:rFonts w:ascii="Lucida Console" w:hAnsi="Lucida Console" w:cs="Lucida Console"/>
          <w:bCs/>
          <w:vertAlign w:val="superscript"/>
        </w:rPr>
        <w:t>th</w:t>
      </w:r>
      <w:r w:rsidRPr="0099211B">
        <w:rPr>
          <w:rFonts w:ascii="Lucida Console" w:hAnsi="Lucida Console" w:cs="Lucida Console"/>
          <w:bCs/>
        </w:rPr>
        <w:t xml:space="preserve"> May, 1964</w:t>
      </w:r>
    </w:p>
    <w:p w:rsidR="00D34B8B" w:rsidRPr="00164DF2" w:rsidRDefault="00FC4970" w:rsidP="0074423C">
      <w:pPr>
        <w:widowControl w:val="0"/>
        <w:autoSpaceDE w:val="0"/>
        <w:autoSpaceDN w:val="0"/>
        <w:adjustRightInd w:val="0"/>
        <w:spacing w:after="0"/>
        <w:rPr>
          <w:rFonts w:ascii="Lucida Console" w:hAnsi="Lucida Console" w:cs="Lucida Console"/>
          <w:b/>
          <w:bCs/>
          <w:u w:val="single"/>
        </w:rPr>
      </w:pPr>
      <w:r w:rsidRPr="0074423C">
        <w:rPr>
          <w:rFonts w:ascii="Lucida Console" w:hAnsi="Lucida Console" w:cs="Lucida Console"/>
          <w:b/>
          <w:bCs/>
          <w:u w:val="single"/>
        </w:rPr>
        <w:t>Home Address;</w:t>
      </w:r>
      <w:r w:rsidR="00D34B8B" w:rsidRPr="0099211B">
        <w:rPr>
          <w:rFonts w:ascii="Lucida Console" w:hAnsi="Lucida Console" w:cs="Lucida Console"/>
          <w:bCs/>
        </w:rPr>
        <w:t>No.469,5</w:t>
      </w:r>
      <w:r w:rsidR="00D34B8B" w:rsidRPr="0099211B">
        <w:rPr>
          <w:rFonts w:ascii="Lucida Console" w:hAnsi="Lucida Console" w:cs="Lucida Console"/>
          <w:bCs/>
          <w:vertAlign w:val="superscript"/>
        </w:rPr>
        <w:t>th</w:t>
      </w:r>
      <w:r w:rsidR="00D34B8B" w:rsidRPr="0099211B">
        <w:rPr>
          <w:rFonts w:ascii="Lucida Console" w:hAnsi="Lucida Console" w:cs="Lucida Console"/>
          <w:bCs/>
        </w:rPr>
        <w:t xml:space="preserve"> </w:t>
      </w:r>
      <w:r w:rsidR="00D14A16" w:rsidRPr="0099211B">
        <w:rPr>
          <w:rFonts w:ascii="Lucida Console" w:hAnsi="Lucida Console" w:cs="Lucida Console"/>
          <w:bCs/>
        </w:rPr>
        <w:t>Block,</w:t>
      </w:r>
      <w:r w:rsidR="003E512D" w:rsidRPr="0099211B">
        <w:rPr>
          <w:rFonts w:ascii="Lucida Console" w:hAnsi="Lucida Console" w:cs="Lucida Console"/>
          <w:bCs/>
        </w:rPr>
        <w:t>Visweshwariah Layout,Vishwaneedam Post,</w:t>
      </w:r>
      <w:r w:rsidR="00164DF2">
        <w:rPr>
          <w:rFonts w:ascii="Lucida Console" w:hAnsi="Lucida Console" w:cs="Lucida Console"/>
          <w:bCs/>
        </w:rPr>
        <w:t>Bangalore</w:t>
      </w:r>
    </w:p>
    <w:p w:rsidR="00313ADE" w:rsidRPr="0099211B" w:rsidRDefault="00313ADE" w:rsidP="00F313FD">
      <w:pPr>
        <w:widowControl w:val="0"/>
        <w:autoSpaceDE w:val="0"/>
        <w:autoSpaceDN w:val="0"/>
        <w:adjustRightInd w:val="0"/>
        <w:spacing w:after="120"/>
        <w:rPr>
          <w:rFonts w:ascii="Lucida Console" w:hAnsi="Lucida Console" w:cs="Lucida Console"/>
          <w:bCs/>
        </w:rPr>
      </w:pPr>
    </w:p>
    <w:p w:rsidR="00D34B8B" w:rsidRDefault="00D34B8B" w:rsidP="00F313FD">
      <w:pPr>
        <w:widowControl w:val="0"/>
        <w:autoSpaceDE w:val="0"/>
        <w:autoSpaceDN w:val="0"/>
        <w:adjustRightInd w:val="0"/>
        <w:spacing w:after="120"/>
        <w:rPr>
          <w:rFonts w:ascii="Lucida Console" w:hAnsi="Lucida Console" w:cs="Lucida Console"/>
          <w:b/>
          <w:bCs/>
        </w:rPr>
      </w:pPr>
    </w:p>
    <w:sectPr w:rsidR="00D34B8B" w:rsidSect="00FE3DD7">
      <w:pgSz w:w="12240" w:h="15840" w:code="1"/>
      <w:pgMar w:top="1440" w:right="1008" w:bottom="1440" w:left="864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E79" w:rsidRDefault="009D7E79" w:rsidP="00A161F0">
      <w:pPr>
        <w:spacing w:after="0" w:line="240" w:lineRule="auto"/>
      </w:pPr>
      <w:r>
        <w:separator/>
      </w:r>
    </w:p>
  </w:endnote>
  <w:endnote w:type="continuationSeparator" w:id="1">
    <w:p w:rsidR="009D7E79" w:rsidRDefault="009D7E79" w:rsidP="00A1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E79" w:rsidRDefault="009D7E79" w:rsidP="00A161F0">
      <w:pPr>
        <w:spacing w:after="0" w:line="240" w:lineRule="auto"/>
      </w:pPr>
      <w:r>
        <w:separator/>
      </w:r>
    </w:p>
  </w:footnote>
  <w:footnote w:type="continuationSeparator" w:id="1">
    <w:p w:rsidR="009D7E79" w:rsidRDefault="009D7E79" w:rsidP="00A1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761D9"/>
    <w:multiLevelType w:val="multilevel"/>
    <w:tmpl w:val="96607DD0"/>
    <w:lvl w:ilvl="0">
      <w:start w:val="1"/>
      <w:numFmt w:val="decimal"/>
      <w:lvlText w:val="%1."/>
      <w:lvlJc w:val="left"/>
      <w:pPr>
        <w:tabs>
          <w:tab w:val="num" w:pos="2070"/>
        </w:tabs>
        <w:ind w:left="207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2790"/>
        </w:tabs>
        <w:ind w:left="279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3510"/>
        </w:tabs>
        <w:ind w:left="351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4230"/>
        </w:tabs>
        <w:ind w:left="423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4950"/>
        </w:tabs>
        <w:ind w:left="495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5670"/>
        </w:tabs>
        <w:ind w:left="567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390"/>
        </w:tabs>
        <w:ind w:left="639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7110"/>
        </w:tabs>
        <w:ind w:left="711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7830"/>
        </w:tabs>
        <w:ind w:left="7830" w:hanging="72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744A"/>
    <w:rsid w:val="00002EF7"/>
    <w:rsid w:val="00010592"/>
    <w:rsid w:val="00010C0E"/>
    <w:rsid w:val="00015DB8"/>
    <w:rsid w:val="00016483"/>
    <w:rsid w:val="00016F73"/>
    <w:rsid w:val="000203B7"/>
    <w:rsid w:val="00027BE6"/>
    <w:rsid w:val="00027E40"/>
    <w:rsid w:val="00034F0E"/>
    <w:rsid w:val="00035455"/>
    <w:rsid w:val="00042CA5"/>
    <w:rsid w:val="00043315"/>
    <w:rsid w:val="00047079"/>
    <w:rsid w:val="00052DE0"/>
    <w:rsid w:val="000601DD"/>
    <w:rsid w:val="000626AA"/>
    <w:rsid w:val="00063CFB"/>
    <w:rsid w:val="000707BD"/>
    <w:rsid w:val="00071881"/>
    <w:rsid w:val="0007252D"/>
    <w:rsid w:val="000732DC"/>
    <w:rsid w:val="00074C0A"/>
    <w:rsid w:val="000815E0"/>
    <w:rsid w:val="00091502"/>
    <w:rsid w:val="000A00D0"/>
    <w:rsid w:val="000A7751"/>
    <w:rsid w:val="000A7BBC"/>
    <w:rsid w:val="000A7CAD"/>
    <w:rsid w:val="000B1D3A"/>
    <w:rsid w:val="000B7037"/>
    <w:rsid w:val="000B71D0"/>
    <w:rsid w:val="000D2B58"/>
    <w:rsid w:val="000D7033"/>
    <w:rsid w:val="000D7914"/>
    <w:rsid w:val="000E5436"/>
    <w:rsid w:val="000F181F"/>
    <w:rsid w:val="001017C4"/>
    <w:rsid w:val="00110FFB"/>
    <w:rsid w:val="00113517"/>
    <w:rsid w:val="00114BA9"/>
    <w:rsid w:val="00116E14"/>
    <w:rsid w:val="001248FC"/>
    <w:rsid w:val="001254A1"/>
    <w:rsid w:val="001256AC"/>
    <w:rsid w:val="00130090"/>
    <w:rsid w:val="00133238"/>
    <w:rsid w:val="001403B8"/>
    <w:rsid w:val="001472A0"/>
    <w:rsid w:val="001520D9"/>
    <w:rsid w:val="0015585C"/>
    <w:rsid w:val="001627DA"/>
    <w:rsid w:val="00163F9A"/>
    <w:rsid w:val="00164DF2"/>
    <w:rsid w:val="0016671B"/>
    <w:rsid w:val="00171498"/>
    <w:rsid w:val="0017671E"/>
    <w:rsid w:val="00176D50"/>
    <w:rsid w:val="001815DE"/>
    <w:rsid w:val="00181984"/>
    <w:rsid w:val="00184E77"/>
    <w:rsid w:val="0018699B"/>
    <w:rsid w:val="001919F6"/>
    <w:rsid w:val="001930AE"/>
    <w:rsid w:val="0019755F"/>
    <w:rsid w:val="001A2AC3"/>
    <w:rsid w:val="001A5851"/>
    <w:rsid w:val="001B0D5C"/>
    <w:rsid w:val="001B13B9"/>
    <w:rsid w:val="001B226A"/>
    <w:rsid w:val="001B6147"/>
    <w:rsid w:val="001C1C2F"/>
    <w:rsid w:val="001C32FD"/>
    <w:rsid w:val="001C47E7"/>
    <w:rsid w:val="001C69CE"/>
    <w:rsid w:val="001D0E79"/>
    <w:rsid w:val="001D6374"/>
    <w:rsid w:val="001D71F6"/>
    <w:rsid w:val="001E0BC0"/>
    <w:rsid w:val="001E219F"/>
    <w:rsid w:val="001E3064"/>
    <w:rsid w:val="001E3C6A"/>
    <w:rsid w:val="001E639F"/>
    <w:rsid w:val="001F1C99"/>
    <w:rsid w:val="001F42C8"/>
    <w:rsid w:val="00200848"/>
    <w:rsid w:val="002017E2"/>
    <w:rsid w:val="002017FC"/>
    <w:rsid w:val="0020238A"/>
    <w:rsid w:val="002033BE"/>
    <w:rsid w:val="002036F5"/>
    <w:rsid w:val="002055EF"/>
    <w:rsid w:val="00206263"/>
    <w:rsid w:val="00206CF8"/>
    <w:rsid w:val="0021281E"/>
    <w:rsid w:val="002140E1"/>
    <w:rsid w:val="0022159C"/>
    <w:rsid w:val="002407C7"/>
    <w:rsid w:val="00246C45"/>
    <w:rsid w:val="0026291B"/>
    <w:rsid w:val="00263FF8"/>
    <w:rsid w:val="00274541"/>
    <w:rsid w:val="00281251"/>
    <w:rsid w:val="002872DC"/>
    <w:rsid w:val="002915E7"/>
    <w:rsid w:val="00291CAB"/>
    <w:rsid w:val="00294D04"/>
    <w:rsid w:val="00295100"/>
    <w:rsid w:val="00296D27"/>
    <w:rsid w:val="002974E2"/>
    <w:rsid w:val="002A1F54"/>
    <w:rsid w:val="002A3A1E"/>
    <w:rsid w:val="002A4029"/>
    <w:rsid w:val="002B01FC"/>
    <w:rsid w:val="002C03C0"/>
    <w:rsid w:val="002D305B"/>
    <w:rsid w:val="002D61CE"/>
    <w:rsid w:val="002E55AB"/>
    <w:rsid w:val="002F1B8C"/>
    <w:rsid w:val="002F396E"/>
    <w:rsid w:val="002F3D0B"/>
    <w:rsid w:val="002F5D7F"/>
    <w:rsid w:val="0030013F"/>
    <w:rsid w:val="00300A7E"/>
    <w:rsid w:val="00305A75"/>
    <w:rsid w:val="00310AB0"/>
    <w:rsid w:val="00310E61"/>
    <w:rsid w:val="003114A7"/>
    <w:rsid w:val="00311BAC"/>
    <w:rsid w:val="00313ADE"/>
    <w:rsid w:val="0032226A"/>
    <w:rsid w:val="003242FB"/>
    <w:rsid w:val="003245C7"/>
    <w:rsid w:val="00325430"/>
    <w:rsid w:val="003257BC"/>
    <w:rsid w:val="00335DA1"/>
    <w:rsid w:val="00336F80"/>
    <w:rsid w:val="00340546"/>
    <w:rsid w:val="00341578"/>
    <w:rsid w:val="003416C6"/>
    <w:rsid w:val="003416E6"/>
    <w:rsid w:val="0034383B"/>
    <w:rsid w:val="00351F3A"/>
    <w:rsid w:val="003563A6"/>
    <w:rsid w:val="00356D15"/>
    <w:rsid w:val="00360C0E"/>
    <w:rsid w:val="003613B0"/>
    <w:rsid w:val="003617F0"/>
    <w:rsid w:val="0036253C"/>
    <w:rsid w:val="003628E3"/>
    <w:rsid w:val="003654CE"/>
    <w:rsid w:val="0036793A"/>
    <w:rsid w:val="00370FA8"/>
    <w:rsid w:val="0039479D"/>
    <w:rsid w:val="003A0E6B"/>
    <w:rsid w:val="003A2683"/>
    <w:rsid w:val="003A33F7"/>
    <w:rsid w:val="003A65DB"/>
    <w:rsid w:val="003B1373"/>
    <w:rsid w:val="003B6EB4"/>
    <w:rsid w:val="003C5D08"/>
    <w:rsid w:val="003D003E"/>
    <w:rsid w:val="003D004D"/>
    <w:rsid w:val="003D15F1"/>
    <w:rsid w:val="003D6386"/>
    <w:rsid w:val="003E1DC8"/>
    <w:rsid w:val="003E512D"/>
    <w:rsid w:val="003E553F"/>
    <w:rsid w:val="003E7A8D"/>
    <w:rsid w:val="003F259F"/>
    <w:rsid w:val="003F346D"/>
    <w:rsid w:val="003F3D2F"/>
    <w:rsid w:val="0040044D"/>
    <w:rsid w:val="00400EC5"/>
    <w:rsid w:val="004014A3"/>
    <w:rsid w:val="00403C9A"/>
    <w:rsid w:val="00414DE6"/>
    <w:rsid w:val="00415A15"/>
    <w:rsid w:val="004212B5"/>
    <w:rsid w:val="004226E3"/>
    <w:rsid w:val="00424272"/>
    <w:rsid w:val="004272CC"/>
    <w:rsid w:val="00427616"/>
    <w:rsid w:val="00433281"/>
    <w:rsid w:val="0043624D"/>
    <w:rsid w:val="0044016C"/>
    <w:rsid w:val="004422B7"/>
    <w:rsid w:val="004436E7"/>
    <w:rsid w:val="00443958"/>
    <w:rsid w:val="0044638A"/>
    <w:rsid w:val="00446AB2"/>
    <w:rsid w:val="00447DF9"/>
    <w:rsid w:val="00454563"/>
    <w:rsid w:val="0045527E"/>
    <w:rsid w:val="004600E9"/>
    <w:rsid w:val="00484110"/>
    <w:rsid w:val="00484D95"/>
    <w:rsid w:val="00486819"/>
    <w:rsid w:val="00493EB9"/>
    <w:rsid w:val="00494454"/>
    <w:rsid w:val="004A2FED"/>
    <w:rsid w:val="004A530C"/>
    <w:rsid w:val="004A6D1E"/>
    <w:rsid w:val="004B3BDF"/>
    <w:rsid w:val="004C1AA1"/>
    <w:rsid w:val="004C1ACF"/>
    <w:rsid w:val="004C2ACB"/>
    <w:rsid w:val="004C4AFE"/>
    <w:rsid w:val="004C538A"/>
    <w:rsid w:val="004D02BA"/>
    <w:rsid w:val="004D1EA3"/>
    <w:rsid w:val="004D6B93"/>
    <w:rsid w:val="004E300A"/>
    <w:rsid w:val="004E3D9D"/>
    <w:rsid w:val="004E3E5F"/>
    <w:rsid w:val="004E496F"/>
    <w:rsid w:val="004E734C"/>
    <w:rsid w:val="004F34F7"/>
    <w:rsid w:val="004F67F5"/>
    <w:rsid w:val="0050159B"/>
    <w:rsid w:val="00502C40"/>
    <w:rsid w:val="00503A98"/>
    <w:rsid w:val="00507CB6"/>
    <w:rsid w:val="0051128F"/>
    <w:rsid w:val="00522009"/>
    <w:rsid w:val="0052387A"/>
    <w:rsid w:val="0053089D"/>
    <w:rsid w:val="005379E4"/>
    <w:rsid w:val="00541739"/>
    <w:rsid w:val="005449FC"/>
    <w:rsid w:val="00547941"/>
    <w:rsid w:val="00547EB5"/>
    <w:rsid w:val="005513FB"/>
    <w:rsid w:val="0055188A"/>
    <w:rsid w:val="00552DE0"/>
    <w:rsid w:val="00567DFB"/>
    <w:rsid w:val="00571480"/>
    <w:rsid w:val="005754EE"/>
    <w:rsid w:val="005821F8"/>
    <w:rsid w:val="00590E1E"/>
    <w:rsid w:val="00592E3C"/>
    <w:rsid w:val="00595C54"/>
    <w:rsid w:val="005A0387"/>
    <w:rsid w:val="005A144A"/>
    <w:rsid w:val="005A3BA8"/>
    <w:rsid w:val="005A7F32"/>
    <w:rsid w:val="005A7FDE"/>
    <w:rsid w:val="005B0A11"/>
    <w:rsid w:val="005B0F0B"/>
    <w:rsid w:val="005B69F1"/>
    <w:rsid w:val="005B6BD0"/>
    <w:rsid w:val="005C07D6"/>
    <w:rsid w:val="005C0999"/>
    <w:rsid w:val="005C75F6"/>
    <w:rsid w:val="005D28E2"/>
    <w:rsid w:val="005D402E"/>
    <w:rsid w:val="005E7429"/>
    <w:rsid w:val="005F3864"/>
    <w:rsid w:val="005F4521"/>
    <w:rsid w:val="00600A39"/>
    <w:rsid w:val="00610B37"/>
    <w:rsid w:val="00612482"/>
    <w:rsid w:val="00613C5F"/>
    <w:rsid w:val="00621F48"/>
    <w:rsid w:val="00641DCD"/>
    <w:rsid w:val="0064279E"/>
    <w:rsid w:val="00643986"/>
    <w:rsid w:val="006445FA"/>
    <w:rsid w:val="006527D1"/>
    <w:rsid w:val="00655E34"/>
    <w:rsid w:val="00657FD9"/>
    <w:rsid w:val="006601E4"/>
    <w:rsid w:val="00661536"/>
    <w:rsid w:val="00665F70"/>
    <w:rsid w:val="00670457"/>
    <w:rsid w:val="00675E5C"/>
    <w:rsid w:val="00677179"/>
    <w:rsid w:val="00685471"/>
    <w:rsid w:val="00687FF6"/>
    <w:rsid w:val="00692C35"/>
    <w:rsid w:val="006A110D"/>
    <w:rsid w:val="006A5801"/>
    <w:rsid w:val="006A760B"/>
    <w:rsid w:val="006B1993"/>
    <w:rsid w:val="006B1DE3"/>
    <w:rsid w:val="006C3DE5"/>
    <w:rsid w:val="006C3F1B"/>
    <w:rsid w:val="006C6796"/>
    <w:rsid w:val="006D1262"/>
    <w:rsid w:val="006D5DA2"/>
    <w:rsid w:val="006E4991"/>
    <w:rsid w:val="006E655F"/>
    <w:rsid w:val="006F0544"/>
    <w:rsid w:val="006F4E96"/>
    <w:rsid w:val="006F5353"/>
    <w:rsid w:val="006F59D0"/>
    <w:rsid w:val="0070274B"/>
    <w:rsid w:val="0070286D"/>
    <w:rsid w:val="00702998"/>
    <w:rsid w:val="00702D69"/>
    <w:rsid w:val="007035BE"/>
    <w:rsid w:val="00704970"/>
    <w:rsid w:val="0071297C"/>
    <w:rsid w:val="00724D1E"/>
    <w:rsid w:val="00730787"/>
    <w:rsid w:val="0073264E"/>
    <w:rsid w:val="007353FD"/>
    <w:rsid w:val="00736AE1"/>
    <w:rsid w:val="00740144"/>
    <w:rsid w:val="00740201"/>
    <w:rsid w:val="00742D3F"/>
    <w:rsid w:val="0074423C"/>
    <w:rsid w:val="0074432F"/>
    <w:rsid w:val="00752049"/>
    <w:rsid w:val="0075357B"/>
    <w:rsid w:val="00753BBA"/>
    <w:rsid w:val="007546D5"/>
    <w:rsid w:val="00756647"/>
    <w:rsid w:val="00762290"/>
    <w:rsid w:val="007624CA"/>
    <w:rsid w:val="0076331A"/>
    <w:rsid w:val="00765B91"/>
    <w:rsid w:val="00770B51"/>
    <w:rsid w:val="007723D4"/>
    <w:rsid w:val="007766C7"/>
    <w:rsid w:val="00780082"/>
    <w:rsid w:val="007821BD"/>
    <w:rsid w:val="00783EEA"/>
    <w:rsid w:val="007847F8"/>
    <w:rsid w:val="007866FF"/>
    <w:rsid w:val="007875AA"/>
    <w:rsid w:val="007A0675"/>
    <w:rsid w:val="007A4212"/>
    <w:rsid w:val="007A6AE7"/>
    <w:rsid w:val="007A723F"/>
    <w:rsid w:val="007B26CD"/>
    <w:rsid w:val="007B614B"/>
    <w:rsid w:val="007B771F"/>
    <w:rsid w:val="007C0076"/>
    <w:rsid w:val="007C49B7"/>
    <w:rsid w:val="007C4B9A"/>
    <w:rsid w:val="007C686E"/>
    <w:rsid w:val="007C71CE"/>
    <w:rsid w:val="007D0428"/>
    <w:rsid w:val="007D3C08"/>
    <w:rsid w:val="007D55E1"/>
    <w:rsid w:val="007E06BB"/>
    <w:rsid w:val="007E5938"/>
    <w:rsid w:val="007F1202"/>
    <w:rsid w:val="007F3BB6"/>
    <w:rsid w:val="007F6F19"/>
    <w:rsid w:val="008011BB"/>
    <w:rsid w:val="00806E0E"/>
    <w:rsid w:val="008148E9"/>
    <w:rsid w:val="00814B2F"/>
    <w:rsid w:val="00815DC7"/>
    <w:rsid w:val="00817409"/>
    <w:rsid w:val="00821F1B"/>
    <w:rsid w:val="00822F58"/>
    <w:rsid w:val="00825F4B"/>
    <w:rsid w:val="00826C59"/>
    <w:rsid w:val="00830932"/>
    <w:rsid w:val="00833403"/>
    <w:rsid w:val="00834D6A"/>
    <w:rsid w:val="008358C4"/>
    <w:rsid w:val="00837492"/>
    <w:rsid w:val="00837B8A"/>
    <w:rsid w:val="008423FB"/>
    <w:rsid w:val="00845C68"/>
    <w:rsid w:val="008476FA"/>
    <w:rsid w:val="00852E56"/>
    <w:rsid w:val="0085369E"/>
    <w:rsid w:val="008566DF"/>
    <w:rsid w:val="00856B82"/>
    <w:rsid w:val="00862E5B"/>
    <w:rsid w:val="008800A8"/>
    <w:rsid w:val="0088132E"/>
    <w:rsid w:val="00881710"/>
    <w:rsid w:val="00883476"/>
    <w:rsid w:val="00891338"/>
    <w:rsid w:val="008A3ECA"/>
    <w:rsid w:val="008A552D"/>
    <w:rsid w:val="008B3DB4"/>
    <w:rsid w:val="008B56D9"/>
    <w:rsid w:val="008C0327"/>
    <w:rsid w:val="008C6E69"/>
    <w:rsid w:val="008C776D"/>
    <w:rsid w:val="008D1C47"/>
    <w:rsid w:val="008D1EDA"/>
    <w:rsid w:val="008D6267"/>
    <w:rsid w:val="008D736E"/>
    <w:rsid w:val="008E517B"/>
    <w:rsid w:val="008F2447"/>
    <w:rsid w:val="009054DB"/>
    <w:rsid w:val="00913B87"/>
    <w:rsid w:val="009265E0"/>
    <w:rsid w:val="00931755"/>
    <w:rsid w:val="0093497E"/>
    <w:rsid w:val="009362D3"/>
    <w:rsid w:val="009413E3"/>
    <w:rsid w:val="00943E84"/>
    <w:rsid w:val="009471D3"/>
    <w:rsid w:val="00963141"/>
    <w:rsid w:val="00970312"/>
    <w:rsid w:val="00974795"/>
    <w:rsid w:val="00976F99"/>
    <w:rsid w:val="00981AC8"/>
    <w:rsid w:val="00991FBA"/>
    <w:rsid w:val="0099211B"/>
    <w:rsid w:val="009938F2"/>
    <w:rsid w:val="009A37D4"/>
    <w:rsid w:val="009A5B9F"/>
    <w:rsid w:val="009B0C90"/>
    <w:rsid w:val="009C1C84"/>
    <w:rsid w:val="009C3A8A"/>
    <w:rsid w:val="009D3D6F"/>
    <w:rsid w:val="009D7E79"/>
    <w:rsid w:val="009E10E4"/>
    <w:rsid w:val="009E3BC8"/>
    <w:rsid w:val="009E3E5E"/>
    <w:rsid w:val="009E4254"/>
    <w:rsid w:val="009E7E89"/>
    <w:rsid w:val="009F3232"/>
    <w:rsid w:val="009F3B34"/>
    <w:rsid w:val="009F651B"/>
    <w:rsid w:val="009F6F38"/>
    <w:rsid w:val="009F7442"/>
    <w:rsid w:val="00A055ED"/>
    <w:rsid w:val="00A12E8A"/>
    <w:rsid w:val="00A1456B"/>
    <w:rsid w:val="00A1562C"/>
    <w:rsid w:val="00A15E85"/>
    <w:rsid w:val="00A161F0"/>
    <w:rsid w:val="00A43FFD"/>
    <w:rsid w:val="00A46437"/>
    <w:rsid w:val="00A5097D"/>
    <w:rsid w:val="00A609E2"/>
    <w:rsid w:val="00A657E0"/>
    <w:rsid w:val="00A754CF"/>
    <w:rsid w:val="00A75E08"/>
    <w:rsid w:val="00A77944"/>
    <w:rsid w:val="00A877FE"/>
    <w:rsid w:val="00A92B0D"/>
    <w:rsid w:val="00A94165"/>
    <w:rsid w:val="00A955F3"/>
    <w:rsid w:val="00AA1990"/>
    <w:rsid w:val="00AA46B2"/>
    <w:rsid w:val="00AC249F"/>
    <w:rsid w:val="00AC28C9"/>
    <w:rsid w:val="00AC63B4"/>
    <w:rsid w:val="00AC6AA4"/>
    <w:rsid w:val="00AC70FC"/>
    <w:rsid w:val="00AD1449"/>
    <w:rsid w:val="00AD4FC3"/>
    <w:rsid w:val="00AE244C"/>
    <w:rsid w:val="00AE2EB1"/>
    <w:rsid w:val="00AE36D0"/>
    <w:rsid w:val="00AE4DF7"/>
    <w:rsid w:val="00AE704B"/>
    <w:rsid w:val="00AF1A5E"/>
    <w:rsid w:val="00AF1F19"/>
    <w:rsid w:val="00AF3C5B"/>
    <w:rsid w:val="00B01E42"/>
    <w:rsid w:val="00B0744A"/>
    <w:rsid w:val="00B10D57"/>
    <w:rsid w:val="00B10E05"/>
    <w:rsid w:val="00B1288F"/>
    <w:rsid w:val="00B12E4D"/>
    <w:rsid w:val="00B21935"/>
    <w:rsid w:val="00B2213F"/>
    <w:rsid w:val="00B25729"/>
    <w:rsid w:val="00B25F05"/>
    <w:rsid w:val="00B27D1A"/>
    <w:rsid w:val="00B3782D"/>
    <w:rsid w:val="00B414FC"/>
    <w:rsid w:val="00B42337"/>
    <w:rsid w:val="00B500E9"/>
    <w:rsid w:val="00B52348"/>
    <w:rsid w:val="00B55742"/>
    <w:rsid w:val="00B641E5"/>
    <w:rsid w:val="00B64F3F"/>
    <w:rsid w:val="00B65382"/>
    <w:rsid w:val="00B666C4"/>
    <w:rsid w:val="00B66E3C"/>
    <w:rsid w:val="00B711BB"/>
    <w:rsid w:val="00B836B7"/>
    <w:rsid w:val="00B87388"/>
    <w:rsid w:val="00B909A3"/>
    <w:rsid w:val="00B9259A"/>
    <w:rsid w:val="00B92B54"/>
    <w:rsid w:val="00B93075"/>
    <w:rsid w:val="00B933BB"/>
    <w:rsid w:val="00B9601C"/>
    <w:rsid w:val="00BA4A31"/>
    <w:rsid w:val="00BB08FE"/>
    <w:rsid w:val="00BB5357"/>
    <w:rsid w:val="00BB7262"/>
    <w:rsid w:val="00BC1572"/>
    <w:rsid w:val="00BD20D0"/>
    <w:rsid w:val="00BD4ACB"/>
    <w:rsid w:val="00BD4C23"/>
    <w:rsid w:val="00BD63DD"/>
    <w:rsid w:val="00BD6EA4"/>
    <w:rsid w:val="00BE3274"/>
    <w:rsid w:val="00BE7DDB"/>
    <w:rsid w:val="00C04DA8"/>
    <w:rsid w:val="00C10EB1"/>
    <w:rsid w:val="00C13480"/>
    <w:rsid w:val="00C1567B"/>
    <w:rsid w:val="00C2107D"/>
    <w:rsid w:val="00C26E83"/>
    <w:rsid w:val="00C3145A"/>
    <w:rsid w:val="00C31B11"/>
    <w:rsid w:val="00C36638"/>
    <w:rsid w:val="00C449B1"/>
    <w:rsid w:val="00C45B6F"/>
    <w:rsid w:val="00C5306E"/>
    <w:rsid w:val="00C617A3"/>
    <w:rsid w:val="00C62204"/>
    <w:rsid w:val="00C63FFD"/>
    <w:rsid w:val="00C70608"/>
    <w:rsid w:val="00C73FE6"/>
    <w:rsid w:val="00C8076D"/>
    <w:rsid w:val="00C8215C"/>
    <w:rsid w:val="00C8380B"/>
    <w:rsid w:val="00C87DCD"/>
    <w:rsid w:val="00C92E84"/>
    <w:rsid w:val="00CA0603"/>
    <w:rsid w:val="00CA2390"/>
    <w:rsid w:val="00CB3EDF"/>
    <w:rsid w:val="00CB41DF"/>
    <w:rsid w:val="00CB5AA2"/>
    <w:rsid w:val="00CB7C14"/>
    <w:rsid w:val="00CD2B87"/>
    <w:rsid w:val="00CD5CFC"/>
    <w:rsid w:val="00CE0D12"/>
    <w:rsid w:val="00CE57EC"/>
    <w:rsid w:val="00CF537F"/>
    <w:rsid w:val="00CF5A39"/>
    <w:rsid w:val="00D00667"/>
    <w:rsid w:val="00D1082B"/>
    <w:rsid w:val="00D10EB5"/>
    <w:rsid w:val="00D12D9E"/>
    <w:rsid w:val="00D1432B"/>
    <w:rsid w:val="00D14A16"/>
    <w:rsid w:val="00D1714D"/>
    <w:rsid w:val="00D204D5"/>
    <w:rsid w:val="00D2586F"/>
    <w:rsid w:val="00D34B8B"/>
    <w:rsid w:val="00D36942"/>
    <w:rsid w:val="00D43DB9"/>
    <w:rsid w:val="00D51A53"/>
    <w:rsid w:val="00D52EDA"/>
    <w:rsid w:val="00D54109"/>
    <w:rsid w:val="00D6126B"/>
    <w:rsid w:val="00D6732F"/>
    <w:rsid w:val="00D731A1"/>
    <w:rsid w:val="00D8171C"/>
    <w:rsid w:val="00D850DF"/>
    <w:rsid w:val="00D85B7B"/>
    <w:rsid w:val="00D87C45"/>
    <w:rsid w:val="00D91BE8"/>
    <w:rsid w:val="00D9571A"/>
    <w:rsid w:val="00DA29C9"/>
    <w:rsid w:val="00DA698A"/>
    <w:rsid w:val="00DA7ED2"/>
    <w:rsid w:val="00DB3A8B"/>
    <w:rsid w:val="00DB7006"/>
    <w:rsid w:val="00DC01AF"/>
    <w:rsid w:val="00DC1574"/>
    <w:rsid w:val="00DC350E"/>
    <w:rsid w:val="00DC46B8"/>
    <w:rsid w:val="00DD4C11"/>
    <w:rsid w:val="00DE0C4B"/>
    <w:rsid w:val="00DE1C2E"/>
    <w:rsid w:val="00DE4090"/>
    <w:rsid w:val="00DE4E9B"/>
    <w:rsid w:val="00DF2184"/>
    <w:rsid w:val="00DF3B47"/>
    <w:rsid w:val="00DF549E"/>
    <w:rsid w:val="00DF5F8C"/>
    <w:rsid w:val="00E0265A"/>
    <w:rsid w:val="00E039F4"/>
    <w:rsid w:val="00E046A0"/>
    <w:rsid w:val="00E2246E"/>
    <w:rsid w:val="00E236DF"/>
    <w:rsid w:val="00E26D53"/>
    <w:rsid w:val="00E26DD0"/>
    <w:rsid w:val="00E47D96"/>
    <w:rsid w:val="00E50876"/>
    <w:rsid w:val="00E519F6"/>
    <w:rsid w:val="00E55A50"/>
    <w:rsid w:val="00E56644"/>
    <w:rsid w:val="00E620A0"/>
    <w:rsid w:val="00E64D41"/>
    <w:rsid w:val="00E65447"/>
    <w:rsid w:val="00E66116"/>
    <w:rsid w:val="00E726F9"/>
    <w:rsid w:val="00E756C1"/>
    <w:rsid w:val="00E763B7"/>
    <w:rsid w:val="00E76D2B"/>
    <w:rsid w:val="00E85DFD"/>
    <w:rsid w:val="00E872E7"/>
    <w:rsid w:val="00E92D02"/>
    <w:rsid w:val="00E942EF"/>
    <w:rsid w:val="00E958FB"/>
    <w:rsid w:val="00E95F11"/>
    <w:rsid w:val="00EA0AE3"/>
    <w:rsid w:val="00EA194D"/>
    <w:rsid w:val="00EA20E8"/>
    <w:rsid w:val="00EA58B1"/>
    <w:rsid w:val="00EA5A17"/>
    <w:rsid w:val="00EA5B74"/>
    <w:rsid w:val="00EA621C"/>
    <w:rsid w:val="00EC2AB1"/>
    <w:rsid w:val="00EC3C26"/>
    <w:rsid w:val="00EC7118"/>
    <w:rsid w:val="00EC7DE6"/>
    <w:rsid w:val="00EE22F2"/>
    <w:rsid w:val="00EE2ACF"/>
    <w:rsid w:val="00EF1054"/>
    <w:rsid w:val="00EF1598"/>
    <w:rsid w:val="00EF1AA9"/>
    <w:rsid w:val="00EF69D1"/>
    <w:rsid w:val="00EF7712"/>
    <w:rsid w:val="00EF775E"/>
    <w:rsid w:val="00F020CA"/>
    <w:rsid w:val="00F0357F"/>
    <w:rsid w:val="00F07661"/>
    <w:rsid w:val="00F078D7"/>
    <w:rsid w:val="00F10B30"/>
    <w:rsid w:val="00F13D81"/>
    <w:rsid w:val="00F24A7B"/>
    <w:rsid w:val="00F26AFA"/>
    <w:rsid w:val="00F30744"/>
    <w:rsid w:val="00F313FD"/>
    <w:rsid w:val="00F32270"/>
    <w:rsid w:val="00F3325C"/>
    <w:rsid w:val="00F33902"/>
    <w:rsid w:val="00F36C2E"/>
    <w:rsid w:val="00F4177E"/>
    <w:rsid w:val="00F45197"/>
    <w:rsid w:val="00F46D8C"/>
    <w:rsid w:val="00F51BA6"/>
    <w:rsid w:val="00F52819"/>
    <w:rsid w:val="00F6172A"/>
    <w:rsid w:val="00F630A7"/>
    <w:rsid w:val="00F63636"/>
    <w:rsid w:val="00F64744"/>
    <w:rsid w:val="00F6636D"/>
    <w:rsid w:val="00F71493"/>
    <w:rsid w:val="00F77B51"/>
    <w:rsid w:val="00F77C39"/>
    <w:rsid w:val="00F804E3"/>
    <w:rsid w:val="00F83B1D"/>
    <w:rsid w:val="00F86140"/>
    <w:rsid w:val="00F863E5"/>
    <w:rsid w:val="00F8655A"/>
    <w:rsid w:val="00F8698A"/>
    <w:rsid w:val="00F87954"/>
    <w:rsid w:val="00F90213"/>
    <w:rsid w:val="00F91653"/>
    <w:rsid w:val="00F9231F"/>
    <w:rsid w:val="00FA2F72"/>
    <w:rsid w:val="00FA6BE3"/>
    <w:rsid w:val="00FA7E1F"/>
    <w:rsid w:val="00FB0D95"/>
    <w:rsid w:val="00FB346A"/>
    <w:rsid w:val="00FB5F6E"/>
    <w:rsid w:val="00FC0B59"/>
    <w:rsid w:val="00FC2536"/>
    <w:rsid w:val="00FC4970"/>
    <w:rsid w:val="00FC6327"/>
    <w:rsid w:val="00FE0E4B"/>
    <w:rsid w:val="00FE31DA"/>
    <w:rsid w:val="00FE333F"/>
    <w:rsid w:val="00FE3710"/>
    <w:rsid w:val="00FE3A48"/>
    <w:rsid w:val="00FE3DD7"/>
    <w:rsid w:val="00FE5955"/>
    <w:rsid w:val="00FE5B4C"/>
    <w:rsid w:val="00FE5CDF"/>
    <w:rsid w:val="00FF2BE9"/>
    <w:rsid w:val="00FF31AB"/>
    <w:rsid w:val="00FF3C08"/>
    <w:rsid w:val="00FF4062"/>
    <w:rsid w:val="00FF4A06"/>
    <w:rsid w:val="00FF6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483"/>
    <w:pPr>
      <w:spacing w:after="200" w:line="276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3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3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7E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16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61F0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16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61F0"/>
    <w:rPr>
      <w:rFonts w:cs="Times New Roman"/>
      <w:sz w:val="22"/>
      <w:szCs w:val="22"/>
    </w:rPr>
  </w:style>
  <w:style w:type="paragraph" w:styleId="NoSpacing">
    <w:name w:val="No Spacing"/>
    <w:uiPriority w:val="1"/>
    <w:qFormat/>
    <w:rsid w:val="00FE3DD7"/>
    <w:rPr>
      <w:rFonts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483"/>
    <w:pPr>
      <w:spacing w:after="200" w:line="276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3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3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7E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16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61F0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16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61F0"/>
    <w:rPr>
      <w:rFonts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C08\LOCALS~1\Temp\resume-1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1F87C-61CC-434F-9C7E-C97B836B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resume-1-1</Template>
  <TotalTime>21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Ardh7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sys7</dc:creator>
  <cp:lastModifiedBy>Computer</cp:lastModifiedBy>
  <cp:revision>10</cp:revision>
  <cp:lastPrinted>2014-03-01T11:52:00Z</cp:lastPrinted>
  <dcterms:created xsi:type="dcterms:W3CDTF">2014-08-17T06:25:00Z</dcterms:created>
  <dcterms:modified xsi:type="dcterms:W3CDTF">2014-11-26T18:35:00Z</dcterms:modified>
</cp:coreProperties>
</file>