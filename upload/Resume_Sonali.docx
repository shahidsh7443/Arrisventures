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7771"/>
        <w:gridCol w:w="2911"/>
      </w:tblGrid>
      <w:tr w:rsidR="00083491" w:rsidRPr="00FA7B5B" w:rsidTr="00533DB9">
        <w:trPr>
          <w:trHeight w:val="837"/>
        </w:trPr>
        <w:tc>
          <w:tcPr>
            <w:tcW w:w="6853" w:type="dxa"/>
          </w:tcPr>
          <w:tbl>
            <w:tblPr>
              <w:tblW w:w="6176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176"/>
            </w:tblGrid>
            <w:tr w:rsidR="00083491" w:rsidRPr="002D44B0" w:rsidTr="001C5323">
              <w:trPr>
                <w:trHeight w:val="397"/>
              </w:trPr>
              <w:tc>
                <w:tcPr>
                  <w:tcW w:w="6176" w:type="dxa"/>
                </w:tcPr>
                <w:p w:rsidR="00842B54" w:rsidRPr="00842B54" w:rsidRDefault="00192828" w:rsidP="00D17D63">
                  <w:pPr>
                    <w:tabs>
                      <w:tab w:val="left" w:pos="4140"/>
                    </w:tabs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sz w:val="42"/>
                      <w:szCs w:val="42"/>
                    </w:rPr>
                  </w:pPr>
                  <w:r w:rsidRPr="00842B54">
                    <w:rPr>
                      <w:rFonts w:ascii="Arial" w:hAnsi="Arial" w:cs="Arial"/>
                      <w:b/>
                      <w:bCs/>
                      <w:sz w:val="42"/>
                      <w:szCs w:val="42"/>
                    </w:rPr>
                    <w:t>SONALI SACHAN</w:t>
                  </w:r>
                </w:p>
                <w:p w:rsidR="00083491" w:rsidRPr="00882855" w:rsidRDefault="00842B54" w:rsidP="00D17D63">
                  <w:pPr>
                    <w:tabs>
                      <w:tab w:val="left" w:pos="4140"/>
                    </w:tabs>
                    <w:spacing w:before="80"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882855">
                    <w:rPr>
                      <w:rFonts w:ascii="Arial" w:hAnsi="Arial" w:cs="Arial"/>
                      <w:b/>
                      <w:bCs/>
                    </w:rPr>
                    <w:t xml:space="preserve">D.O.B </w:t>
                  </w:r>
                  <w:r w:rsidR="00882855" w:rsidRPr="00882855">
                    <w:rPr>
                      <w:rFonts w:ascii="Arial" w:hAnsi="Arial" w:cs="Arial"/>
                      <w:bCs/>
                    </w:rPr>
                    <w:t>:01 J</w:t>
                  </w:r>
                  <w:r w:rsidRPr="00882855">
                    <w:rPr>
                      <w:rFonts w:ascii="Arial" w:hAnsi="Arial" w:cs="Arial"/>
                      <w:bCs/>
                    </w:rPr>
                    <w:t>une 1991</w:t>
                  </w:r>
                  <w:r w:rsidR="00111A77" w:rsidRPr="00882855">
                    <w:rPr>
                      <w:rFonts w:ascii="Arial" w:hAnsi="Arial" w:cs="Arial"/>
                      <w:b/>
                      <w:bCs/>
                    </w:rPr>
                    <w:tab/>
                  </w:r>
                </w:p>
              </w:tc>
            </w:tr>
            <w:tr w:rsidR="00083491" w:rsidRPr="002D44B0" w:rsidTr="001C5323">
              <w:trPr>
                <w:trHeight w:val="204"/>
              </w:trPr>
              <w:tc>
                <w:tcPr>
                  <w:tcW w:w="6176" w:type="dxa"/>
                </w:tcPr>
                <w:p w:rsidR="005A01D0" w:rsidRPr="00842B54" w:rsidRDefault="005A01D0" w:rsidP="005A01D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 w:rsidRPr="00842B54">
                    <w:rPr>
                      <w:rFonts w:ascii="Arial" w:hAnsi="Arial" w:cs="Arial"/>
                      <w:b/>
                      <w:bCs/>
                    </w:rPr>
                    <w:t>Tel : 9452274358, 9336209031(H)</w:t>
                  </w:r>
                </w:p>
                <w:p w:rsidR="005A01D0" w:rsidRPr="00842B54" w:rsidRDefault="005A01D0" w:rsidP="005A01D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lang w:val="fr-FR"/>
                    </w:rPr>
                  </w:pPr>
                  <w:r w:rsidRPr="00842B54">
                    <w:rPr>
                      <w:rFonts w:ascii="Arial" w:hAnsi="Arial" w:cs="Arial"/>
                      <w:b/>
                      <w:bCs/>
                      <w:lang w:val="fr-FR"/>
                    </w:rPr>
                    <w:t xml:space="preserve">Email : </w:t>
                  </w:r>
                  <w:hyperlink r:id="rId9" w:history="1">
                    <w:r w:rsidRPr="00842B54">
                      <w:rPr>
                        <w:rStyle w:val="Hyperlink"/>
                        <w:rFonts w:ascii="Arial" w:hAnsi="Arial" w:cs="Arial"/>
                        <w:b/>
                        <w:bCs/>
                        <w:color w:val="auto"/>
                        <w:u w:val="none"/>
                        <w:lang w:val="fr-FR"/>
                      </w:rPr>
                      <w:t>sonalisachan21@gmail.com</w:t>
                    </w:r>
                  </w:hyperlink>
                </w:p>
                <w:p w:rsidR="00083491" w:rsidRPr="00842B54" w:rsidRDefault="00083491" w:rsidP="005B5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829" w:type="dxa"/>
          </w:tcPr>
          <w:p w:rsidR="009F2958" w:rsidRPr="00FA7B5B" w:rsidRDefault="005A01D0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                                                                           </w:t>
            </w:r>
          </w:p>
        </w:tc>
      </w:tr>
      <w:tr w:rsidR="009F2958" w:rsidRPr="00864960" w:rsidTr="001C5323">
        <w:trPr>
          <w:trHeight w:val="666"/>
        </w:trPr>
        <w:tc>
          <w:tcPr>
            <w:tcW w:w="10682" w:type="dxa"/>
            <w:gridSpan w:val="2"/>
          </w:tcPr>
          <w:tbl>
            <w:tblPr>
              <w:tblpPr w:leftFromText="180" w:rightFromText="180" w:vertAnchor="text" w:horzAnchor="margin" w:tblpY="-313"/>
              <w:tblOverlap w:val="never"/>
              <w:tblW w:w="1059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595"/>
            </w:tblGrid>
            <w:tr w:rsidR="00B673C8" w:rsidRPr="002D44B0" w:rsidTr="00B673C8">
              <w:trPr>
                <w:trHeight w:val="209"/>
              </w:trPr>
              <w:tc>
                <w:tcPr>
                  <w:tcW w:w="1059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673C8" w:rsidRPr="002D44B0" w:rsidRDefault="00B673C8" w:rsidP="001F20A4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B673C8" w:rsidRPr="00FA7B5B" w:rsidTr="00B673C8">
              <w:trPr>
                <w:trHeight w:val="627"/>
              </w:trPr>
              <w:tc>
                <w:tcPr>
                  <w:tcW w:w="1059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673C8" w:rsidRPr="00CD6651" w:rsidRDefault="00B673C8" w:rsidP="001F20A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          Electronic City, Bangalore- 560100</w:t>
                  </w: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1C5323">
        <w:trPr>
          <w:trHeight w:val="805"/>
        </w:trPr>
        <w:tc>
          <w:tcPr>
            <w:tcW w:w="10682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1055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553"/>
            </w:tblGrid>
            <w:tr w:rsidR="00A34C4E" w:rsidRPr="002D44B0" w:rsidTr="00363704">
              <w:trPr>
                <w:trHeight w:val="231"/>
              </w:trPr>
              <w:tc>
                <w:tcPr>
                  <w:tcW w:w="1055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D03A0C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OBJECTIVE</w:t>
                  </w:r>
                </w:p>
              </w:tc>
            </w:tr>
            <w:tr w:rsidR="00A34C4E" w:rsidRPr="002D44B0" w:rsidTr="00363704">
              <w:trPr>
                <w:trHeight w:val="450"/>
              </w:trPr>
              <w:tc>
                <w:tcPr>
                  <w:tcW w:w="1055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Ind w:w="2" w:type="dxa"/>
                    <w:tblLook w:val="04A0"/>
                  </w:tblPr>
                  <w:tblGrid>
                    <w:gridCol w:w="2167"/>
                    <w:gridCol w:w="8154"/>
                  </w:tblGrid>
                  <w:tr w:rsidR="00315076" w:rsidRPr="002D44B0" w:rsidTr="00363704">
                    <w:trPr>
                      <w:trHeight w:val="439"/>
                    </w:trPr>
                    <w:tc>
                      <w:tcPr>
                        <w:tcW w:w="2167" w:type="dxa"/>
                      </w:tcPr>
                      <w:p w:rsidR="00315076" w:rsidRPr="002D44B0" w:rsidRDefault="004D7F5A" w:rsidP="004D7F5A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   </w:t>
                        </w:r>
                      </w:p>
                    </w:tc>
                    <w:tc>
                      <w:tcPr>
                        <w:tcW w:w="8154" w:type="dxa"/>
                      </w:tcPr>
                      <w:p w:rsidR="00484547" w:rsidRPr="002D44B0" w:rsidRDefault="00363704" w:rsidP="00F67E1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“</w:t>
                        </w:r>
                        <w:r w:rsidR="00B17265" w:rsidRPr="00B17265">
                          <w:rPr>
                            <w:rFonts w:ascii="Arial" w:hAnsi="Arial" w:cs="Arial"/>
                            <w:b/>
                          </w:rPr>
                          <w:t xml:space="preserve">To </w:t>
                        </w:r>
                        <w:r w:rsidR="00B17265" w:rsidRPr="00B17265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associate with an Organization where to utilize my </w:t>
                        </w:r>
                        <w:r w:rsidR="00B17265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work experience and </w:t>
                        </w:r>
                        <w:r w:rsidR="00B17265" w:rsidRPr="00B17265">
                          <w:rPr>
                            <w:rFonts w:ascii="Arial" w:hAnsi="Arial" w:cs="Arial"/>
                            <w:b/>
                            <w:bCs/>
                          </w:rPr>
                          <w:t>knowledge of profession in best way for the development of the Organiz</w:t>
                        </w:r>
                        <w:r w:rsidR="008257B6">
                          <w:rPr>
                            <w:rFonts w:ascii="Arial" w:hAnsi="Arial" w:cs="Arial"/>
                            <w:b/>
                            <w:bCs/>
                          </w:rPr>
                          <w:t>ation</w:t>
                        </w:r>
                        <w:r w:rsidR="00B17265">
                          <w:rPr>
                            <w:rFonts w:ascii="Arial" w:hAnsi="Arial" w:cs="Arial"/>
                            <w:b/>
                            <w:bCs/>
                          </w:rPr>
                          <w:t>”</w:t>
                        </w:r>
                        <w:r w:rsidR="00B17265">
                          <w:rPr>
                            <w:b/>
                            <w:bCs/>
                          </w:rPr>
                          <w:t>.</w:t>
                        </w: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1C5323">
        <w:trPr>
          <w:trHeight w:val="1632"/>
        </w:trPr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538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538"/>
            </w:tblGrid>
            <w:tr w:rsidR="00315076" w:rsidRPr="002D44B0" w:rsidTr="00533DB9">
              <w:trPr>
                <w:trHeight w:val="181"/>
              </w:trPr>
              <w:tc>
                <w:tcPr>
                  <w:tcW w:w="1053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D03A0C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533DB9">
              <w:trPr>
                <w:trHeight w:val="1080"/>
              </w:trPr>
              <w:tc>
                <w:tcPr>
                  <w:tcW w:w="1053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0C6001" w:rsidRDefault="000703B5" w:rsidP="000C6001">
                  <w:pPr>
                    <w:spacing w:before="80" w:after="12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 w:rsidRPr="000C6001">
                    <w:rPr>
                      <w:rFonts w:ascii="Arial" w:hAnsi="Arial" w:cs="Arial"/>
                      <w:b/>
                      <w:bCs/>
                      <w:color w:val="3B3E42"/>
                    </w:rPr>
                    <w:t>Organization</w:t>
                  </w:r>
                  <w:r w:rsidR="00D03A0C" w:rsidRPr="000C6001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: </w:t>
                  </w:r>
                  <w:r w:rsidR="00B44F47" w:rsidRPr="000C6001">
                    <w:rPr>
                      <w:rFonts w:ascii="Arial" w:hAnsi="Arial" w:cs="Arial"/>
                      <w:b/>
                      <w:bCs/>
                      <w:color w:val="3B3E42"/>
                    </w:rPr>
                    <w:t>Shree Bhawan</w:t>
                  </w:r>
                  <w:r w:rsidR="00D03A0C" w:rsidRPr="000C6001">
                    <w:rPr>
                      <w:rFonts w:ascii="Arial" w:hAnsi="Arial" w:cs="Arial"/>
                      <w:b/>
                      <w:bCs/>
                      <w:color w:val="3B3E42"/>
                    </w:rPr>
                    <w:t>i Paper Mills Ltd , Rae</w:t>
                  </w:r>
                  <w:r w:rsidR="00882855" w:rsidRPr="000C6001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D03A0C" w:rsidRPr="000C6001">
                    <w:rPr>
                      <w:rFonts w:ascii="Arial" w:hAnsi="Arial" w:cs="Arial"/>
                      <w:b/>
                      <w:bCs/>
                      <w:color w:val="3B3E42"/>
                    </w:rPr>
                    <w:t>bareli(UP)</w:t>
                  </w:r>
                </w:p>
                <w:p w:rsidR="00D03A0C" w:rsidRDefault="00533DB9" w:rsidP="00D03A0C">
                  <w:pPr>
                    <w:spacing w:before="80" w:after="12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D03A0C" w:rsidRPr="00D03A0C">
                    <w:rPr>
                      <w:rFonts w:ascii="Arial" w:hAnsi="Arial" w:cs="Arial"/>
                      <w:b/>
                      <w:bCs/>
                      <w:color w:val="3B3E42"/>
                    </w:rPr>
                    <w:t>Duration</w:t>
                  </w:r>
                  <w:r w:rsidR="00D03A0C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       : </w:t>
                  </w:r>
                  <w:r w:rsidR="00D03A0C">
                    <w:rPr>
                      <w:rFonts w:ascii="Arial" w:hAnsi="Arial" w:cs="Arial"/>
                      <w:bCs/>
                      <w:color w:val="3B3E42"/>
                    </w:rPr>
                    <w:t>9 Sept 2013 to 5 Oct 2014</w:t>
                  </w:r>
                </w:p>
                <w:p w:rsidR="00D03A0C" w:rsidRDefault="000C6001" w:rsidP="00D03A0C">
                  <w:pPr>
                    <w:spacing w:before="80" w:after="12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D03A0C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Designation   : </w:t>
                  </w:r>
                  <w:r w:rsidR="00D03A0C">
                    <w:rPr>
                      <w:rFonts w:ascii="Arial" w:hAnsi="Arial" w:cs="Arial"/>
                      <w:bCs/>
                      <w:color w:val="3B3E42"/>
                    </w:rPr>
                    <w:t>Electronic Engineer (Automation)</w:t>
                  </w:r>
                </w:p>
                <w:p w:rsidR="009B2146" w:rsidRDefault="000C6001" w:rsidP="00D03A0C">
                  <w:pPr>
                    <w:spacing w:before="80" w:after="12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9B2146" w:rsidRPr="00B44F47">
                    <w:rPr>
                      <w:rFonts w:ascii="Arial" w:hAnsi="Arial" w:cs="Arial"/>
                      <w:b/>
                      <w:bCs/>
                      <w:color w:val="3B3E42"/>
                    </w:rPr>
                    <w:t>Job responsibility</w:t>
                  </w:r>
                  <w:r w:rsidR="009B2146">
                    <w:rPr>
                      <w:rFonts w:ascii="Arial" w:hAnsi="Arial" w:cs="Arial"/>
                      <w:bCs/>
                      <w:color w:val="3B3E42"/>
                    </w:rPr>
                    <w:t>:</w:t>
                  </w:r>
                  <w:r w:rsidR="00B44F47">
                    <w:rPr>
                      <w:rFonts w:ascii="Arial" w:hAnsi="Arial" w:cs="Arial"/>
                      <w:bCs/>
                      <w:color w:val="3B3E42"/>
                    </w:rPr>
                    <w:t xml:space="preserve"> </w:t>
                  </w:r>
                  <w:r w:rsidR="00600E98">
                    <w:rPr>
                      <w:rFonts w:ascii="Arial" w:hAnsi="Arial" w:cs="Arial"/>
                      <w:bCs/>
                      <w:color w:val="3B3E42"/>
                    </w:rPr>
                    <w:t>Worked on PLC S7 300</w:t>
                  </w:r>
                </w:p>
                <w:p w:rsidR="009109C2" w:rsidRPr="009109C2" w:rsidRDefault="009109C2" w:rsidP="009109C2">
                  <w:pPr>
                    <w:pStyle w:val="ListParagraph"/>
                    <w:spacing w:before="80" w:after="12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</w:p>
                <w:p w:rsidR="000C6001" w:rsidRDefault="000C6001" w:rsidP="00183F17">
                  <w:pPr>
                    <w:spacing w:before="80" w:after="120" w:line="240" w:lineRule="auto"/>
                    <w:rPr>
                      <w:rFonts w:ascii="Arial" w:hAnsi="Arial" w:cs="Arial"/>
                      <w:b/>
                      <w:bCs/>
                      <w:color w:val="3B3E42"/>
                      <w:u w:val="single"/>
                    </w:rPr>
                  </w:pPr>
                  <w:bookmarkStart w:id="0" w:name="_GoBack"/>
                  <w:bookmarkEnd w:id="0"/>
                </w:p>
                <w:p w:rsidR="00183F17" w:rsidRPr="001D58EB" w:rsidRDefault="00183F17" w:rsidP="00183F17">
                  <w:pPr>
                    <w:spacing w:before="80" w:after="12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 w:rsidRPr="00183F17">
                    <w:rPr>
                      <w:rFonts w:ascii="Arial" w:hAnsi="Arial" w:cs="Arial"/>
                      <w:b/>
                      <w:bCs/>
                      <w:color w:val="3B3E42"/>
                      <w:u w:val="single"/>
                    </w:rPr>
                    <w:t>KEY SKILLS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u w:val="single"/>
                    </w:rPr>
                    <w:t>:</w:t>
                  </w:r>
                </w:p>
                <w:p w:rsidR="00727486" w:rsidRPr="00842B54" w:rsidRDefault="00842B54" w:rsidP="00842B5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="Arial" w:hAnsi="Arial" w:cs="Arial"/>
                      <w:bCs/>
                      <w:color w:val="595C62"/>
                    </w:rPr>
                  </w:pPr>
                  <w:r>
                    <w:rPr>
                      <w:rFonts w:ascii="Arial" w:hAnsi="Arial" w:cs="Arial"/>
                      <w:bCs/>
                      <w:color w:val="595C62"/>
                    </w:rPr>
                    <w:t>ASP.NET</w:t>
                  </w:r>
                  <w:r w:rsidR="00183F17" w:rsidRPr="00842B54">
                    <w:rPr>
                      <w:rFonts w:ascii="Arial" w:hAnsi="Arial" w:cs="Arial"/>
                      <w:bCs/>
                      <w:color w:val="595C62"/>
                    </w:rPr>
                    <w:t xml:space="preserve"> </w:t>
                  </w:r>
                </w:p>
                <w:p w:rsidR="00CD5944" w:rsidRDefault="00716268" w:rsidP="00693FB5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="Arial" w:hAnsi="Arial" w:cs="Arial"/>
                      <w:bCs/>
                      <w:color w:val="595C62"/>
                    </w:rPr>
                  </w:pPr>
                  <w:r>
                    <w:rPr>
                      <w:rFonts w:ascii="Arial" w:hAnsi="Arial" w:cs="Arial"/>
                      <w:bCs/>
                      <w:color w:val="595C62"/>
                    </w:rPr>
                    <w:t>HTML,CSS</w:t>
                  </w:r>
                </w:p>
                <w:p w:rsidR="00716268" w:rsidRPr="007D01B4" w:rsidRDefault="00716268" w:rsidP="007D01B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="Arial" w:hAnsi="Arial" w:cs="Arial"/>
                      <w:bCs/>
                      <w:color w:val="595C62"/>
                    </w:rPr>
                  </w:pPr>
                  <w:r w:rsidRPr="007D01B4">
                    <w:rPr>
                      <w:rFonts w:ascii="Arial" w:hAnsi="Arial" w:cs="Arial"/>
                      <w:bCs/>
                      <w:color w:val="595C62"/>
                    </w:rPr>
                    <w:t>JAVASCRIPT</w:t>
                  </w:r>
                </w:p>
                <w:p w:rsidR="00716268" w:rsidRDefault="00716268" w:rsidP="00693FB5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="Arial" w:hAnsi="Arial" w:cs="Arial"/>
                      <w:bCs/>
                      <w:color w:val="595C62"/>
                    </w:rPr>
                  </w:pPr>
                  <w:r>
                    <w:rPr>
                      <w:rFonts w:ascii="Arial" w:hAnsi="Arial" w:cs="Arial"/>
                      <w:bCs/>
                      <w:color w:val="595C62"/>
                    </w:rPr>
                    <w:t>SQL</w:t>
                  </w:r>
                </w:p>
                <w:p w:rsidR="009459A8" w:rsidRPr="00693FB5" w:rsidRDefault="009459A8" w:rsidP="00693FB5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="Arial" w:hAnsi="Arial" w:cs="Arial"/>
                      <w:bCs/>
                      <w:color w:val="595C62"/>
                    </w:rPr>
                  </w:pPr>
                  <w:r>
                    <w:rPr>
                      <w:rFonts w:ascii="Arial" w:hAnsi="Arial" w:cs="Arial"/>
                      <w:bCs/>
                      <w:color w:val="595C62"/>
                    </w:rPr>
                    <w:t>JAVA (Core)</w:t>
                  </w:r>
                </w:p>
                <w:p w:rsidR="00863E30" w:rsidRPr="00152340" w:rsidRDefault="00863E30" w:rsidP="00152340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595C62"/>
                    </w:rPr>
                  </w:pPr>
                </w:p>
                <w:p w:rsidR="00863E30" w:rsidRPr="00696C72" w:rsidRDefault="00863E30" w:rsidP="00863E3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533DB9">
        <w:trPr>
          <w:trHeight w:val="2073"/>
        </w:trPr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0" w:rightFromText="180" w:horzAnchor="margin" w:tblpY="720"/>
              <w:tblOverlap w:val="never"/>
              <w:tblW w:w="1034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43"/>
            </w:tblGrid>
            <w:tr w:rsidR="00315076" w:rsidRPr="002D44B0" w:rsidTr="00E77833">
              <w:trPr>
                <w:trHeight w:val="204"/>
              </w:trPr>
              <w:tc>
                <w:tcPr>
                  <w:tcW w:w="1034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E77833">
              <w:trPr>
                <w:trHeight w:val="1664"/>
              </w:trPr>
              <w:tc>
                <w:tcPr>
                  <w:tcW w:w="1034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D5720" w:rsidRDefault="002D5720"/>
                <w:p w:rsidR="002D5720" w:rsidRDefault="002D5720" w:rsidP="002D5720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</w:rPr>
                    <w:t>2015-2016                     PG-Diploma in DEVELOPMENT FOR ADVANCED COMPUTING, CDAC, Bangalore</w:t>
                  </w:r>
                </w:p>
                <w:p w:rsidR="002D5720" w:rsidRDefault="002D5720" w:rsidP="002D572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  <w:p w:rsidR="002D5720" w:rsidRDefault="002D5720"/>
                <w:tbl>
                  <w:tblPr>
                    <w:tblW w:w="10115" w:type="dxa"/>
                    <w:tblLook w:val="04A0"/>
                  </w:tblPr>
                  <w:tblGrid>
                    <w:gridCol w:w="2129"/>
                    <w:gridCol w:w="7986"/>
                  </w:tblGrid>
                  <w:tr w:rsidR="005B55F5" w:rsidRPr="002D44B0" w:rsidTr="001C5323">
                    <w:trPr>
                      <w:trHeight w:val="634"/>
                    </w:trPr>
                    <w:tc>
                      <w:tcPr>
                        <w:tcW w:w="2129" w:type="dxa"/>
                      </w:tcPr>
                      <w:p w:rsidR="005B55F5" w:rsidRPr="002D44B0" w:rsidRDefault="005B55F5" w:rsidP="0090419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2009 to 2013</w:t>
                        </w:r>
                      </w:p>
                    </w:tc>
                    <w:tc>
                      <w:tcPr>
                        <w:tcW w:w="7986" w:type="dxa"/>
                      </w:tcPr>
                      <w:p w:rsidR="004D7F5A" w:rsidRPr="006A215C" w:rsidRDefault="004D7F5A" w:rsidP="00900B0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6A215C">
                          <w:rPr>
                            <w:rFonts w:ascii="Arial" w:hAnsi="Arial" w:cs="Arial"/>
                            <w:b/>
                          </w:rPr>
                          <w:t>Bachelor in electronics and communication</w:t>
                        </w:r>
                        <w:r w:rsidR="00FB654B" w:rsidRPr="006A215C">
                          <w:rPr>
                            <w:rFonts w:ascii="Arial" w:hAnsi="Arial" w:cs="Arial"/>
                            <w:b/>
                          </w:rPr>
                          <w:t xml:space="preserve">  </w:t>
                        </w:r>
                        <w:r w:rsidR="00CD6651" w:rsidRPr="006A215C">
                          <w:rPr>
                            <w:rFonts w:ascii="Arial" w:hAnsi="Arial" w:cs="Arial"/>
                            <w:b/>
                          </w:rPr>
                          <w:t xml:space="preserve">                       </w:t>
                        </w:r>
                        <w:r w:rsidR="00152340" w:rsidRPr="006A215C">
                          <w:rPr>
                            <w:rFonts w:ascii="Arial" w:hAnsi="Arial" w:cs="Arial"/>
                            <w:b/>
                          </w:rPr>
                          <w:t>69.30%</w:t>
                        </w:r>
                      </w:p>
                      <w:p w:rsidR="005B55F5" w:rsidRPr="006A215C" w:rsidRDefault="005B55F5" w:rsidP="00900B0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6A215C">
                          <w:rPr>
                            <w:rFonts w:ascii="Arial" w:hAnsi="Arial" w:cs="Arial"/>
                          </w:rPr>
                          <w:t>Inst</w:t>
                        </w:r>
                        <w:r w:rsidR="00FB7228" w:rsidRPr="006A215C">
                          <w:rPr>
                            <w:rFonts w:ascii="Arial" w:hAnsi="Arial" w:cs="Arial"/>
                          </w:rPr>
                          <w:t>itute of Technical Sciences (UPTU</w:t>
                        </w:r>
                        <w:r w:rsidRPr="006A215C">
                          <w:rPr>
                            <w:rFonts w:ascii="Arial" w:hAnsi="Arial" w:cs="Arial"/>
                          </w:rPr>
                          <w:t>), Greater Noida.</w:t>
                        </w:r>
                      </w:p>
                      <w:p w:rsidR="00181045" w:rsidRPr="006A215C" w:rsidRDefault="00181045" w:rsidP="005B55F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484547" w:rsidRPr="002D44B0" w:rsidTr="001C5323">
                    <w:trPr>
                      <w:trHeight w:val="601"/>
                    </w:trPr>
                    <w:tc>
                      <w:tcPr>
                        <w:tcW w:w="2129" w:type="dxa"/>
                      </w:tcPr>
                      <w:p w:rsidR="00484547" w:rsidRPr="002D44B0" w:rsidRDefault="00CD6651" w:rsidP="0048454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2008</w:t>
                        </w:r>
                        <w:r w:rsidR="00484547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986" w:type="dxa"/>
                      </w:tcPr>
                      <w:p w:rsidR="00484547" w:rsidRPr="006A215C" w:rsidRDefault="00484547" w:rsidP="0015738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6A215C">
                          <w:rPr>
                            <w:rFonts w:ascii="Arial" w:hAnsi="Arial" w:cs="Arial"/>
                            <w:b/>
                          </w:rPr>
                          <w:t xml:space="preserve">Intermediate                                                                        </w:t>
                        </w:r>
                        <w:r w:rsidR="004D7F5A" w:rsidRPr="006A215C">
                          <w:rPr>
                            <w:rFonts w:ascii="Arial" w:hAnsi="Arial" w:cs="Arial"/>
                            <w:b/>
                          </w:rPr>
                          <w:t xml:space="preserve">      68%</w:t>
                        </w:r>
                      </w:p>
                      <w:p w:rsidR="00181045" w:rsidRPr="006A215C" w:rsidRDefault="00B17265" w:rsidP="008439CE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6A215C">
                          <w:rPr>
                            <w:rFonts w:ascii="Arial" w:hAnsi="Arial" w:cs="Arial"/>
                          </w:rPr>
                          <w:t>Kendriya V</w:t>
                        </w:r>
                        <w:r w:rsidR="004D7F5A" w:rsidRPr="006A215C">
                          <w:rPr>
                            <w:rFonts w:ascii="Arial" w:hAnsi="Arial" w:cs="Arial"/>
                          </w:rPr>
                          <w:t>idyalaya, Kanpur, CBSE Board</w:t>
                        </w:r>
                      </w:p>
                      <w:p w:rsidR="008439CE" w:rsidRPr="006A215C" w:rsidRDefault="008439CE" w:rsidP="008439CE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484547" w:rsidRPr="002D44B0" w:rsidTr="001C5323">
                    <w:trPr>
                      <w:trHeight w:val="419"/>
                    </w:trPr>
                    <w:tc>
                      <w:tcPr>
                        <w:tcW w:w="2129" w:type="dxa"/>
                      </w:tcPr>
                      <w:p w:rsidR="00484547" w:rsidRDefault="00484547" w:rsidP="0015738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</w:t>
                        </w:r>
                        <w:r w:rsidR="003F5752">
                          <w:rPr>
                            <w:rFonts w:ascii="Arial" w:hAnsi="Arial" w:cs="Arial"/>
                            <w:b/>
                            <w:color w:val="3B3E42"/>
                          </w:rPr>
                          <w:t>6</w:t>
                        </w:r>
                      </w:p>
                      <w:p w:rsidR="006A215C" w:rsidRDefault="006A215C" w:rsidP="0015738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6A215C" w:rsidRDefault="006A215C" w:rsidP="0015738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6A215C" w:rsidRDefault="006A215C" w:rsidP="0015738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6A215C" w:rsidRPr="002D44B0" w:rsidRDefault="006A215C" w:rsidP="002D572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7986" w:type="dxa"/>
                      </w:tcPr>
                      <w:p w:rsidR="006A215C" w:rsidRPr="006A215C" w:rsidRDefault="00484547" w:rsidP="0015738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6A215C">
                          <w:rPr>
                            <w:rFonts w:ascii="Arial" w:hAnsi="Arial" w:cs="Arial"/>
                            <w:b/>
                          </w:rPr>
                          <w:t xml:space="preserve">High School                                                                 </w:t>
                        </w:r>
                        <w:r w:rsidR="004D7F5A" w:rsidRPr="006A215C">
                          <w:rPr>
                            <w:rFonts w:ascii="Arial" w:hAnsi="Arial" w:cs="Arial"/>
                            <w:b/>
                          </w:rPr>
                          <w:t xml:space="preserve">              84</w:t>
                        </w:r>
                        <w:r w:rsidRPr="006A215C">
                          <w:rPr>
                            <w:rFonts w:ascii="Arial" w:hAnsi="Arial" w:cs="Arial"/>
                            <w:b/>
                          </w:rPr>
                          <w:t>%</w:t>
                        </w:r>
                      </w:p>
                      <w:p w:rsidR="006A215C" w:rsidRPr="006A215C" w:rsidRDefault="004D7F5A" w:rsidP="0015738B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6A215C">
                          <w:rPr>
                            <w:rFonts w:ascii="Arial" w:hAnsi="Arial" w:cs="Arial"/>
                          </w:rPr>
                          <w:t>Kendriya Vidyalaya, Kanpur, CBSE Board</w:t>
                        </w:r>
                      </w:p>
                      <w:p w:rsidR="00C4236F" w:rsidRDefault="00C4236F" w:rsidP="006A215C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:rsidR="00C4236F" w:rsidRDefault="00C4236F" w:rsidP="006A215C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:rsidR="006A215C" w:rsidRPr="006A215C" w:rsidRDefault="006A215C" w:rsidP="002D5720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6A215C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c>
                  </w:tr>
                  <w:tr w:rsidR="00C4236F" w:rsidRPr="002D44B0" w:rsidTr="001C5323">
                    <w:trPr>
                      <w:trHeight w:val="419"/>
                    </w:trPr>
                    <w:tc>
                      <w:tcPr>
                        <w:tcW w:w="2129" w:type="dxa"/>
                      </w:tcPr>
                      <w:p w:rsidR="00C4236F" w:rsidRDefault="00C4236F" w:rsidP="0015738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7986" w:type="dxa"/>
                      </w:tcPr>
                      <w:p w:rsidR="00C4236F" w:rsidRPr="006A215C" w:rsidRDefault="00C4236F" w:rsidP="0015738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484547" w:rsidRPr="002D44B0" w:rsidRDefault="00484547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1C5323">
        <w:trPr>
          <w:trHeight w:val="4110"/>
        </w:trPr>
        <w:tc>
          <w:tcPr>
            <w:tcW w:w="10682" w:type="dxa"/>
            <w:gridSpan w:val="2"/>
          </w:tcPr>
          <w:p w:rsidR="00315076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5B55F5" w:rsidRPr="00F401A4" w:rsidRDefault="005B55F5" w:rsidP="00F401A4">
            <w:pPr>
              <w:pStyle w:val="ListParagraph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4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1C5323">
              <w:trPr>
                <w:trHeight w:val="109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8C78E0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Industrial Training</w:t>
                  </w:r>
                </w:p>
              </w:tc>
            </w:tr>
            <w:tr w:rsidR="00315076" w:rsidRPr="002D44B0" w:rsidTr="001C5323">
              <w:trPr>
                <w:trHeight w:val="1191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5151" w:type="dxa"/>
                    <w:tblLook w:val="04A0"/>
                  </w:tblPr>
                  <w:tblGrid>
                    <w:gridCol w:w="5049"/>
                    <w:gridCol w:w="5051"/>
                    <w:gridCol w:w="5051"/>
                  </w:tblGrid>
                  <w:tr w:rsidR="008312AB" w:rsidRPr="002D44B0" w:rsidTr="001C5323">
                    <w:trPr>
                      <w:gridAfter w:val="1"/>
                      <w:wAfter w:w="5051" w:type="dxa"/>
                      <w:trHeight w:val="612"/>
                    </w:trPr>
                    <w:tc>
                      <w:tcPr>
                        <w:tcW w:w="5049" w:type="dxa"/>
                      </w:tcPr>
                      <w:p w:rsidR="001C1636" w:rsidRPr="001C1636" w:rsidRDefault="001C1636" w:rsidP="001C163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AC023E" w:rsidRPr="00E77833" w:rsidRDefault="001C1636" w:rsidP="00AC023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E77833">
                          <w:rPr>
                            <w:rFonts w:ascii="Arial" w:hAnsi="Arial" w:cs="Arial"/>
                            <w:b/>
                          </w:rPr>
                          <w:t>Reliance Communication Ltd</w:t>
                        </w:r>
                        <w:r w:rsidR="00016949" w:rsidRPr="00E77833">
                          <w:rPr>
                            <w:rFonts w:ascii="Arial" w:hAnsi="Arial" w:cs="Arial"/>
                            <w:b/>
                          </w:rPr>
                          <w:t>.</w:t>
                        </w:r>
                        <w:r w:rsidR="008249A5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8439CE" w:rsidRPr="00E77833">
                          <w:rPr>
                            <w:rFonts w:ascii="Arial" w:hAnsi="Arial" w:cs="Arial"/>
                            <w:b/>
                          </w:rPr>
                          <w:t>,</w:t>
                        </w:r>
                        <w:r w:rsidR="008249A5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8439CE" w:rsidRPr="00E77833">
                          <w:rPr>
                            <w:rFonts w:ascii="Arial" w:hAnsi="Arial" w:cs="Arial"/>
                            <w:b/>
                          </w:rPr>
                          <w:t>Kanpur</w:t>
                        </w:r>
                      </w:p>
                      <w:p w:rsidR="001C1636" w:rsidRPr="00E77833" w:rsidRDefault="001C1636" w:rsidP="00EE4365">
                        <w:pPr>
                          <w:pStyle w:val="ListParagraph"/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E77833">
                          <w:rPr>
                            <w:rFonts w:ascii="Arial" w:hAnsi="Arial" w:cs="Arial"/>
                          </w:rPr>
                          <w:t>On  Mobile Communication</w:t>
                        </w:r>
                      </w:p>
                      <w:p w:rsidR="00096356" w:rsidRDefault="00096356" w:rsidP="0009635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8312AB" w:rsidRPr="00E77833" w:rsidRDefault="00096356" w:rsidP="00096356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E77833">
                          <w:rPr>
                            <w:rFonts w:ascii="Arial" w:hAnsi="Arial" w:cs="Arial"/>
                            <w:b/>
                          </w:rPr>
                          <w:t>Hindustan A</w:t>
                        </w:r>
                        <w:r w:rsidR="001C1636" w:rsidRPr="00E77833">
                          <w:rPr>
                            <w:rFonts w:ascii="Arial" w:hAnsi="Arial" w:cs="Arial"/>
                            <w:b/>
                          </w:rPr>
                          <w:t>eronautics Ltd.</w:t>
                        </w:r>
                        <w:r w:rsidR="008249A5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8439CE" w:rsidRPr="00E77833">
                          <w:rPr>
                            <w:rFonts w:ascii="Arial" w:hAnsi="Arial" w:cs="Arial"/>
                            <w:b/>
                          </w:rPr>
                          <w:t>,</w:t>
                        </w:r>
                        <w:r w:rsidR="008249A5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8439CE" w:rsidRPr="00E77833">
                          <w:rPr>
                            <w:rFonts w:ascii="Arial" w:hAnsi="Arial" w:cs="Arial"/>
                            <w:b/>
                          </w:rPr>
                          <w:t>Kanpur</w:t>
                        </w:r>
                      </w:p>
                    </w:tc>
                    <w:tc>
                      <w:tcPr>
                        <w:tcW w:w="5051" w:type="dxa"/>
                      </w:tcPr>
                      <w:p w:rsidR="001C1636" w:rsidRDefault="001C1636" w:rsidP="00DB35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1C1636" w:rsidRDefault="00AC023E" w:rsidP="00AC023E">
                        <w:pPr>
                          <w:tabs>
                            <w:tab w:val="left" w:pos="1080"/>
                          </w:tabs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ab/>
                          <w:t>Internship(</w:t>
                        </w:r>
                        <w:r w:rsidRPr="00AC023E">
                          <w:rPr>
                            <w:rFonts w:ascii="Arial" w:hAnsi="Arial" w:cs="Arial"/>
                            <w:color w:val="3B3E42"/>
                          </w:rPr>
                          <w:t>May to July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,2011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)</w:t>
                        </w:r>
                      </w:p>
                      <w:p w:rsidR="001C1636" w:rsidRDefault="001C1636" w:rsidP="00DB35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1C1636" w:rsidRDefault="001C1636" w:rsidP="00DB35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AC023E" w:rsidRDefault="00AC023E" w:rsidP="00DB35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8312AB" w:rsidRPr="002D44B0" w:rsidRDefault="00606CB9" w:rsidP="00DB35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Internship</w:t>
                        </w:r>
                        <w:r w:rsidR="00DB35E7" w:rsidRPr="00DB35E7">
                          <w:rPr>
                            <w:rFonts w:ascii="Arial" w:hAnsi="Arial" w:cs="Arial"/>
                            <w:color w:val="3B3E42"/>
                          </w:rPr>
                          <w:t>(June To July, 2012)</w:t>
                        </w:r>
                      </w:p>
                    </w:tc>
                  </w:tr>
                  <w:tr w:rsidR="00F401A4" w:rsidRPr="002D44B0" w:rsidTr="001C5323">
                    <w:trPr>
                      <w:trHeight w:val="446"/>
                    </w:trPr>
                    <w:tc>
                      <w:tcPr>
                        <w:tcW w:w="10100" w:type="dxa"/>
                        <w:gridSpan w:val="2"/>
                      </w:tcPr>
                      <w:p w:rsidR="001C1636" w:rsidRPr="001C1636" w:rsidRDefault="001C1636" w:rsidP="001C163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5051" w:type="dxa"/>
                      </w:tcPr>
                      <w:p w:rsidR="00F401A4" w:rsidRPr="002D44B0" w:rsidRDefault="00F401A4" w:rsidP="0068443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Internship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tbl>
            <w:tblPr>
              <w:tblpPr w:leftFromText="180" w:rightFromText="180" w:vertAnchor="page" w:horzAnchor="margin" w:tblpY="3046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5A01D0" w:rsidRPr="002D44B0" w:rsidTr="005A01D0">
              <w:trPr>
                <w:trHeight w:val="610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A01D0" w:rsidRPr="002D44B0" w:rsidRDefault="005A01D0" w:rsidP="005A01D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Project</w:t>
                  </w:r>
                </w:p>
              </w:tc>
            </w:tr>
            <w:tr w:rsidR="005A01D0" w:rsidRPr="002D44B0" w:rsidTr="005A01D0">
              <w:trPr>
                <w:trHeight w:val="1530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pPr w:leftFromText="180" w:rightFromText="180" w:vertAnchor="page" w:horzAnchor="margin" w:tblpY="1"/>
                    <w:tblOverlap w:val="never"/>
                    <w:tblW w:w="10200" w:type="dxa"/>
                    <w:tblLook w:val="04A0"/>
                  </w:tblPr>
                  <w:tblGrid>
                    <w:gridCol w:w="5100"/>
                    <w:gridCol w:w="5100"/>
                  </w:tblGrid>
                  <w:tr w:rsidR="005A01D0" w:rsidRPr="002D44B0" w:rsidTr="00C441AC">
                    <w:trPr>
                      <w:trHeight w:val="69"/>
                    </w:trPr>
                    <w:tc>
                      <w:tcPr>
                        <w:tcW w:w="5100" w:type="dxa"/>
                      </w:tcPr>
                      <w:p w:rsidR="005A01D0" w:rsidRPr="00BC15D0" w:rsidRDefault="005A01D0" w:rsidP="00C03D4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 w:rsidRPr="00BC15D0">
                          <w:rPr>
                            <w:rFonts w:ascii="Arial" w:hAnsi="Arial" w:cs="Arial"/>
                            <w:b/>
                            <w:u w:val="single"/>
                          </w:rPr>
                          <w:t>Facial gesture recognition using principle component analysis technique.</w:t>
                        </w:r>
                      </w:p>
                      <w:p w:rsidR="005A01D0" w:rsidRDefault="005A01D0" w:rsidP="005A01D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5A01D0" w:rsidRDefault="005A01D0" w:rsidP="005A01D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5A01D0" w:rsidRPr="00BC15D0" w:rsidRDefault="005A01D0" w:rsidP="00F72B0E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proofErr w:type="spellStart"/>
                        <w:r w:rsidRPr="00BC15D0">
                          <w:rPr>
                            <w:rFonts w:ascii="Arial" w:hAnsi="Arial" w:cs="Arial"/>
                            <w:b/>
                            <w:u w:val="single"/>
                          </w:rPr>
                          <w:t>BidBuckz</w:t>
                        </w:r>
                        <w:proofErr w:type="spellEnd"/>
                        <w:r w:rsidRPr="00BC15D0">
                          <w:rPr>
                            <w:rFonts w:ascii="Arial" w:hAnsi="Arial" w:cs="Arial"/>
                            <w:b/>
                            <w:u w:val="single"/>
                          </w:rPr>
                          <w:t>(Online bidding and shopping website)</w:t>
                        </w:r>
                      </w:p>
                      <w:p w:rsidR="005A01D0" w:rsidRPr="00F72B0E" w:rsidRDefault="00C03D47" w:rsidP="00F72B0E">
                        <w:pPr>
                          <w:autoSpaceDE w:val="0"/>
                          <w:autoSpaceDN w:val="0"/>
                          <w:adjustRightInd w:val="0"/>
                          <w:spacing w:before="0" w:after="0" w:line="240" w:lineRule="auto"/>
                          <w:jc w:val="left"/>
                          <w:rPr>
                            <w:rFonts w:ascii="Arial" w:hAnsi="Arial" w:cs="Arial"/>
                            <w:lang w:eastAsia="ja-JP" w:bidi="ar-SA"/>
                          </w:rPr>
                        </w:pPr>
                        <w:r>
                          <w:rPr>
                            <w:rFonts w:ascii="Arial" w:hAnsi="Arial" w:cs="Arial"/>
                            <w:lang w:eastAsia="ja-JP" w:bidi="ar-SA"/>
                          </w:rPr>
                          <w:t xml:space="preserve">      </w:t>
                        </w:r>
                        <w:r w:rsidRPr="00F72B0E">
                          <w:rPr>
                            <w:rFonts w:ascii="Arial" w:hAnsi="Arial" w:cs="Arial"/>
                            <w:lang w:eastAsia="ja-JP" w:bidi="ar-SA"/>
                          </w:rPr>
                          <w:t xml:space="preserve">This is an e-shopping and bidding site, where </w:t>
                        </w:r>
                        <w:proofErr w:type="gramStart"/>
                        <w:r w:rsidRPr="00F72B0E">
                          <w:rPr>
                            <w:rFonts w:ascii="Arial" w:hAnsi="Arial" w:cs="Arial"/>
                            <w:lang w:eastAsia="ja-JP" w:bidi="ar-SA"/>
                          </w:rPr>
                          <w:t xml:space="preserve">a </w:t>
                        </w:r>
                        <w:r w:rsidR="00F72B0E" w:rsidRPr="00F72B0E">
                          <w:rPr>
                            <w:rFonts w:ascii="Arial" w:hAnsi="Arial" w:cs="Arial"/>
                            <w:lang w:eastAsia="ja-JP" w:bidi="ar-SA"/>
                          </w:rPr>
                          <w:t xml:space="preserve"> </w:t>
                        </w:r>
                        <w:r w:rsidRPr="00F72B0E">
                          <w:rPr>
                            <w:rFonts w:ascii="Arial" w:hAnsi="Arial" w:cs="Arial"/>
                            <w:lang w:eastAsia="ja-JP" w:bidi="ar-SA"/>
                          </w:rPr>
                          <w:t>user</w:t>
                        </w:r>
                        <w:proofErr w:type="gramEnd"/>
                        <w:r w:rsidRPr="00F72B0E">
                          <w:rPr>
                            <w:rFonts w:ascii="Arial" w:hAnsi="Arial" w:cs="Arial"/>
                            <w:lang w:eastAsia="ja-JP" w:bidi="ar-SA"/>
                          </w:rPr>
                          <w:t xml:space="preserve"> has to bid for buying a pr</w:t>
                        </w:r>
                        <w:r w:rsidR="00F72B0E" w:rsidRPr="00F72B0E">
                          <w:rPr>
                            <w:rFonts w:ascii="Arial" w:hAnsi="Arial" w:cs="Arial"/>
                            <w:lang w:eastAsia="ja-JP" w:bidi="ar-SA"/>
                          </w:rPr>
                          <w:t>oduct. This a website in which u</w:t>
                        </w:r>
                        <w:r w:rsidRPr="00F72B0E">
                          <w:rPr>
                            <w:rFonts w:ascii="Arial" w:hAnsi="Arial" w:cs="Arial"/>
                            <w:lang w:eastAsia="ja-JP" w:bidi="ar-SA"/>
                          </w:rPr>
                          <w:t xml:space="preserve">ser can buy a product after registering into site and he has to purchase the points for </w:t>
                        </w:r>
                        <w:proofErr w:type="gramStart"/>
                        <w:r w:rsidRPr="00F72B0E">
                          <w:rPr>
                            <w:rFonts w:ascii="Arial" w:hAnsi="Arial" w:cs="Arial"/>
                            <w:lang w:eastAsia="ja-JP" w:bidi="ar-SA"/>
                          </w:rPr>
                          <w:t>bidding(</w:t>
                        </w:r>
                        <w:proofErr w:type="gramEnd"/>
                        <w:r w:rsidRPr="00F72B0E">
                          <w:rPr>
                            <w:rFonts w:ascii="Arial" w:hAnsi="Arial" w:cs="Arial"/>
                            <w:lang w:eastAsia="ja-JP" w:bidi="ar-SA"/>
                          </w:rPr>
                          <w:t>he has to bid by using those points).The bidding criteria is that, the user must be bidding for minimum points and the bidding must be</w:t>
                        </w:r>
                        <w:r w:rsidR="00F72B0E" w:rsidRPr="00F72B0E">
                          <w:rPr>
                            <w:rFonts w:ascii="Arial" w:hAnsi="Arial" w:cs="Arial"/>
                            <w:lang w:eastAsia="ja-JP" w:bidi="ar-SA"/>
                          </w:rPr>
                          <w:t xml:space="preserve"> </w:t>
                        </w:r>
                        <w:r w:rsidRPr="00F72B0E">
                          <w:rPr>
                            <w:rFonts w:ascii="Arial" w:hAnsi="Arial" w:cs="Arial"/>
                            <w:lang w:eastAsia="ja-JP" w:bidi="ar-SA"/>
                          </w:rPr>
                          <w:t>unique. The bidding will only take for certain amount of time and after the timer expire the user having minimum unique bid will get the product.</w:t>
                        </w:r>
                      </w:p>
                      <w:p w:rsidR="005A01D0" w:rsidRPr="009459A8" w:rsidRDefault="005A01D0" w:rsidP="005A01D0">
                        <w:pPr>
                          <w:pStyle w:val="ListParagraph"/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5100" w:type="dxa"/>
                      </w:tcPr>
                      <w:p w:rsidR="005A01D0" w:rsidRPr="00E77833" w:rsidRDefault="005A01D0" w:rsidP="005A01D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  <w:r w:rsidRPr="00E77833">
                          <w:rPr>
                            <w:rFonts w:ascii="Arial" w:hAnsi="Arial" w:cs="Arial"/>
                          </w:rPr>
                          <w:t>Project Undertaken(Final Year),</w:t>
                        </w:r>
                        <w:r w:rsidRPr="00E77833">
                          <w:rPr>
                            <w:rFonts w:ascii="Arial" w:hAnsi="Arial" w:cs="Arial"/>
                            <w:b/>
                          </w:rPr>
                          <w:t xml:space="preserve"> 2012</w:t>
                        </w:r>
                      </w:p>
                      <w:p w:rsidR="005A01D0" w:rsidRPr="00E77833" w:rsidRDefault="005A01D0" w:rsidP="005A01D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5A01D0" w:rsidRDefault="005A01D0" w:rsidP="005A01D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5A01D0" w:rsidRDefault="005A01D0" w:rsidP="005A01D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5A01D0" w:rsidRPr="00B468D2" w:rsidRDefault="005A01D0" w:rsidP="005A01D0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                          </w:t>
                        </w:r>
                        <w:r w:rsidRPr="00B468D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72B0E">
                          <w:rPr>
                            <w:rFonts w:ascii="Arial" w:hAnsi="Arial" w:cs="Arial"/>
                          </w:rPr>
                          <w:t xml:space="preserve">    </w:t>
                        </w:r>
                        <w:r w:rsidRPr="00B468D2">
                          <w:rPr>
                            <w:rFonts w:ascii="Arial" w:hAnsi="Arial" w:cs="Arial"/>
                          </w:rPr>
                          <w:t>Project Undertaken (CDAC), 2016</w:t>
                        </w:r>
                      </w:p>
                    </w:tc>
                  </w:tr>
                </w:tbl>
                <w:p w:rsidR="005A01D0" w:rsidRPr="002D44B0" w:rsidRDefault="005A01D0" w:rsidP="005A01D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tbl>
      <w:tblPr>
        <w:tblpPr w:leftFromText="180" w:rightFromText="180" w:vertAnchor="text" w:horzAnchor="margin" w:tblpY="86"/>
        <w:tblOverlap w:val="never"/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446"/>
      </w:tblGrid>
      <w:tr w:rsidR="005A01D0" w:rsidRPr="002D44B0" w:rsidTr="005A01D0">
        <w:tc>
          <w:tcPr>
            <w:tcW w:w="1044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5A01D0" w:rsidRPr="002D44B0" w:rsidRDefault="005A01D0" w:rsidP="005A01D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 w:rsidRPr="002D44B0">
              <w:rPr>
                <w:rFonts w:ascii="Arial" w:hAnsi="Arial" w:cs="Arial"/>
                <w:b/>
                <w:bCs/>
                <w:color w:val="3B3E42"/>
              </w:rPr>
              <w:t>Activities and Interests</w:t>
            </w:r>
          </w:p>
        </w:tc>
      </w:tr>
      <w:tr w:rsidR="005A01D0" w:rsidRPr="002D44B0" w:rsidTr="005A01D0">
        <w:tc>
          <w:tcPr>
            <w:tcW w:w="10446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pPr w:leftFromText="180" w:rightFromText="180" w:vertAnchor="page" w:horzAnchor="margin" w:tblpY="1"/>
              <w:tblOverlap w:val="never"/>
              <w:tblW w:w="0" w:type="auto"/>
              <w:tblLook w:val="04A0"/>
            </w:tblPr>
            <w:tblGrid>
              <w:gridCol w:w="2145"/>
              <w:gridCol w:w="8070"/>
            </w:tblGrid>
            <w:tr w:rsidR="005A01D0" w:rsidRPr="002D44B0" w:rsidTr="00324C37">
              <w:tc>
                <w:tcPr>
                  <w:tcW w:w="2145" w:type="dxa"/>
                </w:tcPr>
                <w:p w:rsidR="005A01D0" w:rsidRPr="002D44B0" w:rsidRDefault="005A01D0" w:rsidP="00291437">
                  <w:pPr>
                    <w:spacing w:before="80" w:after="0" w:line="240" w:lineRule="auto"/>
                    <w:jc w:val="center"/>
                    <w:rPr>
                      <w:rFonts w:ascii="Arial" w:hAnsi="Arial" w:cs="Arial"/>
                      <w:b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</w:rPr>
                    <w:t>Personality Traits</w:t>
                  </w:r>
                  <w:r w:rsidR="00291437">
                    <w:rPr>
                      <w:rFonts w:ascii="Arial" w:hAnsi="Arial" w:cs="Arial"/>
                      <w:b/>
                      <w:color w:val="3B3E42"/>
                    </w:rPr>
                    <w:t>:</w:t>
                  </w:r>
                </w:p>
              </w:tc>
              <w:tc>
                <w:tcPr>
                  <w:tcW w:w="8070" w:type="dxa"/>
                </w:tcPr>
                <w:p w:rsidR="005A01D0" w:rsidRPr="002D44B0" w:rsidRDefault="005A01D0" w:rsidP="005A01D0">
                  <w:pPr>
                    <w:spacing w:before="80" w:after="0" w:line="240" w:lineRule="auto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Leadership ability, Good communication Skills, Active participation in college Fest &amp;other Functions, Practical attitude towards everything.</w:t>
                  </w:r>
                </w:p>
              </w:tc>
            </w:tr>
            <w:tr w:rsidR="005A01D0" w:rsidRPr="002D44B0" w:rsidTr="00324C37">
              <w:tc>
                <w:tcPr>
                  <w:tcW w:w="2145" w:type="dxa"/>
                </w:tcPr>
                <w:p w:rsidR="005A01D0" w:rsidRPr="002D44B0" w:rsidRDefault="005A01D0" w:rsidP="005A01D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</w:tc>
              <w:tc>
                <w:tcPr>
                  <w:tcW w:w="8070" w:type="dxa"/>
                </w:tcPr>
                <w:p w:rsidR="005A01D0" w:rsidRPr="002D44B0" w:rsidRDefault="005A01D0" w:rsidP="005A01D0">
                  <w:p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</w:p>
              </w:tc>
            </w:tr>
            <w:tr w:rsidR="005A01D0" w:rsidRPr="002D44B0" w:rsidTr="00324C37">
              <w:tc>
                <w:tcPr>
                  <w:tcW w:w="2145" w:type="dxa"/>
                </w:tcPr>
                <w:p w:rsidR="005A01D0" w:rsidRDefault="00291437" w:rsidP="005A01D0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  Travelling            :</w:t>
                  </w:r>
                </w:p>
                <w:p w:rsidR="005A01D0" w:rsidRPr="006308B0" w:rsidRDefault="00291437" w:rsidP="005A01D0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</w:t>
                  </w:r>
                  <w:r w:rsidR="005A01D0">
                    <w:rPr>
                      <w:rFonts w:ascii="Arial" w:hAnsi="Arial" w:cs="Arial"/>
                      <w:b/>
                    </w:rPr>
                    <w:t>S</w:t>
                  </w:r>
                  <w:r w:rsidR="005A01D0" w:rsidRPr="006308B0">
                    <w:rPr>
                      <w:rFonts w:ascii="Arial" w:hAnsi="Arial" w:cs="Arial"/>
                      <w:b/>
                    </w:rPr>
                    <w:t>ports</w:t>
                  </w:r>
                  <w:r>
                    <w:rPr>
                      <w:rFonts w:ascii="Arial" w:hAnsi="Arial" w:cs="Arial"/>
                      <w:b/>
                    </w:rPr>
                    <w:t xml:space="preserve">                  :</w:t>
                  </w:r>
                </w:p>
              </w:tc>
              <w:tc>
                <w:tcPr>
                  <w:tcW w:w="8070" w:type="dxa"/>
                </w:tcPr>
                <w:p w:rsidR="005A01D0" w:rsidRDefault="005A01D0" w:rsidP="005A01D0">
                  <w:p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 xml:space="preserve"> Delhi, Uttarakhand, West Bengal, Punjab</w:t>
                  </w:r>
                </w:p>
                <w:p w:rsidR="005A01D0" w:rsidRDefault="005A01D0" w:rsidP="005A01D0">
                  <w:p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 xml:space="preserve"> Cricket</w:t>
                  </w:r>
                </w:p>
                <w:p w:rsidR="005A01D0" w:rsidRPr="002D44B0" w:rsidRDefault="005A01D0" w:rsidP="005A01D0">
                  <w:p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</w:p>
              </w:tc>
            </w:tr>
          </w:tbl>
          <w:p w:rsidR="005A01D0" w:rsidRPr="002D44B0" w:rsidRDefault="005A01D0" w:rsidP="005A01D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423F5B" w:rsidRDefault="00423F5B"/>
    <w:tbl>
      <w:tblPr>
        <w:tblW w:w="0" w:type="auto"/>
        <w:tblLook w:val="04A0"/>
      </w:tblPr>
      <w:tblGrid>
        <w:gridCol w:w="10682"/>
      </w:tblGrid>
      <w:tr w:rsidR="00CA4EDD" w:rsidRPr="002D44B0" w:rsidTr="002D44B0">
        <w:tc>
          <w:tcPr>
            <w:tcW w:w="10682" w:type="dxa"/>
          </w:tcPr>
          <w:tbl>
            <w:tblPr>
              <w:tblpPr w:leftFromText="180" w:rightFromText="180" w:vertAnchor="text" w:horzAnchor="margin" w:tblpY="-219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5A01D0" w:rsidRPr="002D44B0" w:rsidTr="005A01D0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A01D0" w:rsidRPr="002D44B0" w:rsidRDefault="005A01D0" w:rsidP="005A01D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 w:rsidR="005A01D0" w:rsidRPr="002D44B0" w:rsidTr="005A01D0">
              <w:trPr>
                <w:trHeight w:val="750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710"/>
                    <w:gridCol w:w="3544"/>
                    <w:gridCol w:w="3961"/>
                  </w:tblGrid>
                  <w:tr w:rsidR="005A01D0" w:rsidRPr="00504C88" w:rsidTr="00DB20DB">
                    <w:tc>
                      <w:tcPr>
                        <w:tcW w:w="2710" w:type="dxa"/>
                      </w:tcPr>
                      <w:p w:rsidR="005A01D0" w:rsidRPr="00A8469A" w:rsidRDefault="005A01D0" w:rsidP="005A01D0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A8469A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Hindi                      </w:t>
                        </w:r>
                      </w:p>
                      <w:p w:rsidR="005A01D0" w:rsidRPr="00A8469A" w:rsidRDefault="005A01D0" w:rsidP="005A01D0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A8469A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English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5A01D0" w:rsidRPr="00504C88" w:rsidRDefault="005A01D0" w:rsidP="005A01D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961" w:type="dxa"/>
                      </w:tcPr>
                      <w:p w:rsidR="005A01D0" w:rsidRPr="00504C88" w:rsidRDefault="005A01D0" w:rsidP="005A01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p w:rsidR="005A01D0" w:rsidRPr="002D44B0" w:rsidRDefault="005A01D0" w:rsidP="005A01D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CA4EDD" w:rsidRPr="002D44B0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7C3E09" w:rsidRDefault="007C3E09">
      <w:pPr>
        <w:rPr>
          <w:rFonts w:ascii="Arial" w:hAnsi="Arial" w:cs="Arial"/>
          <w:b/>
        </w:rPr>
      </w:pPr>
      <w:r w:rsidRPr="007C3E09">
        <w:rPr>
          <w:rFonts w:ascii="Arial" w:hAnsi="Arial" w:cs="Arial"/>
          <w:b/>
        </w:rPr>
        <w:t>I hereby declare that all the above</w:t>
      </w:r>
      <w:r w:rsidR="00844FD5">
        <w:rPr>
          <w:rFonts w:ascii="Arial" w:hAnsi="Arial" w:cs="Arial"/>
          <w:b/>
        </w:rPr>
        <w:t>-</w:t>
      </w:r>
      <w:r w:rsidRPr="007C3E09">
        <w:rPr>
          <w:rFonts w:ascii="Arial" w:hAnsi="Arial" w:cs="Arial"/>
          <w:b/>
        </w:rPr>
        <w:t>mentioned information is true to the best of my knowledge.</w:t>
      </w:r>
    </w:p>
    <w:p w:rsidR="007C3E09" w:rsidRDefault="007C3E09">
      <w:pPr>
        <w:rPr>
          <w:rFonts w:ascii="Arial" w:hAnsi="Arial" w:cs="Arial"/>
          <w:b/>
        </w:rPr>
      </w:pPr>
    </w:p>
    <w:p w:rsidR="004D5A72" w:rsidRDefault="00E778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Place: BANG</w:t>
      </w:r>
      <w:r w:rsidR="0003227C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LORE</w:t>
      </w:r>
    </w:p>
    <w:p w:rsidR="004D5A72" w:rsidRPr="007C3E09" w:rsidRDefault="008257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Date:</w:t>
      </w:r>
      <w:r w:rsidR="004D5A72">
        <w:rPr>
          <w:rFonts w:ascii="Arial" w:hAnsi="Arial" w:cs="Arial"/>
          <w:b/>
        </w:rPr>
        <w:t xml:space="preserve">                                                                  </w:t>
      </w:r>
      <w:r w:rsidR="002301FA">
        <w:rPr>
          <w:rFonts w:ascii="Arial" w:hAnsi="Arial" w:cs="Arial"/>
          <w:b/>
        </w:rPr>
        <w:t xml:space="preserve">                               </w:t>
      </w:r>
      <w:r w:rsidR="004D5A72">
        <w:rPr>
          <w:rFonts w:ascii="Arial" w:hAnsi="Arial" w:cs="Arial"/>
          <w:b/>
        </w:rPr>
        <w:t xml:space="preserve">      </w:t>
      </w:r>
      <w:r w:rsidR="00693FB5">
        <w:rPr>
          <w:rFonts w:ascii="Arial" w:hAnsi="Arial" w:cs="Arial"/>
          <w:b/>
        </w:rPr>
        <w:t xml:space="preserve">                                                </w:t>
      </w:r>
      <w:r w:rsidR="004D7F5A">
        <w:rPr>
          <w:rFonts w:ascii="Arial" w:hAnsi="Arial" w:cs="Arial"/>
          <w:b/>
        </w:rPr>
        <w:t xml:space="preserve"> (Sonali Sachan</w:t>
      </w:r>
      <w:r w:rsidR="004D5A72">
        <w:rPr>
          <w:rFonts w:ascii="Arial" w:hAnsi="Arial" w:cs="Arial"/>
          <w:b/>
        </w:rPr>
        <w:t>)</w:t>
      </w:r>
    </w:p>
    <w:sectPr w:rsidR="004D5A72" w:rsidRPr="007C3E09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C53" w:rsidRDefault="00F70C53" w:rsidP="005B55F5">
      <w:pPr>
        <w:spacing w:before="0" w:after="0" w:line="240" w:lineRule="auto"/>
      </w:pPr>
      <w:r>
        <w:separator/>
      </w:r>
    </w:p>
  </w:endnote>
  <w:endnote w:type="continuationSeparator" w:id="0">
    <w:p w:rsidR="00F70C53" w:rsidRDefault="00F70C53" w:rsidP="005B55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C53" w:rsidRDefault="00F70C53" w:rsidP="005B55F5">
      <w:pPr>
        <w:spacing w:before="0" w:after="0" w:line="240" w:lineRule="auto"/>
      </w:pPr>
      <w:r>
        <w:separator/>
      </w:r>
    </w:p>
  </w:footnote>
  <w:footnote w:type="continuationSeparator" w:id="0">
    <w:p w:rsidR="00F70C53" w:rsidRDefault="00F70C53" w:rsidP="005B55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6E6"/>
    <w:multiLevelType w:val="hybridMultilevel"/>
    <w:tmpl w:val="59103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64EC7"/>
    <w:multiLevelType w:val="hybridMultilevel"/>
    <w:tmpl w:val="BA06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83AE1"/>
    <w:multiLevelType w:val="hybridMultilevel"/>
    <w:tmpl w:val="7E609F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C5A14"/>
    <w:multiLevelType w:val="hybridMultilevel"/>
    <w:tmpl w:val="03C01AF0"/>
    <w:lvl w:ilvl="0" w:tplc="04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0CE97272"/>
    <w:multiLevelType w:val="hybridMultilevel"/>
    <w:tmpl w:val="B1E4E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042DE"/>
    <w:multiLevelType w:val="hybridMultilevel"/>
    <w:tmpl w:val="F9BAED8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D3569FD"/>
    <w:multiLevelType w:val="hybridMultilevel"/>
    <w:tmpl w:val="97AAC5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4B2EE7"/>
    <w:multiLevelType w:val="hybridMultilevel"/>
    <w:tmpl w:val="22FE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65F3E"/>
    <w:multiLevelType w:val="hybridMultilevel"/>
    <w:tmpl w:val="2B34F4F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402D0"/>
    <w:multiLevelType w:val="hybridMultilevel"/>
    <w:tmpl w:val="27C87C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54681"/>
    <w:multiLevelType w:val="hybridMultilevel"/>
    <w:tmpl w:val="1318CD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8E4B62"/>
    <w:multiLevelType w:val="hybridMultilevel"/>
    <w:tmpl w:val="5B3ED3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CC76CB"/>
    <w:multiLevelType w:val="hybridMultilevel"/>
    <w:tmpl w:val="4B6A84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9229FD"/>
    <w:multiLevelType w:val="hybridMultilevel"/>
    <w:tmpl w:val="BAA84A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141C5F"/>
    <w:multiLevelType w:val="hybridMultilevel"/>
    <w:tmpl w:val="5A329A50"/>
    <w:lvl w:ilvl="0" w:tplc="0409000D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5">
    <w:nsid w:val="393D1F99"/>
    <w:multiLevelType w:val="hybridMultilevel"/>
    <w:tmpl w:val="D57A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937241"/>
    <w:multiLevelType w:val="hybridMultilevel"/>
    <w:tmpl w:val="DB0268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74F95"/>
    <w:multiLevelType w:val="hybridMultilevel"/>
    <w:tmpl w:val="938CE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99787C"/>
    <w:multiLevelType w:val="hybridMultilevel"/>
    <w:tmpl w:val="27229802"/>
    <w:lvl w:ilvl="0" w:tplc="13E0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360C78"/>
    <w:multiLevelType w:val="hybridMultilevel"/>
    <w:tmpl w:val="20F4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8247B"/>
    <w:multiLevelType w:val="hybridMultilevel"/>
    <w:tmpl w:val="1FAE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C2F1A"/>
    <w:multiLevelType w:val="hybridMultilevel"/>
    <w:tmpl w:val="8B7E01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C585EB8"/>
    <w:multiLevelType w:val="hybridMultilevel"/>
    <w:tmpl w:val="1C9838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982F06"/>
    <w:multiLevelType w:val="hybridMultilevel"/>
    <w:tmpl w:val="5FA0DB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C879C2"/>
    <w:multiLevelType w:val="hybridMultilevel"/>
    <w:tmpl w:val="B170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FF5E61"/>
    <w:multiLevelType w:val="hybridMultilevel"/>
    <w:tmpl w:val="D98C7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990DA1"/>
    <w:multiLevelType w:val="hybridMultilevel"/>
    <w:tmpl w:val="F63E68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704C5E04"/>
    <w:multiLevelType w:val="hybridMultilevel"/>
    <w:tmpl w:val="9D0A0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1C41F4"/>
    <w:multiLevelType w:val="hybridMultilevel"/>
    <w:tmpl w:val="200A8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F123A7"/>
    <w:multiLevelType w:val="hybridMultilevel"/>
    <w:tmpl w:val="BF4E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4D1E6A"/>
    <w:multiLevelType w:val="hybridMultilevel"/>
    <w:tmpl w:val="EBD8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5"/>
  </w:num>
  <w:num w:numId="4">
    <w:abstractNumId w:val="17"/>
  </w:num>
  <w:num w:numId="5">
    <w:abstractNumId w:val="28"/>
  </w:num>
  <w:num w:numId="6">
    <w:abstractNumId w:val="32"/>
  </w:num>
  <w:num w:numId="7">
    <w:abstractNumId w:val="16"/>
  </w:num>
  <w:num w:numId="8">
    <w:abstractNumId w:val="29"/>
  </w:num>
  <w:num w:numId="9">
    <w:abstractNumId w:val="4"/>
  </w:num>
  <w:num w:numId="10">
    <w:abstractNumId w:val="0"/>
  </w:num>
  <w:num w:numId="11">
    <w:abstractNumId w:val="30"/>
  </w:num>
  <w:num w:numId="12">
    <w:abstractNumId w:val="35"/>
  </w:num>
  <w:num w:numId="13">
    <w:abstractNumId w:val="21"/>
  </w:num>
  <w:num w:numId="14">
    <w:abstractNumId w:val="12"/>
  </w:num>
  <w:num w:numId="15">
    <w:abstractNumId w:val="6"/>
  </w:num>
  <w:num w:numId="16">
    <w:abstractNumId w:val="26"/>
  </w:num>
  <w:num w:numId="17">
    <w:abstractNumId w:val="20"/>
  </w:num>
  <w:num w:numId="18">
    <w:abstractNumId w:val="15"/>
  </w:num>
  <w:num w:numId="19">
    <w:abstractNumId w:val="14"/>
  </w:num>
  <w:num w:numId="20">
    <w:abstractNumId w:val="11"/>
  </w:num>
  <w:num w:numId="21">
    <w:abstractNumId w:val="19"/>
  </w:num>
  <w:num w:numId="22">
    <w:abstractNumId w:val="34"/>
  </w:num>
  <w:num w:numId="23">
    <w:abstractNumId w:val="24"/>
  </w:num>
  <w:num w:numId="24">
    <w:abstractNumId w:val="2"/>
  </w:num>
  <w:num w:numId="25">
    <w:abstractNumId w:val="3"/>
  </w:num>
  <w:num w:numId="26">
    <w:abstractNumId w:val="23"/>
  </w:num>
  <w:num w:numId="27">
    <w:abstractNumId w:val="5"/>
  </w:num>
  <w:num w:numId="28">
    <w:abstractNumId w:val="10"/>
  </w:num>
  <w:num w:numId="29">
    <w:abstractNumId w:val="9"/>
  </w:num>
  <w:num w:numId="30">
    <w:abstractNumId w:val="27"/>
  </w:num>
  <w:num w:numId="31">
    <w:abstractNumId w:val="1"/>
  </w:num>
  <w:num w:numId="32">
    <w:abstractNumId w:val="7"/>
  </w:num>
  <w:num w:numId="33">
    <w:abstractNumId w:val="18"/>
  </w:num>
  <w:num w:numId="34">
    <w:abstractNumId w:val="13"/>
  </w:num>
  <w:num w:numId="35">
    <w:abstractNumId w:val="33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A32DB"/>
    <w:rsid w:val="00016949"/>
    <w:rsid w:val="00027EC3"/>
    <w:rsid w:val="0003227C"/>
    <w:rsid w:val="00045782"/>
    <w:rsid w:val="00062AD3"/>
    <w:rsid w:val="000703B5"/>
    <w:rsid w:val="00083491"/>
    <w:rsid w:val="00096356"/>
    <w:rsid w:val="000B670D"/>
    <w:rsid w:val="000C6001"/>
    <w:rsid w:val="000E1968"/>
    <w:rsid w:val="000F0B72"/>
    <w:rsid w:val="00111A77"/>
    <w:rsid w:val="0011234C"/>
    <w:rsid w:val="001131F3"/>
    <w:rsid w:val="00115D09"/>
    <w:rsid w:val="00120544"/>
    <w:rsid w:val="001211DC"/>
    <w:rsid w:val="00121722"/>
    <w:rsid w:val="0012444D"/>
    <w:rsid w:val="0012533C"/>
    <w:rsid w:val="00130370"/>
    <w:rsid w:val="00152340"/>
    <w:rsid w:val="00154C0F"/>
    <w:rsid w:val="0015678A"/>
    <w:rsid w:val="00181045"/>
    <w:rsid w:val="0018204C"/>
    <w:rsid w:val="00183F17"/>
    <w:rsid w:val="00192828"/>
    <w:rsid w:val="001A17E8"/>
    <w:rsid w:val="001A2511"/>
    <w:rsid w:val="001C1636"/>
    <w:rsid w:val="001C3EA4"/>
    <w:rsid w:val="001C5323"/>
    <w:rsid w:val="001D58EB"/>
    <w:rsid w:val="001F504A"/>
    <w:rsid w:val="00215B45"/>
    <w:rsid w:val="002217CF"/>
    <w:rsid w:val="0022549F"/>
    <w:rsid w:val="002264B2"/>
    <w:rsid w:val="002301FA"/>
    <w:rsid w:val="002425E9"/>
    <w:rsid w:val="00243C4A"/>
    <w:rsid w:val="00245F2A"/>
    <w:rsid w:val="00291437"/>
    <w:rsid w:val="00291E84"/>
    <w:rsid w:val="0029690E"/>
    <w:rsid w:val="002D44B0"/>
    <w:rsid w:val="002D5720"/>
    <w:rsid w:val="002D626E"/>
    <w:rsid w:val="002E0E5F"/>
    <w:rsid w:val="002E47AF"/>
    <w:rsid w:val="002F2CD3"/>
    <w:rsid w:val="00301862"/>
    <w:rsid w:val="00306994"/>
    <w:rsid w:val="00315076"/>
    <w:rsid w:val="003254EE"/>
    <w:rsid w:val="00325949"/>
    <w:rsid w:val="003268CF"/>
    <w:rsid w:val="003303B1"/>
    <w:rsid w:val="00343D11"/>
    <w:rsid w:val="00363704"/>
    <w:rsid w:val="00382778"/>
    <w:rsid w:val="00393409"/>
    <w:rsid w:val="003957C0"/>
    <w:rsid w:val="003977CA"/>
    <w:rsid w:val="003E0C13"/>
    <w:rsid w:val="003F5752"/>
    <w:rsid w:val="003F5AD0"/>
    <w:rsid w:val="00400A7A"/>
    <w:rsid w:val="00411CB5"/>
    <w:rsid w:val="004175FA"/>
    <w:rsid w:val="00423F5B"/>
    <w:rsid w:val="00424FBA"/>
    <w:rsid w:val="00460A38"/>
    <w:rsid w:val="004667EE"/>
    <w:rsid w:val="00470BAE"/>
    <w:rsid w:val="00484547"/>
    <w:rsid w:val="004866AD"/>
    <w:rsid w:val="00495A6C"/>
    <w:rsid w:val="00497B13"/>
    <w:rsid w:val="004C4D7C"/>
    <w:rsid w:val="004D123D"/>
    <w:rsid w:val="004D373C"/>
    <w:rsid w:val="004D5A72"/>
    <w:rsid w:val="004D7F5A"/>
    <w:rsid w:val="004F12B9"/>
    <w:rsid w:val="00504C88"/>
    <w:rsid w:val="00506AB2"/>
    <w:rsid w:val="005210BA"/>
    <w:rsid w:val="00532D43"/>
    <w:rsid w:val="00533DB9"/>
    <w:rsid w:val="00550003"/>
    <w:rsid w:val="005540EB"/>
    <w:rsid w:val="00562696"/>
    <w:rsid w:val="00563A4C"/>
    <w:rsid w:val="0058073E"/>
    <w:rsid w:val="005A01D0"/>
    <w:rsid w:val="005A0831"/>
    <w:rsid w:val="005B55F5"/>
    <w:rsid w:val="005C2ED0"/>
    <w:rsid w:val="005C51ED"/>
    <w:rsid w:val="005D7DB5"/>
    <w:rsid w:val="005F3FDA"/>
    <w:rsid w:val="005F6964"/>
    <w:rsid w:val="00600E98"/>
    <w:rsid w:val="006068F3"/>
    <w:rsid w:val="00606CB9"/>
    <w:rsid w:val="006206BE"/>
    <w:rsid w:val="006308B0"/>
    <w:rsid w:val="00640F8C"/>
    <w:rsid w:val="00641208"/>
    <w:rsid w:val="006454BB"/>
    <w:rsid w:val="00660CA6"/>
    <w:rsid w:val="00663738"/>
    <w:rsid w:val="006825A8"/>
    <w:rsid w:val="00693FB5"/>
    <w:rsid w:val="00694E29"/>
    <w:rsid w:val="00696C72"/>
    <w:rsid w:val="006A215C"/>
    <w:rsid w:val="006A7169"/>
    <w:rsid w:val="006D16B8"/>
    <w:rsid w:val="006E268E"/>
    <w:rsid w:val="006E5165"/>
    <w:rsid w:val="006F0235"/>
    <w:rsid w:val="006F4556"/>
    <w:rsid w:val="006F62F2"/>
    <w:rsid w:val="00716268"/>
    <w:rsid w:val="00716A40"/>
    <w:rsid w:val="00722325"/>
    <w:rsid w:val="00727486"/>
    <w:rsid w:val="00734C03"/>
    <w:rsid w:val="00743CE3"/>
    <w:rsid w:val="0075377E"/>
    <w:rsid w:val="00753E2F"/>
    <w:rsid w:val="00770012"/>
    <w:rsid w:val="00773CE1"/>
    <w:rsid w:val="0077439A"/>
    <w:rsid w:val="0078077A"/>
    <w:rsid w:val="007C3E09"/>
    <w:rsid w:val="007C4080"/>
    <w:rsid w:val="007D01B4"/>
    <w:rsid w:val="007E70AC"/>
    <w:rsid w:val="007F0F77"/>
    <w:rsid w:val="00816A41"/>
    <w:rsid w:val="00821991"/>
    <w:rsid w:val="008249A5"/>
    <w:rsid w:val="008257B6"/>
    <w:rsid w:val="008312AB"/>
    <w:rsid w:val="0083484E"/>
    <w:rsid w:val="00842B54"/>
    <w:rsid w:val="008439CE"/>
    <w:rsid w:val="00844FD5"/>
    <w:rsid w:val="00845F74"/>
    <w:rsid w:val="00863E30"/>
    <w:rsid w:val="00864960"/>
    <w:rsid w:val="0087303A"/>
    <w:rsid w:val="00880E92"/>
    <w:rsid w:val="00882855"/>
    <w:rsid w:val="00882F8E"/>
    <w:rsid w:val="00883AFD"/>
    <w:rsid w:val="00897512"/>
    <w:rsid w:val="008A1522"/>
    <w:rsid w:val="008A2F19"/>
    <w:rsid w:val="008A5503"/>
    <w:rsid w:val="008B4707"/>
    <w:rsid w:val="008C5A64"/>
    <w:rsid w:val="008C78E0"/>
    <w:rsid w:val="008D653C"/>
    <w:rsid w:val="00900A81"/>
    <w:rsid w:val="00900B01"/>
    <w:rsid w:val="009109C2"/>
    <w:rsid w:val="009140B8"/>
    <w:rsid w:val="00914EC1"/>
    <w:rsid w:val="0093034F"/>
    <w:rsid w:val="009459A8"/>
    <w:rsid w:val="00955E0C"/>
    <w:rsid w:val="0095690E"/>
    <w:rsid w:val="009576C9"/>
    <w:rsid w:val="00960CBA"/>
    <w:rsid w:val="00962F53"/>
    <w:rsid w:val="00997C8D"/>
    <w:rsid w:val="009A4A78"/>
    <w:rsid w:val="009A5118"/>
    <w:rsid w:val="009B2146"/>
    <w:rsid w:val="009D2F7A"/>
    <w:rsid w:val="009D7ED8"/>
    <w:rsid w:val="009E0C72"/>
    <w:rsid w:val="009E4385"/>
    <w:rsid w:val="009E5F03"/>
    <w:rsid w:val="009F231D"/>
    <w:rsid w:val="009F2958"/>
    <w:rsid w:val="009F79C8"/>
    <w:rsid w:val="00A0338E"/>
    <w:rsid w:val="00A10CAA"/>
    <w:rsid w:val="00A16AB2"/>
    <w:rsid w:val="00A24CEE"/>
    <w:rsid w:val="00A251A1"/>
    <w:rsid w:val="00A25897"/>
    <w:rsid w:val="00A33EA9"/>
    <w:rsid w:val="00A34C4E"/>
    <w:rsid w:val="00A55C10"/>
    <w:rsid w:val="00A61577"/>
    <w:rsid w:val="00A8469A"/>
    <w:rsid w:val="00A90C44"/>
    <w:rsid w:val="00AA32DB"/>
    <w:rsid w:val="00AB22D1"/>
    <w:rsid w:val="00AC023E"/>
    <w:rsid w:val="00AD2558"/>
    <w:rsid w:val="00AD69B1"/>
    <w:rsid w:val="00AE30B0"/>
    <w:rsid w:val="00AE43BE"/>
    <w:rsid w:val="00B17265"/>
    <w:rsid w:val="00B23407"/>
    <w:rsid w:val="00B26B15"/>
    <w:rsid w:val="00B34D75"/>
    <w:rsid w:val="00B34E7A"/>
    <w:rsid w:val="00B3552D"/>
    <w:rsid w:val="00B44F47"/>
    <w:rsid w:val="00B466DD"/>
    <w:rsid w:val="00B468D2"/>
    <w:rsid w:val="00B508D4"/>
    <w:rsid w:val="00B673C8"/>
    <w:rsid w:val="00B7328F"/>
    <w:rsid w:val="00B8246F"/>
    <w:rsid w:val="00BB17F5"/>
    <w:rsid w:val="00BB4BC5"/>
    <w:rsid w:val="00BC15D0"/>
    <w:rsid w:val="00BD6378"/>
    <w:rsid w:val="00BE76CE"/>
    <w:rsid w:val="00BF0E24"/>
    <w:rsid w:val="00C000CB"/>
    <w:rsid w:val="00C00C9A"/>
    <w:rsid w:val="00C03D47"/>
    <w:rsid w:val="00C17398"/>
    <w:rsid w:val="00C25B53"/>
    <w:rsid w:val="00C37487"/>
    <w:rsid w:val="00C402F3"/>
    <w:rsid w:val="00C4236F"/>
    <w:rsid w:val="00C506C1"/>
    <w:rsid w:val="00C71B28"/>
    <w:rsid w:val="00C92F2D"/>
    <w:rsid w:val="00C96C0B"/>
    <w:rsid w:val="00C96FF4"/>
    <w:rsid w:val="00CA4EDD"/>
    <w:rsid w:val="00CC1C80"/>
    <w:rsid w:val="00CD5944"/>
    <w:rsid w:val="00CD6651"/>
    <w:rsid w:val="00D03A0C"/>
    <w:rsid w:val="00D17D63"/>
    <w:rsid w:val="00D305C1"/>
    <w:rsid w:val="00D351B9"/>
    <w:rsid w:val="00D420F2"/>
    <w:rsid w:val="00D436D9"/>
    <w:rsid w:val="00D51AE4"/>
    <w:rsid w:val="00D56158"/>
    <w:rsid w:val="00D73592"/>
    <w:rsid w:val="00D736D6"/>
    <w:rsid w:val="00D759B9"/>
    <w:rsid w:val="00D86A3B"/>
    <w:rsid w:val="00D9292A"/>
    <w:rsid w:val="00D92FF0"/>
    <w:rsid w:val="00DA4F70"/>
    <w:rsid w:val="00DB35E7"/>
    <w:rsid w:val="00DB5A85"/>
    <w:rsid w:val="00DB7500"/>
    <w:rsid w:val="00DD233F"/>
    <w:rsid w:val="00DE2EAE"/>
    <w:rsid w:val="00DE7FD4"/>
    <w:rsid w:val="00E05E4A"/>
    <w:rsid w:val="00E12ACE"/>
    <w:rsid w:val="00E21B52"/>
    <w:rsid w:val="00E33672"/>
    <w:rsid w:val="00E55173"/>
    <w:rsid w:val="00E67425"/>
    <w:rsid w:val="00E713F6"/>
    <w:rsid w:val="00E74835"/>
    <w:rsid w:val="00E77833"/>
    <w:rsid w:val="00E9045B"/>
    <w:rsid w:val="00E9169A"/>
    <w:rsid w:val="00E93F7B"/>
    <w:rsid w:val="00E94324"/>
    <w:rsid w:val="00E94D5B"/>
    <w:rsid w:val="00EC3A3C"/>
    <w:rsid w:val="00EC3C48"/>
    <w:rsid w:val="00EC5F5E"/>
    <w:rsid w:val="00ED023E"/>
    <w:rsid w:val="00EE4365"/>
    <w:rsid w:val="00F23041"/>
    <w:rsid w:val="00F23D31"/>
    <w:rsid w:val="00F35C3A"/>
    <w:rsid w:val="00F364AD"/>
    <w:rsid w:val="00F36798"/>
    <w:rsid w:val="00F3750C"/>
    <w:rsid w:val="00F401A4"/>
    <w:rsid w:val="00F614A2"/>
    <w:rsid w:val="00F67E15"/>
    <w:rsid w:val="00F70C53"/>
    <w:rsid w:val="00F72B0E"/>
    <w:rsid w:val="00F74D0B"/>
    <w:rsid w:val="00F83D90"/>
    <w:rsid w:val="00FA2402"/>
    <w:rsid w:val="00FA7B5B"/>
    <w:rsid w:val="00FB5369"/>
    <w:rsid w:val="00FB654B"/>
    <w:rsid w:val="00FB7228"/>
    <w:rsid w:val="00FC5F9C"/>
    <w:rsid w:val="00FD13B5"/>
    <w:rsid w:val="00FD728B"/>
    <w:rsid w:val="00FE07FF"/>
    <w:rsid w:val="00FE31EA"/>
    <w:rsid w:val="00FF5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B55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5F5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B55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5F5"/>
    <w:rPr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onalisachan21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nshu%20Singh\Downloads\TS030002699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65475-8D01-4EA3-903F-E22A3D3229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FC4A3F-8B13-4660-B800-9627A54F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TS030002699</Template>
  <TotalTime>84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Resume</vt:lpstr>
      <vt:lpstr/>
    </vt:vector>
  </TitlesOfParts>
  <Company>Grizli777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Harshika Singh</dc:creator>
  <cp:lastModifiedBy>poonam</cp:lastModifiedBy>
  <cp:revision>63</cp:revision>
  <cp:lastPrinted>2016-01-16T10:10:00Z</cp:lastPrinted>
  <dcterms:created xsi:type="dcterms:W3CDTF">2015-09-03T14:04:00Z</dcterms:created>
  <dcterms:modified xsi:type="dcterms:W3CDTF">2016-02-19T00:36:00Z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TC300026999990</vt:lpwstr>
  </property>
</Properties>
</file>