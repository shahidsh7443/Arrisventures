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6D4" w:rsidRPr="00360E0A" w:rsidRDefault="000B016E" w:rsidP="00314C6B">
      <w:pPr>
        <w:spacing w:after="0"/>
        <w:ind w:right="-846"/>
        <w:contextualSpacing/>
        <w:rPr>
          <w:rFonts w:asciiTheme="majorHAnsi" w:hAnsiTheme="majorHAnsi"/>
          <w:color w:val="000000" w:themeColor="text1"/>
          <w:sz w:val="40"/>
        </w:rPr>
      </w:pPr>
      <w:r w:rsidRPr="00360E0A">
        <w:rPr>
          <w:rFonts w:asciiTheme="majorHAnsi" w:hAnsiTheme="majorHAnsi"/>
          <w:noProof/>
          <w:color w:val="000000" w:themeColor="text1"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822759" wp14:editId="7E2C69C7">
                <wp:simplePos x="0" y="0"/>
                <wp:positionH relativeFrom="column">
                  <wp:posOffset>0</wp:posOffset>
                </wp:positionH>
                <wp:positionV relativeFrom="paragraph">
                  <wp:posOffset>315727</wp:posOffset>
                </wp:positionV>
                <wp:extent cx="6305909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9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4.85pt" to="496.5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" strokecolor="#141414 [3204]" strokeweight=".5pt">
                <v:stroke joinstyle="miter"/>
              </v:line>
            </w:pict>
          </mc:Fallback>
        </mc:AlternateContent>
      </w:r>
      <w:r w:rsidR="001028CA" w:rsidRPr="00360E0A">
        <w:rPr>
          <w:rFonts w:asciiTheme="majorHAnsi" w:hAnsiTheme="majorHAnsi"/>
          <w:color w:val="000000" w:themeColor="text1"/>
          <w:sz w:val="40"/>
        </w:rPr>
        <w:t>Ankit Mishra</w:t>
      </w:r>
      <w:r w:rsidRPr="00360E0A">
        <w:rPr>
          <w:rFonts w:asciiTheme="majorHAnsi" w:hAnsiTheme="majorHAnsi"/>
          <w:color w:val="000000" w:themeColor="text1"/>
        </w:rPr>
        <w:t xml:space="preserve">                      </w:t>
      </w:r>
      <w:r w:rsidR="00360E0A">
        <w:rPr>
          <w:rFonts w:asciiTheme="majorHAnsi" w:hAnsiTheme="majorHAnsi"/>
          <w:color w:val="000000" w:themeColor="text1"/>
        </w:rPr>
        <w:t xml:space="preserve">                             </w:t>
      </w:r>
      <w:r w:rsidRPr="00360E0A">
        <w:rPr>
          <w:rFonts w:asciiTheme="majorHAnsi" w:hAnsiTheme="majorHAnsi"/>
          <w:color w:val="000000" w:themeColor="text1"/>
        </w:rPr>
        <w:t xml:space="preserve">     </w:t>
      </w:r>
      <w:sdt>
        <w:sdtPr>
          <w:rPr>
            <w:rFonts w:asciiTheme="majorHAnsi" w:hAnsiTheme="majorHAnsi"/>
            <w:b/>
            <w:color w:val="000000" w:themeColor="text1"/>
          </w:rPr>
          <w:alias w:val="Telephone"/>
          <w:tag w:val=""/>
          <w:id w:val="-1416317146"/>
          <w:placeholder>
            <w:docPart w:val="C3C8E569CBCF4848A747424752CECF1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E51AE0">
            <w:rPr>
              <w:rFonts w:asciiTheme="majorHAnsi" w:hAnsiTheme="majorHAnsi"/>
              <w:b/>
              <w:color w:val="000000" w:themeColor="text1"/>
            </w:rPr>
            <w:t xml:space="preserve">                  </w:t>
          </w:r>
          <w:r w:rsidRPr="00360E0A">
            <w:rPr>
              <w:rFonts w:asciiTheme="majorHAnsi" w:hAnsiTheme="majorHAnsi"/>
              <w:b/>
              <w:color w:val="000000" w:themeColor="text1"/>
            </w:rPr>
            <w:t>7760037377</w:t>
          </w:r>
        </w:sdtContent>
      </w:sdt>
      <w:r w:rsidRPr="00360E0A">
        <w:rPr>
          <w:rFonts w:asciiTheme="majorHAnsi" w:hAnsiTheme="majorHAnsi"/>
          <w:color w:val="000000" w:themeColor="text1"/>
        </w:rPr>
        <w:t> | </w:t>
      </w:r>
      <w:sdt>
        <w:sdtPr>
          <w:rPr>
            <w:rFonts w:asciiTheme="majorHAnsi" w:hAnsiTheme="majorHAnsi"/>
            <w:b/>
            <w:color w:val="000000" w:themeColor="text1"/>
          </w:rPr>
          <w:alias w:val="Email"/>
          <w:tag w:val=""/>
          <w:id w:val="-391963670"/>
          <w:placeholder>
            <w:docPart w:val="F5626FA00D1A4528AA46CF20EDAA1DA5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Pr="00360E0A">
            <w:rPr>
              <w:rFonts w:asciiTheme="majorHAnsi" w:hAnsiTheme="majorHAnsi"/>
              <w:b/>
              <w:color w:val="000000" w:themeColor="text1"/>
            </w:rPr>
            <w:t>ankit1703@gmail.com</w:t>
          </w:r>
        </w:sdtContent>
      </w:sdt>
      <w:r w:rsidRPr="00360E0A">
        <w:rPr>
          <w:rFonts w:asciiTheme="majorHAnsi" w:hAnsiTheme="majorHAnsi"/>
          <w:color w:val="000000" w:themeColor="text1"/>
        </w:rPr>
        <w:t xml:space="preserve"> | </w:t>
      </w:r>
      <w:sdt>
        <w:sdtPr>
          <w:rPr>
            <w:rFonts w:asciiTheme="majorHAnsi" w:hAnsiTheme="majorHAnsi"/>
            <w:b/>
            <w:color w:val="000000" w:themeColor="text1"/>
          </w:rPr>
          <w:alias w:val="Address"/>
          <w:tag w:val=""/>
          <w:id w:val="-593780209"/>
          <w:placeholder>
            <w:docPart w:val="47C60F1E05864D628A6C38455201528F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Pr="00360E0A">
            <w:rPr>
              <w:rFonts w:asciiTheme="majorHAnsi" w:hAnsiTheme="majorHAnsi"/>
              <w:b/>
              <w:color w:val="000000" w:themeColor="text1"/>
            </w:rPr>
            <w:t>Bangalore, 560064</w:t>
          </w:r>
        </w:sdtContent>
      </w:sdt>
    </w:p>
    <w:p w:rsidR="00314C6B" w:rsidRDefault="00360E0A" w:rsidP="00314C6B">
      <w:pPr>
        <w:pStyle w:val="BodyText"/>
        <w:ind w:left="0" w:right="-705"/>
      </w:pPr>
      <w:r>
        <w:tab/>
      </w:r>
    </w:p>
    <w:p w:rsidR="00360E0A" w:rsidRDefault="00314C6B" w:rsidP="00314C6B">
      <w:pPr>
        <w:pStyle w:val="BodyText"/>
        <w:ind w:left="0" w:right="-705"/>
        <w:rPr>
          <w:sz w:val="22"/>
          <w:szCs w:val="22"/>
        </w:rPr>
      </w:pPr>
      <w:r>
        <w:t xml:space="preserve">    </w:t>
      </w:r>
      <w:r w:rsidR="00360E0A" w:rsidRPr="00360E0A">
        <w:rPr>
          <w:sz w:val="22"/>
          <w:szCs w:val="22"/>
        </w:rPr>
        <w:t>I</w:t>
      </w:r>
      <w:r w:rsidR="00360E0A" w:rsidRPr="00360E0A">
        <w:rPr>
          <w:spacing w:val="8"/>
          <w:sz w:val="22"/>
          <w:szCs w:val="22"/>
        </w:rPr>
        <w:t xml:space="preserve"> </w:t>
      </w:r>
      <w:r w:rsidR="00360E0A" w:rsidRPr="00360E0A">
        <w:rPr>
          <w:sz w:val="22"/>
          <w:szCs w:val="22"/>
        </w:rPr>
        <w:t>have</w:t>
      </w:r>
      <w:r w:rsidR="00360E0A" w:rsidRPr="00360E0A">
        <w:rPr>
          <w:spacing w:val="13"/>
          <w:sz w:val="22"/>
          <w:szCs w:val="22"/>
        </w:rPr>
        <w:t xml:space="preserve"> </w:t>
      </w:r>
      <w:r w:rsidR="00922B81">
        <w:rPr>
          <w:sz w:val="22"/>
          <w:szCs w:val="22"/>
        </w:rPr>
        <w:t>1.3</w:t>
      </w:r>
      <w:r w:rsidR="00360E0A" w:rsidRPr="00360E0A">
        <w:rPr>
          <w:spacing w:val="7"/>
          <w:sz w:val="22"/>
          <w:szCs w:val="22"/>
        </w:rPr>
        <w:t xml:space="preserve"> </w:t>
      </w:r>
      <w:r w:rsidR="00360E0A" w:rsidRPr="00360E0A">
        <w:rPr>
          <w:sz w:val="22"/>
          <w:szCs w:val="22"/>
        </w:rPr>
        <w:t>years</w:t>
      </w:r>
      <w:r w:rsidR="00360E0A" w:rsidRPr="00360E0A">
        <w:rPr>
          <w:spacing w:val="5"/>
          <w:sz w:val="22"/>
          <w:szCs w:val="22"/>
        </w:rPr>
        <w:t xml:space="preserve"> </w:t>
      </w:r>
      <w:r w:rsidR="00360E0A" w:rsidRPr="00360E0A">
        <w:rPr>
          <w:sz w:val="22"/>
          <w:szCs w:val="22"/>
        </w:rPr>
        <w:t>of</w:t>
      </w:r>
      <w:r w:rsidR="00360E0A" w:rsidRPr="00360E0A">
        <w:rPr>
          <w:spacing w:val="14"/>
          <w:sz w:val="22"/>
          <w:szCs w:val="22"/>
        </w:rPr>
        <w:t xml:space="preserve"> </w:t>
      </w:r>
      <w:r w:rsidR="00360E0A" w:rsidRPr="00360E0A">
        <w:rPr>
          <w:sz w:val="22"/>
          <w:szCs w:val="22"/>
        </w:rPr>
        <w:t>professional</w:t>
      </w:r>
      <w:r w:rsidR="00360E0A" w:rsidRPr="00360E0A">
        <w:rPr>
          <w:spacing w:val="5"/>
          <w:sz w:val="22"/>
          <w:szCs w:val="22"/>
        </w:rPr>
        <w:t xml:space="preserve"> </w:t>
      </w:r>
      <w:r w:rsidR="00360E0A" w:rsidRPr="00360E0A">
        <w:rPr>
          <w:spacing w:val="-2"/>
          <w:sz w:val="22"/>
          <w:szCs w:val="22"/>
        </w:rPr>
        <w:t>IT</w:t>
      </w:r>
      <w:r w:rsidR="00360E0A" w:rsidRPr="00360E0A">
        <w:rPr>
          <w:spacing w:val="13"/>
          <w:sz w:val="22"/>
          <w:szCs w:val="22"/>
        </w:rPr>
        <w:t xml:space="preserve"> </w:t>
      </w:r>
      <w:r w:rsidR="00360E0A" w:rsidRPr="00360E0A">
        <w:rPr>
          <w:sz w:val="22"/>
          <w:szCs w:val="22"/>
        </w:rPr>
        <w:t>experience</w:t>
      </w:r>
      <w:r w:rsidR="00360E0A" w:rsidRPr="00360E0A">
        <w:rPr>
          <w:spacing w:val="13"/>
          <w:sz w:val="22"/>
          <w:szCs w:val="22"/>
        </w:rPr>
        <w:t xml:space="preserve"> </w:t>
      </w:r>
      <w:r w:rsidR="00360E0A" w:rsidRPr="00360E0A">
        <w:rPr>
          <w:spacing w:val="-4"/>
          <w:sz w:val="22"/>
          <w:szCs w:val="22"/>
        </w:rPr>
        <w:t>in</w:t>
      </w:r>
      <w:r w:rsidR="00360E0A" w:rsidRPr="00360E0A">
        <w:rPr>
          <w:spacing w:val="11"/>
          <w:sz w:val="22"/>
          <w:szCs w:val="22"/>
        </w:rPr>
        <w:t xml:space="preserve"> </w:t>
      </w:r>
      <w:r w:rsidR="00360E0A" w:rsidRPr="00360E0A">
        <w:rPr>
          <w:sz w:val="22"/>
          <w:szCs w:val="22"/>
        </w:rPr>
        <w:t>.NET</w:t>
      </w:r>
      <w:r w:rsidR="00360E0A" w:rsidRPr="00360E0A">
        <w:rPr>
          <w:spacing w:val="8"/>
          <w:sz w:val="22"/>
          <w:szCs w:val="22"/>
        </w:rPr>
        <w:t xml:space="preserve"> </w:t>
      </w:r>
      <w:r w:rsidR="00360E0A" w:rsidRPr="00360E0A">
        <w:rPr>
          <w:sz w:val="22"/>
          <w:szCs w:val="22"/>
        </w:rPr>
        <w:t>architecture</w:t>
      </w:r>
      <w:r w:rsidR="00360E0A" w:rsidRPr="00360E0A">
        <w:rPr>
          <w:spacing w:val="7"/>
          <w:sz w:val="22"/>
          <w:szCs w:val="22"/>
        </w:rPr>
        <w:t xml:space="preserve"> </w:t>
      </w:r>
      <w:r w:rsidR="00360E0A" w:rsidRPr="00360E0A">
        <w:rPr>
          <w:sz w:val="22"/>
          <w:szCs w:val="22"/>
        </w:rPr>
        <w:t>and</w:t>
      </w:r>
      <w:r w:rsidR="00360E0A" w:rsidRPr="00360E0A">
        <w:rPr>
          <w:spacing w:val="12"/>
          <w:sz w:val="22"/>
          <w:szCs w:val="22"/>
        </w:rPr>
        <w:t xml:space="preserve"> </w:t>
      </w:r>
      <w:r w:rsidR="00360E0A" w:rsidRPr="00360E0A">
        <w:rPr>
          <w:sz w:val="22"/>
          <w:szCs w:val="22"/>
        </w:rPr>
        <w:t>development.</w:t>
      </w:r>
      <w:r w:rsidR="00360E0A" w:rsidRPr="00360E0A">
        <w:rPr>
          <w:spacing w:val="5"/>
          <w:sz w:val="22"/>
          <w:szCs w:val="22"/>
        </w:rPr>
        <w:t xml:space="preserve"> </w:t>
      </w:r>
      <w:r w:rsidR="00360E0A" w:rsidRPr="00360E0A">
        <w:rPr>
          <w:sz w:val="22"/>
          <w:szCs w:val="22"/>
        </w:rPr>
        <w:t>I</w:t>
      </w:r>
      <w:r w:rsidR="00360E0A" w:rsidRPr="00360E0A">
        <w:rPr>
          <w:spacing w:val="15"/>
          <w:sz w:val="22"/>
          <w:szCs w:val="22"/>
        </w:rPr>
        <w:t xml:space="preserve"> </w:t>
      </w:r>
      <w:r w:rsidR="00360E0A" w:rsidRPr="00360E0A">
        <w:rPr>
          <w:sz w:val="22"/>
          <w:szCs w:val="22"/>
        </w:rPr>
        <w:t>have</w:t>
      </w:r>
      <w:r w:rsidR="00360E0A" w:rsidRPr="00360E0A">
        <w:rPr>
          <w:spacing w:val="12"/>
          <w:sz w:val="22"/>
          <w:szCs w:val="22"/>
        </w:rPr>
        <w:t xml:space="preserve"> </w:t>
      </w:r>
      <w:r w:rsidR="00360E0A" w:rsidRPr="00360E0A">
        <w:rPr>
          <w:sz w:val="22"/>
          <w:szCs w:val="22"/>
        </w:rPr>
        <w:t>listed</w:t>
      </w:r>
      <w:r w:rsidR="00360E0A" w:rsidRPr="00360E0A">
        <w:rPr>
          <w:spacing w:val="12"/>
          <w:sz w:val="22"/>
          <w:szCs w:val="22"/>
        </w:rPr>
        <w:t xml:space="preserve"> </w:t>
      </w:r>
      <w:r w:rsidR="00360E0A" w:rsidRPr="00360E0A">
        <w:rPr>
          <w:sz w:val="22"/>
          <w:szCs w:val="22"/>
        </w:rPr>
        <w:t>some</w:t>
      </w:r>
      <w:r w:rsidR="00360E0A" w:rsidRPr="00360E0A">
        <w:rPr>
          <w:spacing w:val="7"/>
          <w:sz w:val="22"/>
          <w:szCs w:val="22"/>
        </w:rPr>
        <w:t xml:space="preserve"> </w:t>
      </w:r>
      <w:r w:rsidR="00360E0A" w:rsidRPr="00360E0A">
        <w:rPr>
          <w:sz w:val="22"/>
          <w:szCs w:val="22"/>
        </w:rPr>
        <w:t>of</w:t>
      </w:r>
      <w:r w:rsidR="00360E0A" w:rsidRPr="00360E0A">
        <w:rPr>
          <w:spacing w:val="2"/>
          <w:sz w:val="22"/>
          <w:szCs w:val="22"/>
        </w:rPr>
        <w:t xml:space="preserve"> </w:t>
      </w:r>
      <w:r w:rsidR="00360E0A" w:rsidRPr="00360E0A">
        <w:rPr>
          <w:sz w:val="22"/>
          <w:szCs w:val="22"/>
        </w:rPr>
        <w:t>my</w:t>
      </w:r>
      <w:r w:rsidR="00360E0A" w:rsidRPr="00360E0A">
        <w:rPr>
          <w:spacing w:val="20"/>
          <w:sz w:val="22"/>
          <w:szCs w:val="22"/>
        </w:rPr>
        <w:t xml:space="preserve"> </w:t>
      </w:r>
      <w:r w:rsidR="00360E0A" w:rsidRPr="00360E0A">
        <w:rPr>
          <w:sz w:val="22"/>
          <w:szCs w:val="22"/>
        </w:rPr>
        <w:t>current</w:t>
      </w:r>
      <w:r w:rsidR="00360E0A" w:rsidRPr="00360E0A">
        <w:rPr>
          <w:spacing w:val="73"/>
          <w:w w:val="102"/>
          <w:sz w:val="22"/>
          <w:szCs w:val="22"/>
        </w:rPr>
        <w:t xml:space="preserve"> </w:t>
      </w:r>
      <w:r w:rsidR="00360E0A" w:rsidRPr="00360E0A">
        <w:rPr>
          <w:sz w:val="22"/>
          <w:szCs w:val="22"/>
        </w:rPr>
        <w:t>professional</w:t>
      </w:r>
      <w:r w:rsidR="00360E0A" w:rsidRPr="00360E0A">
        <w:rPr>
          <w:spacing w:val="23"/>
          <w:sz w:val="22"/>
          <w:szCs w:val="22"/>
        </w:rPr>
        <w:t xml:space="preserve"> </w:t>
      </w:r>
      <w:r w:rsidR="00360E0A" w:rsidRPr="00360E0A">
        <w:rPr>
          <w:sz w:val="22"/>
          <w:szCs w:val="22"/>
        </w:rPr>
        <w:t>skills</w:t>
      </w:r>
      <w:r w:rsidR="00360E0A" w:rsidRPr="00360E0A">
        <w:rPr>
          <w:spacing w:val="21"/>
          <w:sz w:val="22"/>
          <w:szCs w:val="22"/>
        </w:rPr>
        <w:t xml:space="preserve"> </w:t>
      </w:r>
      <w:r w:rsidR="00360E0A" w:rsidRPr="00360E0A">
        <w:rPr>
          <w:sz w:val="22"/>
          <w:szCs w:val="22"/>
        </w:rPr>
        <w:t>below:</w:t>
      </w:r>
    </w:p>
    <w:p w:rsidR="00FB37E0" w:rsidRDefault="00FB37E0" w:rsidP="00314C6B">
      <w:pPr>
        <w:pStyle w:val="BodyText"/>
        <w:ind w:left="0" w:right="-705"/>
        <w:rPr>
          <w:sz w:val="22"/>
          <w:szCs w:val="22"/>
        </w:rPr>
      </w:pPr>
    </w:p>
    <w:tbl>
      <w:tblPr>
        <w:tblpPr w:leftFromText="180" w:rightFromText="180" w:vertAnchor="text" w:horzAnchor="margin" w:tblpX="675" w:tblpY="-35"/>
        <w:tblW w:w="0" w:type="auto"/>
        <w:tblBorders>
          <w:top w:val="dotted" w:sz="2" w:space="0" w:color="FFFFFF" w:themeColor="background1"/>
          <w:left w:val="dotted" w:sz="2" w:space="0" w:color="FFFFFF" w:themeColor="background1"/>
          <w:bottom w:val="dotted" w:sz="2" w:space="0" w:color="FFFFFF" w:themeColor="background1"/>
          <w:right w:val="dotted" w:sz="2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4489"/>
        <w:gridCol w:w="4127"/>
      </w:tblGrid>
      <w:tr w:rsidR="00EF02AD" w:rsidTr="0007284A">
        <w:trPr>
          <w:trHeight w:val="1551"/>
        </w:trPr>
        <w:tc>
          <w:tcPr>
            <w:tcW w:w="4489" w:type="dxa"/>
          </w:tcPr>
          <w:p w:rsidR="00FB37E0" w:rsidRPr="00FB37E0" w:rsidRDefault="00FB37E0" w:rsidP="00314C6B">
            <w:pPr>
              <w:pStyle w:val="BodyText"/>
              <w:numPr>
                <w:ilvl w:val="0"/>
                <w:numId w:val="7"/>
              </w:numPr>
              <w:ind w:right="-705"/>
              <w:rPr>
                <w:sz w:val="22"/>
                <w:szCs w:val="22"/>
              </w:rPr>
            </w:pPr>
            <w:r>
              <w:rPr>
                <w:spacing w:val="-1"/>
              </w:rPr>
              <w:t>C#, VB.NET</w:t>
            </w:r>
          </w:p>
          <w:p w:rsidR="00FB37E0" w:rsidRDefault="00FB37E0" w:rsidP="00314C6B">
            <w:pPr>
              <w:pStyle w:val="BodyText"/>
              <w:numPr>
                <w:ilvl w:val="0"/>
                <w:numId w:val="7"/>
              </w:numPr>
              <w:ind w:right="-7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JQuery, JavaScript</w:t>
            </w:r>
          </w:p>
          <w:p w:rsidR="00FB37E0" w:rsidRDefault="00FB37E0" w:rsidP="00314C6B">
            <w:pPr>
              <w:pStyle w:val="BodyText"/>
              <w:numPr>
                <w:ilvl w:val="0"/>
                <w:numId w:val="7"/>
              </w:numPr>
              <w:ind w:right="-7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Bootstrap, CSS3</w:t>
            </w:r>
          </w:p>
          <w:p w:rsidR="00FB37E0" w:rsidRDefault="00FB37E0" w:rsidP="00314C6B">
            <w:pPr>
              <w:pStyle w:val="BodyText"/>
              <w:numPr>
                <w:ilvl w:val="0"/>
                <w:numId w:val="7"/>
              </w:numPr>
              <w:ind w:right="-7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Waterfall, Agile Development Process</w:t>
            </w:r>
          </w:p>
          <w:p w:rsidR="00683834" w:rsidRDefault="008054D2" w:rsidP="00314C6B">
            <w:pPr>
              <w:pStyle w:val="BodyText"/>
              <w:numPr>
                <w:ilvl w:val="0"/>
                <w:numId w:val="7"/>
              </w:numPr>
              <w:ind w:right="-7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Visual Studio 2012, Fiddler</w:t>
            </w:r>
          </w:p>
          <w:p w:rsidR="003C03DF" w:rsidRDefault="003C03DF" w:rsidP="00314C6B">
            <w:pPr>
              <w:pStyle w:val="BodyText"/>
              <w:numPr>
                <w:ilvl w:val="0"/>
                <w:numId w:val="7"/>
              </w:numPr>
              <w:ind w:right="-7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Scrums &amp; Standup Meetings</w:t>
            </w:r>
          </w:p>
        </w:tc>
        <w:tc>
          <w:tcPr>
            <w:tcW w:w="4127" w:type="dxa"/>
          </w:tcPr>
          <w:p w:rsidR="00FB37E0" w:rsidRPr="00151B55" w:rsidRDefault="00FB37E0" w:rsidP="00314C6B">
            <w:pPr>
              <w:pStyle w:val="BodyText"/>
              <w:numPr>
                <w:ilvl w:val="0"/>
                <w:numId w:val="7"/>
              </w:numPr>
              <w:ind w:right="-7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ASP.NET</w:t>
            </w:r>
            <w:r w:rsidR="00151B55">
              <w:rPr>
                <w:sz w:val="22"/>
                <w:szCs w:val="22"/>
              </w:rPr>
              <w:t>,  ADO.NET</w:t>
            </w:r>
          </w:p>
          <w:p w:rsidR="00FB37E0" w:rsidRDefault="00FB37E0" w:rsidP="00314C6B">
            <w:pPr>
              <w:pStyle w:val="BodyText"/>
              <w:numPr>
                <w:ilvl w:val="0"/>
                <w:numId w:val="7"/>
              </w:numPr>
              <w:ind w:right="-7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OOPS, Java</w:t>
            </w:r>
          </w:p>
          <w:p w:rsidR="00FB37E0" w:rsidRDefault="00FB37E0" w:rsidP="00314C6B">
            <w:pPr>
              <w:pStyle w:val="BodyText"/>
              <w:numPr>
                <w:ilvl w:val="0"/>
                <w:numId w:val="7"/>
              </w:numPr>
              <w:ind w:right="-7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HTML5, JMVC</w:t>
            </w:r>
          </w:p>
          <w:p w:rsidR="00FB37E0" w:rsidRDefault="00FB37E0" w:rsidP="00314C6B">
            <w:pPr>
              <w:pStyle w:val="BodyText"/>
              <w:numPr>
                <w:ilvl w:val="0"/>
                <w:numId w:val="7"/>
              </w:numPr>
              <w:ind w:right="-7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 SQL Server 2008-12, T-SQL</w:t>
            </w:r>
          </w:p>
          <w:p w:rsidR="0092365F" w:rsidRDefault="0092365F" w:rsidP="00314C6B">
            <w:pPr>
              <w:pStyle w:val="BodyText"/>
              <w:numPr>
                <w:ilvl w:val="0"/>
                <w:numId w:val="7"/>
              </w:numPr>
              <w:ind w:right="-7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XML</w:t>
            </w:r>
            <w:r w:rsidR="008054D2">
              <w:rPr>
                <w:sz w:val="22"/>
                <w:szCs w:val="22"/>
              </w:rPr>
              <w:t>, SQL Express</w:t>
            </w:r>
          </w:p>
          <w:p w:rsidR="003C03DF" w:rsidRDefault="003C03DF" w:rsidP="00654071">
            <w:pPr>
              <w:pStyle w:val="BodyText"/>
              <w:numPr>
                <w:ilvl w:val="0"/>
                <w:numId w:val="7"/>
              </w:numPr>
              <w:spacing w:before="0"/>
              <w:ind w:right="-7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023778">
              <w:rPr>
                <w:sz w:val="22"/>
                <w:szCs w:val="22"/>
              </w:rPr>
              <w:t xml:space="preserve"> &amp;</w:t>
            </w:r>
            <w:r>
              <w:rPr>
                <w:sz w:val="22"/>
                <w:szCs w:val="22"/>
              </w:rPr>
              <w:t xml:space="preserve"> Mind Maps</w:t>
            </w:r>
            <w:r w:rsidR="00DF5C4E">
              <w:rPr>
                <w:sz w:val="22"/>
                <w:szCs w:val="22"/>
              </w:rPr>
              <w:t>.</w:t>
            </w:r>
          </w:p>
        </w:tc>
      </w:tr>
    </w:tbl>
    <w:p w:rsidR="00FB37E0" w:rsidRDefault="00FB37E0" w:rsidP="00314C6B">
      <w:pPr>
        <w:pStyle w:val="BodyText"/>
        <w:ind w:left="0" w:right="-7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:rsidR="00FB37E0" w:rsidRPr="00360E0A" w:rsidRDefault="00FB37E0" w:rsidP="00314C6B">
      <w:pPr>
        <w:pStyle w:val="BodyText"/>
        <w:ind w:left="0" w:right="-705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FB37E0" w:rsidRDefault="00FB37E0" w:rsidP="00314C6B">
      <w:pPr>
        <w:pStyle w:val="Subsection"/>
        <w:spacing w:before="100" w:after="0"/>
        <w:rPr>
          <w:rFonts w:asciiTheme="majorHAnsi" w:hAnsiTheme="majorHAnsi"/>
          <w:caps w:val="0"/>
          <w:color w:val="000000" w:themeColor="text1"/>
          <w:sz w:val="20"/>
        </w:rPr>
      </w:pPr>
    </w:p>
    <w:p w:rsidR="00FB48BC" w:rsidRDefault="00FB48BC" w:rsidP="00314C6B">
      <w:pPr>
        <w:pStyle w:val="Subsection"/>
        <w:spacing w:before="0" w:after="0"/>
        <w:rPr>
          <w:rFonts w:asciiTheme="majorHAnsi" w:hAnsiTheme="majorHAnsi"/>
          <w:caps w:val="0"/>
          <w:color w:val="000000" w:themeColor="text1"/>
          <w:sz w:val="20"/>
        </w:rPr>
      </w:pPr>
    </w:p>
    <w:p w:rsidR="00834833" w:rsidRDefault="00834833" w:rsidP="00314C6B">
      <w:pPr>
        <w:pStyle w:val="Subsection"/>
        <w:spacing w:before="0" w:after="0"/>
        <w:rPr>
          <w:rFonts w:asciiTheme="majorHAnsi" w:hAnsiTheme="majorHAnsi"/>
          <w:caps w:val="0"/>
          <w:color w:val="000000" w:themeColor="text1"/>
          <w:sz w:val="20"/>
        </w:rPr>
      </w:pPr>
    </w:p>
    <w:p w:rsidR="00E90C12" w:rsidRDefault="00654071" w:rsidP="00314C6B">
      <w:pPr>
        <w:pStyle w:val="Subsection"/>
        <w:spacing w:before="100" w:after="0"/>
        <w:rPr>
          <w:rFonts w:asciiTheme="majorHAnsi" w:hAnsiTheme="majorHAnsi"/>
          <w:caps w:val="0"/>
          <w:color w:val="000000" w:themeColor="text1"/>
          <w:sz w:val="20"/>
        </w:rPr>
      </w:pPr>
      <w:r w:rsidRPr="00360E0A">
        <w:rPr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104F3A" wp14:editId="28BC31B3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365875" cy="0"/>
                <wp:effectExtent l="0" t="0" r="158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3pt" to="501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" strokecolor="#141414 [3204]" strokeweight=".5pt">
                <v:stroke joinstyle="miter"/>
              </v:line>
            </w:pict>
          </mc:Fallback>
        </mc:AlternateContent>
      </w:r>
    </w:p>
    <w:p w:rsidR="003F0CC9" w:rsidRDefault="003F0CC9" w:rsidP="00654071">
      <w:pPr>
        <w:pStyle w:val="Subsection"/>
        <w:spacing w:before="0" w:after="0"/>
        <w:rPr>
          <w:rFonts w:asciiTheme="majorHAnsi" w:hAnsiTheme="majorHAnsi"/>
          <w:caps w:val="0"/>
          <w:color w:val="000000" w:themeColor="text1"/>
          <w:sz w:val="20"/>
        </w:rPr>
      </w:pPr>
      <w:r w:rsidRPr="00360E0A">
        <w:rPr>
          <w:rFonts w:asciiTheme="majorHAnsi" w:hAnsiTheme="majorHAnsi"/>
          <w:caps w:val="0"/>
          <w:color w:val="000000" w:themeColor="text1"/>
          <w:sz w:val="20"/>
        </w:rPr>
        <w:t>Software Engineer | </w:t>
      </w:r>
      <w:r w:rsidR="0049721E" w:rsidRPr="00360E0A">
        <w:rPr>
          <w:rFonts w:asciiTheme="majorHAnsi" w:hAnsiTheme="majorHAnsi"/>
          <w:caps w:val="0"/>
          <w:color w:val="000000" w:themeColor="text1"/>
          <w:sz w:val="20"/>
        </w:rPr>
        <w:t>Intellileap Solutions</w:t>
      </w:r>
      <w:r w:rsidR="001F435A" w:rsidRPr="00360E0A">
        <w:rPr>
          <w:rFonts w:asciiTheme="majorHAnsi" w:hAnsiTheme="majorHAnsi"/>
          <w:caps w:val="0"/>
          <w:color w:val="000000" w:themeColor="text1"/>
          <w:sz w:val="20"/>
        </w:rPr>
        <w:t xml:space="preserve"> (BPM Company)</w:t>
      </w:r>
      <w:r w:rsidRPr="00360E0A">
        <w:rPr>
          <w:rFonts w:asciiTheme="majorHAnsi" w:hAnsiTheme="majorHAnsi"/>
          <w:caps w:val="0"/>
          <w:color w:val="000000" w:themeColor="text1"/>
          <w:sz w:val="20"/>
        </w:rPr>
        <w:t> | </w:t>
      </w:r>
      <w:r w:rsidR="00090F43" w:rsidRPr="00360E0A">
        <w:rPr>
          <w:rFonts w:asciiTheme="majorHAnsi" w:hAnsiTheme="majorHAnsi"/>
          <w:caps w:val="0"/>
          <w:color w:val="000000" w:themeColor="text1"/>
          <w:sz w:val="20"/>
        </w:rPr>
        <w:t>May</w:t>
      </w:r>
      <w:r w:rsidRPr="00360E0A">
        <w:rPr>
          <w:rFonts w:asciiTheme="majorHAnsi" w:hAnsiTheme="majorHAnsi"/>
          <w:caps w:val="0"/>
          <w:color w:val="000000" w:themeColor="text1"/>
          <w:sz w:val="20"/>
        </w:rPr>
        <w:t xml:space="preserve"> 2013 – </w:t>
      </w:r>
      <w:r w:rsidR="00090F43" w:rsidRPr="00360E0A">
        <w:rPr>
          <w:rFonts w:asciiTheme="majorHAnsi" w:hAnsiTheme="majorHAnsi"/>
          <w:caps w:val="0"/>
          <w:color w:val="000000" w:themeColor="text1"/>
          <w:sz w:val="20"/>
        </w:rPr>
        <w:t>Present</w:t>
      </w:r>
      <w:r w:rsidRPr="00360E0A">
        <w:rPr>
          <w:rFonts w:asciiTheme="majorHAnsi" w:hAnsiTheme="majorHAnsi"/>
          <w:caps w:val="0"/>
          <w:color w:val="000000" w:themeColor="text1"/>
          <w:sz w:val="20"/>
        </w:rPr>
        <w:t xml:space="preserve"> </w:t>
      </w:r>
    </w:p>
    <w:p w:rsidR="00437E35" w:rsidRDefault="00437E35" w:rsidP="00314C6B">
      <w:pPr>
        <w:pStyle w:val="Subsection"/>
        <w:spacing w:before="100" w:after="0"/>
        <w:rPr>
          <w:rFonts w:asciiTheme="majorHAnsi" w:hAnsiTheme="majorHAnsi"/>
          <w:caps w:val="0"/>
          <w:color w:val="000000" w:themeColor="text1"/>
          <w:sz w:val="20"/>
        </w:rPr>
      </w:pPr>
      <w:r>
        <w:rPr>
          <w:rFonts w:asciiTheme="majorHAnsi" w:hAnsiTheme="majorHAnsi"/>
          <w:caps w:val="0"/>
          <w:color w:val="000000" w:themeColor="text1"/>
          <w:sz w:val="20"/>
        </w:rPr>
        <w:t>IntelliPro BPMS</w:t>
      </w:r>
    </w:p>
    <w:p w:rsidR="00EF02AD" w:rsidRDefault="00EF02AD" w:rsidP="00314C6B">
      <w:pPr>
        <w:pStyle w:val="BodyText"/>
        <w:numPr>
          <w:ilvl w:val="0"/>
          <w:numId w:val="8"/>
        </w:numPr>
        <w:spacing w:before="4" w:line="276" w:lineRule="auto"/>
      </w:pPr>
      <w:r>
        <w:rPr>
          <w:spacing w:val="-2"/>
        </w:rPr>
        <w:t>Web</w:t>
      </w:r>
      <w:r>
        <w:rPr>
          <w:spacing w:val="21"/>
        </w:rPr>
        <w:t xml:space="preserve"> </w:t>
      </w:r>
      <w:r>
        <w:rPr>
          <w:spacing w:val="-1"/>
        </w:rPr>
        <w:t>Application</w:t>
      </w:r>
      <w:r>
        <w:rPr>
          <w:spacing w:val="17"/>
        </w:rPr>
        <w:t xml:space="preserve"> </w:t>
      </w:r>
      <w:r>
        <w:rPr>
          <w:spacing w:val="-1"/>
        </w:rPr>
        <w:t>development</w:t>
      </w:r>
      <w:r>
        <w:rPr>
          <w:spacing w:val="18"/>
        </w:rPr>
        <w:t xml:space="preserve"> </w:t>
      </w:r>
      <w:r>
        <w:rPr>
          <w:spacing w:val="-1"/>
        </w:rPr>
        <w:t>using</w:t>
      </w:r>
      <w:r>
        <w:rPr>
          <w:spacing w:val="17"/>
        </w:rPr>
        <w:t xml:space="preserve"> </w:t>
      </w:r>
      <w:r>
        <w:rPr>
          <w:spacing w:val="-1"/>
        </w:rPr>
        <w:t xml:space="preserve">HTML5, JMVC and C#. </w:t>
      </w:r>
    </w:p>
    <w:p w:rsidR="00EF02AD" w:rsidRPr="00B849C4" w:rsidRDefault="00EF02AD" w:rsidP="00314C6B">
      <w:pPr>
        <w:pStyle w:val="BodyText"/>
        <w:numPr>
          <w:ilvl w:val="0"/>
          <w:numId w:val="8"/>
        </w:numPr>
        <w:tabs>
          <w:tab w:val="left" w:pos="292"/>
        </w:tabs>
        <w:spacing w:line="276" w:lineRule="auto"/>
      </w:pPr>
      <w:r>
        <w:rPr>
          <w:spacing w:val="-1"/>
        </w:rPr>
        <w:t>Designing the responsive UI using bootstrap</w:t>
      </w:r>
      <w:r>
        <w:rPr>
          <w:spacing w:val="16"/>
        </w:rPr>
        <w:t>.</w:t>
      </w:r>
    </w:p>
    <w:p w:rsidR="00EF02AD" w:rsidRDefault="00EF02AD" w:rsidP="00A02D90">
      <w:pPr>
        <w:pStyle w:val="BodyText"/>
        <w:numPr>
          <w:ilvl w:val="0"/>
          <w:numId w:val="8"/>
        </w:numPr>
        <w:tabs>
          <w:tab w:val="left" w:pos="292"/>
        </w:tabs>
        <w:spacing w:line="276" w:lineRule="auto"/>
      </w:pPr>
      <w:r>
        <w:t>Writing the client side code in JQuery</w:t>
      </w:r>
      <w:r w:rsidR="00A02D90">
        <w:t xml:space="preserve"> and server side with C#</w:t>
      </w:r>
      <w:r>
        <w:t xml:space="preserve">. </w:t>
      </w:r>
    </w:p>
    <w:p w:rsidR="00EF02AD" w:rsidRDefault="00EF02AD" w:rsidP="00314C6B">
      <w:pPr>
        <w:pStyle w:val="BodyText"/>
        <w:numPr>
          <w:ilvl w:val="0"/>
          <w:numId w:val="8"/>
        </w:numPr>
        <w:tabs>
          <w:tab w:val="left" w:pos="292"/>
        </w:tabs>
        <w:spacing w:line="276" w:lineRule="auto"/>
      </w:pPr>
      <w:r>
        <w:t>Self UI testing and integration testing with product.</w:t>
      </w:r>
    </w:p>
    <w:p w:rsidR="00EF02AD" w:rsidRDefault="00EF02AD" w:rsidP="00314C6B">
      <w:pPr>
        <w:pStyle w:val="BodyText"/>
        <w:numPr>
          <w:ilvl w:val="0"/>
          <w:numId w:val="8"/>
        </w:numPr>
        <w:tabs>
          <w:tab w:val="left" w:pos="292"/>
        </w:tabs>
        <w:spacing w:line="276" w:lineRule="auto"/>
      </w:pPr>
      <w:r>
        <w:rPr>
          <w:spacing w:val="-1"/>
        </w:rPr>
        <w:t>Understanding the BPM and the entire product.</w:t>
      </w:r>
    </w:p>
    <w:p w:rsidR="00EF02AD" w:rsidRPr="008D7866" w:rsidRDefault="00EF02AD" w:rsidP="00314C6B">
      <w:pPr>
        <w:pStyle w:val="BodyText"/>
        <w:numPr>
          <w:ilvl w:val="0"/>
          <w:numId w:val="8"/>
        </w:numPr>
        <w:tabs>
          <w:tab w:val="left" w:pos="292"/>
        </w:tabs>
        <w:spacing w:before="0" w:line="276" w:lineRule="auto"/>
        <w:ind w:right="412"/>
      </w:pPr>
      <w:r>
        <w:rPr>
          <w:spacing w:val="-1"/>
        </w:rPr>
        <w:t>Executing test cases in TFS.</w:t>
      </w:r>
    </w:p>
    <w:p w:rsidR="00AF3444" w:rsidRPr="00ED4C81" w:rsidRDefault="008E4CFA" w:rsidP="00314C6B">
      <w:pPr>
        <w:pStyle w:val="Subsection"/>
        <w:numPr>
          <w:ilvl w:val="0"/>
          <w:numId w:val="8"/>
        </w:numPr>
        <w:spacing w:before="0" w:after="0" w:line="276" w:lineRule="auto"/>
        <w:rPr>
          <w:rFonts w:asciiTheme="majorHAnsi" w:hAnsiTheme="majorHAnsi"/>
          <w:b w:val="0"/>
          <w:color w:val="000000" w:themeColor="text1"/>
          <w:sz w:val="21"/>
          <w:szCs w:val="21"/>
        </w:rPr>
      </w:pPr>
      <w:r w:rsidRPr="00360E0A">
        <w:rPr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CE66D1" wp14:editId="434B1979">
                <wp:simplePos x="0" y="0"/>
                <wp:positionH relativeFrom="column">
                  <wp:posOffset>0</wp:posOffset>
                </wp:positionH>
                <wp:positionV relativeFrom="paragraph">
                  <wp:posOffset>267563</wp:posOffset>
                </wp:positionV>
                <wp:extent cx="63055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1.05pt" to="496.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" strokecolor="#141414 [3204]" strokeweight=".5pt">
                <v:stroke joinstyle="miter"/>
              </v:line>
            </w:pict>
          </mc:Fallback>
        </mc:AlternateContent>
      </w:r>
      <w:r w:rsidR="00EF02AD" w:rsidRPr="00EF02AD">
        <w:rPr>
          <w:b w:val="0"/>
          <w:caps w:val="0"/>
          <w:spacing w:val="-1"/>
          <w:sz w:val="21"/>
          <w:szCs w:val="21"/>
        </w:rPr>
        <w:t xml:space="preserve">Writing Test Cases </w:t>
      </w:r>
      <w:r w:rsidR="002B6FFC">
        <w:rPr>
          <w:b w:val="0"/>
          <w:caps w:val="0"/>
          <w:spacing w:val="-1"/>
          <w:sz w:val="21"/>
          <w:szCs w:val="21"/>
        </w:rPr>
        <w:t>in</w:t>
      </w:r>
      <w:r w:rsidR="00EF02AD" w:rsidRPr="00EF02AD">
        <w:rPr>
          <w:b w:val="0"/>
          <w:caps w:val="0"/>
          <w:spacing w:val="-1"/>
          <w:sz w:val="21"/>
          <w:szCs w:val="21"/>
        </w:rPr>
        <w:t xml:space="preserve"> </w:t>
      </w:r>
      <w:r w:rsidR="00321F7C">
        <w:rPr>
          <w:b w:val="0"/>
          <w:caps w:val="0"/>
          <w:spacing w:val="-1"/>
          <w:sz w:val="21"/>
          <w:szCs w:val="21"/>
        </w:rPr>
        <w:t>TFS</w:t>
      </w:r>
      <w:r>
        <w:rPr>
          <w:b w:val="0"/>
          <w:caps w:val="0"/>
          <w:spacing w:val="-1"/>
          <w:sz w:val="21"/>
          <w:szCs w:val="21"/>
        </w:rPr>
        <w:t xml:space="preserve"> a</w:t>
      </w:r>
      <w:r w:rsidR="00EF02AD" w:rsidRPr="00EF02AD">
        <w:rPr>
          <w:b w:val="0"/>
          <w:caps w:val="0"/>
          <w:spacing w:val="-1"/>
          <w:sz w:val="21"/>
          <w:szCs w:val="21"/>
        </w:rPr>
        <w:t>nd Creating Mind Maps.</w:t>
      </w:r>
    </w:p>
    <w:p w:rsidR="00982860" w:rsidRDefault="00982860" w:rsidP="00314C6B">
      <w:pPr>
        <w:pStyle w:val="Subsection"/>
        <w:spacing w:before="100" w:after="0"/>
        <w:rPr>
          <w:rFonts w:asciiTheme="majorHAnsi" w:hAnsiTheme="majorHAnsi"/>
          <w:caps w:val="0"/>
          <w:color w:val="000000" w:themeColor="text1"/>
          <w:sz w:val="20"/>
        </w:rPr>
      </w:pPr>
    </w:p>
    <w:p w:rsidR="0083778C" w:rsidRPr="00360E0A" w:rsidRDefault="00D21F96" w:rsidP="00314C6B">
      <w:pPr>
        <w:pStyle w:val="Subsection"/>
        <w:spacing w:before="0" w:after="0"/>
        <w:rPr>
          <w:rFonts w:asciiTheme="majorHAnsi" w:hAnsiTheme="majorHAnsi"/>
          <w:color w:val="000000" w:themeColor="text1"/>
          <w:sz w:val="20"/>
        </w:rPr>
      </w:pPr>
      <w:r>
        <w:rPr>
          <w:rFonts w:asciiTheme="majorHAnsi" w:hAnsiTheme="majorHAnsi"/>
          <w:caps w:val="0"/>
          <w:color w:val="000000" w:themeColor="text1"/>
          <w:sz w:val="20"/>
        </w:rPr>
        <w:t>Software Engineer</w:t>
      </w:r>
      <w:r w:rsidR="00B444EC">
        <w:rPr>
          <w:rFonts w:asciiTheme="majorHAnsi" w:hAnsiTheme="majorHAnsi"/>
          <w:caps w:val="0"/>
          <w:color w:val="000000" w:themeColor="text1"/>
          <w:sz w:val="20"/>
        </w:rPr>
        <w:t xml:space="preserve"> </w:t>
      </w:r>
      <w:r w:rsidR="00CF787D" w:rsidRPr="00360E0A">
        <w:rPr>
          <w:rFonts w:asciiTheme="majorHAnsi" w:hAnsiTheme="majorHAnsi"/>
          <w:caps w:val="0"/>
          <w:color w:val="000000" w:themeColor="text1"/>
          <w:sz w:val="20"/>
        </w:rPr>
        <w:t xml:space="preserve">| Timken | Sep 2013 – Feb 2014 </w:t>
      </w:r>
    </w:p>
    <w:p w:rsidR="0083778C" w:rsidRDefault="0083778C" w:rsidP="00314C6B">
      <w:pPr>
        <w:pStyle w:val="Subsection"/>
        <w:spacing w:before="100" w:after="0"/>
        <w:rPr>
          <w:rFonts w:asciiTheme="majorHAnsi" w:hAnsiTheme="majorHAnsi"/>
          <w:color w:val="000000" w:themeColor="text1"/>
        </w:rPr>
      </w:pPr>
      <w:r w:rsidRPr="00360E0A">
        <w:rPr>
          <w:rFonts w:asciiTheme="majorHAnsi" w:hAnsiTheme="majorHAnsi"/>
          <w:color w:val="000000" w:themeColor="text1"/>
        </w:rPr>
        <w:t xml:space="preserve">ITAM </w:t>
      </w:r>
    </w:p>
    <w:p w:rsidR="009852B3" w:rsidRPr="0002221E" w:rsidRDefault="009852B3" w:rsidP="009852B3">
      <w:pPr>
        <w:pStyle w:val="ListBullet"/>
        <w:numPr>
          <w:ilvl w:val="0"/>
          <w:numId w:val="1"/>
        </w:numPr>
        <w:spacing w:after="0"/>
        <w:rPr>
          <w:color w:val="000000" w:themeColor="text1"/>
          <w:sz w:val="22"/>
          <w:szCs w:val="22"/>
          <w:u w:val="single"/>
        </w:rPr>
      </w:pPr>
      <w:r w:rsidRPr="0002221E">
        <w:rPr>
          <w:color w:val="000000" w:themeColor="text1"/>
          <w:sz w:val="22"/>
          <w:szCs w:val="22"/>
        </w:rPr>
        <w:t>Web application development using C#,</w:t>
      </w:r>
      <w:r w:rsidR="0036502E">
        <w:rPr>
          <w:color w:val="000000" w:themeColor="text1"/>
          <w:sz w:val="22"/>
          <w:szCs w:val="22"/>
        </w:rPr>
        <w:t xml:space="preserve"> ASP.NET,</w:t>
      </w:r>
      <w:r w:rsidRPr="0002221E">
        <w:rPr>
          <w:color w:val="000000" w:themeColor="text1"/>
          <w:sz w:val="22"/>
          <w:szCs w:val="22"/>
        </w:rPr>
        <w:t xml:space="preserve"> SQL Server and HTML.</w:t>
      </w:r>
      <w:r w:rsidRPr="0002221E">
        <w:rPr>
          <w:rFonts w:asciiTheme="majorHAnsi" w:hAnsiTheme="majorHAnsi"/>
          <w:color w:val="000000" w:themeColor="text1"/>
          <w:sz w:val="22"/>
          <w:szCs w:val="22"/>
        </w:rPr>
        <w:tab/>
      </w:r>
    </w:p>
    <w:p w:rsidR="0083778C" w:rsidRPr="00E546D4" w:rsidRDefault="0083778C" w:rsidP="00314C6B">
      <w:pPr>
        <w:pStyle w:val="ListBullet"/>
        <w:numPr>
          <w:ilvl w:val="0"/>
          <w:numId w:val="1"/>
        </w:numPr>
        <w:spacing w:after="0"/>
        <w:rPr>
          <w:color w:val="000000" w:themeColor="text1"/>
          <w:sz w:val="22"/>
          <w:szCs w:val="22"/>
          <w:u w:val="single"/>
        </w:rPr>
      </w:pPr>
      <w:r w:rsidRPr="0002221E">
        <w:rPr>
          <w:color w:val="000000" w:themeColor="text1"/>
          <w:sz w:val="22"/>
          <w:szCs w:val="22"/>
        </w:rPr>
        <w:t>Tracking of the available assets in the organization network based on user id.</w:t>
      </w:r>
    </w:p>
    <w:p w:rsidR="00E546D4" w:rsidRPr="00E546D4" w:rsidRDefault="00E546D4" w:rsidP="00314C6B">
      <w:pPr>
        <w:pStyle w:val="ListBullet"/>
        <w:numPr>
          <w:ilvl w:val="0"/>
          <w:numId w:val="1"/>
        </w:numPr>
        <w:spacing w:after="0"/>
        <w:rPr>
          <w:color w:val="000000" w:themeColor="text1"/>
          <w:sz w:val="22"/>
          <w:szCs w:val="22"/>
          <w:u w:val="single"/>
        </w:rPr>
      </w:pPr>
      <w:r>
        <w:rPr>
          <w:color w:val="000000" w:themeColor="text1"/>
          <w:sz w:val="22"/>
          <w:szCs w:val="22"/>
        </w:rPr>
        <w:t>Pinging the user available in the network.</w:t>
      </w:r>
    </w:p>
    <w:p w:rsidR="0083778C" w:rsidRPr="00960785" w:rsidRDefault="0083778C" w:rsidP="00314C6B">
      <w:pPr>
        <w:pStyle w:val="ListBullet"/>
        <w:numPr>
          <w:ilvl w:val="0"/>
          <w:numId w:val="1"/>
        </w:numPr>
        <w:spacing w:after="0"/>
        <w:rPr>
          <w:color w:val="000000" w:themeColor="text1"/>
          <w:sz w:val="22"/>
          <w:szCs w:val="22"/>
          <w:u w:val="single"/>
        </w:rPr>
      </w:pPr>
      <w:r w:rsidRPr="0002221E">
        <w:rPr>
          <w:color w:val="000000" w:themeColor="text1"/>
          <w:sz w:val="22"/>
          <w:szCs w:val="22"/>
        </w:rPr>
        <w:t>Mapping with the existing database.</w:t>
      </w:r>
    </w:p>
    <w:p w:rsidR="00960785" w:rsidRPr="00004743" w:rsidRDefault="00960785" w:rsidP="00004743">
      <w:pPr>
        <w:pStyle w:val="ListBullet"/>
        <w:numPr>
          <w:ilvl w:val="0"/>
          <w:numId w:val="1"/>
        </w:numPr>
        <w:spacing w:after="0"/>
        <w:rPr>
          <w:color w:val="000000" w:themeColor="text1"/>
          <w:sz w:val="22"/>
          <w:szCs w:val="22"/>
          <w:u w:val="single"/>
        </w:rPr>
      </w:pPr>
      <w:r>
        <w:rPr>
          <w:color w:val="000000" w:themeColor="text1"/>
          <w:sz w:val="22"/>
          <w:szCs w:val="22"/>
        </w:rPr>
        <w:t>Displaying the reports of the missing assets.</w:t>
      </w:r>
    </w:p>
    <w:p w:rsidR="0083778C" w:rsidRDefault="0083778C" w:rsidP="00314C6B">
      <w:pPr>
        <w:pStyle w:val="Subsection"/>
        <w:spacing w:before="100" w:after="0"/>
        <w:rPr>
          <w:rFonts w:asciiTheme="majorHAnsi" w:hAnsiTheme="majorHAnsi"/>
          <w:color w:val="000000" w:themeColor="text1"/>
        </w:rPr>
      </w:pPr>
      <w:r w:rsidRPr="00360E0A">
        <w:rPr>
          <w:rFonts w:asciiTheme="majorHAnsi" w:hAnsiTheme="majorHAnsi"/>
          <w:color w:val="000000" w:themeColor="text1"/>
        </w:rPr>
        <w:t xml:space="preserve">METRICS </w:t>
      </w:r>
    </w:p>
    <w:p w:rsidR="008505CA" w:rsidRPr="008505CA" w:rsidRDefault="008505CA" w:rsidP="00ED62D5">
      <w:pPr>
        <w:pStyle w:val="ListBullet"/>
        <w:numPr>
          <w:ilvl w:val="0"/>
          <w:numId w:val="10"/>
        </w:numPr>
        <w:spacing w:after="0"/>
        <w:rPr>
          <w:color w:val="000000" w:themeColor="text1"/>
          <w:sz w:val="21"/>
          <w:szCs w:val="21"/>
          <w:u w:val="single"/>
        </w:rPr>
      </w:pPr>
      <w:r w:rsidRPr="0002221E">
        <w:rPr>
          <w:color w:val="000000" w:themeColor="text1"/>
          <w:sz w:val="22"/>
          <w:szCs w:val="22"/>
        </w:rPr>
        <w:t>Web application development using C#, SQL Server and HTML.</w:t>
      </w:r>
    </w:p>
    <w:p w:rsidR="00ED62D5" w:rsidRPr="008505CA" w:rsidRDefault="00ED62D5" w:rsidP="008505CA">
      <w:pPr>
        <w:pStyle w:val="ListBullet"/>
        <w:numPr>
          <w:ilvl w:val="0"/>
          <w:numId w:val="10"/>
        </w:numPr>
        <w:spacing w:after="0"/>
        <w:rPr>
          <w:color w:val="000000" w:themeColor="text1"/>
          <w:sz w:val="21"/>
          <w:szCs w:val="21"/>
          <w:u w:val="single"/>
        </w:rPr>
      </w:pPr>
      <w:r w:rsidRPr="000608DA">
        <w:rPr>
          <w:color w:val="000000" w:themeColor="text1"/>
          <w:sz w:val="21"/>
          <w:szCs w:val="21"/>
        </w:rPr>
        <w:t xml:space="preserve">Details of helpdesk – </w:t>
      </w:r>
      <w:r w:rsidR="008505CA">
        <w:rPr>
          <w:color w:val="000000" w:themeColor="text1"/>
          <w:sz w:val="21"/>
          <w:szCs w:val="21"/>
        </w:rPr>
        <w:t>Tickets, SAP Tickets, Calls etc.</w:t>
      </w:r>
    </w:p>
    <w:p w:rsidR="000113EA" w:rsidRDefault="0083778C" w:rsidP="001A3ED2">
      <w:pPr>
        <w:pStyle w:val="ListBullet"/>
        <w:numPr>
          <w:ilvl w:val="0"/>
          <w:numId w:val="10"/>
        </w:numPr>
        <w:spacing w:after="0"/>
        <w:rPr>
          <w:color w:val="000000" w:themeColor="text1"/>
          <w:sz w:val="21"/>
          <w:szCs w:val="21"/>
        </w:rPr>
      </w:pPr>
      <w:r w:rsidRPr="000608DA">
        <w:rPr>
          <w:color w:val="000000" w:themeColor="text1"/>
          <w:sz w:val="21"/>
          <w:szCs w:val="21"/>
        </w:rPr>
        <w:t>Based on User ID – Graph Plotting etc.</w:t>
      </w:r>
    </w:p>
    <w:sdt>
      <w:sdtPr>
        <w:rPr>
          <w:rFonts w:asciiTheme="majorHAnsi" w:hAnsiTheme="majorHAnsi"/>
          <w:b w:val="0"/>
          <w:bCs w:val="0"/>
          <w:caps w:val="0"/>
          <w:color w:val="000000" w:themeColor="text1"/>
        </w:rPr>
        <w:id w:val="2020045587"/>
      </w:sdtPr>
      <w:sdtEndPr/>
      <w:sdtContent>
        <w:p w:rsidR="001A3ED2" w:rsidRPr="00360E0A" w:rsidRDefault="001A3ED2" w:rsidP="001A3ED2">
          <w:pPr>
            <w:pStyle w:val="Subsection"/>
            <w:spacing w:after="0"/>
            <w:rPr>
              <w:rFonts w:asciiTheme="majorHAnsi" w:hAnsiTheme="majorHAnsi"/>
              <w:color w:val="000000" w:themeColor="text1"/>
              <w:sz w:val="20"/>
            </w:rPr>
          </w:pPr>
          <w:r w:rsidRPr="00360E0A">
            <w:rPr>
              <w:rFonts w:asciiTheme="majorHAnsi" w:hAnsiTheme="majorHAnsi"/>
              <w:caps w:val="0"/>
              <w:color w:val="000000" w:themeColor="text1"/>
              <w:sz w:val="20"/>
            </w:rPr>
            <w:t>Software Engineer, Intern | Winfoglobal Technologies | Dec 2012 – June 2013</w:t>
          </w:r>
        </w:p>
        <w:p w:rsidR="001A3ED2" w:rsidRPr="00360E0A" w:rsidRDefault="001A3ED2" w:rsidP="001A3ED2">
          <w:pPr>
            <w:pStyle w:val="Subsection"/>
            <w:spacing w:before="100" w:after="0"/>
            <w:rPr>
              <w:rFonts w:asciiTheme="majorHAnsi" w:hAnsiTheme="majorHAnsi"/>
              <w:color w:val="000000" w:themeColor="text1"/>
            </w:rPr>
          </w:pPr>
          <w:r w:rsidRPr="00360E0A">
            <w:rPr>
              <w:rFonts w:asciiTheme="majorHAnsi" w:hAnsiTheme="majorHAnsi"/>
              <w:color w:val="000000" w:themeColor="text1"/>
            </w:rPr>
            <w:t>Transport Management</w:t>
          </w:r>
        </w:p>
        <w:p w:rsidR="001A3ED2" w:rsidRPr="00760D03" w:rsidRDefault="001A3ED2" w:rsidP="001A3ED2">
          <w:pPr>
            <w:pStyle w:val="ListBullet"/>
            <w:numPr>
              <w:ilvl w:val="0"/>
              <w:numId w:val="11"/>
            </w:numPr>
            <w:spacing w:after="0"/>
            <w:rPr>
              <w:color w:val="000000" w:themeColor="text1"/>
              <w:sz w:val="21"/>
              <w:szCs w:val="21"/>
              <w:u w:val="single"/>
            </w:rPr>
          </w:pPr>
          <w:r w:rsidRPr="00760D03">
            <w:rPr>
              <w:color w:val="000000" w:themeColor="text1"/>
              <w:sz w:val="21"/>
              <w:szCs w:val="21"/>
            </w:rPr>
            <w:t>Understanding the Software Requirement Specification (SRS).</w:t>
          </w:r>
        </w:p>
        <w:p w:rsidR="001A3ED2" w:rsidRPr="00760D03" w:rsidRDefault="001A3ED2" w:rsidP="001A3ED2">
          <w:pPr>
            <w:pStyle w:val="ListBullet"/>
            <w:numPr>
              <w:ilvl w:val="0"/>
              <w:numId w:val="11"/>
            </w:numPr>
            <w:spacing w:after="0"/>
            <w:rPr>
              <w:color w:val="000000" w:themeColor="text1"/>
              <w:sz w:val="21"/>
              <w:szCs w:val="21"/>
              <w:u w:val="single"/>
            </w:rPr>
          </w:pPr>
          <w:r w:rsidRPr="00760D03">
            <w:rPr>
              <w:color w:val="000000" w:themeColor="text1"/>
              <w:sz w:val="21"/>
              <w:szCs w:val="21"/>
            </w:rPr>
            <w:t>Designing ER Diagram.</w:t>
          </w:r>
        </w:p>
        <w:p w:rsidR="001A3ED2" w:rsidRPr="00760D03" w:rsidRDefault="001A3ED2" w:rsidP="001A3ED2">
          <w:pPr>
            <w:pStyle w:val="ListBullet"/>
            <w:numPr>
              <w:ilvl w:val="0"/>
              <w:numId w:val="11"/>
            </w:numPr>
            <w:spacing w:after="0"/>
            <w:rPr>
              <w:color w:val="000000" w:themeColor="text1"/>
              <w:sz w:val="21"/>
              <w:szCs w:val="21"/>
              <w:u w:val="single"/>
            </w:rPr>
          </w:pPr>
          <w:r w:rsidRPr="00760D03">
            <w:rPr>
              <w:color w:val="000000" w:themeColor="text1"/>
              <w:sz w:val="21"/>
              <w:szCs w:val="21"/>
            </w:rPr>
            <w:t>Creating database on Navicat.</w:t>
          </w:r>
        </w:p>
        <w:p w:rsidR="001A3ED2" w:rsidRPr="001A3ED2" w:rsidRDefault="001A3ED2" w:rsidP="001A3ED2">
          <w:pPr>
            <w:pStyle w:val="ListBullet"/>
            <w:numPr>
              <w:ilvl w:val="0"/>
              <w:numId w:val="11"/>
            </w:numPr>
            <w:spacing w:after="0"/>
            <w:rPr>
              <w:rFonts w:asciiTheme="majorHAnsi" w:hAnsiTheme="majorHAnsi"/>
              <w:b/>
              <w:bCs/>
              <w:caps/>
              <w:color w:val="000000" w:themeColor="text1"/>
              <w:sz w:val="22"/>
              <w:szCs w:val="22"/>
              <w:lang w:eastAsia="en-US"/>
            </w:rPr>
          </w:pPr>
          <w:r w:rsidRPr="001138A9">
            <w:rPr>
              <w:color w:val="000000" w:themeColor="text1"/>
              <w:sz w:val="21"/>
              <w:szCs w:val="21"/>
            </w:rPr>
            <w:t>Writing Pojo’s &amp; Hbm Files.</w:t>
          </w:r>
        </w:p>
      </w:sdtContent>
    </w:sdt>
    <w:p w:rsidR="001138A9" w:rsidRDefault="001138A9" w:rsidP="00314C6B">
      <w:pPr>
        <w:pStyle w:val="SectionHeading"/>
        <w:spacing w:before="0" w:after="0"/>
        <w:rPr>
          <w:color w:val="000000" w:themeColor="text1"/>
          <w:sz w:val="20"/>
        </w:rPr>
      </w:pPr>
      <w:r w:rsidRPr="00360E0A">
        <w:rPr>
          <w:noProof/>
          <w:color w:val="000000" w:themeColor="text1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41C319" wp14:editId="32E6770A">
                <wp:simplePos x="0" y="0"/>
                <wp:positionH relativeFrom="column">
                  <wp:posOffset>0</wp:posOffset>
                </wp:positionH>
                <wp:positionV relativeFrom="paragraph">
                  <wp:posOffset>43719</wp:posOffset>
                </wp:positionV>
                <wp:extent cx="6365875" cy="0"/>
                <wp:effectExtent l="0" t="0" r="158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45pt" to="501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" strokecolor="#141414 [3204]" strokeweight=".5pt">
                <v:stroke joinstyle="miter"/>
              </v:line>
            </w:pict>
          </mc:Fallback>
        </mc:AlternateContent>
      </w:r>
    </w:p>
    <w:p w:rsidR="001138A9" w:rsidRDefault="001138A9" w:rsidP="00314C6B">
      <w:pPr>
        <w:pStyle w:val="SectionHeading"/>
        <w:spacing w:before="0" w:after="0" w:line="276" w:lineRule="auto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EDUCATION</w:t>
      </w:r>
    </w:p>
    <w:p w:rsidR="001138A9" w:rsidRPr="00477568" w:rsidRDefault="001138A9" w:rsidP="00314C6B">
      <w:pPr>
        <w:pStyle w:val="ListParagraph"/>
        <w:numPr>
          <w:ilvl w:val="0"/>
          <w:numId w:val="14"/>
        </w:numPr>
        <w:spacing w:after="0"/>
        <w:ind w:right="-563"/>
      </w:pPr>
      <w:r>
        <w:rPr>
          <w:rFonts w:ascii="Cambria" w:hAnsi="Cambria" w:cs="Cambria"/>
          <w:sz w:val="21"/>
          <w:szCs w:val="21"/>
        </w:rPr>
        <w:t>MCA</w:t>
      </w:r>
      <w:r w:rsidRPr="001138A9">
        <w:rPr>
          <w:rFonts w:ascii="Cambria" w:hAnsi="Cambria" w:cs="Cambria"/>
          <w:sz w:val="21"/>
          <w:szCs w:val="21"/>
        </w:rPr>
        <w:t xml:space="preserve"> (</w:t>
      </w:r>
      <w:r>
        <w:rPr>
          <w:rFonts w:ascii="Cambria" w:hAnsi="Cambria" w:cs="Cambria"/>
          <w:sz w:val="21"/>
          <w:szCs w:val="21"/>
        </w:rPr>
        <w:t xml:space="preserve">Gold </w:t>
      </w:r>
      <w:r w:rsidR="00731FFF">
        <w:rPr>
          <w:rFonts w:ascii="Cambria" w:hAnsi="Cambria" w:cs="Cambria"/>
          <w:sz w:val="21"/>
          <w:szCs w:val="21"/>
        </w:rPr>
        <w:t>Medal</w:t>
      </w:r>
      <w:r w:rsidRPr="001138A9">
        <w:rPr>
          <w:rFonts w:ascii="Cambria" w:hAnsi="Cambria" w:cs="Cambria"/>
          <w:sz w:val="21"/>
          <w:szCs w:val="21"/>
        </w:rPr>
        <w:t>)</w:t>
      </w:r>
      <w:r w:rsidR="009B24B7">
        <w:rPr>
          <w:rFonts w:ascii="Cambria" w:hAnsi="Cambria" w:cs="Cambria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from Reva Instit</w:t>
      </w:r>
      <w:r w:rsidR="009B24B7">
        <w:rPr>
          <w:rFonts w:ascii="Cambria" w:hAnsi="Cambria" w:cs="Cambria"/>
          <w:sz w:val="21"/>
          <w:szCs w:val="21"/>
        </w:rPr>
        <w:t xml:space="preserve">ute of Technology </w:t>
      </w:r>
      <w:r w:rsidR="007F6108">
        <w:rPr>
          <w:rFonts w:ascii="Cambria" w:hAnsi="Cambria" w:cs="Cambria"/>
          <w:sz w:val="21"/>
          <w:szCs w:val="21"/>
        </w:rPr>
        <w:t xml:space="preserve">&amp; Management, </w:t>
      </w:r>
      <w:r>
        <w:rPr>
          <w:rFonts w:ascii="Cambria" w:hAnsi="Cambria" w:cs="Cambria"/>
          <w:sz w:val="21"/>
          <w:szCs w:val="21"/>
        </w:rPr>
        <w:t>Bangalore</w:t>
      </w:r>
      <w:r w:rsidR="009167CF">
        <w:rPr>
          <w:rFonts w:ascii="Cambria" w:hAnsi="Cambria" w:cs="Cambria"/>
          <w:sz w:val="21"/>
          <w:szCs w:val="21"/>
        </w:rPr>
        <w:t xml:space="preserve"> with 8</w:t>
      </w:r>
      <w:r w:rsidRPr="001138A9">
        <w:rPr>
          <w:rFonts w:ascii="Cambria" w:hAnsi="Cambria" w:cs="Cambria"/>
          <w:sz w:val="21"/>
          <w:szCs w:val="21"/>
        </w:rPr>
        <w:t>.</w:t>
      </w:r>
      <w:r w:rsidR="009167CF">
        <w:rPr>
          <w:rFonts w:ascii="Cambria" w:hAnsi="Cambria" w:cs="Cambria"/>
          <w:sz w:val="21"/>
          <w:szCs w:val="21"/>
        </w:rPr>
        <w:t>0</w:t>
      </w:r>
      <w:r w:rsidRPr="001138A9">
        <w:rPr>
          <w:rFonts w:ascii="Cambria" w:hAnsi="Cambria" w:cs="Cambria"/>
          <w:sz w:val="21"/>
          <w:szCs w:val="21"/>
        </w:rPr>
        <w:t xml:space="preserve"> C</w:t>
      </w:r>
      <w:r w:rsidR="009167CF">
        <w:rPr>
          <w:rFonts w:ascii="Cambria" w:hAnsi="Cambria" w:cs="Cambria"/>
          <w:sz w:val="21"/>
          <w:szCs w:val="21"/>
        </w:rPr>
        <w:t>GPA (2010-2013</w:t>
      </w:r>
      <w:r w:rsidRPr="001138A9">
        <w:rPr>
          <w:rFonts w:ascii="Cambria" w:hAnsi="Cambria" w:cs="Cambria"/>
          <w:sz w:val="21"/>
          <w:szCs w:val="21"/>
        </w:rPr>
        <w:t>).</w:t>
      </w:r>
    </w:p>
    <w:p w:rsidR="00477568" w:rsidRPr="004621E8" w:rsidRDefault="00477568" w:rsidP="00314C6B">
      <w:pPr>
        <w:pStyle w:val="ListParagraph"/>
        <w:numPr>
          <w:ilvl w:val="0"/>
          <w:numId w:val="14"/>
        </w:numPr>
        <w:spacing w:after="0"/>
        <w:ind w:right="-563"/>
      </w:pPr>
      <w:r>
        <w:rPr>
          <w:rFonts w:ascii="Cambria" w:hAnsi="Cambria" w:cs="Cambria"/>
          <w:sz w:val="21"/>
          <w:szCs w:val="21"/>
        </w:rPr>
        <w:t>Excellence Award for Best Outgoing Student PG – 2013 from Minister of Higher Education Karnataka.</w:t>
      </w:r>
    </w:p>
    <w:p w:rsidR="004621E8" w:rsidRPr="00070BFD" w:rsidRDefault="004621E8" w:rsidP="00314C6B">
      <w:pPr>
        <w:pStyle w:val="ListParagraph"/>
        <w:numPr>
          <w:ilvl w:val="0"/>
          <w:numId w:val="14"/>
        </w:numPr>
        <w:spacing w:after="0"/>
        <w:ind w:right="-563"/>
      </w:pPr>
      <w:r>
        <w:rPr>
          <w:rFonts w:ascii="Cambria" w:hAnsi="Cambria" w:cs="Cambria"/>
          <w:sz w:val="21"/>
          <w:szCs w:val="21"/>
        </w:rPr>
        <w:t>BCA from Presidency College, Bangalore with 7.4 CGPA (2007-2010).</w:t>
      </w:r>
    </w:p>
    <w:p w:rsidR="00806048" w:rsidRPr="00DE48B8" w:rsidRDefault="00070BFD" w:rsidP="00A43327">
      <w:pPr>
        <w:pStyle w:val="ListBullet"/>
        <w:numPr>
          <w:ilvl w:val="0"/>
          <w:numId w:val="14"/>
        </w:numPr>
        <w:spacing w:after="0" w:line="276" w:lineRule="auto"/>
        <w:ind w:right="-563"/>
        <w:rPr>
          <w:color w:val="000000" w:themeColor="text1"/>
          <w:sz w:val="20"/>
        </w:rPr>
      </w:pPr>
      <w:r w:rsidRPr="00DE48B8">
        <w:rPr>
          <w:color w:val="000000" w:themeColor="text1"/>
          <w:sz w:val="22"/>
          <w:szCs w:val="22"/>
        </w:rPr>
        <w:t>Excellence Award for Best Analytical Skills UG – 2010 from the Director of IISc.</w:t>
      </w:r>
      <w:bookmarkStart w:id="0" w:name="_GoBack"/>
      <w:bookmarkEnd w:id="0"/>
    </w:p>
    <w:sectPr w:rsidR="00806048" w:rsidRPr="00DE48B8">
      <w:footerReference w:type="default" r:id="rId10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594" w:rsidRDefault="00586594">
      <w:pPr>
        <w:spacing w:after="0"/>
      </w:pPr>
      <w:r>
        <w:separator/>
      </w:r>
    </w:p>
  </w:endnote>
  <w:endnote w:type="continuationSeparator" w:id="0">
    <w:p w:rsidR="00586594" w:rsidRDefault="005865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6D4" w:rsidRDefault="00186C5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E48B8">
      <w:rPr>
        <w:noProof/>
      </w:rPr>
      <w:t>2</w:t>
    </w:r>
    <w:r>
      <w:rPr>
        <w:noProof/>
      </w:rPr>
      <w:fldChar w:fldCharType="end"/>
    </w:r>
  </w:p>
  <w:p w:rsidR="00072F4F" w:rsidRDefault="00072F4F"/>
  <w:p w:rsidR="00072F4F" w:rsidRDefault="00072F4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594" w:rsidRDefault="00586594">
      <w:pPr>
        <w:spacing w:after="0"/>
      </w:pPr>
      <w:r>
        <w:separator/>
      </w:r>
    </w:p>
  </w:footnote>
  <w:footnote w:type="continuationSeparator" w:id="0">
    <w:p w:rsidR="00586594" w:rsidRDefault="005865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52A5508"/>
    <w:lvl w:ilvl="0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w w:val="102"/>
        <w:sz w:val="21"/>
        <w:szCs w:val="21"/>
      </w:rPr>
    </w:lvl>
  </w:abstractNum>
  <w:abstractNum w:abstractNumId="1">
    <w:nsid w:val="098D1DB7"/>
    <w:multiLevelType w:val="hybridMultilevel"/>
    <w:tmpl w:val="5FCA49A6"/>
    <w:lvl w:ilvl="0" w:tplc="652A5508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w w:val="102"/>
        <w:sz w:val="21"/>
        <w:szCs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D1F82"/>
    <w:multiLevelType w:val="hybridMultilevel"/>
    <w:tmpl w:val="CCA68E1A"/>
    <w:lvl w:ilvl="0" w:tplc="FC64484C">
      <w:start w:val="1"/>
      <w:numFmt w:val="bullet"/>
      <w:lvlText w:val=""/>
      <w:lvlJc w:val="left"/>
      <w:pPr>
        <w:ind w:hanging="178"/>
      </w:pPr>
      <w:rPr>
        <w:rFonts w:ascii="Wingdings" w:eastAsia="Wingdings" w:hAnsi="Wingdings" w:hint="default"/>
        <w:w w:val="102"/>
        <w:sz w:val="21"/>
        <w:szCs w:val="21"/>
      </w:rPr>
    </w:lvl>
    <w:lvl w:ilvl="1" w:tplc="E63E96F6">
      <w:start w:val="1"/>
      <w:numFmt w:val="bullet"/>
      <w:lvlText w:val="•"/>
      <w:lvlJc w:val="left"/>
      <w:rPr>
        <w:rFonts w:hint="default"/>
      </w:rPr>
    </w:lvl>
    <w:lvl w:ilvl="2" w:tplc="F490C7C8">
      <w:start w:val="1"/>
      <w:numFmt w:val="bullet"/>
      <w:lvlText w:val="•"/>
      <w:lvlJc w:val="left"/>
      <w:rPr>
        <w:rFonts w:hint="default"/>
      </w:rPr>
    </w:lvl>
    <w:lvl w:ilvl="3" w:tplc="CC709E96">
      <w:start w:val="1"/>
      <w:numFmt w:val="bullet"/>
      <w:lvlText w:val="•"/>
      <w:lvlJc w:val="left"/>
      <w:rPr>
        <w:rFonts w:hint="default"/>
      </w:rPr>
    </w:lvl>
    <w:lvl w:ilvl="4" w:tplc="5EAC4EBA">
      <w:start w:val="1"/>
      <w:numFmt w:val="bullet"/>
      <w:lvlText w:val="•"/>
      <w:lvlJc w:val="left"/>
      <w:rPr>
        <w:rFonts w:hint="default"/>
      </w:rPr>
    </w:lvl>
    <w:lvl w:ilvl="5" w:tplc="ABE28CF2">
      <w:start w:val="1"/>
      <w:numFmt w:val="bullet"/>
      <w:lvlText w:val="•"/>
      <w:lvlJc w:val="left"/>
      <w:rPr>
        <w:rFonts w:hint="default"/>
      </w:rPr>
    </w:lvl>
    <w:lvl w:ilvl="6" w:tplc="87007140">
      <w:start w:val="1"/>
      <w:numFmt w:val="bullet"/>
      <w:lvlText w:val="•"/>
      <w:lvlJc w:val="left"/>
      <w:rPr>
        <w:rFonts w:hint="default"/>
      </w:rPr>
    </w:lvl>
    <w:lvl w:ilvl="7" w:tplc="3D3ECC74">
      <w:start w:val="1"/>
      <w:numFmt w:val="bullet"/>
      <w:lvlText w:val="•"/>
      <w:lvlJc w:val="left"/>
      <w:rPr>
        <w:rFonts w:hint="default"/>
      </w:rPr>
    </w:lvl>
    <w:lvl w:ilvl="8" w:tplc="352C29F6">
      <w:start w:val="1"/>
      <w:numFmt w:val="bullet"/>
      <w:lvlText w:val="•"/>
      <w:lvlJc w:val="left"/>
      <w:rPr>
        <w:rFonts w:hint="default"/>
      </w:rPr>
    </w:lvl>
  </w:abstractNum>
  <w:abstractNum w:abstractNumId="3">
    <w:nsid w:val="1EC6531E"/>
    <w:multiLevelType w:val="hybridMultilevel"/>
    <w:tmpl w:val="55B2DF74"/>
    <w:lvl w:ilvl="0" w:tplc="652A5508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w w:val="102"/>
        <w:sz w:val="21"/>
        <w:szCs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7608CC"/>
    <w:multiLevelType w:val="hybridMultilevel"/>
    <w:tmpl w:val="5ECC0FEA"/>
    <w:lvl w:ilvl="0" w:tplc="40090005">
      <w:start w:val="1"/>
      <w:numFmt w:val="bullet"/>
      <w:lvlText w:val=""/>
      <w:lvlJc w:val="left"/>
      <w:pPr>
        <w:ind w:left="-8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abstractNum w:abstractNumId="5">
    <w:nsid w:val="3D1B7734"/>
    <w:multiLevelType w:val="hybridMultilevel"/>
    <w:tmpl w:val="906E44E2"/>
    <w:lvl w:ilvl="0" w:tplc="40090005">
      <w:start w:val="1"/>
      <w:numFmt w:val="bullet"/>
      <w:lvlText w:val=""/>
      <w:lvlJc w:val="left"/>
      <w:pPr>
        <w:ind w:left="-2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6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</w:abstractNum>
  <w:abstractNum w:abstractNumId="6">
    <w:nsid w:val="49976EB8"/>
    <w:multiLevelType w:val="hybridMultilevel"/>
    <w:tmpl w:val="2CEE001A"/>
    <w:lvl w:ilvl="0" w:tplc="652A5508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w w:val="102"/>
        <w:sz w:val="21"/>
        <w:szCs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B95B5C"/>
    <w:multiLevelType w:val="hybridMultilevel"/>
    <w:tmpl w:val="228A6794"/>
    <w:lvl w:ilvl="0" w:tplc="652A5508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w w:val="102"/>
        <w:sz w:val="21"/>
        <w:szCs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3E701C"/>
    <w:multiLevelType w:val="hybridMultilevel"/>
    <w:tmpl w:val="507887A6"/>
    <w:lvl w:ilvl="0" w:tplc="652A5508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w w:val="102"/>
        <w:sz w:val="21"/>
        <w:szCs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481373"/>
    <w:multiLevelType w:val="hybridMultilevel"/>
    <w:tmpl w:val="1478C224"/>
    <w:lvl w:ilvl="0" w:tplc="652A5508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w w:val="102"/>
        <w:sz w:val="21"/>
        <w:szCs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A179A1"/>
    <w:multiLevelType w:val="hybridMultilevel"/>
    <w:tmpl w:val="C9507F52"/>
    <w:lvl w:ilvl="0" w:tplc="652A5508">
      <w:start w:val="1"/>
      <w:numFmt w:val="bullet"/>
      <w:lvlText w:val=""/>
      <w:lvlJc w:val="left"/>
      <w:pPr>
        <w:ind w:left="1080" w:hanging="360"/>
      </w:pPr>
      <w:rPr>
        <w:rFonts w:ascii="Wingdings" w:eastAsia="Wingdings" w:hAnsi="Wingdings" w:hint="default"/>
        <w:w w:val="102"/>
        <w:sz w:val="21"/>
        <w:szCs w:val="2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2"/>
  </w:num>
  <w:num w:numId="10">
    <w:abstractNumId w:val="6"/>
  </w:num>
  <w:num w:numId="11">
    <w:abstractNumId w:val="9"/>
  </w:num>
  <w:num w:numId="12">
    <w:abstractNumId w:val="1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8CA"/>
    <w:rsid w:val="00004743"/>
    <w:rsid w:val="00006F80"/>
    <w:rsid w:val="000113EA"/>
    <w:rsid w:val="00017A0A"/>
    <w:rsid w:val="0002177C"/>
    <w:rsid w:val="0002221E"/>
    <w:rsid w:val="00023778"/>
    <w:rsid w:val="00043C2F"/>
    <w:rsid w:val="0006009D"/>
    <w:rsid w:val="000608DA"/>
    <w:rsid w:val="00070BFD"/>
    <w:rsid w:val="000710AE"/>
    <w:rsid w:val="0007284A"/>
    <w:rsid w:val="00072F4F"/>
    <w:rsid w:val="00075E7D"/>
    <w:rsid w:val="00077EF9"/>
    <w:rsid w:val="00085CB3"/>
    <w:rsid w:val="00090F43"/>
    <w:rsid w:val="000A02A6"/>
    <w:rsid w:val="000A70D8"/>
    <w:rsid w:val="000B016E"/>
    <w:rsid w:val="000B51FC"/>
    <w:rsid w:val="000E4AD3"/>
    <w:rsid w:val="000F18DA"/>
    <w:rsid w:val="000F617D"/>
    <w:rsid w:val="001028CA"/>
    <w:rsid w:val="001138A9"/>
    <w:rsid w:val="00132719"/>
    <w:rsid w:val="00132EAF"/>
    <w:rsid w:val="00134E7E"/>
    <w:rsid w:val="00151B55"/>
    <w:rsid w:val="001539FE"/>
    <w:rsid w:val="00154C04"/>
    <w:rsid w:val="00155E70"/>
    <w:rsid w:val="00170E48"/>
    <w:rsid w:val="00177254"/>
    <w:rsid w:val="00186C51"/>
    <w:rsid w:val="00192D96"/>
    <w:rsid w:val="001A3ED2"/>
    <w:rsid w:val="001A4E30"/>
    <w:rsid w:val="001A79E3"/>
    <w:rsid w:val="001B770A"/>
    <w:rsid w:val="001C6378"/>
    <w:rsid w:val="001D1F28"/>
    <w:rsid w:val="001E1AC8"/>
    <w:rsid w:val="001E75A7"/>
    <w:rsid w:val="001F435A"/>
    <w:rsid w:val="001F4AC0"/>
    <w:rsid w:val="001F76C7"/>
    <w:rsid w:val="002107A0"/>
    <w:rsid w:val="00253AEC"/>
    <w:rsid w:val="00260B14"/>
    <w:rsid w:val="00266F31"/>
    <w:rsid w:val="002923D1"/>
    <w:rsid w:val="0029296B"/>
    <w:rsid w:val="002B6FFC"/>
    <w:rsid w:val="002C5CB3"/>
    <w:rsid w:val="002E43C7"/>
    <w:rsid w:val="00301441"/>
    <w:rsid w:val="00304CD3"/>
    <w:rsid w:val="003101CF"/>
    <w:rsid w:val="00314C6B"/>
    <w:rsid w:val="00321F7C"/>
    <w:rsid w:val="003223F8"/>
    <w:rsid w:val="0035121B"/>
    <w:rsid w:val="00360E0A"/>
    <w:rsid w:val="0036502E"/>
    <w:rsid w:val="003718F9"/>
    <w:rsid w:val="00387F0E"/>
    <w:rsid w:val="003915FA"/>
    <w:rsid w:val="003C03DF"/>
    <w:rsid w:val="003E0DB2"/>
    <w:rsid w:val="003E389E"/>
    <w:rsid w:val="003E57C3"/>
    <w:rsid w:val="003F0CC9"/>
    <w:rsid w:val="003F4655"/>
    <w:rsid w:val="00414CC6"/>
    <w:rsid w:val="004164FA"/>
    <w:rsid w:val="004277E4"/>
    <w:rsid w:val="0043480F"/>
    <w:rsid w:val="00437E35"/>
    <w:rsid w:val="00454FD8"/>
    <w:rsid w:val="00457A99"/>
    <w:rsid w:val="004621E8"/>
    <w:rsid w:val="0047141F"/>
    <w:rsid w:val="00477568"/>
    <w:rsid w:val="00481F25"/>
    <w:rsid w:val="00482111"/>
    <w:rsid w:val="0049721E"/>
    <w:rsid w:val="004A5308"/>
    <w:rsid w:val="004C08C7"/>
    <w:rsid w:val="004E564A"/>
    <w:rsid w:val="004F07A9"/>
    <w:rsid w:val="004F1050"/>
    <w:rsid w:val="005051AF"/>
    <w:rsid w:val="005275F4"/>
    <w:rsid w:val="00551D5B"/>
    <w:rsid w:val="00552F31"/>
    <w:rsid w:val="00564B22"/>
    <w:rsid w:val="00586594"/>
    <w:rsid w:val="005A67B0"/>
    <w:rsid w:val="005B0770"/>
    <w:rsid w:val="005B0CE0"/>
    <w:rsid w:val="005D5695"/>
    <w:rsid w:val="0061120E"/>
    <w:rsid w:val="0061236A"/>
    <w:rsid w:val="00616633"/>
    <w:rsid w:val="006213B7"/>
    <w:rsid w:val="006227AA"/>
    <w:rsid w:val="00643FAA"/>
    <w:rsid w:val="00643FC9"/>
    <w:rsid w:val="00654071"/>
    <w:rsid w:val="00683834"/>
    <w:rsid w:val="006940C2"/>
    <w:rsid w:val="006A1712"/>
    <w:rsid w:val="006B243D"/>
    <w:rsid w:val="006C3169"/>
    <w:rsid w:val="006C7E28"/>
    <w:rsid w:val="006D1319"/>
    <w:rsid w:val="006D6CA5"/>
    <w:rsid w:val="007133ED"/>
    <w:rsid w:val="007164E5"/>
    <w:rsid w:val="00725B98"/>
    <w:rsid w:val="00731FFF"/>
    <w:rsid w:val="00732F66"/>
    <w:rsid w:val="007334BE"/>
    <w:rsid w:val="00735190"/>
    <w:rsid w:val="00741CD5"/>
    <w:rsid w:val="00751D62"/>
    <w:rsid w:val="00752AC7"/>
    <w:rsid w:val="00756B69"/>
    <w:rsid w:val="00760D03"/>
    <w:rsid w:val="00763BE5"/>
    <w:rsid w:val="00766568"/>
    <w:rsid w:val="007736D1"/>
    <w:rsid w:val="0077688D"/>
    <w:rsid w:val="007769B5"/>
    <w:rsid w:val="00787285"/>
    <w:rsid w:val="007B1B6F"/>
    <w:rsid w:val="007D242F"/>
    <w:rsid w:val="007E1103"/>
    <w:rsid w:val="007E1704"/>
    <w:rsid w:val="007E59E5"/>
    <w:rsid w:val="007F6108"/>
    <w:rsid w:val="008054D2"/>
    <w:rsid w:val="00806048"/>
    <w:rsid w:val="00810710"/>
    <w:rsid w:val="008247E1"/>
    <w:rsid w:val="0082611F"/>
    <w:rsid w:val="0083028A"/>
    <w:rsid w:val="00830A6C"/>
    <w:rsid w:val="008342F9"/>
    <w:rsid w:val="00834833"/>
    <w:rsid w:val="0083778C"/>
    <w:rsid w:val="008505CA"/>
    <w:rsid w:val="00856612"/>
    <w:rsid w:val="0087585E"/>
    <w:rsid w:val="00881A6B"/>
    <w:rsid w:val="008943CB"/>
    <w:rsid w:val="008B0C1F"/>
    <w:rsid w:val="008B4336"/>
    <w:rsid w:val="008B67ED"/>
    <w:rsid w:val="008D729A"/>
    <w:rsid w:val="008E23FF"/>
    <w:rsid w:val="008E4CFA"/>
    <w:rsid w:val="00900F80"/>
    <w:rsid w:val="009167CF"/>
    <w:rsid w:val="00917CC9"/>
    <w:rsid w:val="00922B81"/>
    <w:rsid w:val="0092365F"/>
    <w:rsid w:val="00934E12"/>
    <w:rsid w:val="00934F58"/>
    <w:rsid w:val="0095740D"/>
    <w:rsid w:val="00960785"/>
    <w:rsid w:val="00974EED"/>
    <w:rsid w:val="009821C1"/>
    <w:rsid w:val="00982860"/>
    <w:rsid w:val="00984DD1"/>
    <w:rsid w:val="00985127"/>
    <w:rsid w:val="009852B3"/>
    <w:rsid w:val="009867B3"/>
    <w:rsid w:val="00992A74"/>
    <w:rsid w:val="009A205B"/>
    <w:rsid w:val="009A47BD"/>
    <w:rsid w:val="009B24B7"/>
    <w:rsid w:val="009B4275"/>
    <w:rsid w:val="009C3B7A"/>
    <w:rsid w:val="009D4084"/>
    <w:rsid w:val="009E6DDB"/>
    <w:rsid w:val="00A01036"/>
    <w:rsid w:val="00A02D90"/>
    <w:rsid w:val="00A43327"/>
    <w:rsid w:val="00A61DE4"/>
    <w:rsid w:val="00A6576E"/>
    <w:rsid w:val="00A74C99"/>
    <w:rsid w:val="00A836E8"/>
    <w:rsid w:val="00A96FFA"/>
    <w:rsid w:val="00AA2800"/>
    <w:rsid w:val="00AA47CB"/>
    <w:rsid w:val="00AA6C96"/>
    <w:rsid w:val="00AB7CFE"/>
    <w:rsid w:val="00AF3444"/>
    <w:rsid w:val="00B06B77"/>
    <w:rsid w:val="00B22204"/>
    <w:rsid w:val="00B308C4"/>
    <w:rsid w:val="00B444EC"/>
    <w:rsid w:val="00B52B06"/>
    <w:rsid w:val="00B61E87"/>
    <w:rsid w:val="00B65EE3"/>
    <w:rsid w:val="00B72811"/>
    <w:rsid w:val="00BB082B"/>
    <w:rsid w:val="00BB21C6"/>
    <w:rsid w:val="00BC5AF9"/>
    <w:rsid w:val="00BC5DDD"/>
    <w:rsid w:val="00BE6851"/>
    <w:rsid w:val="00BF4156"/>
    <w:rsid w:val="00BF4AAC"/>
    <w:rsid w:val="00C13567"/>
    <w:rsid w:val="00C34557"/>
    <w:rsid w:val="00C53391"/>
    <w:rsid w:val="00C548B4"/>
    <w:rsid w:val="00C655D8"/>
    <w:rsid w:val="00C65678"/>
    <w:rsid w:val="00C6770F"/>
    <w:rsid w:val="00C8375A"/>
    <w:rsid w:val="00C846D4"/>
    <w:rsid w:val="00C86870"/>
    <w:rsid w:val="00C87A70"/>
    <w:rsid w:val="00C95992"/>
    <w:rsid w:val="00CA762E"/>
    <w:rsid w:val="00CB758C"/>
    <w:rsid w:val="00CC595D"/>
    <w:rsid w:val="00CD7469"/>
    <w:rsid w:val="00CE1570"/>
    <w:rsid w:val="00CE74D2"/>
    <w:rsid w:val="00CF72B3"/>
    <w:rsid w:val="00CF787D"/>
    <w:rsid w:val="00D0400B"/>
    <w:rsid w:val="00D11F7D"/>
    <w:rsid w:val="00D21F96"/>
    <w:rsid w:val="00D3133A"/>
    <w:rsid w:val="00D32FE7"/>
    <w:rsid w:val="00D36804"/>
    <w:rsid w:val="00D3742F"/>
    <w:rsid w:val="00D42463"/>
    <w:rsid w:val="00D5037C"/>
    <w:rsid w:val="00D5105E"/>
    <w:rsid w:val="00D62192"/>
    <w:rsid w:val="00D94E51"/>
    <w:rsid w:val="00DB29A7"/>
    <w:rsid w:val="00DB3EE5"/>
    <w:rsid w:val="00DB3FCA"/>
    <w:rsid w:val="00DD6C82"/>
    <w:rsid w:val="00DD7297"/>
    <w:rsid w:val="00DE48B8"/>
    <w:rsid w:val="00DF2114"/>
    <w:rsid w:val="00DF2BA6"/>
    <w:rsid w:val="00DF5C4E"/>
    <w:rsid w:val="00E108C1"/>
    <w:rsid w:val="00E1652E"/>
    <w:rsid w:val="00E16B43"/>
    <w:rsid w:val="00E246D6"/>
    <w:rsid w:val="00E31242"/>
    <w:rsid w:val="00E33718"/>
    <w:rsid w:val="00E3788E"/>
    <w:rsid w:val="00E467AC"/>
    <w:rsid w:val="00E50A0D"/>
    <w:rsid w:val="00E51AE0"/>
    <w:rsid w:val="00E546D4"/>
    <w:rsid w:val="00E75E94"/>
    <w:rsid w:val="00E90C12"/>
    <w:rsid w:val="00E914D5"/>
    <w:rsid w:val="00EA798F"/>
    <w:rsid w:val="00EB239D"/>
    <w:rsid w:val="00EC5CBE"/>
    <w:rsid w:val="00ED4C81"/>
    <w:rsid w:val="00ED62D5"/>
    <w:rsid w:val="00EF02AD"/>
    <w:rsid w:val="00EF08D1"/>
    <w:rsid w:val="00EF1D8B"/>
    <w:rsid w:val="00F131E0"/>
    <w:rsid w:val="00F220FE"/>
    <w:rsid w:val="00F26405"/>
    <w:rsid w:val="00F2719C"/>
    <w:rsid w:val="00F27EE2"/>
    <w:rsid w:val="00F40B24"/>
    <w:rsid w:val="00F655C4"/>
    <w:rsid w:val="00FA5192"/>
    <w:rsid w:val="00FB37E0"/>
    <w:rsid w:val="00FB48BC"/>
    <w:rsid w:val="00FE3E8F"/>
    <w:rsid w:val="00FF0448"/>
    <w:rsid w:val="00FF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8C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8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778C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IN" w:eastAsia="en-US"/>
    </w:rPr>
  </w:style>
  <w:style w:type="character" w:styleId="Hyperlink">
    <w:name w:val="Hyperlink"/>
    <w:basedOn w:val="DefaultParagraphFont"/>
    <w:uiPriority w:val="99"/>
    <w:unhideWhenUsed/>
    <w:rsid w:val="00763BE5"/>
    <w:rPr>
      <w:color w:val="5F5F5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360E0A"/>
    <w:pPr>
      <w:widowControl w:val="0"/>
      <w:spacing w:before="3" w:after="0"/>
      <w:ind w:left="292" w:hanging="178"/>
    </w:pPr>
    <w:rPr>
      <w:rFonts w:ascii="Cambria" w:eastAsia="Cambria" w:hAnsi="Cambria"/>
      <w:color w:val="auto"/>
      <w:sz w:val="21"/>
      <w:szCs w:val="21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60E0A"/>
    <w:rPr>
      <w:rFonts w:ascii="Cambria" w:eastAsia="Cambria" w:hAnsi="Cambria"/>
      <w:color w:val="auto"/>
      <w:sz w:val="21"/>
      <w:szCs w:val="21"/>
      <w:lang w:eastAsia="en-US"/>
    </w:rPr>
  </w:style>
  <w:style w:type="table" w:styleId="TableGrid">
    <w:name w:val="Table Grid"/>
    <w:basedOn w:val="TableNormal"/>
    <w:uiPriority w:val="39"/>
    <w:rsid w:val="00FB37E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FB37E0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B37E0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B37E0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8C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8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778C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IN" w:eastAsia="en-US"/>
    </w:rPr>
  </w:style>
  <w:style w:type="character" w:styleId="Hyperlink">
    <w:name w:val="Hyperlink"/>
    <w:basedOn w:val="DefaultParagraphFont"/>
    <w:uiPriority w:val="99"/>
    <w:unhideWhenUsed/>
    <w:rsid w:val="00763BE5"/>
    <w:rPr>
      <w:color w:val="5F5F5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360E0A"/>
    <w:pPr>
      <w:widowControl w:val="0"/>
      <w:spacing w:before="3" w:after="0"/>
      <w:ind w:left="292" w:hanging="178"/>
    </w:pPr>
    <w:rPr>
      <w:rFonts w:ascii="Cambria" w:eastAsia="Cambria" w:hAnsi="Cambria"/>
      <w:color w:val="auto"/>
      <w:sz w:val="21"/>
      <w:szCs w:val="21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60E0A"/>
    <w:rPr>
      <w:rFonts w:ascii="Cambria" w:eastAsia="Cambria" w:hAnsi="Cambria"/>
      <w:color w:val="auto"/>
      <w:sz w:val="21"/>
      <w:szCs w:val="21"/>
      <w:lang w:eastAsia="en-US"/>
    </w:rPr>
  </w:style>
  <w:style w:type="table" w:styleId="TableGrid">
    <w:name w:val="Table Grid"/>
    <w:basedOn w:val="TableNormal"/>
    <w:uiPriority w:val="39"/>
    <w:rsid w:val="00FB37E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FB37E0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B37E0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B37E0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9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wan\Downloads\TS1029191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C8E569CBCF4848A747424752CEC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C1776-6C6B-4D92-B9F7-94AC138C59BE}"/>
      </w:docPartPr>
      <w:docPartBody>
        <w:p w:rsidR="003B4BC7" w:rsidRDefault="004D4CAF" w:rsidP="004D4CAF">
          <w:pPr>
            <w:pStyle w:val="C3C8E569CBCF4848A747424752CECF1C"/>
          </w:pPr>
          <w:r>
            <w:t>[Telephone]</w:t>
          </w:r>
        </w:p>
      </w:docPartBody>
    </w:docPart>
    <w:docPart>
      <w:docPartPr>
        <w:name w:val="F5626FA00D1A4528AA46CF20EDAA1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B8AB2-E377-42FB-87D9-0B8526287913}"/>
      </w:docPartPr>
      <w:docPartBody>
        <w:p w:rsidR="003B4BC7" w:rsidRDefault="004D4CAF" w:rsidP="004D4CAF">
          <w:pPr>
            <w:pStyle w:val="F5626FA00D1A4528AA46CF20EDAA1DA5"/>
          </w:pPr>
          <w:r>
            <w:t>[Email]</w:t>
          </w:r>
        </w:p>
      </w:docPartBody>
    </w:docPart>
    <w:docPart>
      <w:docPartPr>
        <w:name w:val="47C60F1E05864D628A6C384552015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6810F-AF69-4D6C-802D-49842892292B}"/>
      </w:docPartPr>
      <w:docPartBody>
        <w:p w:rsidR="003B4BC7" w:rsidRDefault="004D4CAF" w:rsidP="004D4CAF">
          <w:pPr>
            <w:pStyle w:val="47C60F1E05864D628A6C38455201528F"/>
          </w:pPr>
          <w:r>
            <w:t>[Address, 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381"/>
    <w:rsid w:val="00012588"/>
    <w:rsid w:val="000F6976"/>
    <w:rsid w:val="001814F7"/>
    <w:rsid w:val="00195C6B"/>
    <w:rsid w:val="001D5B8F"/>
    <w:rsid w:val="00231EDE"/>
    <w:rsid w:val="0028183C"/>
    <w:rsid w:val="00315381"/>
    <w:rsid w:val="003B4BC7"/>
    <w:rsid w:val="004D4CAF"/>
    <w:rsid w:val="00683975"/>
    <w:rsid w:val="00A01259"/>
    <w:rsid w:val="00C454D6"/>
    <w:rsid w:val="00C50F3B"/>
    <w:rsid w:val="00D25051"/>
    <w:rsid w:val="00D819E9"/>
    <w:rsid w:val="00DD4A87"/>
    <w:rsid w:val="00E3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25577D6C514C019B57E838AF89E90E">
    <w:name w:val="4925577D6C514C019B57E838AF89E90E"/>
  </w:style>
  <w:style w:type="paragraph" w:customStyle="1" w:styleId="94E81EBEBAE543C581B646B1809AF1AC">
    <w:name w:val="94E81EBEBAE543C581B646B1809AF1AC"/>
  </w:style>
  <w:style w:type="paragraph" w:customStyle="1" w:styleId="7E38341A24FF4C4A84631C1D61545F1C">
    <w:name w:val="7E38341A24FF4C4A84631C1D61545F1C"/>
  </w:style>
  <w:style w:type="paragraph" w:customStyle="1" w:styleId="D0EBD9362C1247EFBE6A5E5B0CA58966">
    <w:name w:val="D0EBD9362C1247EFBE6A5E5B0CA58966"/>
  </w:style>
  <w:style w:type="paragraph" w:customStyle="1" w:styleId="EC3EAF2B08374E06987AA7ED5017F116">
    <w:name w:val="EC3EAF2B08374E06987AA7ED5017F116"/>
  </w:style>
  <w:style w:type="paragraph" w:customStyle="1" w:styleId="33D0CE6A01994DDBB4A56217884AE228">
    <w:name w:val="33D0CE6A01994DDBB4A56217884AE228"/>
  </w:style>
  <w:style w:type="paragraph" w:customStyle="1" w:styleId="FA70071312E04C4DAB1A86BC445E2942">
    <w:name w:val="FA70071312E04C4DAB1A86BC445E2942"/>
  </w:style>
  <w:style w:type="paragraph" w:customStyle="1" w:styleId="2BE23BCF47654B00BDCA1F0EAEDDD15C">
    <w:name w:val="2BE23BCF47654B00BDCA1F0EAEDDD15C"/>
  </w:style>
  <w:style w:type="paragraph" w:customStyle="1" w:styleId="4EAF0A6A50234E22B082534FA346A9AE">
    <w:name w:val="4EAF0A6A50234E22B082534FA346A9AE"/>
  </w:style>
  <w:style w:type="character" w:styleId="PlaceholderText">
    <w:name w:val="Placeholder Text"/>
    <w:basedOn w:val="DefaultParagraphFont"/>
    <w:uiPriority w:val="99"/>
    <w:semiHidden/>
    <w:rsid w:val="001D5B8F"/>
    <w:rPr>
      <w:color w:val="808080"/>
    </w:rPr>
  </w:style>
  <w:style w:type="paragraph" w:customStyle="1" w:styleId="1CEDE53C44F142309F79E0A0B4A1E02E">
    <w:name w:val="1CEDE53C44F142309F79E0A0B4A1E02E"/>
  </w:style>
  <w:style w:type="paragraph" w:customStyle="1" w:styleId="BD33D2B649684E168E57E9B34D16ACAF">
    <w:name w:val="BD33D2B649684E168E57E9B34D16ACAF"/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6894079093C74FEAB9DCB737246D074B">
    <w:name w:val="6894079093C74FEAB9DCB737246D074B"/>
  </w:style>
  <w:style w:type="paragraph" w:customStyle="1" w:styleId="D743F13278004CC5BEAEBB3DE3EBC59E">
    <w:name w:val="D743F13278004CC5BEAEBB3DE3EBC59E"/>
  </w:style>
  <w:style w:type="paragraph" w:customStyle="1" w:styleId="C1F7D1ECDF034D3ABC306E495DD69E63">
    <w:name w:val="C1F7D1ECDF034D3ABC306E495DD69E63"/>
  </w:style>
  <w:style w:type="paragraph" w:customStyle="1" w:styleId="38C9C0D0FA094F169AA5DD567D0F6029">
    <w:name w:val="38C9C0D0FA094F169AA5DD567D0F6029"/>
  </w:style>
  <w:style w:type="paragraph" w:customStyle="1" w:styleId="7ADC011872DF46CF943DFC6B6189F246">
    <w:name w:val="7ADC011872DF46CF943DFC6B6189F246"/>
  </w:style>
  <w:style w:type="paragraph" w:customStyle="1" w:styleId="92F1027FE43146C781F6BB0223226621">
    <w:name w:val="92F1027FE43146C781F6BB0223226621"/>
  </w:style>
  <w:style w:type="paragraph" w:customStyle="1" w:styleId="D9389F624CC640C8861D9B494F3DFA1F">
    <w:name w:val="D9389F624CC640C8861D9B494F3DFA1F"/>
  </w:style>
  <w:style w:type="paragraph" w:customStyle="1" w:styleId="261A8EC72B5847EA882675337457AAFC">
    <w:name w:val="261A8EC72B5847EA882675337457AAFC"/>
    <w:rsid w:val="001D5B8F"/>
  </w:style>
  <w:style w:type="paragraph" w:customStyle="1" w:styleId="3E3577DBCDF34E418FF40FFFC066A360">
    <w:name w:val="3E3577DBCDF34E418FF40FFFC066A360"/>
    <w:rsid w:val="001D5B8F"/>
  </w:style>
  <w:style w:type="paragraph" w:customStyle="1" w:styleId="3F6E700923604DD5A862AF779AA761EE">
    <w:name w:val="3F6E700923604DD5A862AF779AA761EE"/>
    <w:rsid w:val="001D5B8F"/>
  </w:style>
  <w:style w:type="paragraph" w:customStyle="1" w:styleId="C5BA602B9D0244AC9F351EED81F4F785">
    <w:name w:val="C5BA602B9D0244AC9F351EED81F4F785"/>
    <w:rsid w:val="001D5B8F"/>
  </w:style>
  <w:style w:type="paragraph" w:customStyle="1" w:styleId="9D5F771A39F94157AF373DE94FF8CCF2">
    <w:name w:val="9D5F771A39F94157AF373DE94FF8CCF2"/>
    <w:rsid w:val="001D5B8F"/>
  </w:style>
  <w:style w:type="paragraph" w:customStyle="1" w:styleId="7AC576AFBC00448FAE9397EE310F796D">
    <w:name w:val="7AC576AFBC00448FAE9397EE310F796D"/>
    <w:rsid w:val="004D4CAF"/>
  </w:style>
  <w:style w:type="paragraph" w:customStyle="1" w:styleId="C3C8E569CBCF4848A747424752CECF1C">
    <w:name w:val="C3C8E569CBCF4848A747424752CECF1C"/>
    <w:rsid w:val="004D4CAF"/>
  </w:style>
  <w:style w:type="paragraph" w:customStyle="1" w:styleId="F5626FA00D1A4528AA46CF20EDAA1DA5">
    <w:name w:val="F5626FA00D1A4528AA46CF20EDAA1DA5"/>
    <w:rsid w:val="004D4CAF"/>
  </w:style>
  <w:style w:type="paragraph" w:customStyle="1" w:styleId="47C60F1E05864D628A6C38455201528F">
    <w:name w:val="47C60F1E05864D628A6C38455201528F"/>
    <w:rsid w:val="004D4CA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25577D6C514C019B57E838AF89E90E">
    <w:name w:val="4925577D6C514C019B57E838AF89E90E"/>
  </w:style>
  <w:style w:type="paragraph" w:customStyle="1" w:styleId="94E81EBEBAE543C581B646B1809AF1AC">
    <w:name w:val="94E81EBEBAE543C581B646B1809AF1AC"/>
  </w:style>
  <w:style w:type="paragraph" w:customStyle="1" w:styleId="7E38341A24FF4C4A84631C1D61545F1C">
    <w:name w:val="7E38341A24FF4C4A84631C1D61545F1C"/>
  </w:style>
  <w:style w:type="paragraph" w:customStyle="1" w:styleId="D0EBD9362C1247EFBE6A5E5B0CA58966">
    <w:name w:val="D0EBD9362C1247EFBE6A5E5B0CA58966"/>
  </w:style>
  <w:style w:type="paragraph" w:customStyle="1" w:styleId="EC3EAF2B08374E06987AA7ED5017F116">
    <w:name w:val="EC3EAF2B08374E06987AA7ED5017F116"/>
  </w:style>
  <w:style w:type="paragraph" w:customStyle="1" w:styleId="33D0CE6A01994DDBB4A56217884AE228">
    <w:name w:val="33D0CE6A01994DDBB4A56217884AE228"/>
  </w:style>
  <w:style w:type="paragraph" w:customStyle="1" w:styleId="FA70071312E04C4DAB1A86BC445E2942">
    <w:name w:val="FA70071312E04C4DAB1A86BC445E2942"/>
  </w:style>
  <w:style w:type="paragraph" w:customStyle="1" w:styleId="2BE23BCF47654B00BDCA1F0EAEDDD15C">
    <w:name w:val="2BE23BCF47654B00BDCA1F0EAEDDD15C"/>
  </w:style>
  <w:style w:type="paragraph" w:customStyle="1" w:styleId="4EAF0A6A50234E22B082534FA346A9AE">
    <w:name w:val="4EAF0A6A50234E22B082534FA346A9AE"/>
  </w:style>
  <w:style w:type="character" w:styleId="PlaceholderText">
    <w:name w:val="Placeholder Text"/>
    <w:basedOn w:val="DefaultParagraphFont"/>
    <w:uiPriority w:val="99"/>
    <w:semiHidden/>
    <w:rsid w:val="001D5B8F"/>
    <w:rPr>
      <w:color w:val="808080"/>
    </w:rPr>
  </w:style>
  <w:style w:type="paragraph" w:customStyle="1" w:styleId="1CEDE53C44F142309F79E0A0B4A1E02E">
    <w:name w:val="1CEDE53C44F142309F79E0A0B4A1E02E"/>
  </w:style>
  <w:style w:type="paragraph" w:customStyle="1" w:styleId="BD33D2B649684E168E57E9B34D16ACAF">
    <w:name w:val="BD33D2B649684E168E57E9B34D16ACAF"/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6894079093C74FEAB9DCB737246D074B">
    <w:name w:val="6894079093C74FEAB9DCB737246D074B"/>
  </w:style>
  <w:style w:type="paragraph" w:customStyle="1" w:styleId="D743F13278004CC5BEAEBB3DE3EBC59E">
    <w:name w:val="D743F13278004CC5BEAEBB3DE3EBC59E"/>
  </w:style>
  <w:style w:type="paragraph" w:customStyle="1" w:styleId="C1F7D1ECDF034D3ABC306E495DD69E63">
    <w:name w:val="C1F7D1ECDF034D3ABC306E495DD69E63"/>
  </w:style>
  <w:style w:type="paragraph" w:customStyle="1" w:styleId="38C9C0D0FA094F169AA5DD567D0F6029">
    <w:name w:val="38C9C0D0FA094F169AA5DD567D0F6029"/>
  </w:style>
  <w:style w:type="paragraph" w:customStyle="1" w:styleId="7ADC011872DF46CF943DFC6B6189F246">
    <w:name w:val="7ADC011872DF46CF943DFC6B6189F246"/>
  </w:style>
  <w:style w:type="paragraph" w:customStyle="1" w:styleId="92F1027FE43146C781F6BB0223226621">
    <w:name w:val="92F1027FE43146C781F6BB0223226621"/>
  </w:style>
  <w:style w:type="paragraph" w:customStyle="1" w:styleId="D9389F624CC640C8861D9B494F3DFA1F">
    <w:name w:val="D9389F624CC640C8861D9B494F3DFA1F"/>
  </w:style>
  <w:style w:type="paragraph" w:customStyle="1" w:styleId="261A8EC72B5847EA882675337457AAFC">
    <w:name w:val="261A8EC72B5847EA882675337457AAFC"/>
    <w:rsid w:val="001D5B8F"/>
  </w:style>
  <w:style w:type="paragraph" w:customStyle="1" w:styleId="3E3577DBCDF34E418FF40FFFC066A360">
    <w:name w:val="3E3577DBCDF34E418FF40FFFC066A360"/>
    <w:rsid w:val="001D5B8F"/>
  </w:style>
  <w:style w:type="paragraph" w:customStyle="1" w:styleId="3F6E700923604DD5A862AF779AA761EE">
    <w:name w:val="3F6E700923604DD5A862AF779AA761EE"/>
    <w:rsid w:val="001D5B8F"/>
  </w:style>
  <w:style w:type="paragraph" w:customStyle="1" w:styleId="C5BA602B9D0244AC9F351EED81F4F785">
    <w:name w:val="C5BA602B9D0244AC9F351EED81F4F785"/>
    <w:rsid w:val="001D5B8F"/>
  </w:style>
  <w:style w:type="paragraph" w:customStyle="1" w:styleId="9D5F771A39F94157AF373DE94FF8CCF2">
    <w:name w:val="9D5F771A39F94157AF373DE94FF8CCF2"/>
    <w:rsid w:val="001D5B8F"/>
  </w:style>
  <w:style w:type="paragraph" w:customStyle="1" w:styleId="7AC576AFBC00448FAE9397EE310F796D">
    <w:name w:val="7AC576AFBC00448FAE9397EE310F796D"/>
    <w:rsid w:val="004D4CAF"/>
  </w:style>
  <w:style w:type="paragraph" w:customStyle="1" w:styleId="C3C8E569CBCF4848A747424752CECF1C">
    <w:name w:val="C3C8E569CBCF4848A747424752CECF1C"/>
    <w:rsid w:val="004D4CAF"/>
  </w:style>
  <w:style w:type="paragraph" w:customStyle="1" w:styleId="F5626FA00D1A4528AA46CF20EDAA1DA5">
    <w:name w:val="F5626FA00D1A4528AA46CF20EDAA1DA5"/>
    <w:rsid w:val="004D4CAF"/>
  </w:style>
  <w:style w:type="paragraph" w:customStyle="1" w:styleId="47C60F1E05864D628A6C38455201528F">
    <w:name w:val="47C60F1E05864D628A6C38455201528F"/>
    <w:rsid w:val="004D4C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Bangalore, 560064</CompanyAddress>
  <CompanyPhone>                  7760037377</CompanyPhone>
  <CompanyFax/>
  <CompanyEmail>ankit1703@gmail.com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TS102919188</Template>
  <TotalTime>202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</dc:creator>
  <cp:lastModifiedBy>pawan</cp:lastModifiedBy>
  <cp:revision>166</cp:revision>
  <cp:lastPrinted>2014-05-04T17:23:00Z</cp:lastPrinted>
  <dcterms:created xsi:type="dcterms:W3CDTF">2014-12-28T14:52:00Z</dcterms:created>
  <dcterms:modified xsi:type="dcterms:W3CDTF">2015-01-04T09:01:00Z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