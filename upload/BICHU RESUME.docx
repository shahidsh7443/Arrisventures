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744" w:rsidRDefault="00FC6744" w:rsidP="00C5162B">
      <w:pPr>
        <w:ind w:left="-630"/>
        <w:rPr>
          <w:b/>
          <w:bCs/>
          <w:u w:val="single"/>
        </w:rPr>
      </w:pPr>
      <w:r>
        <w:br/>
      </w:r>
      <w:r w:rsidRPr="00C5162B">
        <w:rPr>
          <w:b/>
          <w:bCs/>
          <w:u w:val="single"/>
        </w:rPr>
        <w:t>RESUME</w:t>
      </w:r>
    </w:p>
    <w:p w:rsidR="00FC6744" w:rsidRPr="00C5162B" w:rsidRDefault="00FC6744" w:rsidP="00C5162B">
      <w:pPr>
        <w:ind w:left="-630"/>
        <w:rPr>
          <w:b/>
          <w:bCs/>
          <w:u w:val="single"/>
        </w:rPr>
      </w:pPr>
    </w:p>
    <w:p w:rsidR="00FC6744" w:rsidRDefault="00FC6744" w:rsidP="00D638D6">
      <w:pPr>
        <w:ind w:left="-630"/>
        <w:rPr>
          <w:u w:val="single"/>
        </w:rPr>
      </w:pPr>
      <w:r>
        <w:rPr>
          <w:b/>
          <w:bCs/>
        </w:rPr>
        <w:t xml:space="preserve">BICHU MOHAN </w:t>
      </w:r>
    </w:p>
    <w:p w:rsidR="00FC6744" w:rsidRDefault="00FC6744" w:rsidP="00D638D6">
      <w:pPr>
        <w:ind w:left="-630"/>
        <w:rPr>
          <w:rFonts w:ascii="Arial" w:hAnsi="Arial" w:cs="Arial"/>
          <w:sz w:val="18"/>
          <w:szCs w:val="18"/>
        </w:rPr>
      </w:pPr>
      <w:r w:rsidRPr="00A63AD0">
        <w:rPr>
          <w:u w:val="single"/>
        </w:rPr>
        <w:t>PRESENT ADDRESS</w:t>
      </w:r>
    </w:p>
    <w:p w:rsidR="00FC6744" w:rsidRDefault="00FC6744" w:rsidP="00D638D6">
      <w:pPr>
        <w:ind w:left="-63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25 degree ads and events </w:t>
      </w:r>
    </w:p>
    <w:p w:rsidR="00FC6744" w:rsidRPr="00863692" w:rsidRDefault="00FC6744" w:rsidP="00863692">
      <w:pPr>
        <w:ind w:left="-63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22, VELI</w:t>
      </w:r>
      <w:r>
        <w:t>, FORT KOCHI .PO</w:t>
      </w:r>
    </w:p>
    <w:p w:rsidR="00FC6744" w:rsidRDefault="00FC6744" w:rsidP="00863692">
      <w:pPr>
        <w:ind w:left="-630"/>
      </w:pPr>
      <w:r>
        <w:t>COCHIN</w:t>
      </w:r>
      <w:r w:rsidRPr="006534CD">
        <w:t xml:space="preserve"> -17</w:t>
      </w:r>
      <w:r>
        <w:t>.</w:t>
      </w:r>
    </w:p>
    <w:p w:rsidR="00FC6744" w:rsidRDefault="00FC6744" w:rsidP="00863692">
      <w:pPr>
        <w:ind w:left="-630"/>
      </w:pPr>
      <w:r>
        <w:t>Mob: +91 9037172737, 9497181828</w:t>
      </w:r>
      <w:r w:rsidRPr="006534CD"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 xml:space="preserve">Email: </w:t>
      </w:r>
      <w:hyperlink r:id="rId5" w:history="1">
        <w:r w:rsidRPr="00E008CB">
          <w:rPr>
            <w:rStyle w:val="Hyperlink"/>
            <w:rFonts w:ascii="Arial" w:hAnsi="Arial" w:cs="Arial"/>
            <w:sz w:val="18"/>
            <w:szCs w:val="18"/>
          </w:rPr>
          <w:t>bichu4444@gmail.com</w:t>
        </w:r>
      </w:hyperlink>
      <w:r>
        <w:t xml:space="preserve"> ,bichu444@hotmail.com.</w:t>
      </w:r>
      <w:r>
        <w:br/>
      </w:r>
      <w:hyperlink r:id="rId6" w:history="1">
        <w:r w:rsidRPr="00616142">
          <w:rPr>
            <w:rStyle w:val="Hyperlink"/>
          </w:rPr>
          <w:t>www.25degree.co.in</w:t>
        </w:r>
      </w:hyperlink>
    </w:p>
    <w:p w:rsidR="00FC6744" w:rsidRPr="00863692" w:rsidRDefault="00FC6744" w:rsidP="00863692">
      <w:pPr>
        <w:ind w:left="-630"/>
      </w:pPr>
      <w:r>
        <w:t>Local ref: 09745396182</w:t>
      </w:r>
    </w:p>
    <w:p w:rsidR="00FC6744" w:rsidRDefault="00FC6744" w:rsidP="00D638D6">
      <w:pPr>
        <w:ind w:left="-630"/>
        <w:rPr>
          <w:rFonts w:ascii="Arial" w:hAnsi="Arial" w:cs="Arial"/>
          <w:sz w:val="18"/>
          <w:szCs w:val="18"/>
        </w:rPr>
      </w:pPr>
      <w:r w:rsidRPr="00A63AD0">
        <w:rPr>
          <w:u w:val="single"/>
        </w:rPr>
        <w:t>PERMANENT ADRESS</w:t>
      </w:r>
      <w:r>
        <w:br/>
      </w:r>
      <w:r>
        <w:rPr>
          <w:rFonts w:ascii="Arial" w:hAnsi="Arial" w:cs="Arial"/>
          <w:sz w:val="18"/>
          <w:szCs w:val="18"/>
        </w:rPr>
        <w:br/>
        <w:t>PUNNOOR HOUSE, KUMARAPURAM.P.O</w:t>
      </w:r>
    </w:p>
    <w:p w:rsidR="00FC6744" w:rsidRPr="00DA4ADF" w:rsidRDefault="00FC6744" w:rsidP="00D638D6">
      <w:pPr>
        <w:ind w:left="-630"/>
      </w:pPr>
      <w:r w:rsidRPr="00DA4ADF">
        <w:t>HARIPAD, ALAPPUZHA, KERALA</w:t>
      </w:r>
    </w:p>
    <w:p w:rsidR="00FC6744" w:rsidRPr="00D638D6" w:rsidRDefault="00FC6744" w:rsidP="00D638D6">
      <w:pPr>
        <w:ind w:left="-630"/>
        <w:rPr>
          <w:rFonts w:ascii="Arial" w:hAnsi="Arial" w:cs="Arial"/>
          <w:sz w:val="18"/>
          <w:szCs w:val="18"/>
          <w:u w:val="single"/>
        </w:rPr>
      </w:pPr>
      <w:r w:rsidRPr="00DA4ADF">
        <w:t>PIN: 690548, Ph:(Res)0479-2413350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bCs/>
          <w:sz w:val="20"/>
          <w:szCs w:val="20"/>
        </w:rPr>
        <w:br/>
      </w:r>
      <w:r w:rsidRPr="00D638D6">
        <w:rPr>
          <w:rFonts w:ascii="Arial" w:hAnsi="Arial" w:cs="Arial"/>
          <w:b/>
          <w:bCs/>
          <w:sz w:val="20"/>
          <w:szCs w:val="20"/>
          <w:u w:val="single"/>
        </w:rPr>
        <w:t>OBJECTIVE</w:t>
      </w:r>
      <w:r w:rsidRPr="00D638D6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FC6744" w:rsidRDefault="00FC6744" w:rsidP="0099250D">
      <w:pPr>
        <w:spacing w:before="100" w:beforeAutospacing="1" w:after="100" w:afterAutospacing="1" w:line="240" w:lineRule="auto"/>
        <w:ind w:left="-630"/>
      </w:pPr>
      <w:r>
        <w:t>To obtain a challenging position as a advertising professional, video editor and a freelance photographer within a large dynamic company.</w:t>
      </w:r>
    </w:p>
    <w:p w:rsidR="00FC6744" w:rsidRDefault="00FC6744" w:rsidP="0099250D">
      <w:pPr>
        <w:spacing w:before="100" w:beforeAutospacing="1" w:after="100" w:afterAutospacing="1" w:line="240" w:lineRule="auto"/>
        <w:ind w:left="-630"/>
        <w:rPr>
          <w:rFonts w:ascii="Arial" w:hAnsi="Arial" w:cs="Arial"/>
          <w:b/>
          <w:bCs/>
          <w:sz w:val="18"/>
          <w:szCs w:val="18"/>
          <w:u w:val="single"/>
        </w:rPr>
      </w:pPr>
    </w:p>
    <w:p w:rsidR="00FC6744" w:rsidRPr="00982A79" w:rsidRDefault="00FC6744" w:rsidP="0099250D">
      <w:pPr>
        <w:spacing w:before="100" w:beforeAutospacing="1" w:after="100" w:afterAutospacing="1" w:line="240" w:lineRule="auto"/>
        <w:ind w:left="-630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</w:p>
    <w:p w:rsidR="00FC6744" w:rsidRPr="00982A79" w:rsidRDefault="00FC6744" w:rsidP="0099250D">
      <w:pPr>
        <w:spacing w:before="100" w:beforeAutospacing="1" w:after="100" w:afterAutospacing="1" w:line="240" w:lineRule="auto"/>
        <w:ind w:left="-630"/>
        <w:rPr>
          <w:b/>
          <w:bCs/>
          <w:color w:val="000000"/>
          <w:u w:val="single"/>
        </w:rPr>
      </w:pPr>
      <w:r w:rsidRPr="00982A7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EDUCATION </w:t>
      </w:r>
    </w:p>
    <w:p w:rsidR="00FC6744" w:rsidRDefault="00FC6744" w:rsidP="0099250D">
      <w:pPr>
        <w:pStyle w:val="ListParagraph"/>
        <w:numPr>
          <w:ilvl w:val="0"/>
          <w:numId w:val="5"/>
        </w:numPr>
        <w:tabs>
          <w:tab w:val="clear" w:pos="720"/>
          <w:tab w:val="num" w:pos="-270"/>
        </w:tabs>
        <w:ind w:left="-27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S.S.L.C from </w:t>
      </w:r>
      <w:r w:rsidRPr="00577676">
        <w:rPr>
          <w:rFonts w:ascii="Arial" w:hAnsi="Arial" w:cs="Arial"/>
          <w:sz w:val="20"/>
          <w:szCs w:val="20"/>
        </w:rPr>
        <w:t>General Education Department, Kerala.</w:t>
      </w:r>
    </w:p>
    <w:p w:rsidR="00FC6744" w:rsidRDefault="00FC6744" w:rsidP="0099250D">
      <w:pPr>
        <w:pStyle w:val="ListParagraph"/>
        <w:numPr>
          <w:ilvl w:val="0"/>
          <w:numId w:val="5"/>
        </w:numPr>
        <w:tabs>
          <w:tab w:val="clear" w:pos="720"/>
          <w:tab w:val="num" w:pos="-270"/>
        </w:tabs>
        <w:ind w:left="-27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Plus two from </w:t>
      </w:r>
      <w:r w:rsidRPr="00577676">
        <w:rPr>
          <w:rFonts w:ascii="Arial" w:hAnsi="Arial" w:cs="Arial"/>
          <w:sz w:val="20"/>
          <w:szCs w:val="20"/>
        </w:rPr>
        <w:t>General Education Department, Kerala</w:t>
      </w:r>
      <w:r>
        <w:rPr>
          <w:rFonts w:ascii="Arial" w:hAnsi="Arial" w:cs="Arial"/>
          <w:sz w:val="20"/>
          <w:szCs w:val="20"/>
        </w:rPr>
        <w:t>.</w:t>
      </w:r>
    </w:p>
    <w:p w:rsidR="00FC6744" w:rsidRDefault="00FC6744" w:rsidP="0099250D">
      <w:pPr>
        <w:pStyle w:val="ListParagraph"/>
        <w:numPr>
          <w:ilvl w:val="0"/>
          <w:numId w:val="5"/>
        </w:numPr>
        <w:tabs>
          <w:tab w:val="clear" w:pos="720"/>
          <w:tab w:val="num" w:pos="-270"/>
        </w:tabs>
        <w:ind w:left="-27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Diploma in Video Editing and 3d graphic from Amrita Viswa vidhyapeedam ,Amrita University                                                Amritapuri  Campus, Clappana, Kollam.</w:t>
      </w:r>
    </w:p>
    <w:p w:rsidR="00FC6744" w:rsidRPr="007B4E46" w:rsidRDefault="00FC6744" w:rsidP="0099250D">
      <w:pPr>
        <w:pStyle w:val="ListParagraph"/>
        <w:numPr>
          <w:ilvl w:val="0"/>
          <w:numId w:val="5"/>
        </w:numPr>
        <w:tabs>
          <w:tab w:val="clear" w:pos="720"/>
          <w:tab w:val="num" w:pos="-270"/>
        </w:tabs>
        <w:ind w:left="-27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course in Video editing from School of Media Studies Kakkanad, Kochi.</w:t>
      </w:r>
    </w:p>
    <w:p w:rsidR="00FC6744" w:rsidRDefault="00FC6744" w:rsidP="00D638D6">
      <w:pPr>
        <w:spacing w:before="100" w:beforeAutospacing="1" w:after="100" w:afterAutospacing="1" w:line="240" w:lineRule="auto"/>
        <w:ind w:left="-630"/>
        <w:rPr>
          <w:rFonts w:ascii="Arial" w:hAnsi="Arial" w:cs="Arial"/>
          <w:sz w:val="20"/>
          <w:szCs w:val="20"/>
        </w:rPr>
      </w:pPr>
      <w:r w:rsidRPr="005C32CD">
        <w:rPr>
          <w:rFonts w:ascii="Arial" w:hAnsi="Arial" w:cs="Arial"/>
          <w:sz w:val="20"/>
          <w:szCs w:val="20"/>
        </w:rPr>
        <w:t xml:space="preserve"> </w:t>
      </w:r>
    </w:p>
    <w:p w:rsidR="00FC6744" w:rsidRPr="00C406B9" w:rsidRDefault="00FC6744" w:rsidP="00C406B9">
      <w:pPr>
        <w:pStyle w:val="ListParagraph"/>
        <w:spacing w:after="0" w:line="240" w:lineRule="auto"/>
        <w:ind w:left="-63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br/>
      </w:r>
    </w:p>
    <w:p w:rsidR="00FC6744" w:rsidRDefault="00FC6744" w:rsidP="00D638D6">
      <w:pPr>
        <w:pStyle w:val="ListParagraph"/>
        <w:spacing w:after="0" w:line="240" w:lineRule="auto"/>
        <w:ind w:left="-630"/>
        <w:rPr>
          <w:rFonts w:ascii="Arial" w:hAnsi="Arial" w:cs="Arial"/>
          <w:b/>
          <w:bCs/>
          <w:u w:val="single"/>
        </w:rPr>
      </w:pPr>
    </w:p>
    <w:p w:rsidR="00FC6744" w:rsidRDefault="00FC6744" w:rsidP="00D638D6">
      <w:pPr>
        <w:pStyle w:val="ListParagraph"/>
        <w:spacing w:after="0" w:line="240" w:lineRule="auto"/>
        <w:ind w:left="-630"/>
        <w:rPr>
          <w:rFonts w:ascii="Arial" w:hAnsi="Arial" w:cs="Arial"/>
          <w:b/>
          <w:bCs/>
          <w:u w:val="single"/>
        </w:rPr>
      </w:pPr>
    </w:p>
    <w:p w:rsidR="00FC6744" w:rsidRPr="008073FA" w:rsidRDefault="00FC6744" w:rsidP="00D638D6">
      <w:pPr>
        <w:pStyle w:val="ListParagraph"/>
        <w:spacing w:after="0" w:line="240" w:lineRule="auto"/>
        <w:ind w:left="-630"/>
        <w:rPr>
          <w:rFonts w:ascii="Arial" w:hAnsi="Arial" w:cs="Arial"/>
          <w:sz w:val="20"/>
          <w:szCs w:val="20"/>
        </w:rPr>
      </w:pPr>
      <w:r w:rsidRPr="00982A79">
        <w:rPr>
          <w:rFonts w:ascii="Arial" w:hAnsi="Arial" w:cs="Arial"/>
          <w:b/>
          <w:bCs/>
          <w:u w:val="single"/>
        </w:rPr>
        <w:t>EMPLOYMENT HISTORY (EXPERIENCE)</w:t>
      </w:r>
      <w:r w:rsidRPr="00982A79">
        <w:rPr>
          <w:rFonts w:ascii="Arial" w:hAnsi="Arial" w:cs="Arial"/>
          <w:b/>
          <w:bCs/>
          <w:u w:val="single"/>
        </w:rPr>
        <w:br/>
      </w:r>
      <w:r w:rsidRPr="008073FA">
        <w:rPr>
          <w:rFonts w:ascii="Arial" w:hAnsi="Arial" w:cs="Arial"/>
        </w:rPr>
        <w:br/>
      </w:r>
      <w:r>
        <w:rPr>
          <w:rFonts w:ascii="Arial" w:hAnsi="Arial" w:cs="Arial"/>
          <w:b/>
          <w:bCs/>
          <w:sz w:val="18"/>
          <w:szCs w:val="18"/>
        </w:rPr>
        <w:t xml:space="preserve">            </w:t>
      </w:r>
      <w:r w:rsidRPr="00886CAB">
        <w:rPr>
          <w:rFonts w:ascii="Arial" w:hAnsi="Arial" w:cs="Arial"/>
          <w:b/>
          <w:bCs/>
          <w:sz w:val="18"/>
          <w:szCs w:val="18"/>
        </w:rPr>
        <w:t>LAZZA Ice Creams Pvt. Ltd</w:t>
      </w:r>
      <w:r>
        <w:rPr>
          <w:rFonts w:ascii="Arial" w:hAnsi="Arial" w:cs="Arial"/>
          <w:b/>
          <w:bCs/>
          <w:sz w:val="18"/>
          <w:szCs w:val="18"/>
        </w:rPr>
        <w:t>, Cochin (2008 to 2009)</w:t>
      </w:r>
      <w:r>
        <w:rPr>
          <w:rFonts w:ascii="Arial" w:hAnsi="Arial" w:cs="Arial"/>
          <w:b/>
          <w:bCs/>
          <w:sz w:val="18"/>
          <w:szCs w:val="18"/>
        </w:rPr>
        <w:br/>
      </w:r>
      <w:r w:rsidRPr="008073FA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</w:t>
      </w:r>
      <w:r w:rsidRPr="00886CAB">
        <w:rPr>
          <w:rFonts w:ascii="Arial" w:hAnsi="Arial" w:cs="Arial"/>
          <w:sz w:val="20"/>
          <w:szCs w:val="20"/>
        </w:rPr>
        <w:t>Product Designer</w:t>
      </w:r>
      <w:r>
        <w:rPr>
          <w:rFonts w:ascii="Arial" w:hAnsi="Arial" w:cs="Arial"/>
          <w:sz w:val="20"/>
          <w:szCs w:val="20"/>
        </w:rPr>
        <w:br/>
      </w:r>
    </w:p>
    <w:p w:rsidR="00FC6744" w:rsidRDefault="00FC6744" w:rsidP="008619D6">
      <w:pPr>
        <w:pStyle w:val="ListParagraph"/>
        <w:spacing w:before="100" w:beforeAutospacing="1" w:after="100" w:afterAutospacing="1" w:line="240" w:lineRule="auto"/>
        <w:ind w:left="-270"/>
        <w:rPr>
          <w:rFonts w:ascii="Arial" w:hAnsi="Arial" w:cs="Arial"/>
          <w:sz w:val="20"/>
          <w:szCs w:val="20"/>
        </w:rPr>
      </w:pPr>
    </w:p>
    <w:p w:rsidR="00FC6744" w:rsidRDefault="00FC6744" w:rsidP="008619D6">
      <w:pPr>
        <w:pStyle w:val="ListParagraph"/>
        <w:spacing w:before="100" w:beforeAutospacing="1" w:after="100" w:afterAutospacing="1" w:line="240" w:lineRule="auto"/>
        <w:ind w:left="-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Designed and </w:t>
      </w:r>
      <w:r w:rsidRPr="008073FA">
        <w:rPr>
          <w:rFonts w:ascii="Arial" w:hAnsi="Arial" w:cs="Arial"/>
          <w:sz w:val="20"/>
          <w:szCs w:val="20"/>
        </w:rPr>
        <w:t xml:space="preserve">Managed </w:t>
      </w:r>
      <w:r>
        <w:rPr>
          <w:rFonts w:ascii="Arial" w:hAnsi="Arial" w:cs="Arial"/>
          <w:sz w:val="20"/>
          <w:szCs w:val="20"/>
        </w:rPr>
        <w:t>Sales Material &amp; Packing Materials</w:t>
      </w:r>
      <w:r w:rsidRPr="008073FA">
        <w:rPr>
          <w:rFonts w:ascii="Arial" w:hAnsi="Arial" w:cs="Arial"/>
          <w:sz w:val="20"/>
          <w:szCs w:val="20"/>
        </w:rPr>
        <w:t xml:space="preserve"> for </w:t>
      </w:r>
      <w:r>
        <w:rPr>
          <w:rFonts w:ascii="Arial" w:hAnsi="Arial" w:cs="Arial"/>
          <w:sz w:val="20"/>
          <w:szCs w:val="20"/>
        </w:rPr>
        <w:t>Our Three Bands (Lazza, Skei, Ungle                                    John)</w:t>
      </w:r>
      <w:r w:rsidRPr="008073FA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  Advertisements.</w:t>
      </w:r>
    </w:p>
    <w:p w:rsidR="00FC6744" w:rsidRPr="008619D6" w:rsidRDefault="00FC6744" w:rsidP="008619D6">
      <w:pPr>
        <w:pStyle w:val="ListParagraph"/>
        <w:spacing w:before="100" w:beforeAutospacing="1" w:after="100" w:afterAutospacing="1" w:line="240" w:lineRule="auto"/>
        <w:ind w:left="-270"/>
        <w:rPr>
          <w:rFonts w:ascii="Arial" w:hAnsi="Arial" w:cs="Arial"/>
          <w:sz w:val="20"/>
          <w:szCs w:val="20"/>
        </w:rPr>
      </w:pPr>
      <w:r>
        <w:t xml:space="preserve">    </w:t>
      </w:r>
      <w:hyperlink r:id="rId7" w:history="1">
        <w:r w:rsidRPr="008619D6">
          <w:rPr>
            <w:rStyle w:val="Hyperlink"/>
            <w:rFonts w:ascii="Arial" w:hAnsi="Arial" w:cs="Arial"/>
            <w:color w:val="404040"/>
            <w:sz w:val="20"/>
            <w:szCs w:val="20"/>
            <w:u w:val="none"/>
          </w:rPr>
          <w:t>www.lazza.in</w:t>
        </w:r>
      </w:hyperlink>
      <w:r w:rsidRPr="008619D6">
        <w:rPr>
          <w:rFonts w:ascii="Arial" w:hAnsi="Arial" w:cs="Arial"/>
          <w:color w:val="404040"/>
          <w:sz w:val="20"/>
          <w:szCs w:val="20"/>
        </w:rPr>
        <w:t>,</w:t>
      </w:r>
      <w:r>
        <w:t xml:space="preserve"> </w:t>
      </w:r>
      <w:hyperlink r:id="rId8" w:history="1">
        <w:r w:rsidRPr="008619D6">
          <w:rPr>
            <w:rStyle w:val="Hyperlink"/>
            <w:rFonts w:ascii="Arial" w:hAnsi="Arial" w:cs="Arial"/>
            <w:color w:val="404040"/>
            <w:sz w:val="20"/>
            <w:szCs w:val="20"/>
            <w:u w:val="none"/>
          </w:rPr>
          <w:t>www.unclejohn.in</w:t>
        </w:r>
      </w:hyperlink>
      <w:r>
        <w:t xml:space="preserve">, </w:t>
      </w:r>
      <w:hyperlink r:id="rId9" w:history="1">
        <w:r w:rsidRPr="008619D6">
          <w:rPr>
            <w:rStyle w:val="Hyperlink"/>
            <w:rFonts w:ascii="Arial" w:hAnsi="Arial" w:cs="Arial"/>
            <w:color w:val="404040"/>
            <w:sz w:val="20"/>
            <w:szCs w:val="20"/>
            <w:u w:val="none"/>
          </w:rPr>
          <w:t>www.skei.in</w:t>
        </w:r>
      </w:hyperlink>
    </w:p>
    <w:p w:rsidR="00FC6744" w:rsidRPr="008619D6" w:rsidRDefault="00FC6744" w:rsidP="00C406B9">
      <w:pPr>
        <w:pStyle w:val="ListParagraph"/>
        <w:spacing w:before="100" w:beforeAutospacing="1" w:after="100" w:afterAutospacing="1" w:line="240" w:lineRule="auto"/>
        <w:ind w:left="-63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</w:t>
      </w:r>
    </w:p>
    <w:p w:rsidR="00FC6744" w:rsidRDefault="00FC6744" w:rsidP="00D638D6">
      <w:pPr>
        <w:pStyle w:val="ListParagraph"/>
        <w:spacing w:before="100" w:beforeAutospacing="1" w:after="100" w:afterAutospacing="1" w:line="240" w:lineRule="auto"/>
        <w:ind w:left="-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Enieo ads and events, Cochin (2009 to 2011)</w:t>
      </w:r>
      <w:r>
        <w:rPr>
          <w:rFonts w:ascii="Arial" w:hAnsi="Arial" w:cs="Arial"/>
          <w:b/>
          <w:bCs/>
          <w:sz w:val="18"/>
          <w:szCs w:val="18"/>
        </w:rPr>
        <w:br/>
      </w:r>
      <w:r w:rsidRPr="008073FA">
        <w:rPr>
          <w:rFonts w:ascii="Arial" w:hAnsi="Arial" w:cs="Arial"/>
          <w:sz w:val="20"/>
          <w:szCs w:val="20"/>
        </w:rPr>
        <w:t xml:space="preserve"> </w:t>
      </w:r>
    </w:p>
    <w:p w:rsidR="00FC6744" w:rsidRPr="00142F13" w:rsidRDefault="00FC6744" w:rsidP="00D638D6">
      <w:pPr>
        <w:numPr>
          <w:ilvl w:val="0"/>
          <w:numId w:val="4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70"/>
        <w:rPr>
          <w:rFonts w:ascii="Arial" w:hAnsi="Arial" w:cs="Arial"/>
          <w:sz w:val="20"/>
          <w:szCs w:val="20"/>
        </w:rPr>
      </w:pPr>
      <w:r w:rsidRPr="00142F13">
        <w:rPr>
          <w:rFonts w:ascii="Arial" w:hAnsi="Arial" w:cs="Arial"/>
          <w:sz w:val="20"/>
          <w:szCs w:val="20"/>
        </w:rPr>
        <w:t>Le</w:t>
      </w:r>
      <w:r>
        <w:rPr>
          <w:rFonts w:ascii="Arial" w:hAnsi="Arial" w:cs="Arial"/>
          <w:sz w:val="20"/>
          <w:szCs w:val="20"/>
        </w:rPr>
        <w:t>a</w:t>
      </w:r>
      <w:r w:rsidRPr="00142F13">
        <w:rPr>
          <w:rFonts w:ascii="Arial" w:hAnsi="Arial" w:cs="Arial"/>
          <w:sz w:val="20"/>
          <w:szCs w:val="20"/>
        </w:rPr>
        <w:t xml:space="preserve">d a team of designers for designing and </w:t>
      </w:r>
      <w:r>
        <w:rPr>
          <w:rFonts w:ascii="Arial" w:hAnsi="Arial" w:cs="Arial"/>
          <w:sz w:val="20"/>
          <w:szCs w:val="20"/>
        </w:rPr>
        <w:t>developing interactive  Logos &amp; Brochures using Adobe illustrator</w:t>
      </w:r>
      <w:r w:rsidRPr="00142F13">
        <w:rPr>
          <w:rFonts w:ascii="Arial" w:hAnsi="Arial" w:cs="Arial"/>
          <w:sz w:val="20"/>
          <w:szCs w:val="20"/>
        </w:rPr>
        <w:t xml:space="preserve"> and Adobe Photoshop</w:t>
      </w:r>
    </w:p>
    <w:p w:rsidR="00FC6744" w:rsidRDefault="00FC6744" w:rsidP="00D638D6">
      <w:pPr>
        <w:numPr>
          <w:ilvl w:val="0"/>
          <w:numId w:val="4"/>
        </w:numPr>
        <w:tabs>
          <w:tab w:val="clear" w:pos="720"/>
          <w:tab w:val="num" w:pos="-270"/>
        </w:tabs>
        <w:spacing w:before="100" w:beforeAutospacing="1" w:after="100" w:afterAutospacing="1" w:line="240" w:lineRule="auto"/>
        <w:ind w:left="-270" w:firstLine="0"/>
        <w:rPr>
          <w:rFonts w:ascii="Arial" w:hAnsi="Arial" w:cs="Arial"/>
          <w:sz w:val="20"/>
          <w:szCs w:val="20"/>
        </w:rPr>
      </w:pPr>
      <w:r w:rsidRPr="00142F13">
        <w:rPr>
          <w:rFonts w:ascii="Arial" w:hAnsi="Arial" w:cs="Arial"/>
          <w:sz w:val="20"/>
          <w:szCs w:val="20"/>
        </w:rPr>
        <w:t>Designed and optimized grap</w:t>
      </w:r>
      <w:r>
        <w:rPr>
          <w:rFonts w:ascii="Arial" w:hAnsi="Arial" w:cs="Arial"/>
          <w:sz w:val="20"/>
          <w:szCs w:val="20"/>
        </w:rPr>
        <w:t xml:space="preserve">hics for corporate client </w:t>
      </w:r>
      <w:r w:rsidRPr="00142F13">
        <w:rPr>
          <w:rFonts w:ascii="Arial" w:hAnsi="Arial" w:cs="Arial"/>
          <w:sz w:val="20"/>
          <w:szCs w:val="20"/>
        </w:rPr>
        <w:t xml:space="preserve"> </w:t>
      </w:r>
    </w:p>
    <w:p w:rsidR="00FC6744" w:rsidRDefault="00FC6744" w:rsidP="00D638D6">
      <w:pPr>
        <w:numPr>
          <w:ilvl w:val="0"/>
          <w:numId w:val="4"/>
        </w:numPr>
        <w:tabs>
          <w:tab w:val="clear" w:pos="720"/>
          <w:tab w:val="num" w:pos="-270"/>
        </w:tabs>
        <w:spacing w:before="100" w:beforeAutospacing="1" w:after="100" w:afterAutospacing="1" w:line="240" w:lineRule="auto"/>
        <w:ind w:left="-270" w:firstLine="0"/>
        <w:rPr>
          <w:rFonts w:ascii="Arial" w:hAnsi="Arial" w:cs="Arial"/>
          <w:sz w:val="20"/>
          <w:szCs w:val="20"/>
        </w:rPr>
      </w:pPr>
      <w:r w:rsidRPr="00637D9A">
        <w:rPr>
          <w:rFonts w:ascii="Arial" w:hAnsi="Arial" w:cs="Arial"/>
          <w:sz w:val="20"/>
          <w:szCs w:val="20"/>
        </w:rPr>
        <w:t xml:space="preserve">Responsible for training staff to provide technical support. </w:t>
      </w:r>
    </w:p>
    <w:p w:rsidR="00FC6744" w:rsidRDefault="00FC6744" w:rsidP="00D638D6">
      <w:pPr>
        <w:numPr>
          <w:ilvl w:val="0"/>
          <w:numId w:val="4"/>
        </w:numPr>
        <w:tabs>
          <w:tab w:val="clear" w:pos="720"/>
          <w:tab w:val="num" w:pos="-270"/>
        </w:tabs>
        <w:spacing w:before="100" w:beforeAutospacing="1" w:after="100" w:afterAutospacing="1" w:line="240" w:lineRule="auto"/>
        <w:ind w:left="-27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 worked as an Event Manager for Enieo ads and Events.</w:t>
      </w:r>
    </w:p>
    <w:p w:rsidR="00FC6744" w:rsidRDefault="00FC6744" w:rsidP="00D638D6">
      <w:pPr>
        <w:rPr>
          <w:rFonts w:ascii="Arial" w:hAnsi="Arial" w:cs="Arial"/>
          <w:sz w:val="20"/>
          <w:szCs w:val="20"/>
        </w:rPr>
      </w:pPr>
    </w:p>
    <w:p w:rsidR="00FC6744" w:rsidRDefault="00FC6744" w:rsidP="00637D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School of Media Studies (SOMS), Cochin</w:t>
      </w:r>
    </w:p>
    <w:p w:rsidR="00FC6744" w:rsidRDefault="00FC6744" w:rsidP="00637D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Programme Producer for a period of 2 years.</w:t>
      </w:r>
    </w:p>
    <w:p w:rsidR="00FC6744" w:rsidRDefault="00FC6744" w:rsidP="00637D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Producer for Various Television Commercials and develop advertising campaign in Television and</w:t>
      </w:r>
    </w:p>
    <w:p w:rsidR="00FC6744" w:rsidRDefault="00FC6744" w:rsidP="00637D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media platforms.</w:t>
      </w:r>
    </w:p>
    <w:p w:rsidR="00FC6744" w:rsidRDefault="00FC6744" w:rsidP="00637D9A">
      <w:pPr>
        <w:rPr>
          <w:rFonts w:ascii="Arial" w:hAnsi="Arial" w:cs="Arial"/>
          <w:sz w:val="20"/>
          <w:szCs w:val="20"/>
        </w:rPr>
      </w:pPr>
    </w:p>
    <w:p w:rsidR="00FC6744" w:rsidRDefault="00FC6744" w:rsidP="00637D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Currently working as advertising consultant and production head for </w:t>
      </w:r>
      <w:r w:rsidRPr="00A63AD0">
        <w:rPr>
          <w:rFonts w:ascii="Arial" w:hAnsi="Arial" w:cs="Arial"/>
          <w:b/>
          <w:bCs/>
          <w:sz w:val="20"/>
          <w:szCs w:val="20"/>
        </w:rPr>
        <w:t>25 degree ads and events</w:t>
      </w:r>
      <w:r>
        <w:rPr>
          <w:rFonts w:ascii="Arial" w:hAnsi="Arial" w:cs="Arial"/>
          <w:sz w:val="20"/>
          <w:szCs w:val="20"/>
        </w:rPr>
        <w:t xml:space="preserve"> Bangalore and Cochin.</w:t>
      </w:r>
    </w:p>
    <w:p w:rsidR="00FC6744" w:rsidRDefault="00FC6744" w:rsidP="00637D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Also working </w:t>
      </w:r>
      <w:r>
        <w:rPr>
          <w:rFonts w:ascii="Arial" w:hAnsi="Arial" w:cs="Arial"/>
          <w:b/>
          <w:bCs/>
          <w:sz w:val="20"/>
          <w:szCs w:val="20"/>
        </w:rPr>
        <w:t xml:space="preserve">for Citytalkz </w:t>
      </w:r>
      <w:r w:rsidRPr="00A63AD0">
        <w:rPr>
          <w:rFonts w:ascii="Arial" w:hAnsi="Arial" w:cs="Arial"/>
          <w:b/>
          <w:bCs/>
          <w:sz w:val="20"/>
          <w:szCs w:val="20"/>
        </w:rPr>
        <w:t>web magazine</w:t>
      </w:r>
      <w:r>
        <w:rPr>
          <w:rFonts w:ascii="Arial" w:hAnsi="Arial" w:cs="Arial"/>
          <w:sz w:val="20"/>
          <w:szCs w:val="20"/>
        </w:rPr>
        <w:t xml:space="preserve"> Bangalore.</w:t>
      </w:r>
    </w:p>
    <w:p w:rsidR="00FC6744" w:rsidRDefault="00FC6744" w:rsidP="00637D9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Editor and Producer of Short Film</w:t>
      </w:r>
      <w:r w:rsidRPr="00E838C2">
        <w:rPr>
          <w:rFonts w:ascii="Arial" w:hAnsi="Arial" w:cs="Arial"/>
          <w:b/>
          <w:bCs/>
          <w:sz w:val="20"/>
          <w:szCs w:val="20"/>
        </w:rPr>
        <w:t xml:space="preserve"> BLOCKED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FC6744" w:rsidRDefault="00FC6744" w:rsidP="00637D9A">
      <w:pPr>
        <w:rPr>
          <w:rFonts w:ascii="Arial" w:hAnsi="Arial" w:cs="Arial"/>
          <w:sz w:val="20"/>
          <w:szCs w:val="20"/>
        </w:rPr>
      </w:pPr>
      <w:r w:rsidRPr="00E838C2">
        <w:rPr>
          <w:rFonts w:ascii="Arial" w:hAnsi="Arial" w:cs="Arial"/>
          <w:sz w:val="20"/>
          <w:szCs w:val="20"/>
        </w:rPr>
        <w:t>Editor of Music Video</w:t>
      </w:r>
      <w:r>
        <w:rPr>
          <w:rFonts w:ascii="Arial" w:hAnsi="Arial" w:cs="Arial"/>
          <w:b/>
          <w:bCs/>
          <w:sz w:val="20"/>
          <w:szCs w:val="20"/>
        </w:rPr>
        <w:t xml:space="preserve"> NEEYEN.</w:t>
      </w:r>
    </w:p>
    <w:p w:rsidR="00FC6744" w:rsidRPr="00982A79" w:rsidRDefault="00FC6744" w:rsidP="00E4714D">
      <w:pPr>
        <w:tabs>
          <w:tab w:val="num" w:pos="-270"/>
        </w:tabs>
        <w:rPr>
          <w:rFonts w:ascii="Arial" w:hAnsi="Arial" w:cs="Arial"/>
          <w:b/>
          <w:bCs/>
          <w:sz w:val="18"/>
          <w:szCs w:val="18"/>
          <w:u w:val="single"/>
        </w:rPr>
      </w:pPr>
    </w:p>
    <w:p w:rsidR="00FC6744" w:rsidRDefault="00FC6744" w:rsidP="00577676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  <w:u w:val="single"/>
        </w:rPr>
      </w:pPr>
    </w:p>
    <w:p w:rsidR="00FC6744" w:rsidRDefault="00FC6744" w:rsidP="00577676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  <w:u w:val="single"/>
        </w:rPr>
      </w:pPr>
    </w:p>
    <w:p w:rsidR="00FC6744" w:rsidRDefault="00FC6744" w:rsidP="00577676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  <w:u w:val="single"/>
        </w:rPr>
      </w:pPr>
    </w:p>
    <w:p w:rsidR="00FC6744" w:rsidRPr="00982A79" w:rsidRDefault="00FC6744" w:rsidP="00577676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  <w:u w:val="single"/>
        </w:rPr>
      </w:pPr>
      <w:r w:rsidRPr="00982A79">
        <w:rPr>
          <w:rFonts w:ascii="Arial" w:hAnsi="Arial" w:cs="Arial"/>
          <w:b/>
          <w:bCs/>
          <w:sz w:val="18"/>
          <w:szCs w:val="18"/>
          <w:u w:val="single"/>
        </w:rPr>
        <w:t xml:space="preserve">SOFTWARE KNOWLEDGE   </w:t>
      </w:r>
    </w:p>
    <w:p w:rsidR="00FC6744" w:rsidRPr="00863692" w:rsidRDefault="00FC6744" w:rsidP="00577676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</w:rPr>
      </w:pPr>
      <w:r w:rsidRPr="00863692">
        <w:rPr>
          <w:rFonts w:ascii="Arial" w:hAnsi="Arial" w:cs="Arial"/>
          <w:b/>
          <w:bCs/>
          <w:sz w:val="18"/>
          <w:szCs w:val="18"/>
        </w:rPr>
        <w:t xml:space="preserve">       Packages</w:t>
      </w:r>
      <w:r w:rsidRPr="00863692">
        <w:rPr>
          <w:rFonts w:ascii="Arial" w:hAnsi="Arial" w:cs="Arial"/>
          <w:b/>
          <w:bCs/>
          <w:sz w:val="18"/>
          <w:szCs w:val="18"/>
        </w:rPr>
        <w:tab/>
        <w:t xml:space="preserve">  :</w:t>
      </w:r>
      <w:r w:rsidRPr="00863692">
        <w:rPr>
          <w:rFonts w:ascii="Arial" w:hAnsi="Arial" w:cs="Arial"/>
          <w:b/>
          <w:bCs/>
          <w:sz w:val="18"/>
          <w:szCs w:val="18"/>
        </w:rPr>
        <w:tab/>
        <w:t>MS Office.</w:t>
      </w:r>
    </w:p>
    <w:p w:rsidR="00FC6744" w:rsidRPr="00863692" w:rsidRDefault="00FC6744" w:rsidP="00B953D4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</w:rPr>
      </w:pPr>
      <w:r w:rsidRPr="00863692">
        <w:rPr>
          <w:rFonts w:ascii="Arial" w:hAnsi="Arial" w:cs="Arial"/>
          <w:b/>
          <w:bCs/>
          <w:sz w:val="18"/>
          <w:szCs w:val="18"/>
        </w:rPr>
        <w:t xml:space="preserve">       Graphics</w:t>
      </w:r>
      <w:r w:rsidRPr="00863692">
        <w:rPr>
          <w:rFonts w:ascii="Arial" w:hAnsi="Arial" w:cs="Arial"/>
          <w:b/>
          <w:bCs/>
          <w:sz w:val="18"/>
          <w:szCs w:val="18"/>
        </w:rPr>
        <w:tab/>
        <w:t xml:space="preserve">  : </w:t>
      </w:r>
      <w:r w:rsidRPr="00863692">
        <w:rPr>
          <w:rFonts w:ascii="Arial" w:hAnsi="Arial" w:cs="Arial"/>
          <w:b/>
          <w:bCs/>
          <w:sz w:val="18"/>
          <w:szCs w:val="18"/>
        </w:rPr>
        <w:tab/>
        <w:t>Adobe Photoshop.</w:t>
      </w:r>
    </w:p>
    <w:p w:rsidR="00FC6744" w:rsidRPr="00863692" w:rsidRDefault="00FC6744" w:rsidP="00B953D4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</w:rPr>
      </w:pPr>
      <w:r w:rsidRPr="00863692">
        <w:rPr>
          <w:rFonts w:ascii="Arial" w:hAnsi="Arial" w:cs="Arial"/>
          <w:b/>
          <w:bCs/>
          <w:sz w:val="18"/>
          <w:szCs w:val="18"/>
        </w:rPr>
        <w:t xml:space="preserve">                                          Adobe Illustrator.</w:t>
      </w:r>
    </w:p>
    <w:p w:rsidR="00FC6744" w:rsidRPr="00863692" w:rsidRDefault="00FC6744" w:rsidP="00B953D4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</w:rPr>
      </w:pPr>
      <w:r w:rsidRPr="00863692">
        <w:rPr>
          <w:rFonts w:ascii="Arial" w:hAnsi="Arial" w:cs="Arial"/>
          <w:b/>
          <w:bCs/>
          <w:sz w:val="18"/>
          <w:szCs w:val="18"/>
        </w:rPr>
        <w:t xml:space="preserve">                      </w:t>
      </w:r>
      <w:r>
        <w:rPr>
          <w:rFonts w:ascii="Arial" w:hAnsi="Arial" w:cs="Arial"/>
          <w:b/>
          <w:bCs/>
          <w:sz w:val="18"/>
          <w:szCs w:val="18"/>
        </w:rPr>
        <w:t xml:space="preserve">                    Adobe After</w:t>
      </w:r>
      <w:r w:rsidRPr="00863692">
        <w:rPr>
          <w:rFonts w:ascii="Arial" w:hAnsi="Arial" w:cs="Arial"/>
          <w:b/>
          <w:bCs/>
          <w:sz w:val="18"/>
          <w:szCs w:val="18"/>
        </w:rPr>
        <w:t>effects.</w:t>
      </w:r>
    </w:p>
    <w:p w:rsidR="00FC6744" w:rsidRPr="00863692" w:rsidRDefault="00FC6744" w:rsidP="00B953D4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</w:rPr>
      </w:pPr>
      <w:r w:rsidRPr="00863692">
        <w:rPr>
          <w:rFonts w:ascii="Arial" w:hAnsi="Arial" w:cs="Arial"/>
          <w:b/>
          <w:bCs/>
          <w:sz w:val="18"/>
          <w:szCs w:val="18"/>
        </w:rPr>
        <w:t xml:space="preserve">                                          Adobe Fireworks.</w:t>
      </w:r>
      <w:r w:rsidRPr="00863692">
        <w:rPr>
          <w:rFonts w:ascii="Arial" w:hAnsi="Arial" w:cs="Arial"/>
          <w:b/>
          <w:bCs/>
          <w:sz w:val="18"/>
          <w:szCs w:val="18"/>
        </w:rPr>
        <w:br/>
      </w:r>
      <w:r w:rsidRPr="00863692">
        <w:rPr>
          <w:rFonts w:ascii="Arial" w:hAnsi="Arial" w:cs="Arial"/>
          <w:b/>
          <w:bCs/>
          <w:sz w:val="18"/>
          <w:szCs w:val="18"/>
        </w:rPr>
        <w:tab/>
      </w:r>
      <w:r w:rsidRPr="00863692">
        <w:rPr>
          <w:rFonts w:ascii="Arial" w:hAnsi="Arial" w:cs="Arial"/>
          <w:b/>
          <w:bCs/>
          <w:sz w:val="18"/>
          <w:szCs w:val="18"/>
        </w:rPr>
        <w:tab/>
      </w:r>
      <w:r w:rsidRPr="00863692">
        <w:rPr>
          <w:rFonts w:ascii="Arial" w:hAnsi="Arial" w:cs="Arial"/>
          <w:b/>
          <w:bCs/>
          <w:sz w:val="18"/>
          <w:szCs w:val="18"/>
        </w:rPr>
        <w:tab/>
      </w:r>
      <w:r w:rsidRPr="00863692">
        <w:rPr>
          <w:rFonts w:ascii="Arial" w:hAnsi="Arial" w:cs="Arial"/>
          <w:b/>
          <w:bCs/>
          <w:sz w:val="18"/>
          <w:szCs w:val="18"/>
        </w:rPr>
        <w:tab/>
        <w:t>Adobe In design.</w:t>
      </w:r>
      <w:r w:rsidRPr="00863692">
        <w:rPr>
          <w:rFonts w:ascii="Arial" w:hAnsi="Arial" w:cs="Arial"/>
          <w:b/>
          <w:bCs/>
          <w:sz w:val="18"/>
          <w:szCs w:val="18"/>
        </w:rPr>
        <w:br/>
      </w:r>
      <w:r w:rsidRPr="00863692">
        <w:rPr>
          <w:rFonts w:ascii="Arial" w:hAnsi="Arial" w:cs="Arial"/>
          <w:b/>
          <w:bCs/>
          <w:sz w:val="18"/>
          <w:szCs w:val="18"/>
        </w:rPr>
        <w:tab/>
      </w:r>
      <w:r w:rsidRPr="00863692">
        <w:rPr>
          <w:rFonts w:ascii="Arial" w:hAnsi="Arial" w:cs="Arial"/>
          <w:b/>
          <w:bCs/>
          <w:sz w:val="18"/>
          <w:szCs w:val="18"/>
        </w:rPr>
        <w:tab/>
      </w:r>
      <w:r w:rsidRPr="00863692">
        <w:rPr>
          <w:rFonts w:ascii="Arial" w:hAnsi="Arial" w:cs="Arial"/>
          <w:b/>
          <w:bCs/>
          <w:sz w:val="18"/>
          <w:szCs w:val="18"/>
        </w:rPr>
        <w:tab/>
      </w:r>
      <w:r w:rsidRPr="00863692">
        <w:rPr>
          <w:rFonts w:ascii="Arial" w:hAnsi="Arial" w:cs="Arial"/>
          <w:b/>
          <w:bCs/>
          <w:sz w:val="18"/>
          <w:szCs w:val="18"/>
        </w:rPr>
        <w:tab/>
        <w:t>Corel Draw.</w:t>
      </w:r>
    </w:p>
    <w:p w:rsidR="00FC6744" w:rsidRPr="00863692" w:rsidRDefault="00FC6744" w:rsidP="001C679D">
      <w:pPr>
        <w:tabs>
          <w:tab w:val="num" w:pos="-270"/>
        </w:tabs>
        <w:ind w:left="720" w:hanging="1350"/>
        <w:rPr>
          <w:rFonts w:ascii="Arial" w:hAnsi="Arial" w:cs="Arial"/>
          <w:b/>
          <w:bCs/>
          <w:sz w:val="18"/>
          <w:szCs w:val="18"/>
        </w:rPr>
      </w:pPr>
      <w:r w:rsidRPr="00863692">
        <w:rPr>
          <w:rFonts w:ascii="Arial" w:hAnsi="Arial" w:cs="Arial"/>
          <w:b/>
          <w:bCs/>
          <w:sz w:val="18"/>
          <w:szCs w:val="18"/>
        </w:rPr>
        <w:tab/>
      </w:r>
      <w:r w:rsidRPr="00863692">
        <w:rPr>
          <w:rFonts w:ascii="Arial" w:hAnsi="Arial" w:cs="Arial"/>
          <w:b/>
          <w:bCs/>
          <w:sz w:val="18"/>
          <w:szCs w:val="18"/>
        </w:rPr>
        <w:tab/>
      </w:r>
      <w:r w:rsidRPr="00863692">
        <w:rPr>
          <w:rFonts w:ascii="Arial" w:hAnsi="Arial" w:cs="Arial"/>
          <w:b/>
          <w:bCs/>
          <w:sz w:val="18"/>
          <w:szCs w:val="18"/>
        </w:rPr>
        <w:tab/>
      </w:r>
    </w:p>
    <w:p w:rsidR="00FC6744" w:rsidRPr="00863692" w:rsidRDefault="00FC6744" w:rsidP="00B953D4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</w:rPr>
      </w:pPr>
      <w:r w:rsidRPr="00863692">
        <w:rPr>
          <w:rFonts w:ascii="Arial" w:hAnsi="Arial" w:cs="Arial"/>
          <w:b/>
          <w:bCs/>
          <w:sz w:val="18"/>
          <w:szCs w:val="18"/>
        </w:rPr>
        <w:t xml:space="preserve">        Animation</w:t>
      </w:r>
      <w:r w:rsidRPr="00863692">
        <w:rPr>
          <w:rFonts w:ascii="Arial" w:hAnsi="Arial" w:cs="Arial"/>
          <w:b/>
          <w:bCs/>
          <w:sz w:val="18"/>
          <w:szCs w:val="18"/>
        </w:rPr>
        <w:tab/>
        <w:t xml:space="preserve">  :</w:t>
      </w:r>
      <w:r w:rsidRPr="00863692">
        <w:rPr>
          <w:rFonts w:ascii="Arial" w:hAnsi="Arial" w:cs="Arial"/>
          <w:b/>
          <w:bCs/>
          <w:sz w:val="18"/>
          <w:szCs w:val="18"/>
        </w:rPr>
        <w:tab/>
        <w:t>Adobe Flash.</w:t>
      </w:r>
      <w:r w:rsidRPr="00863692">
        <w:rPr>
          <w:rFonts w:ascii="Arial" w:hAnsi="Arial" w:cs="Arial"/>
          <w:b/>
          <w:bCs/>
          <w:sz w:val="18"/>
          <w:szCs w:val="18"/>
        </w:rPr>
        <w:br/>
      </w:r>
      <w:r w:rsidRPr="00863692">
        <w:rPr>
          <w:rFonts w:ascii="Arial" w:hAnsi="Arial" w:cs="Arial"/>
          <w:b/>
          <w:bCs/>
          <w:sz w:val="18"/>
          <w:szCs w:val="18"/>
        </w:rPr>
        <w:tab/>
      </w:r>
      <w:r w:rsidRPr="00863692">
        <w:rPr>
          <w:rFonts w:ascii="Arial" w:hAnsi="Arial" w:cs="Arial"/>
          <w:b/>
          <w:bCs/>
          <w:sz w:val="18"/>
          <w:szCs w:val="18"/>
        </w:rPr>
        <w:tab/>
      </w:r>
      <w:r w:rsidRPr="00863692">
        <w:rPr>
          <w:rFonts w:ascii="Arial" w:hAnsi="Arial" w:cs="Arial"/>
          <w:b/>
          <w:bCs/>
          <w:sz w:val="18"/>
          <w:szCs w:val="18"/>
        </w:rPr>
        <w:tab/>
      </w:r>
      <w:r w:rsidRPr="00863692">
        <w:rPr>
          <w:rFonts w:ascii="Arial" w:hAnsi="Arial" w:cs="Arial"/>
          <w:b/>
          <w:bCs/>
          <w:sz w:val="18"/>
          <w:szCs w:val="18"/>
        </w:rPr>
        <w:tab/>
        <w:t>Image Ready.</w:t>
      </w:r>
    </w:p>
    <w:p w:rsidR="00FC6744" w:rsidRPr="00863692" w:rsidRDefault="00FC6744" w:rsidP="00B953D4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</w:rPr>
      </w:pPr>
      <w:r w:rsidRPr="00863692">
        <w:rPr>
          <w:rFonts w:ascii="Arial" w:hAnsi="Arial" w:cs="Arial"/>
          <w:b/>
          <w:bCs/>
          <w:sz w:val="18"/>
          <w:szCs w:val="18"/>
        </w:rPr>
        <w:t xml:space="preserve">                                         3ds max (basic)</w:t>
      </w:r>
    </w:p>
    <w:p w:rsidR="00FC6744" w:rsidRPr="00863692" w:rsidRDefault="00FC6744" w:rsidP="00B953D4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</w:rPr>
      </w:pPr>
      <w:r w:rsidRPr="00863692">
        <w:rPr>
          <w:rFonts w:ascii="Arial" w:hAnsi="Arial" w:cs="Arial"/>
          <w:b/>
          <w:bCs/>
          <w:sz w:val="18"/>
          <w:szCs w:val="18"/>
        </w:rPr>
        <w:t xml:space="preserve">      Video Editing:           Adobe premiere CS – CS6</w:t>
      </w:r>
    </w:p>
    <w:p w:rsidR="00FC6744" w:rsidRPr="00863692" w:rsidRDefault="00FC6744" w:rsidP="00B953D4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</w:rPr>
      </w:pPr>
      <w:r w:rsidRPr="00863692">
        <w:rPr>
          <w:rFonts w:ascii="Arial" w:hAnsi="Arial" w:cs="Arial"/>
          <w:b/>
          <w:bCs/>
          <w:sz w:val="18"/>
          <w:szCs w:val="18"/>
        </w:rPr>
        <w:t xml:space="preserve">                                         Eduis</w:t>
      </w:r>
    </w:p>
    <w:p w:rsidR="00FC6744" w:rsidRPr="00863692" w:rsidRDefault="00FC6744" w:rsidP="00B953D4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</w:rPr>
      </w:pPr>
      <w:r w:rsidRPr="00863692">
        <w:rPr>
          <w:rFonts w:ascii="Arial" w:hAnsi="Arial" w:cs="Arial"/>
          <w:b/>
          <w:bCs/>
          <w:sz w:val="18"/>
          <w:szCs w:val="18"/>
        </w:rPr>
        <w:t xml:space="preserve">                                         Avid (basic).</w:t>
      </w:r>
    </w:p>
    <w:p w:rsidR="00FC6744" w:rsidRPr="00863692" w:rsidRDefault="00FC6744" w:rsidP="00B953D4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</w:rPr>
      </w:pPr>
      <w:r w:rsidRPr="00863692">
        <w:rPr>
          <w:rFonts w:ascii="Arial" w:hAnsi="Arial" w:cs="Arial"/>
          <w:b/>
          <w:bCs/>
          <w:sz w:val="18"/>
          <w:szCs w:val="18"/>
        </w:rPr>
        <w:t xml:space="preserve">                                         Final Cut Pro (FCP).</w:t>
      </w:r>
    </w:p>
    <w:p w:rsidR="00FC6744" w:rsidRPr="00863692" w:rsidRDefault="00FC6744" w:rsidP="00863692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</w:rPr>
      </w:pPr>
      <w:r w:rsidRPr="00863692">
        <w:rPr>
          <w:rFonts w:ascii="Arial" w:hAnsi="Arial" w:cs="Arial"/>
          <w:b/>
          <w:bCs/>
          <w:sz w:val="18"/>
          <w:szCs w:val="18"/>
        </w:rPr>
        <w:br/>
      </w:r>
      <w:r>
        <w:rPr>
          <w:rFonts w:ascii="Arial" w:hAnsi="Arial" w:cs="Arial"/>
          <w:b/>
          <w:bCs/>
          <w:sz w:val="18"/>
          <w:szCs w:val="18"/>
        </w:rPr>
        <w:t xml:space="preserve">       </w:t>
      </w:r>
      <w:r w:rsidRPr="00FF0ED6">
        <w:rPr>
          <w:rFonts w:ascii="Arial" w:hAnsi="Arial" w:cs="Arial"/>
          <w:b/>
          <w:bCs/>
          <w:sz w:val="18"/>
          <w:szCs w:val="18"/>
          <w:u w:val="single"/>
        </w:rPr>
        <w:t xml:space="preserve">Project Details  </w:t>
      </w:r>
    </w:p>
    <w:p w:rsidR="00FC6744" w:rsidRPr="00C406B9" w:rsidRDefault="00FC6744" w:rsidP="00252360">
      <w:pPr>
        <w:pStyle w:val="ListParagraph"/>
        <w:numPr>
          <w:ilvl w:val="0"/>
          <w:numId w:val="7"/>
        </w:numPr>
        <w:tabs>
          <w:tab w:val="num" w:pos="-270"/>
        </w:tabs>
        <w:rPr>
          <w:b/>
          <w:bCs/>
          <w:sz w:val="20"/>
          <w:szCs w:val="20"/>
        </w:rPr>
      </w:pPr>
      <w:r w:rsidRPr="00C406B9">
        <w:rPr>
          <w:b/>
          <w:bCs/>
          <w:sz w:val="20"/>
          <w:szCs w:val="20"/>
        </w:rPr>
        <w:t>Navy Fest Cochin -2009 and 2010</w:t>
      </w:r>
    </w:p>
    <w:p w:rsidR="00FC6744" w:rsidRDefault="00FC6744" w:rsidP="00252360">
      <w:pPr>
        <w:pStyle w:val="ListParagraph"/>
        <w:numPr>
          <w:ilvl w:val="0"/>
          <w:numId w:val="7"/>
        </w:numPr>
        <w:tabs>
          <w:tab w:val="num" w:pos="-270"/>
        </w:tabs>
        <w:rPr>
          <w:sz w:val="20"/>
          <w:szCs w:val="20"/>
        </w:rPr>
      </w:pPr>
      <w:r w:rsidRPr="00C406B9">
        <w:rPr>
          <w:b/>
          <w:bCs/>
          <w:sz w:val="20"/>
          <w:szCs w:val="20"/>
        </w:rPr>
        <w:t>Burgoyne The Ramp, Exclusive Linen Designer Fashion Show -2010 Cochin</w:t>
      </w:r>
      <w:r>
        <w:rPr>
          <w:sz w:val="20"/>
          <w:szCs w:val="20"/>
        </w:rPr>
        <w:t>.</w:t>
      </w:r>
    </w:p>
    <w:p w:rsidR="00FC6744" w:rsidRDefault="00FC6744" w:rsidP="00252360">
      <w:pPr>
        <w:pStyle w:val="ListParagraph"/>
        <w:numPr>
          <w:ilvl w:val="0"/>
          <w:numId w:val="7"/>
        </w:numPr>
        <w:tabs>
          <w:tab w:val="num" w:pos="-270"/>
        </w:tabs>
        <w:rPr>
          <w:sz w:val="20"/>
          <w:szCs w:val="20"/>
        </w:rPr>
      </w:pPr>
      <w:r w:rsidRPr="00C406B9">
        <w:rPr>
          <w:b/>
          <w:bCs/>
          <w:sz w:val="20"/>
          <w:szCs w:val="20"/>
        </w:rPr>
        <w:t>Branding and Promotion for leading Irish Linen Brand Linen by Burgoyne</w:t>
      </w:r>
      <w:r>
        <w:rPr>
          <w:sz w:val="20"/>
          <w:szCs w:val="20"/>
        </w:rPr>
        <w:t>.</w:t>
      </w:r>
    </w:p>
    <w:p w:rsidR="00FC6744" w:rsidRPr="00C406B9" w:rsidRDefault="00FC6744" w:rsidP="00252360">
      <w:pPr>
        <w:pStyle w:val="ListParagraph"/>
        <w:numPr>
          <w:ilvl w:val="0"/>
          <w:numId w:val="7"/>
        </w:numPr>
        <w:tabs>
          <w:tab w:val="num" w:pos="-270"/>
        </w:tabs>
        <w:rPr>
          <w:b/>
          <w:bCs/>
          <w:sz w:val="20"/>
          <w:szCs w:val="20"/>
        </w:rPr>
      </w:pPr>
      <w:r w:rsidRPr="00C406B9">
        <w:rPr>
          <w:b/>
          <w:bCs/>
          <w:sz w:val="20"/>
          <w:szCs w:val="20"/>
        </w:rPr>
        <w:t>Pre Launch in Kerala – Etisalat DB Telecom.</w:t>
      </w:r>
    </w:p>
    <w:p w:rsidR="00FC6744" w:rsidRPr="00C406B9" w:rsidRDefault="00FC6744" w:rsidP="00252360">
      <w:pPr>
        <w:pStyle w:val="ListParagraph"/>
        <w:ind w:left="90"/>
        <w:rPr>
          <w:b/>
          <w:bCs/>
          <w:sz w:val="20"/>
          <w:szCs w:val="20"/>
        </w:rPr>
      </w:pPr>
    </w:p>
    <w:p w:rsidR="00FC6744" w:rsidRPr="00FF0ED6" w:rsidRDefault="00FC6744" w:rsidP="00FF0ED6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</w:t>
      </w:r>
      <w:r w:rsidRPr="00FF0ED6">
        <w:rPr>
          <w:rFonts w:ascii="Arial" w:hAnsi="Arial" w:cs="Arial"/>
          <w:b/>
          <w:bCs/>
          <w:sz w:val="18"/>
          <w:szCs w:val="18"/>
          <w:u w:val="single"/>
        </w:rPr>
        <w:t xml:space="preserve">Latest Project Details  </w:t>
      </w:r>
      <w:r w:rsidRPr="001B0F6B">
        <w:rPr>
          <w:i/>
          <w:iCs/>
          <w:sz w:val="20"/>
          <w:szCs w:val="20"/>
        </w:rPr>
        <w:t xml:space="preserve"> </w:t>
      </w:r>
    </w:p>
    <w:p w:rsidR="00FC6744" w:rsidRPr="00C406B9" w:rsidRDefault="00FC6744" w:rsidP="001B0F6B">
      <w:pPr>
        <w:pStyle w:val="ListParagraph"/>
        <w:numPr>
          <w:ilvl w:val="0"/>
          <w:numId w:val="7"/>
        </w:numPr>
        <w:tabs>
          <w:tab w:val="num" w:pos="-270"/>
        </w:tabs>
        <w:rPr>
          <w:b/>
          <w:bCs/>
          <w:sz w:val="20"/>
          <w:szCs w:val="20"/>
        </w:rPr>
      </w:pPr>
      <w:r w:rsidRPr="00C406B9">
        <w:rPr>
          <w:b/>
          <w:bCs/>
          <w:sz w:val="20"/>
          <w:szCs w:val="20"/>
        </w:rPr>
        <w:t>Promotional Events for Idea Cellular and Vodafone.</w:t>
      </w:r>
    </w:p>
    <w:p w:rsidR="00FC6744" w:rsidRPr="00C406B9" w:rsidRDefault="00FC6744" w:rsidP="001B0F6B">
      <w:pPr>
        <w:pStyle w:val="ListParagraph"/>
        <w:numPr>
          <w:ilvl w:val="0"/>
          <w:numId w:val="7"/>
        </w:numPr>
        <w:tabs>
          <w:tab w:val="num" w:pos="-270"/>
        </w:tabs>
        <w:rPr>
          <w:b/>
          <w:bCs/>
          <w:sz w:val="20"/>
          <w:szCs w:val="20"/>
        </w:rPr>
      </w:pPr>
      <w:r w:rsidRPr="00C406B9">
        <w:rPr>
          <w:b/>
          <w:bCs/>
          <w:sz w:val="20"/>
          <w:szCs w:val="20"/>
        </w:rPr>
        <w:t>Organizing Advertising campaign, product launches, Dealers Meet and BTL promotion</w:t>
      </w:r>
    </w:p>
    <w:p w:rsidR="00FC6744" w:rsidRPr="00C406B9" w:rsidRDefault="00FC6744" w:rsidP="00FF0ED6">
      <w:pPr>
        <w:pStyle w:val="ListParagraph"/>
        <w:ind w:left="90"/>
        <w:rPr>
          <w:b/>
          <w:bCs/>
          <w:sz w:val="20"/>
          <w:szCs w:val="20"/>
        </w:rPr>
      </w:pPr>
      <w:r w:rsidRPr="00C406B9">
        <w:rPr>
          <w:b/>
          <w:bCs/>
          <w:sz w:val="20"/>
          <w:szCs w:val="20"/>
        </w:rPr>
        <w:t>For various clients.</w:t>
      </w:r>
    </w:p>
    <w:p w:rsidR="00FC6744" w:rsidRPr="00C406B9" w:rsidRDefault="00FC6744" w:rsidP="001B0F6B">
      <w:pPr>
        <w:pStyle w:val="ListParagraph"/>
        <w:numPr>
          <w:ilvl w:val="0"/>
          <w:numId w:val="7"/>
        </w:numPr>
        <w:tabs>
          <w:tab w:val="num" w:pos="-270"/>
        </w:tabs>
        <w:rPr>
          <w:b/>
          <w:bCs/>
          <w:sz w:val="20"/>
          <w:szCs w:val="20"/>
        </w:rPr>
      </w:pPr>
      <w:r w:rsidRPr="00C406B9">
        <w:rPr>
          <w:b/>
          <w:bCs/>
          <w:sz w:val="20"/>
          <w:szCs w:val="20"/>
        </w:rPr>
        <w:t>Producer of Television Commercials (TVC) for Soundarya Textile and Fashion Gold Mahal.</w:t>
      </w:r>
    </w:p>
    <w:p w:rsidR="00FC6744" w:rsidRDefault="00FC6744" w:rsidP="00096313">
      <w:pPr>
        <w:pStyle w:val="ListParagraph"/>
        <w:ind w:left="-630"/>
        <w:rPr>
          <w:sz w:val="20"/>
          <w:szCs w:val="20"/>
        </w:rPr>
      </w:pPr>
    </w:p>
    <w:p w:rsidR="00FC6744" w:rsidRDefault="00FC6744" w:rsidP="00096313">
      <w:pPr>
        <w:pStyle w:val="ListParagraph"/>
        <w:ind w:left="-630"/>
        <w:rPr>
          <w:rFonts w:ascii="Arial" w:hAnsi="Arial" w:cs="Arial"/>
          <w:b/>
          <w:bCs/>
          <w:sz w:val="18"/>
          <w:szCs w:val="18"/>
          <w:u w:val="single"/>
        </w:rPr>
      </w:pPr>
    </w:p>
    <w:p w:rsidR="00FC6744" w:rsidRPr="008619D6" w:rsidRDefault="00FC6744" w:rsidP="00096313">
      <w:pPr>
        <w:pStyle w:val="ListParagraph"/>
        <w:ind w:left="-630"/>
        <w:rPr>
          <w:rFonts w:ascii="Arial" w:hAnsi="Arial" w:cs="Arial"/>
          <w:b/>
          <w:bCs/>
          <w:sz w:val="18"/>
          <w:szCs w:val="18"/>
          <w:u w:val="single"/>
        </w:rPr>
      </w:pPr>
      <w:r w:rsidRPr="008619D6">
        <w:rPr>
          <w:rFonts w:ascii="Arial" w:hAnsi="Arial" w:cs="Arial"/>
          <w:b/>
          <w:bCs/>
          <w:sz w:val="18"/>
          <w:szCs w:val="18"/>
          <w:u w:val="single"/>
        </w:rPr>
        <w:t>OTHERSKILLS</w:t>
      </w:r>
    </w:p>
    <w:p w:rsidR="00FC6744" w:rsidRDefault="00FC6744" w:rsidP="003D3025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</w:rPr>
      </w:pPr>
      <w:r w:rsidRPr="007179E6">
        <w:rPr>
          <w:rFonts w:ascii="Arial" w:hAnsi="Arial" w:cs="Arial"/>
          <w:b/>
          <w:bCs/>
          <w:sz w:val="18"/>
          <w:szCs w:val="18"/>
        </w:rPr>
        <w:br/>
      </w:r>
      <w:r>
        <w:rPr>
          <w:rFonts w:ascii="Arial" w:hAnsi="Arial" w:cs="Arial"/>
          <w:b/>
          <w:bCs/>
          <w:sz w:val="18"/>
          <w:szCs w:val="18"/>
        </w:rPr>
        <w:t>CAMERA</w:t>
      </w:r>
    </w:p>
    <w:p w:rsidR="00FC6744" w:rsidRDefault="00FC6744" w:rsidP="003D3025">
      <w:pPr>
        <w:tabs>
          <w:tab w:val="num" w:pos="-270"/>
        </w:tabs>
        <w:ind w:left="-630"/>
        <w:rPr>
          <w:rFonts w:ascii="Arial" w:hAnsi="Arial" w:cs="Arial"/>
          <w:sz w:val="18"/>
          <w:szCs w:val="18"/>
        </w:rPr>
      </w:pPr>
      <w:r w:rsidRPr="00E4714D">
        <w:rPr>
          <w:rFonts w:ascii="Arial" w:hAnsi="Arial" w:cs="Arial"/>
          <w:sz w:val="18"/>
          <w:szCs w:val="18"/>
        </w:rPr>
        <w:t>Skills and experience in both</w:t>
      </w:r>
      <w:r>
        <w:rPr>
          <w:rFonts w:ascii="Arial" w:hAnsi="Arial" w:cs="Arial"/>
          <w:b/>
          <w:bCs/>
          <w:sz w:val="18"/>
          <w:szCs w:val="18"/>
        </w:rPr>
        <w:t xml:space="preserve"> PHOTOGRAPHY </w:t>
      </w:r>
      <w:r w:rsidRPr="00E4714D">
        <w:rPr>
          <w:rFonts w:ascii="Arial" w:hAnsi="Arial" w:cs="Arial"/>
          <w:sz w:val="18"/>
          <w:szCs w:val="18"/>
        </w:rPr>
        <w:t>and</w:t>
      </w:r>
      <w:r>
        <w:rPr>
          <w:rFonts w:ascii="Arial" w:hAnsi="Arial" w:cs="Arial"/>
          <w:b/>
          <w:bCs/>
          <w:sz w:val="18"/>
          <w:szCs w:val="18"/>
        </w:rPr>
        <w:t xml:space="preserve"> VIDEOGRAPHY </w:t>
      </w:r>
      <w:r w:rsidRPr="00E4714D">
        <w:rPr>
          <w:rFonts w:ascii="Arial" w:hAnsi="Arial" w:cs="Arial"/>
          <w:sz w:val="18"/>
          <w:szCs w:val="18"/>
        </w:rPr>
        <w:t>with</w:t>
      </w:r>
      <w:r>
        <w:rPr>
          <w:rFonts w:ascii="Arial" w:hAnsi="Arial" w:cs="Arial"/>
          <w:sz w:val="18"/>
          <w:szCs w:val="18"/>
        </w:rPr>
        <w:t xml:space="preserve"> [</w:t>
      </w:r>
      <w:r>
        <w:rPr>
          <w:rFonts w:ascii="Arial" w:hAnsi="Arial" w:cs="Arial"/>
          <w:b/>
          <w:bCs/>
          <w:sz w:val="18"/>
          <w:szCs w:val="18"/>
        </w:rPr>
        <w:t>DSR, CANON 5D, 6D, 7D, NIKKON HD CAMERAS, PANASONIC 3CCD CAMERAS, SONY PD170 etc</w:t>
      </w:r>
      <w:r>
        <w:rPr>
          <w:rFonts w:ascii="Arial" w:hAnsi="Arial" w:cs="Arial"/>
          <w:sz w:val="18"/>
          <w:szCs w:val="18"/>
        </w:rPr>
        <w:t>.</w:t>
      </w:r>
    </w:p>
    <w:p w:rsidR="00FC6744" w:rsidRDefault="00FC6744" w:rsidP="003D3025">
      <w:pPr>
        <w:tabs>
          <w:tab w:val="num" w:pos="-270"/>
        </w:tabs>
        <w:ind w:left="-630"/>
        <w:rPr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Fashion photographer for </w:t>
      </w:r>
      <w:r w:rsidRPr="00E4714D">
        <w:rPr>
          <w:b/>
          <w:bCs/>
          <w:sz w:val="20"/>
          <w:szCs w:val="20"/>
        </w:rPr>
        <w:t>Burgoyne The Ramp, Exclusive Linen Designer Fashion Show -2010 Cochin</w:t>
      </w:r>
      <w:r>
        <w:rPr>
          <w:sz w:val="20"/>
          <w:szCs w:val="20"/>
        </w:rPr>
        <w:t xml:space="preserve"> and for</w:t>
      </w:r>
      <w:r w:rsidRPr="00E4714D">
        <w:rPr>
          <w:sz w:val="20"/>
          <w:szCs w:val="20"/>
        </w:rPr>
        <w:t xml:space="preserve"> </w:t>
      </w:r>
    </w:p>
    <w:p w:rsidR="00FC6744" w:rsidRPr="00E4714D" w:rsidRDefault="00FC6744" w:rsidP="003D3025">
      <w:pPr>
        <w:tabs>
          <w:tab w:val="num" w:pos="-270"/>
        </w:tabs>
        <w:ind w:left="-630"/>
        <w:rPr>
          <w:rFonts w:ascii="Arial" w:hAnsi="Arial" w:cs="Arial"/>
          <w:b/>
          <w:bCs/>
          <w:sz w:val="18"/>
          <w:szCs w:val="18"/>
        </w:rPr>
      </w:pPr>
      <w:r w:rsidRPr="00E4714D">
        <w:rPr>
          <w:b/>
          <w:bCs/>
          <w:sz w:val="20"/>
          <w:szCs w:val="20"/>
        </w:rPr>
        <w:t>Soundarya Textile and Fashion Gold Mahal</w:t>
      </w:r>
      <w:r>
        <w:rPr>
          <w:b/>
          <w:bCs/>
          <w:sz w:val="20"/>
          <w:szCs w:val="20"/>
        </w:rPr>
        <w:t>.</w:t>
      </w:r>
    </w:p>
    <w:p w:rsidR="00FC6744" w:rsidRDefault="00FC6744" w:rsidP="00C406B9">
      <w:pPr>
        <w:tabs>
          <w:tab w:val="num" w:pos="-270"/>
        </w:tabs>
        <w:ind w:left="-630"/>
        <w:rPr>
          <w:rFonts w:ascii="Arial" w:hAnsi="Arial" w:cs="Arial"/>
          <w:sz w:val="18"/>
          <w:szCs w:val="18"/>
        </w:rPr>
      </w:pPr>
      <w:r w:rsidRPr="00E4714D">
        <w:rPr>
          <w:rFonts w:ascii="Arial" w:hAnsi="Arial" w:cs="Arial"/>
          <w:sz w:val="18"/>
          <w:szCs w:val="18"/>
        </w:rPr>
        <w:t>Photo features about</w:t>
      </w:r>
      <w:r>
        <w:rPr>
          <w:rFonts w:ascii="Arial" w:hAnsi="Arial" w:cs="Arial"/>
          <w:b/>
          <w:bCs/>
          <w:sz w:val="18"/>
          <w:szCs w:val="18"/>
        </w:rPr>
        <w:t xml:space="preserve"> “Gods on country”</w:t>
      </w:r>
      <w:r>
        <w:rPr>
          <w:rFonts w:ascii="Arial" w:hAnsi="Arial" w:cs="Arial"/>
          <w:sz w:val="18"/>
          <w:szCs w:val="18"/>
        </w:rPr>
        <w:t>(snaps from the various part of kerala).</w:t>
      </w:r>
    </w:p>
    <w:p w:rsidR="00FC6744" w:rsidRDefault="00FC6744" w:rsidP="00C406B9">
      <w:pPr>
        <w:tabs>
          <w:tab w:val="num" w:pos="-270"/>
        </w:tabs>
        <w:ind w:left="-63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Photo features of </w:t>
      </w:r>
      <w:r w:rsidRPr="00E4714D">
        <w:rPr>
          <w:rFonts w:ascii="Arial" w:hAnsi="Arial" w:cs="Arial"/>
          <w:b/>
          <w:bCs/>
          <w:sz w:val="18"/>
          <w:szCs w:val="18"/>
        </w:rPr>
        <w:t>Heritage Zones in Cochin</w:t>
      </w:r>
      <w:r>
        <w:rPr>
          <w:rFonts w:ascii="Arial" w:hAnsi="Arial" w:cs="Arial"/>
          <w:sz w:val="18"/>
          <w:szCs w:val="18"/>
        </w:rPr>
        <w:t>.</w:t>
      </w:r>
    </w:p>
    <w:p w:rsidR="00FC6744" w:rsidRPr="00E4714D" w:rsidRDefault="00FC6744" w:rsidP="003D3025">
      <w:pPr>
        <w:tabs>
          <w:tab w:val="num" w:pos="-270"/>
        </w:tabs>
        <w:ind w:left="-630"/>
        <w:rPr>
          <w:rFonts w:ascii="Arial" w:hAnsi="Arial" w:cs="Arial"/>
          <w:sz w:val="18"/>
          <w:szCs w:val="18"/>
        </w:rPr>
      </w:pPr>
    </w:p>
    <w:p w:rsidR="00FC6744" w:rsidRPr="00C406B9" w:rsidRDefault="00FC6744" w:rsidP="00C406B9">
      <w:pPr>
        <w:rPr>
          <w:rFonts w:ascii="Arial" w:hAnsi="Arial" w:cs="Arial"/>
          <w:sz w:val="20"/>
          <w:szCs w:val="20"/>
        </w:rPr>
        <w:sectPr w:rsidR="00FC6744" w:rsidRPr="00C406B9" w:rsidSect="00FA7698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FC6744" w:rsidRPr="00126063" w:rsidRDefault="00FC6744" w:rsidP="00F17CE2">
      <w:pPr>
        <w:spacing w:before="100" w:beforeAutospacing="1" w:after="100" w:afterAutospacing="1" w:line="240" w:lineRule="auto"/>
        <w:ind w:left="-630"/>
        <w:rPr>
          <w:rFonts w:ascii="Arial" w:hAnsi="Arial" w:cs="Arial"/>
          <w:b/>
          <w:bCs/>
          <w:sz w:val="18"/>
          <w:szCs w:val="18"/>
          <w:u w:val="single"/>
        </w:rPr>
      </w:pPr>
    </w:p>
    <w:p w:rsidR="00FC6744" w:rsidRPr="00126063" w:rsidRDefault="00FC6744" w:rsidP="00F17CE2">
      <w:pPr>
        <w:spacing w:before="100" w:beforeAutospacing="1" w:after="100" w:afterAutospacing="1" w:line="240" w:lineRule="auto"/>
        <w:ind w:left="-630"/>
        <w:rPr>
          <w:rFonts w:ascii="Arial" w:hAnsi="Arial" w:cs="Arial"/>
          <w:b/>
          <w:bCs/>
          <w:sz w:val="18"/>
          <w:szCs w:val="18"/>
          <w:u w:val="single"/>
        </w:rPr>
      </w:pPr>
      <w:r w:rsidRPr="00126063">
        <w:rPr>
          <w:rFonts w:ascii="Arial" w:hAnsi="Arial" w:cs="Arial"/>
          <w:b/>
          <w:bCs/>
          <w:sz w:val="18"/>
          <w:szCs w:val="18"/>
          <w:u w:val="single"/>
        </w:rPr>
        <w:t>PERSONAL DETAILS</w:t>
      </w:r>
    </w:p>
    <w:p w:rsidR="00FC6744" w:rsidRDefault="00FC6744" w:rsidP="00F17CE2">
      <w:pPr>
        <w:spacing w:before="100" w:beforeAutospacing="1" w:after="100" w:afterAutospacing="1" w:line="240" w:lineRule="auto"/>
        <w:ind w:left="-630"/>
        <w:rPr>
          <w:rFonts w:ascii="Arial" w:hAnsi="Arial" w:cs="Arial"/>
          <w:sz w:val="18"/>
          <w:szCs w:val="18"/>
        </w:rPr>
      </w:pPr>
    </w:p>
    <w:p w:rsidR="00FC6744" w:rsidRDefault="00FC6744" w:rsidP="00F17CE2">
      <w:pPr>
        <w:spacing w:before="100" w:beforeAutospacing="1" w:after="100" w:afterAutospacing="1" w:line="240" w:lineRule="auto"/>
        <w:ind w:left="-630"/>
        <w:rPr>
          <w:rFonts w:ascii="Arial" w:hAnsi="Arial" w:cs="Arial"/>
          <w:sz w:val="18"/>
          <w:szCs w:val="18"/>
        </w:rPr>
      </w:pPr>
    </w:p>
    <w:p w:rsidR="00FC6744" w:rsidRDefault="00FC6744" w:rsidP="00F17CE2">
      <w:pPr>
        <w:spacing w:before="100" w:beforeAutospacing="1" w:after="100" w:afterAutospacing="1" w:line="240" w:lineRule="auto"/>
        <w:ind w:left="-63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Nationality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  <w:t>Indian</w:t>
      </w:r>
    </w:p>
    <w:p w:rsidR="00FC6744" w:rsidRDefault="00FC6744" w:rsidP="00F17CE2">
      <w:pPr>
        <w:spacing w:before="100" w:beforeAutospacing="1" w:after="100" w:afterAutospacing="1" w:line="240" w:lineRule="auto"/>
        <w:ind w:left="-63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Religion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  <w:t>Hindu, Veerashiva</w:t>
      </w:r>
    </w:p>
    <w:p w:rsidR="00FC6744" w:rsidRDefault="00FC6744" w:rsidP="00F17CE2">
      <w:pPr>
        <w:spacing w:before="100" w:beforeAutospacing="1" w:after="100" w:afterAutospacing="1" w:line="240" w:lineRule="auto"/>
        <w:ind w:left="-63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Fathers Name                                 :             Babu Mohan. </w:t>
      </w:r>
    </w:p>
    <w:p w:rsidR="00FC6744" w:rsidRPr="00D1733B" w:rsidRDefault="00FC6744" w:rsidP="00F17CE2">
      <w:pPr>
        <w:spacing w:before="100" w:beforeAutospacing="1" w:after="100" w:afterAutospacing="1" w:line="240" w:lineRule="auto"/>
        <w:ind w:left="-63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Date of Birth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  <w:t>30.06</w:t>
      </w:r>
      <w:r w:rsidRPr="00D1733B">
        <w:rPr>
          <w:rFonts w:ascii="Arial" w:hAnsi="Arial" w:cs="Arial"/>
          <w:sz w:val="18"/>
          <w:szCs w:val="18"/>
        </w:rPr>
        <w:t>.198</w:t>
      </w:r>
      <w:r>
        <w:rPr>
          <w:rFonts w:ascii="Arial" w:hAnsi="Arial" w:cs="Arial"/>
          <w:sz w:val="18"/>
          <w:szCs w:val="18"/>
        </w:rPr>
        <w:t>6</w:t>
      </w:r>
    </w:p>
    <w:p w:rsidR="00FC6744" w:rsidRDefault="00FC6744" w:rsidP="00F17CE2">
      <w:pPr>
        <w:spacing w:before="100" w:beforeAutospacing="1" w:after="100" w:afterAutospacing="1" w:line="240" w:lineRule="auto"/>
        <w:ind w:left="-630"/>
        <w:rPr>
          <w:rFonts w:ascii="Arial" w:hAnsi="Arial" w:cs="Arial"/>
          <w:sz w:val="18"/>
          <w:szCs w:val="18"/>
        </w:rPr>
      </w:pPr>
      <w:r w:rsidRPr="00D1733B">
        <w:rPr>
          <w:rFonts w:ascii="Arial" w:hAnsi="Arial" w:cs="Arial"/>
          <w:sz w:val="18"/>
          <w:szCs w:val="18"/>
        </w:rPr>
        <w:t>Languages Known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  <w:t>English,</w:t>
      </w:r>
      <w:r w:rsidRPr="0012606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Malayalam, Hindi &amp; Tamil</w:t>
      </w:r>
    </w:p>
    <w:p w:rsidR="00FC6744" w:rsidRDefault="00FC6744" w:rsidP="00F17CE2">
      <w:pPr>
        <w:spacing w:before="100" w:beforeAutospacing="1" w:after="100" w:afterAutospacing="1" w:line="240" w:lineRule="auto"/>
        <w:ind w:left="-63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Hobbies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  <w:t xml:space="preserve">Reading, Photography, Cricket, &amp; Carom  </w:t>
      </w:r>
    </w:p>
    <w:p w:rsidR="00FC6744" w:rsidRDefault="00FC6744" w:rsidP="00C406B9">
      <w:pPr>
        <w:spacing w:before="100" w:beforeAutospacing="1" w:after="100" w:afterAutospacing="1" w:line="240" w:lineRule="auto"/>
        <w:ind w:left="-630"/>
      </w:pPr>
      <w:r>
        <w:t>Passport No</w:t>
      </w:r>
      <w:r>
        <w:tab/>
      </w:r>
      <w:r>
        <w:tab/>
      </w:r>
      <w:r>
        <w:tab/>
        <w:t xml:space="preserve">: </w:t>
      </w:r>
      <w:r>
        <w:tab/>
      </w:r>
      <w:r w:rsidRPr="00C406B9">
        <w:rPr>
          <w:b/>
          <w:bCs/>
        </w:rPr>
        <w:t>H 5383011</w:t>
      </w:r>
      <w:r>
        <w:br/>
      </w:r>
    </w:p>
    <w:p w:rsidR="00FC6744" w:rsidRPr="00C406B9" w:rsidRDefault="00FC6744" w:rsidP="00C406B9">
      <w:pPr>
        <w:spacing w:before="100" w:beforeAutospacing="1" w:after="100" w:afterAutospacing="1" w:line="240" w:lineRule="auto"/>
        <w:ind w:left="-630"/>
        <w:rPr>
          <w:b/>
          <w:bCs/>
        </w:rPr>
      </w:pPr>
      <w:r>
        <w:t>Current Location</w:t>
      </w:r>
      <w:r>
        <w:tab/>
      </w:r>
      <w:r>
        <w:tab/>
        <w:t xml:space="preserve">: </w:t>
      </w:r>
      <w:r>
        <w:tab/>
        <w:t>Cochin, Kerala.</w:t>
      </w:r>
    </w:p>
    <w:p w:rsidR="00FC6744" w:rsidRDefault="00FC6744" w:rsidP="00F17CE2">
      <w:pPr>
        <w:spacing w:before="100" w:beforeAutospacing="1" w:after="100" w:afterAutospacing="1" w:line="240" w:lineRule="auto"/>
        <w:ind w:left="-63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</w:t>
      </w:r>
    </w:p>
    <w:p w:rsidR="00FC6744" w:rsidRDefault="00FC6744" w:rsidP="00126063">
      <w:pPr>
        <w:spacing w:before="100" w:beforeAutospacing="1" w:after="100" w:afterAutospacing="1" w:line="240" w:lineRule="auto"/>
        <w:ind w:left="-63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863692">
        <w:rPr>
          <w:rFonts w:ascii="Arial" w:hAnsi="Arial" w:cs="Arial"/>
          <w:b/>
          <w:bCs/>
          <w:sz w:val="18"/>
          <w:szCs w:val="18"/>
        </w:rPr>
        <w:t>I hereby declare that the above furnished information is true to the best of my knowledge</w:t>
      </w:r>
      <w:r w:rsidRPr="007834F3">
        <w:rPr>
          <w:rFonts w:ascii="Arial" w:hAnsi="Arial" w:cs="Arial"/>
          <w:sz w:val="18"/>
          <w:szCs w:val="18"/>
        </w:rPr>
        <w:t>.</w:t>
      </w:r>
    </w:p>
    <w:p w:rsidR="00FC6744" w:rsidRDefault="00FC6744" w:rsidP="00126063">
      <w:pPr>
        <w:spacing w:before="100" w:beforeAutospacing="1" w:after="100" w:afterAutospacing="1" w:line="240" w:lineRule="auto"/>
        <w:ind w:left="-63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Yours faithfully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                                           </w:t>
      </w:r>
    </w:p>
    <w:p w:rsidR="00FC6744" w:rsidRPr="00863692" w:rsidRDefault="00FC6744" w:rsidP="00863692">
      <w:pPr>
        <w:spacing w:before="100" w:beforeAutospacing="1" w:after="100" w:afterAutospacing="1" w:line="240" w:lineRule="auto"/>
        <w:ind w:left="-63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Bichu Mohan</w:t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>Place:</w:t>
      </w:r>
      <w:r w:rsidRPr="00C406B9">
        <w:t xml:space="preserve"> </w:t>
      </w:r>
      <w:r w:rsidRPr="00C406B9">
        <w:rPr>
          <w:b/>
          <w:bCs/>
        </w:rPr>
        <w:t>Cochin</w:t>
      </w:r>
      <w:r>
        <w:rPr>
          <w:b/>
          <w:bCs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</w:t>
      </w:r>
    </w:p>
    <w:p w:rsidR="00FC6744" w:rsidRPr="00F17CE2" w:rsidRDefault="00FC6744" w:rsidP="00F17CE2">
      <w:pPr>
        <w:spacing w:before="100" w:beforeAutospacing="1" w:after="100" w:afterAutospacing="1" w:line="240" w:lineRule="auto"/>
        <w:ind w:left="-630"/>
        <w:rPr>
          <w:rFonts w:ascii="Arial" w:hAnsi="Arial" w:cs="Arial"/>
          <w:sz w:val="18"/>
          <w:szCs w:val="18"/>
        </w:rPr>
      </w:pPr>
    </w:p>
    <w:p w:rsidR="00FC6744" w:rsidRPr="00142F13" w:rsidRDefault="00FC6744" w:rsidP="00F17CE2">
      <w:pPr>
        <w:spacing w:before="100" w:beforeAutospacing="1" w:after="100" w:afterAutospacing="1" w:line="240" w:lineRule="auto"/>
        <w:ind w:left="-630"/>
        <w:rPr>
          <w:rFonts w:ascii="Arial" w:hAnsi="Arial" w:cs="Arial"/>
          <w:sz w:val="20"/>
          <w:szCs w:val="20"/>
        </w:rPr>
      </w:pPr>
    </w:p>
    <w:p w:rsidR="00FC6744" w:rsidRPr="00142F13" w:rsidRDefault="00FC6744" w:rsidP="00142F13">
      <w:pPr>
        <w:pStyle w:val="ListParagraph"/>
        <w:spacing w:before="100" w:beforeAutospacing="1" w:after="100" w:afterAutospacing="1" w:line="240" w:lineRule="auto"/>
        <w:ind w:left="-630"/>
        <w:rPr>
          <w:rFonts w:ascii="Arial" w:hAnsi="Arial" w:cs="Arial"/>
          <w:sz w:val="18"/>
          <w:szCs w:val="18"/>
        </w:rPr>
      </w:pPr>
    </w:p>
    <w:p w:rsidR="00FC6744" w:rsidRPr="005C32CD" w:rsidRDefault="00FC6744" w:rsidP="008073FA">
      <w:pPr>
        <w:spacing w:before="100" w:beforeAutospacing="1" w:after="100" w:afterAutospacing="1" w:line="240" w:lineRule="auto"/>
        <w:ind w:left="-630"/>
        <w:rPr>
          <w:rFonts w:ascii="Arial" w:hAnsi="Arial" w:cs="Arial"/>
          <w:sz w:val="20"/>
          <w:szCs w:val="20"/>
        </w:rPr>
      </w:pPr>
    </w:p>
    <w:p w:rsidR="00FC6744" w:rsidRDefault="00FC6744" w:rsidP="005C32CD">
      <w:pPr>
        <w:ind w:left="-630"/>
      </w:pPr>
    </w:p>
    <w:sectPr w:rsidR="00FC6744" w:rsidSect="003D3025">
      <w:type w:val="continuous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5B6F"/>
    <w:multiLevelType w:val="multilevel"/>
    <w:tmpl w:val="A0AA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B83556"/>
    <w:multiLevelType w:val="hybridMultilevel"/>
    <w:tmpl w:val="A5F08F5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cs="Wingdings" w:hint="default"/>
      </w:rPr>
    </w:lvl>
  </w:abstractNum>
  <w:abstractNum w:abstractNumId="2">
    <w:nsid w:val="46223893"/>
    <w:multiLevelType w:val="multilevel"/>
    <w:tmpl w:val="9902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49B1572E"/>
    <w:multiLevelType w:val="hybridMultilevel"/>
    <w:tmpl w:val="75B40EA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cs="Wingdings" w:hint="default"/>
      </w:rPr>
    </w:lvl>
  </w:abstractNum>
  <w:abstractNum w:abstractNumId="4">
    <w:nsid w:val="516304E3"/>
    <w:multiLevelType w:val="multilevel"/>
    <w:tmpl w:val="4DDE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62E8280E"/>
    <w:multiLevelType w:val="multilevel"/>
    <w:tmpl w:val="A0AA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040AA1"/>
    <w:multiLevelType w:val="multilevel"/>
    <w:tmpl w:val="E8D8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32CD"/>
    <w:rsid w:val="000049B8"/>
    <w:rsid w:val="00015027"/>
    <w:rsid w:val="00056160"/>
    <w:rsid w:val="000617E4"/>
    <w:rsid w:val="00092004"/>
    <w:rsid w:val="00093B0C"/>
    <w:rsid w:val="00096313"/>
    <w:rsid w:val="000A59E9"/>
    <w:rsid w:val="000B3DB5"/>
    <w:rsid w:val="00121F0D"/>
    <w:rsid w:val="00126063"/>
    <w:rsid w:val="00130D74"/>
    <w:rsid w:val="0014149D"/>
    <w:rsid w:val="00142F13"/>
    <w:rsid w:val="00173B25"/>
    <w:rsid w:val="00194E8D"/>
    <w:rsid w:val="001A2967"/>
    <w:rsid w:val="001B0F6B"/>
    <w:rsid w:val="001B6F16"/>
    <w:rsid w:val="001C5D04"/>
    <w:rsid w:val="001C679D"/>
    <w:rsid w:val="001D3427"/>
    <w:rsid w:val="00201A48"/>
    <w:rsid w:val="00247579"/>
    <w:rsid w:val="00252360"/>
    <w:rsid w:val="0025601A"/>
    <w:rsid w:val="002804BC"/>
    <w:rsid w:val="002938B6"/>
    <w:rsid w:val="00294427"/>
    <w:rsid w:val="002C07B3"/>
    <w:rsid w:val="002D56A4"/>
    <w:rsid w:val="002F24EB"/>
    <w:rsid w:val="0030285A"/>
    <w:rsid w:val="0031555D"/>
    <w:rsid w:val="00316884"/>
    <w:rsid w:val="0032413A"/>
    <w:rsid w:val="00363109"/>
    <w:rsid w:val="00370E4D"/>
    <w:rsid w:val="003712CC"/>
    <w:rsid w:val="0037347D"/>
    <w:rsid w:val="00394588"/>
    <w:rsid w:val="003A6B25"/>
    <w:rsid w:val="003D2330"/>
    <w:rsid w:val="003D3025"/>
    <w:rsid w:val="003D5FD8"/>
    <w:rsid w:val="003E12E8"/>
    <w:rsid w:val="003F0514"/>
    <w:rsid w:val="003F1A25"/>
    <w:rsid w:val="003F5A42"/>
    <w:rsid w:val="00401065"/>
    <w:rsid w:val="004572BF"/>
    <w:rsid w:val="0047138D"/>
    <w:rsid w:val="00476556"/>
    <w:rsid w:val="004B64D5"/>
    <w:rsid w:val="004C0C54"/>
    <w:rsid w:val="004E5BB1"/>
    <w:rsid w:val="0052194E"/>
    <w:rsid w:val="00535EB3"/>
    <w:rsid w:val="005428A1"/>
    <w:rsid w:val="00573DF8"/>
    <w:rsid w:val="00577676"/>
    <w:rsid w:val="00585EE9"/>
    <w:rsid w:val="005C32CD"/>
    <w:rsid w:val="005D717A"/>
    <w:rsid w:val="0060003D"/>
    <w:rsid w:val="00606784"/>
    <w:rsid w:val="00611123"/>
    <w:rsid w:val="00616142"/>
    <w:rsid w:val="00620AEB"/>
    <w:rsid w:val="00637D9A"/>
    <w:rsid w:val="006534CD"/>
    <w:rsid w:val="006743CC"/>
    <w:rsid w:val="00697B16"/>
    <w:rsid w:val="006B720B"/>
    <w:rsid w:val="006C06CD"/>
    <w:rsid w:val="006D3975"/>
    <w:rsid w:val="007179E6"/>
    <w:rsid w:val="007203EC"/>
    <w:rsid w:val="00726E7A"/>
    <w:rsid w:val="00772332"/>
    <w:rsid w:val="007834F3"/>
    <w:rsid w:val="0078546F"/>
    <w:rsid w:val="007962FD"/>
    <w:rsid w:val="007A121E"/>
    <w:rsid w:val="007A7DF1"/>
    <w:rsid w:val="007B21BB"/>
    <w:rsid w:val="007B4E46"/>
    <w:rsid w:val="007C1F93"/>
    <w:rsid w:val="007C7186"/>
    <w:rsid w:val="007E7D6D"/>
    <w:rsid w:val="008073FA"/>
    <w:rsid w:val="00843089"/>
    <w:rsid w:val="0084403A"/>
    <w:rsid w:val="008619D6"/>
    <w:rsid w:val="00863692"/>
    <w:rsid w:val="00870E84"/>
    <w:rsid w:val="00885552"/>
    <w:rsid w:val="00886CAB"/>
    <w:rsid w:val="00886E44"/>
    <w:rsid w:val="008A331E"/>
    <w:rsid w:val="008A38EC"/>
    <w:rsid w:val="008B4E74"/>
    <w:rsid w:val="008C15EF"/>
    <w:rsid w:val="008E1F93"/>
    <w:rsid w:val="008E5AEA"/>
    <w:rsid w:val="00916903"/>
    <w:rsid w:val="00917682"/>
    <w:rsid w:val="00941D75"/>
    <w:rsid w:val="009436A0"/>
    <w:rsid w:val="00945F91"/>
    <w:rsid w:val="009568AC"/>
    <w:rsid w:val="00982A79"/>
    <w:rsid w:val="0099250D"/>
    <w:rsid w:val="009B306D"/>
    <w:rsid w:val="009E19E8"/>
    <w:rsid w:val="00A13923"/>
    <w:rsid w:val="00A160E3"/>
    <w:rsid w:val="00A4568A"/>
    <w:rsid w:val="00A63AD0"/>
    <w:rsid w:val="00A750F9"/>
    <w:rsid w:val="00A815DE"/>
    <w:rsid w:val="00AE105C"/>
    <w:rsid w:val="00B04C45"/>
    <w:rsid w:val="00B25527"/>
    <w:rsid w:val="00B30B98"/>
    <w:rsid w:val="00B540F9"/>
    <w:rsid w:val="00B57754"/>
    <w:rsid w:val="00B953D4"/>
    <w:rsid w:val="00BB6841"/>
    <w:rsid w:val="00BD58EA"/>
    <w:rsid w:val="00BE24E3"/>
    <w:rsid w:val="00BE58B7"/>
    <w:rsid w:val="00BE7767"/>
    <w:rsid w:val="00C002F9"/>
    <w:rsid w:val="00C05D9A"/>
    <w:rsid w:val="00C17653"/>
    <w:rsid w:val="00C21151"/>
    <w:rsid w:val="00C2338B"/>
    <w:rsid w:val="00C257FE"/>
    <w:rsid w:val="00C34FF6"/>
    <w:rsid w:val="00C406B9"/>
    <w:rsid w:val="00C5162B"/>
    <w:rsid w:val="00C5752F"/>
    <w:rsid w:val="00C632A7"/>
    <w:rsid w:val="00C72423"/>
    <w:rsid w:val="00CD5F11"/>
    <w:rsid w:val="00CE624F"/>
    <w:rsid w:val="00CF085F"/>
    <w:rsid w:val="00D02838"/>
    <w:rsid w:val="00D1733B"/>
    <w:rsid w:val="00D50F05"/>
    <w:rsid w:val="00D51D99"/>
    <w:rsid w:val="00D56388"/>
    <w:rsid w:val="00D61731"/>
    <w:rsid w:val="00D6254F"/>
    <w:rsid w:val="00D638D6"/>
    <w:rsid w:val="00DA4ADF"/>
    <w:rsid w:val="00DB1CB8"/>
    <w:rsid w:val="00DB3D28"/>
    <w:rsid w:val="00DB6C84"/>
    <w:rsid w:val="00DC3D02"/>
    <w:rsid w:val="00DD0B6B"/>
    <w:rsid w:val="00DD5272"/>
    <w:rsid w:val="00DE0841"/>
    <w:rsid w:val="00DE1B19"/>
    <w:rsid w:val="00DF4371"/>
    <w:rsid w:val="00DF6530"/>
    <w:rsid w:val="00E008CB"/>
    <w:rsid w:val="00E15818"/>
    <w:rsid w:val="00E17E4A"/>
    <w:rsid w:val="00E34EAF"/>
    <w:rsid w:val="00E4534B"/>
    <w:rsid w:val="00E4714D"/>
    <w:rsid w:val="00E700AC"/>
    <w:rsid w:val="00E741D0"/>
    <w:rsid w:val="00E750DD"/>
    <w:rsid w:val="00E81992"/>
    <w:rsid w:val="00E838C2"/>
    <w:rsid w:val="00E848CB"/>
    <w:rsid w:val="00E8701D"/>
    <w:rsid w:val="00E96596"/>
    <w:rsid w:val="00EA1842"/>
    <w:rsid w:val="00EC032F"/>
    <w:rsid w:val="00EC440B"/>
    <w:rsid w:val="00F17CE2"/>
    <w:rsid w:val="00F36B94"/>
    <w:rsid w:val="00F47E9D"/>
    <w:rsid w:val="00F62270"/>
    <w:rsid w:val="00F712F9"/>
    <w:rsid w:val="00F765A8"/>
    <w:rsid w:val="00FA7698"/>
    <w:rsid w:val="00FC32B9"/>
    <w:rsid w:val="00FC398C"/>
    <w:rsid w:val="00FC6744"/>
    <w:rsid w:val="00FD3926"/>
    <w:rsid w:val="00FF0A6C"/>
    <w:rsid w:val="00FF0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D2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5C32CD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8073FA"/>
    <w:pPr>
      <w:ind w:left="720"/>
    </w:pPr>
  </w:style>
  <w:style w:type="character" w:styleId="Hyperlink">
    <w:name w:val="Hyperlink"/>
    <w:basedOn w:val="DefaultParagraphFont"/>
    <w:uiPriority w:val="99"/>
    <w:rsid w:val="00886CAB"/>
    <w:rPr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F17CE2"/>
    <w:rPr>
      <w:i/>
      <w:iCs/>
    </w:rPr>
  </w:style>
  <w:style w:type="character" w:customStyle="1" w:styleId="apple-style-span">
    <w:name w:val="apple-style-span"/>
    <w:basedOn w:val="DefaultParagraphFont"/>
    <w:uiPriority w:val="99"/>
    <w:rsid w:val="005219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24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clejohn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azza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25degree.co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ichu444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kei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5</Pages>
  <Words>676</Words>
  <Characters>3855</Characters>
  <Application>Microsoft Office Outlook</Application>
  <DocSecurity>0</DocSecurity>
  <Lines>0</Lines>
  <Paragraphs>0</Paragraphs>
  <ScaleCrop>false</ScaleCrop>
  <Company>Cortical DB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akhilg_in</dc:creator>
  <cp:keywords/>
  <dc:description/>
  <cp:lastModifiedBy>Guest</cp:lastModifiedBy>
  <cp:revision>2</cp:revision>
  <cp:lastPrinted>2013-03-22T12:51:00Z</cp:lastPrinted>
  <dcterms:created xsi:type="dcterms:W3CDTF">2013-06-03T14:42:00Z</dcterms:created>
  <dcterms:modified xsi:type="dcterms:W3CDTF">2013-06-03T14:42:00Z</dcterms:modified>
</cp:coreProperties>
</file>