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B7" w:rsidRPr="00D93AC6" w:rsidRDefault="00F15836" w:rsidP="00EE14E8">
      <w:pPr>
        <w:spacing w:after="0" w:line="240" w:lineRule="auto"/>
        <w:jc w:val="both"/>
        <w:rPr>
          <w:rFonts w:ascii="Verdana" w:hAnsi="Verdana"/>
          <w:b/>
        </w:rPr>
      </w:pPr>
      <w:r w:rsidRPr="00D93AC6">
        <w:rPr>
          <w:rFonts w:ascii="Verdana" w:hAnsi="Verdana"/>
          <w:b/>
        </w:rPr>
        <w:t>ROSY PRAVA RAM</w:t>
      </w:r>
    </w:p>
    <w:p w:rsidR="00F46A5F" w:rsidRPr="00D93AC6" w:rsidRDefault="00F46A5F" w:rsidP="006F3319">
      <w:pPr>
        <w:spacing w:after="0" w:line="240" w:lineRule="auto"/>
        <w:jc w:val="both"/>
        <w:rPr>
          <w:rFonts w:ascii="Verdana" w:hAnsi="Verdana"/>
          <w:lang w:val="it-IT"/>
        </w:rPr>
      </w:pPr>
      <w:r w:rsidRPr="00D93AC6">
        <w:rPr>
          <w:rFonts w:ascii="Verdana" w:hAnsi="Verdana"/>
          <w:lang w:val="it-IT"/>
        </w:rPr>
        <w:t>Mobile</w:t>
      </w:r>
      <w:r w:rsidRPr="00D93AC6">
        <w:rPr>
          <w:rFonts w:ascii="Verdana" w:hAnsi="Verdana"/>
          <w:lang w:val="it-IT"/>
        </w:rPr>
        <w:tab/>
      </w:r>
      <w:r w:rsidR="00637C71" w:rsidRPr="00D93AC6">
        <w:rPr>
          <w:rFonts w:ascii="Verdana" w:hAnsi="Verdana"/>
          <w:lang w:val="it-IT"/>
        </w:rPr>
        <w:tab/>
      </w:r>
      <w:r w:rsidRPr="00D93AC6">
        <w:rPr>
          <w:rFonts w:ascii="Verdana" w:hAnsi="Verdana"/>
          <w:b/>
          <w:lang w:val="it-IT"/>
        </w:rPr>
        <w:t>:</w:t>
      </w:r>
      <w:r w:rsidRPr="00D93AC6">
        <w:rPr>
          <w:rFonts w:ascii="Verdana" w:hAnsi="Verdana"/>
          <w:b/>
          <w:lang w:val="it-IT"/>
        </w:rPr>
        <w:tab/>
      </w:r>
      <w:r w:rsidRPr="00D93AC6">
        <w:rPr>
          <w:rFonts w:ascii="Verdana" w:hAnsi="Verdana"/>
          <w:lang w:val="it-IT"/>
        </w:rPr>
        <w:t xml:space="preserve">+91 - </w:t>
      </w:r>
      <w:r w:rsidR="00355B84" w:rsidRPr="00D93AC6">
        <w:rPr>
          <w:rFonts w:ascii="Verdana" w:hAnsi="Verdana"/>
          <w:lang w:val="it-IT"/>
        </w:rPr>
        <w:t>9738902498</w:t>
      </w:r>
    </w:p>
    <w:p w:rsidR="00F46A5F" w:rsidRPr="00D93AC6" w:rsidRDefault="00F46A5F" w:rsidP="006F3319">
      <w:pPr>
        <w:spacing w:after="0" w:line="240" w:lineRule="auto"/>
        <w:jc w:val="both"/>
        <w:rPr>
          <w:rFonts w:ascii="Verdana" w:hAnsi="Verdana"/>
          <w:lang w:val="it-IT"/>
        </w:rPr>
      </w:pPr>
      <w:r w:rsidRPr="00D93AC6">
        <w:rPr>
          <w:rFonts w:ascii="Verdana" w:hAnsi="Verdana"/>
          <w:lang w:val="it-IT"/>
        </w:rPr>
        <w:t>Email</w:t>
      </w:r>
      <w:r w:rsidRPr="00D93AC6">
        <w:rPr>
          <w:rFonts w:ascii="Verdana" w:hAnsi="Verdana"/>
          <w:lang w:val="it-IT"/>
        </w:rPr>
        <w:tab/>
      </w:r>
      <w:r w:rsidRPr="00D93AC6">
        <w:rPr>
          <w:rFonts w:ascii="Verdana" w:hAnsi="Verdana"/>
          <w:lang w:val="it-IT"/>
        </w:rPr>
        <w:tab/>
      </w:r>
      <w:r w:rsidRPr="00D93AC6">
        <w:rPr>
          <w:rFonts w:ascii="Verdana" w:hAnsi="Verdana"/>
          <w:b/>
          <w:lang w:val="it-IT"/>
        </w:rPr>
        <w:t>:</w:t>
      </w:r>
      <w:r w:rsidRPr="00D93AC6">
        <w:rPr>
          <w:rFonts w:ascii="Verdana" w:hAnsi="Verdana"/>
          <w:lang w:val="it-IT"/>
        </w:rPr>
        <w:tab/>
      </w:r>
      <w:r w:rsidR="00355B84" w:rsidRPr="00D93AC6">
        <w:rPr>
          <w:rFonts w:ascii="Verdana" w:hAnsi="Verdana"/>
          <w:lang w:val="it-IT"/>
        </w:rPr>
        <w:t>rosyprava23@gmail.com</w:t>
      </w:r>
    </w:p>
    <w:p w:rsidR="007D5B66" w:rsidRPr="00A737B0" w:rsidRDefault="00111F97">
      <w:pPr>
        <w:rPr>
          <w:rFonts w:ascii="Times New Roman" w:hAnsi="Times New Roman"/>
          <w:lang w:val="it-IT"/>
        </w:rPr>
      </w:pPr>
      <w:r>
        <w:rPr>
          <w:rFonts w:ascii="Times New Roman" w:hAnsi="Times New Roman"/>
          <w:noProof/>
          <w:lang w:eastAsia="en-US"/>
        </w:rPr>
        <w:pict>
          <v:line id="_x0000_s1032" style="position:absolute;z-index:251657216" from="-.75pt,9.15pt" to="472.5pt,9.15pt" strokeweight="4.5pt">
            <v:stroke linestyle="thickThin"/>
          </v:line>
        </w:pict>
      </w:r>
      <w:r>
        <w:rPr>
          <w:rFonts w:ascii="Times New Roman" w:hAnsi="Times New Roman"/>
          <w:noProof/>
          <w:lang w:eastAsia="en-US"/>
        </w:rPr>
        <w:pict>
          <v:rect id="_x0000_s1027" style="position:absolute;margin-left:-.75pt;margin-top:18.95pt;width:474.75pt;height:19.2pt;z-index:251654144" fillcolor="silver">
            <v:textbox style="mso-next-textbox:#_x0000_s1027">
              <w:txbxContent>
                <w:p w:rsidR="007D5B66" w:rsidRPr="00E57862" w:rsidRDefault="00C70F15" w:rsidP="00C70F15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OBJECTIVE</w:t>
                  </w:r>
                </w:p>
              </w:txbxContent>
            </v:textbox>
          </v:rect>
        </w:pict>
      </w:r>
    </w:p>
    <w:p w:rsidR="007D5B66" w:rsidRPr="00A737B0" w:rsidRDefault="007D5B66" w:rsidP="007D5B66">
      <w:pPr>
        <w:spacing w:line="240" w:lineRule="auto"/>
        <w:rPr>
          <w:rFonts w:ascii="Times New Roman" w:hAnsi="Times New Roman"/>
          <w:lang w:val="it-IT"/>
        </w:rPr>
      </w:pPr>
    </w:p>
    <w:p w:rsidR="007D5B66" w:rsidRPr="00D93AC6" w:rsidRDefault="009A0AB0" w:rsidP="001823A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Software Engineer</w:t>
      </w:r>
      <w:r w:rsidR="00A51A42" w:rsidRPr="00D93AC6">
        <w:rPr>
          <w:rFonts w:ascii="Verdana" w:hAnsi="Verdana"/>
          <w:sz w:val="18"/>
          <w:szCs w:val="18"/>
        </w:rPr>
        <w:t xml:space="preserve"> position in procurement where excellent technical skills and</w:t>
      </w:r>
      <w:r w:rsidR="009B411F" w:rsidRPr="00D93AC6">
        <w:rPr>
          <w:rFonts w:ascii="Verdana" w:hAnsi="Verdana"/>
          <w:sz w:val="18"/>
          <w:szCs w:val="18"/>
        </w:rPr>
        <w:t xml:space="preserve"> my</w:t>
      </w:r>
      <w:r w:rsidR="00A51A42" w:rsidRPr="00D93AC6">
        <w:rPr>
          <w:rFonts w:ascii="Verdana" w:hAnsi="Verdana"/>
          <w:sz w:val="18"/>
          <w:szCs w:val="18"/>
        </w:rPr>
        <w:t xml:space="preserve"> </w:t>
      </w:r>
      <w:r w:rsidR="009B411F" w:rsidRPr="00D93AC6">
        <w:rPr>
          <w:rFonts w:ascii="Verdana" w:hAnsi="Verdana"/>
          <w:sz w:val="18"/>
          <w:szCs w:val="18"/>
        </w:rPr>
        <w:t>professional</w:t>
      </w:r>
      <w:r w:rsidR="00A51A42" w:rsidRPr="00D93AC6">
        <w:rPr>
          <w:rFonts w:ascii="Verdana" w:hAnsi="Verdana"/>
          <w:sz w:val="18"/>
          <w:szCs w:val="18"/>
        </w:rPr>
        <w:t xml:space="preserve"> experience</w:t>
      </w:r>
      <w:r w:rsidR="009B411F" w:rsidRPr="00D93AC6">
        <w:rPr>
          <w:rFonts w:ascii="Verdana" w:hAnsi="Verdana"/>
          <w:sz w:val="18"/>
          <w:szCs w:val="18"/>
        </w:rPr>
        <w:t>s</w:t>
      </w:r>
      <w:r w:rsidR="00A51A42" w:rsidRPr="00D93AC6">
        <w:rPr>
          <w:rFonts w:ascii="Verdana" w:hAnsi="Verdana"/>
          <w:sz w:val="18"/>
          <w:szCs w:val="18"/>
        </w:rPr>
        <w:t xml:space="preserve"> will add value to operation</w:t>
      </w:r>
      <w:r w:rsidR="007D5B66" w:rsidRPr="00D93AC6">
        <w:rPr>
          <w:rFonts w:ascii="Verdana" w:hAnsi="Verdana"/>
          <w:sz w:val="18"/>
          <w:szCs w:val="18"/>
        </w:rPr>
        <w:t>.</w:t>
      </w:r>
    </w:p>
    <w:p w:rsidR="0086458C" w:rsidRPr="00D93AC6" w:rsidRDefault="0086458C" w:rsidP="001823A8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86458C" w:rsidRPr="00E676A2" w:rsidRDefault="00111F97" w:rsidP="001823A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37" style="position:absolute;left:0;text-align:left;margin-left:0;margin-top:1.6pt;width:474.75pt;height:19.2pt;z-index:251660288" fillcolor="silver">
            <v:textbox style="mso-next-textbox:#_x0000_s1037">
              <w:txbxContent>
                <w:p w:rsidR="0086458C" w:rsidRPr="00E57862" w:rsidRDefault="00875059" w:rsidP="0086458C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CURRENT EMPLOYMENT</w:t>
                  </w:r>
                </w:p>
              </w:txbxContent>
            </v:textbox>
          </v:rect>
        </w:pict>
      </w:r>
    </w:p>
    <w:p w:rsidR="00875059" w:rsidRPr="00E676A2" w:rsidRDefault="00875059" w:rsidP="001823A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F4E2F" w:rsidRPr="00B9697C" w:rsidRDefault="004D19AD" w:rsidP="006C40C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C40C7">
        <w:rPr>
          <w:rFonts w:ascii="Verdana" w:hAnsi="Verdana"/>
          <w:sz w:val="18"/>
          <w:szCs w:val="18"/>
          <w:shd w:val="clear" w:color="auto" w:fill="FFFFFF"/>
        </w:rPr>
        <w:t>A Junior Software Engineer with 1</w:t>
      </w:r>
      <w:r w:rsidR="00F83453" w:rsidRPr="006C40C7">
        <w:rPr>
          <w:rFonts w:ascii="Verdana" w:hAnsi="Verdana"/>
          <w:sz w:val="18"/>
          <w:szCs w:val="18"/>
          <w:shd w:val="clear" w:color="auto" w:fill="FFFFFF"/>
        </w:rPr>
        <w:t>+</w:t>
      </w:r>
      <w:r w:rsidRPr="006C40C7"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 w:rsidR="009F7866" w:rsidRPr="006C40C7">
        <w:rPr>
          <w:rFonts w:ascii="Verdana" w:hAnsi="Verdana"/>
          <w:sz w:val="18"/>
          <w:szCs w:val="18"/>
          <w:shd w:val="clear" w:color="auto" w:fill="FFFFFF"/>
        </w:rPr>
        <w:t>year of</w:t>
      </w:r>
      <w:r w:rsidRPr="006C40C7">
        <w:rPr>
          <w:rFonts w:ascii="Verdana" w:hAnsi="Verdana"/>
          <w:sz w:val="18"/>
          <w:szCs w:val="18"/>
          <w:shd w:val="clear" w:color="auto" w:fill="FFFFFF"/>
        </w:rPr>
        <w:t xml:space="preserve"> experience in Software Development.</w:t>
      </w:r>
    </w:p>
    <w:p w:rsidR="00B9697C" w:rsidRPr="00B9697C" w:rsidRDefault="00B9697C" w:rsidP="00B9697C">
      <w:pPr>
        <w:spacing w:after="0" w:line="240" w:lineRule="auto"/>
        <w:ind w:left="360"/>
        <w:jc w:val="both"/>
        <w:rPr>
          <w:rFonts w:ascii="Verdana" w:hAnsi="Verdana"/>
          <w:sz w:val="18"/>
          <w:szCs w:val="18"/>
        </w:rPr>
      </w:pPr>
    </w:p>
    <w:p w:rsidR="007D223F" w:rsidRPr="00B9697C" w:rsidRDefault="007D223F" w:rsidP="006C40C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C40C7">
        <w:rPr>
          <w:rFonts w:ascii="Verdana" w:hAnsi="Verdana"/>
          <w:sz w:val="18"/>
          <w:szCs w:val="18"/>
          <w:shd w:val="clear" w:color="auto" w:fill="FFFFFF"/>
        </w:rPr>
        <w:t xml:space="preserve">Programming experience and knowledge using SQL Server database, scripts for the database </w:t>
      </w:r>
      <w:r w:rsidR="002D6B91" w:rsidRPr="006C40C7">
        <w:rPr>
          <w:rFonts w:ascii="Verdana" w:hAnsi="Verdana"/>
          <w:sz w:val="18"/>
          <w:szCs w:val="18"/>
          <w:shd w:val="clear" w:color="auto" w:fill="FFFFFF"/>
        </w:rPr>
        <w:t>objects like</w:t>
      </w:r>
      <w:r w:rsidRPr="006C40C7">
        <w:rPr>
          <w:rFonts w:ascii="Verdana" w:hAnsi="Verdana"/>
          <w:sz w:val="18"/>
          <w:szCs w:val="18"/>
          <w:shd w:val="clear" w:color="auto" w:fill="FFFFFF"/>
        </w:rPr>
        <w:t xml:space="preserve"> tables, views, constraints, stored procedures and functions.</w:t>
      </w:r>
    </w:p>
    <w:p w:rsidR="00B9697C" w:rsidRPr="00B9697C" w:rsidRDefault="00B9697C" w:rsidP="00B9697C">
      <w:pPr>
        <w:pStyle w:val="ListParagraph"/>
        <w:rPr>
          <w:rFonts w:ascii="Verdana" w:hAnsi="Verdana"/>
          <w:sz w:val="18"/>
          <w:szCs w:val="18"/>
        </w:rPr>
      </w:pPr>
    </w:p>
    <w:p w:rsidR="00B9697C" w:rsidRPr="006C40C7" w:rsidRDefault="00B9697C" w:rsidP="00523E16">
      <w:pPr>
        <w:pStyle w:val="ListParagraph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DF4E2F" w:rsidRPr="006C40C7" w:rsidRDefault="00DF4E2F" w:rsidP="006C40C7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6C40C7">
        <w:rPr>
          <w:rFonts w:ascii="Verdana" w:hAnsi="Verdana"/>
          <w:sz w:val="18"/>
          <w:szCs w:val="18"/>
          <w:shd w:val="clear" w:color="auto" w:fill="FFFFFF"/>
        </w:rPr>
        <w:t>Gained practical working knowledge of .NET Technologies &amp; RDBMS with interface designing implementation</w:t>
      </w:r>
      <w:r w:rsidR="004D19AD" w:rsidRPr="006C40C7">
        <w:rPr>
          <w:rFonts w:ascii="Verdana" w:hAnsi="Verdana"/>
          <w:sz w:val="18"/>
          <w:szCs w:val="18"/>
          <w:shd w:val="clear" w:color="auto" w:fill="FFFFFF"/>
        </w:rPr>
        <w:t>.</w:t>
      </w:r>
    </w:p>
    <w:p w:rsidR="00DF4E2F" w:rsidRPr="00DF4E2F" w:rsidRDefault="00DF4E2F" w:rsidP="00DF4E2F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1823A8" w:rsidRPr="00DF4E2F" w:rsidRDefault="004D19AD" w:rsidP="00DF4E2F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F4E2F">
        <w:rPr>
          <w:rFonts w:ascii="Times New Roman" w:hAnsi="Times New Roman"/>
          <w:sz w:val="24"/>
          <w:szCs w:val="24"/>
        </w:rPr>
        <w:br/>
      </w:r>
      <w:r w:rsidRPr="00DF4E2F">
        <w:rPr>
          <w:rFonts w:ascii="Times New Roman" w:hAnsi="Times New Roman"/>
          <w:sz w:val="24"/>
          <w:szCs w:val="24"/>
        </w:rPr>
        <w:br/>
      </w:r>
      <w:r w:rsidR="00111F97" w:rsidRPr="00111F97">
        <w:rPr>
          <w:rFonts w:ascii="Times New Roman" w:hAnsi="Times New Roman"/>
          <w:noProof/>
          <w:sz w:val="26"/>
          <w:szCs w:val="26"/>
          <w:lang w:eastAsia="en-US"/>
        </w:rPr>
        <w:pict>
          <v:rect id="_x0000_s1030" style="position:absolute;left:0;text-align:left;margin-left:0;margin-top:9.1pt;width:474pt;height:19.2pt;z-index:251655168;mso-position-horizontal-relative:text;mso-position-vertical-relative:text" fillcolor="silver">
            <v:textbox style="mso-next-textbox:#_x0000_s1030">
              <w:txbxContent>
                <w:p w:rsidR="00872D0D" w:rsidRPr="00E57862" w:rsidRDefault="00872D0D" w:rsidP="00872D0D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EDUCATIONAL DETAILS</w:t>
                  </w:r>
                </w:p>
              </w:txbxContent>
            </v:textbox>
          </v:rect>
        </w:pict>
      </w:r>
    </w:p>
    <w:p w:rsidR="007D5B66" w:rsidRPr="00E676A2" w:rsidRDefault="007D5B66" w:rsidP="007D5B66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6365"/>
        <w:gridCol w:w="730"/>
        <w:gridCol w:w="1381"/>
      </w:tblGrid>
      <w:tr w:rsidR="00B87F72" w:rsidRPr="00E676A2" w:rsidTr="00C12A67">
        <w:trPr>
          <w:trHeight w:val="384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70F15" w:rsidRPr="004C6594" w:rsidRDefault="00BA1B0B" w:rsidP="00A93DD0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4C6594">
              <w:rPr>
                <w:rFonts w:ascii="Verdana" w:hAnsi="Verdana"/>
                <w:b/>
              </w:rPr>
              <w:t>Course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70F15" w:rsidRPr="004C6594" w:rsidRDefault="00BA6DFF" w:rsidP="00A93DD0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4C6594">
              <w:rPr>
                <w:rFonts w:ascii="Verdana" w:hAnsi="Verdana"/>
                <w:b/>
              </w:rPr>
              <w:t>College/University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70F15" w:rsidRPr="004C6594" w:rsidRDefault="00BA1B0B" w:rsidP="006F3319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4C6594">
              <w:rPr>
                <w:rFonts w:ascii="Verdana" w:hAnsi="Verdana"/>
                <w:b/>
              </w:rPr>
              <w:t>Year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C70F15" w:rsidRPr="004C6594" w:rsidRDefault="00BA1B0B" w:rsidP="00A93DD0">
            <w:pPr>
              <w:spacing w:after="0" w:line="240" w:lineRule="auto"/>
              <w:jc w:val="center"/>
              <w:rPr>
                <w:rFonts w:ascii="Verdana" w:hAnsi="Verdana"/>
                <w:b/>
              </w:rPr>
            </w:pPr>
            <w:r w:rsidRPr="004C6594">
              <w:rPr>
                <w:rFonts w:ascii="Verdana" w:hAnsi="Verdana"/>
                <w:b/>
              </w:rPr>
              <w:t>Aggregate</w:t>
            </w:r>
          </w:p>
        </w:tc>
      </w:tr>
      <w:tr w:rsidR="00B87F72" w:rsidRPr="00E676A2" w:rsidTr="00C12A67">
        <w:trPr>
          <w:trHeight w:val="979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BA1B0B" w:rsidRPr="004C6594" w:rsidRDefault="00033EFD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MCA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033EFD" w:rsidRPr="004C6594" w:rsidRDefault="00033EFD" w:rsidP="00033EFD">
            <w:pPr>
              <w:ind w:left="1308" w:hanging="1276"/>
              <w:rPr>
                <w:rFonts w:ascii="Verdana" w:hAnsi="Verdana" w:cs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Gandhi Institute for T</w:t>
            </w:r>
            <w:r w:rsidR="00E22A4D" w:rsidRPr="004C6594">
              <w:rPr>
                <w:rFonts w:ascii="Verdana" w:hAnsi="Verdana"/>
                <w:sz w:val="18"/>
                <w:szCs w:val="18"/>
              </w:rPr>
              <w:t xml:space="preserve">echnological  </w:t>
            </w:r>
            <w:r w:rsidRPr="004C6594">
              <w:rPr>
                <w:rFonts w:ascii="Verdana" w:hAnsi="Verdana"/>
                <w:sz w:val="18"/>
                <w:szCs w:val="18"/>
              </w:rPr>
              <w:t>Advancement(GITA),</w:t>
            </w:r>
            <w:r w:rsidR="002D6B91">
              <w:rPr>
                <w:rFonts w:ascii="Verdana" w:hAnsi="Verdana" w:cs="Verdana"/>
                <w:sz w:val="18"/>
                <w:szCs w:val="18"/>
              </w:rPr>
              <w:t xml:space="preserve"> Bhubaneswar, </w:t>
            </w:r>
            <w:proofErr w:type="spellStart"/>
            <w:r w:rsidRPr="004C6594">
              <w:rPr>
                <w:rFonts w:ascii="Verdana" w:hAnsi="Verdana" w:cs="Verdana"/>
                <w:sz w:val="18"/>
                <w:szCs w:val="18"/>
              </w:rPr>
              <w:t>Odisha</w:t>
            </w:r>
            <w:proofErr w:type="spellEnd"/>
          </w:p>
          <w:p w:rsidR="00C70F15" w:rsidRPr="004C6594" w:rsidRDefault="00C70F15" w:rsidP="00033EFD">
            <w:pPr>
              <w:ind w:left="1308" w:hanging="1276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C70F15" w:rsidRPr="004C6594" w:rsidRDefault="00BA1B0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20</w:t>
            </w:r>
            <w:r w:rsidR="00033EFD" w:rsidRPr="004C6594">
              <w:rPr>
                <w:rFonts w:ascii="Verdana" w:hAnsi="Verdan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uto"/>
            <w:vAlign w:val="center"/>
          </w:tcPr>
          <w:p w:rsidR="00BA1B0B" w:rsidRPr="004C6594" w:rsidRDefault="00BE380A" w:rsidP="00BA6DFF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79</w:t>
            </w:r>
            <w:r w:rsidR="00BA1B0B" w:rsidRPr="004C6594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B87F72" w:rsidRPr="00E676A2" w:rsidTr="00C12A67">
        <w:trPr>
          <w:trHeight w:val="596"/>
        </w:trPr>
        <w:tc>
          <w:tcPr>
            <w:tcW w:w="0" w:type="auto"/>
            <w:shd w:val="clear" w:color="auto" w:fill="auto"/>
            <w:vAlign w:val="center"/>
          </w:tcPr>
          <w:p w:rsidR="00C70F15" w:rsidRPr="004C6594" w:rsidRDefault="00033EFD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BCA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70F15" w:rsidRPr="004C6594" w:rsidRDefault="00033EFD" w:rsidP="00D02AC3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594">
              <w:rPr>
                <w:rFonts w:ascii="Verdana" w:hAnsi="Verdana"/>
                <w:sz w:val="18"/>
                <w:szCs w:val="18"/>
              </w:rPr>
              <w:t>Utkal</w:t>
            </w:r>
            <w:proofErr w:type="spellEnd"/>
            <w:r w:rsidRPr="004C6594">
              <w:rPr>
                <w:rFonts w:ascii="Verdana" w:hAnsi="Verdana"/>
                <w:sz w:val="18"/>
                <w:szCs w:val="18"/>
              </w:rPr>
              <w:t xml:space="preserve"> University</w:t>
            </w:r>
            <w:r w:rsidR="00BA1B0B" w:rsidRPr="004C6594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4C6594">
              <w:rPr>
                <w:rFonts w:ascii="Verdana" w:hAnsi="Verdana"/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C70F15" w:rsidRPr="004C6594" w:rsidRDefault="00BA1B0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20</w:t>
            </w:r>
            <w:r w:rsidR="00033EFD" w:rsidRPr="004C6594">
              <w:rPr>
                <w:rFonts w:ascii="Verdana" w:hAnsi="Verdana"/>
                <w:sz w:val="18"/>
                <w:szCs w:val="18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70F15" w:rsidRPr="004C6594" w:rsidRDefault="00033EFD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68%</w:t>
            </w:r>
          </w:p>
        </w:tc>
      </w:tr>
      <w:tr w:rsidR="00B87F72" w:rsidRPr="00E676A2" w:rsidTr="00C12A67">
        <w:trPr>
          <w:trHeight w:val="542"/>
        </w:trPr>
        <w:tc>
          <w:tcPr>
            <w:tcW w:w="0" w:type="auto"/>
            <w:shd w:val="clear" w:color="auto" w:fill="auto"/>
            <w:vAlign w:val="center"/>
          </w:tcPr>
          <w:p w:rsidR="00C70F15" w:rsidRPr="004C6594" w:rsidRDefault="0030378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P.U</w:t>
            </w:r>
            <w:r w:rsidR="00BA1B0B" w:rsidRPr="004C6594">
              <w:rPr>
                <w:rFonts w:ascii="Verdana" w:hAnsi="Verdana"/>
                <w:sz w:val="18"/>
                <w:szCs w:val="18"/>
              </w:rPr>
              <w:t>.C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70F15" w:rsidRPr="004C6594" w:rsidRDefault="0030378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594">
              <w:rPr>
                <w:rFonts w:ascii="Verdana" w:hAnsi="Verdana"/>
                <w:sz w:val="18"/>
                <w:szCs w:val="18"/>
              </w:rPr>
              <w:t>Anandapur</w:t>
            </w:r>
            <w:proofErr w:type="spellEnd"/>
            <w:r w:rsidRPr="004C6594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4C6594">
              <w:rPr>
                <w:rFonts w:ascii="Verdana" w:hAnsi="Verdana"/>
                <w:sz w:val="18"/>
                <w:szCs w:val="18"/>
              </w:rPr>
              <w:t>College.Odisha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C70F15" w:rsidRPr="004C6594" w:rsidRDefault="00BA1B0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200</w:t>
            </w:r>
            <w:r w:rsidR="0030378B" w:rsidRPr="004C6594">
              <w:rPr>
                <w:rFonts w:ascii="Verdana" w:hAnsi="Verdana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70F15" w:rsidRPr="004C6594" w:rsidRDefault="0030378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44</w:t>
            </w:r>
            <w:r w:rsidR="00BA1B0B" w:rsidRPr="004C6594">
              <w:rPr>
                <w:rFonts w:ascii="Verdana" w:hAnsi="Verdana"/>
                <w:sz w:val="18"/>
                <w:szCs w:val="18"/>
              </w:rPr>
              <w:t>%</w:t>
            </w:r>
          </w:p>
        </w:tc>
      </w:tr>
      <w:tr w:rsidR="0030378B" w:rsidRPr="00E676A2" w:rsidTr="00C12A67">
        <w:trPr>
          <w:trHeight w:val="542"/>
        </w:trPr>
        <w:tc>
          <w:tcPr>
            <w:tcW w:w="0" w:type="auto"/>
            <w:shd w:val="clear" w:color="auto" w:fill="auto"/>
            <w:vAlign w:val="center"/>
          </w:tcPr>
          <w:p w:rsidR="0030378B" w:rsidRPr="004C6594" w:rsidRDefault="0030378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S.S.L.C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0378B" w:rsidRPr="004C6594" w:rsidRDefault="0030378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C6594">
              <w:rPr>
                <w:rFonts w:ascii="Verdana" w:hAnsi="Verdana"/>
                <w:sz w:val="18"/>
                <w:szCs w:val="18"/>
              </w:rPr>
              <w:t>Dwipanchal</w:t>
            </w:r>
            <w:proofErr w:type="spellEnd"/>
            <w:r w:rsidRPr="004C6594">
              <w:rPr>
                <w:rFonts w:ascii="Verdana" w:hAnsi="Verdana"/>
                <w:sz w:val="18"/>
                <w:szCs w:val="18"/>
              </w:rPr>
              <w:t xml:space="preserve"> High School, </w:t>
            </w:r>
            <w:proofErr w:type="spellStart"/>
            <w:r w:rsidRPr="004C6594">
              <w:rPr>
                <w:rFonts w:ascii="Verdana" w:hAnsi="Verdana"/>
                <w:sz w:val="18"/>
                <w:szCs w:val="18"/>
              </w:rPr>
              <w:t>Odisha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:rsidR="0030378B" w:rsidRPr="004C6594" w:rsidRDefault="0030378B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2005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0378B" w:rsidRPr="004C6594" w:rsidRDefault="00BE380A" w:rsidP="00A93DD0">
            <w:pPr>
              <w:spacing w:after="0" w:line="240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4C6594">
              <w:rPr>
                <w:rFonts w:ascii="Verdana" w:hAnsi="Verdana"/>
                <w:sz w:val="18"/>
                <w:szCs w:val="18"/>
              </w:rPr>
              <w:t>65%</w:t>
            </w:r>
          </w:p>
        </w:tc>
      </w:tr>
    </w:tbl>
    <w:p w:rsidR="008F6726" w:rsidRPr="00E22A4D" w:rsidRDefault="008F6726" w:rsidP="00E22A4D">
      <w:pPr>
        <w:spacing w:after="0" w:line="260" w:lineRule="exact"/>
        <w:jc w:val="both"/>
        <w:rPr>
          <w:rFonts w:ascii="Times New Roman" w:hAnsi="Times New Roman"/>
          <w:sz w:val="24"/>
          <w:szCs w:val="24"/>
        </w:rPr>
      </w:pPr>
    </w:p>
    <w:p w:rsidR="006764FF" w:rsidRPr="00E676A2" w:rsidRDefault="006764FF" w:rsidP="00A845D8">
      <w:pPr>
        <w:pStyle w:val="ListParagraph"/>
        <w:spacing w:after="0" w:line="260" w:lineRule="exact"/>
        <w:ind w:left="432"/>
        <w:jc w:val="both"/>
        <w:rPr>
          <w:rFonts w:ascii="Times New Roman" w:hAnsi="Times New Roman"/>
          <w:sz w:val="24"/>
          <w:szCs w:val="24"/>
        </w:rPr>
      </w:pPr>
    </w:p>
    <w:p w:rsidR="008E095A" w:rsidRDefault="00111F97" w:rsidP="00AB1DA1">
      <w:pPr>
        <w:tabs>
          <w:tab w:val="right" w:pos="9360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en-US"/>
        </w:rPr>
        <w:pict>
          <v:rect id="_x0000_s1031" style="position:absolute;left:0;text-align:left;margin-left:-.75pt;margin-top:-.7pt;width:473.25pt;height:19.2pt;z-index:251656192" fillcolor="silver">
            <v:textbox>
              <w:txbxContent>
                <w:p w:rsidR="00872D0D" w:rsidRPr="00E57862" w:rsidRDefault="00AB1DA1" w:rsidP="00872D0D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SOFTWARE SKILLS</w:t>
                  </w:r>
                </w:p>
              </w:txbxContent>
            </v:textbox>
          </v:rect>
        </w:pict>
      </w:r>
      <w:r w:rsidR="00AB1DA1">
        <w:rPr>
          <w:rFonts w:ascii="Times New Roman" w:hAnsi="Times New Roman"/>
          <w:sz w:val="28"/>
          <w:szCs w:val="28"/>
        </w:rPr>
        <w:tab/>
      </w:r>
    </w:p>
    <w:p w:rsidR="00AB1DA1" w:rsidRPr="00D93AC6" w:rsidRDefault="00AB1DA1" w:rsidP="00AB1DA1">
      <w:pPr>
        <w:tabs>
          <w:tab w:val="right" w:pos="936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Languages:  C#, HTML, SQL</w:t>
      </w:r>
      <w:r w:rsidR="004E4AB6">
        <w:rPr>
          <w:rFonts w:ascii="Verdana" w:hAnsi="Verdana"/>
          <w:sz w:val="18"/>
          <w:szCs w:val="18"/>
        </w:rPr>
        <w:t>, .NET</w:t>
      </w:r>
    </w:p>
    <w:p w:rsidR="00AB1DA1" w:rsidRPr="00D93AC6" w:rsidRDefault="004E4AB6" w:rsidP="00AB1DA1">
      <w:pPr>
        <w:tabs>
          <w:tab w:val="right" w:pos="936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Microsoft Technologies: Ajax Java Script, ASP.NET 4.0/3.5</w:t>
      </w:r>
    </w:p>
    <w:p w:rsidR="00AB1DA1" w:rsidRPr="00D93AC6" w:rsidRDefault="00AB1DA1" w:rsidP="00AB1DA1">
      <w:pPr>
        <w:tabs>
          <w:tab w:val="right" w:pos="936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RDBMS</w:t>
      </w:r>
      <w:r w:rsidR="00E22A4D" w:rsidRPr="00D93AC6">
        <w:rPr>
          <w:rFonts w:ascii="Verdana" w:hAnsi="Verdana"/>
          <w:sz w:val="18"/>
          <w:szCs w:val="18"/>
        </w:rPr>
        <w:t>:  SQL</w:t>
      </w:r>
      <w:r w:rsidRPr="00D93AC6">
        <w:rPr>
          <w:rFonts w:ascii="Verdana" w:hAnsi="Verdana"/>
          <w:sz w:val="18"/>
          <w:szCs w:val="18"/>
        </w:rPr>
        <w:t xml:space="preserve"> SERVER 2005</w:t>
      </w:r>
    </w:p>
    <w:p w:rsidR="00E22A4D" w:rsidRPr="00D93AC6" w:rsidRDefault="00E22A4D" w:rsidP="00AB1DA1">
      <w:pPr>
        <w:tabs>
          <w:tab w:val="right" w:pos="9360"/>
        </w:tabs>
        <w:spacing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Operating Systems: Window VISTA/XP/7</w:t>
      </w:r>
      <w:r w:rsidR="004F5111" w:rsidRPr="00D93AC6">
        <w:rPr>
          <w:rFonts w:ascii="Verdana" w:hAnsi="Verdana"/>
          <w:sz w:val="18"/>
          <w:szCs w:val="18"/>
        </w:rPr>
        <w:t>, MS</w:t>
      </w:r>
      <w:r w:rsidR="004F7C38" w:rsidRPr="00D93AC6">
        <w:rPr>
          <w:rFonts w:ascii="Verdana" w:hAnsi="Verdana"/>
          <w:sz w:val="18"/>
          <w:szCs w:val="18"/>
        </w:rPr>
        <w:t>-DOS</w:t>
      </w:r>
    </w:p>
    <w:p w:rsidR="00E22A4D" w:rsidRPr="00AB1DA1" w:rsidRDefault="00E22A4D" w:rsidP="00AB1DA1">
      <w:pPr>
        <w:tabs>
          <w:tab w:val="right" w:pos="9360"/>
        </w:tabs>
        <w:spacing w:line="240" w:lineRule="auto"/>
        <w:jc w:val="both"/>
        <w:rPr>
          <w:rFonts w:ascii="Times New Roman" w:hAnsi="Times New Roman"/>
          <w:sz w:val="22"/>
          <w:szCs w:val="22"/>
        </w:rPr>
      </w:pPr>
    </w:p>
    <w:p w:rsidR="00AB1DA1" w:rsidRPr="00AB1DA1" w:rsidRDefault="00AB1DA1" w:rsidP="00AB1DA1">
      <w:pPr>
        <w:tabs>
          <w:tab w:val="right" w:pos="936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93AC6" w:rsidRDefault="00D93AC6" w:rsidP="00B87F7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D93AC6" w:rsidRDefault="00D93AC6" w:rsidP="00B87F7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2D6B91" w:rsidRDefault="002D6B91" w:rsidP="00B87F7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637C71" w:rsidRPr="00E676A2" w:rsidRDefault="00111F97" w:rsidP="00B87F72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pict>
          <v:rect id="_x0000_s1038" style="position:absolute;left:0;text-align:left;margin-left:0;margin-top:0;width:473.25pt;height:19.2pt;z-index:251661312" fillcolor="silver">
            <v:textbox>
              <w:txbxContent>
                <w:p w:rsidR="00652AD4" w:rsidRPr="00E57862" w:rsidRDefault="00652AD4" w:rsidP="00652AD4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PROFESSIONAL EXPERIENCE</w:t>
                  </w:r>
                </w:p>
                <w:p w:rsidR="00E57862" w:rsidRDefault="00E57862"/>
              </w:txbxContent>
            </v:textbox>
          </v:rect>
        </w:pict>
      </w:r>
    </w:p>
    <w:p w:rsidR="00652AD4" w:rsidRDefault="00652AD4" w:rsidP="00B87F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F03A80" w:rsidRDefault="00F03A80" w:rsidP="00F03A80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 w:rsidRPr="00D93AC6">
        <w:rPr>
          <w:rFonts w:ascii="Verdana" w:hAnsi="Verdana"/>
          <w:b/>
          <w:sz w:val="18"/>
          <w:szCs w:val="18"/>
        </w:rPr>
        <w:t>Currently Working with</w:t>
      </w:r>
      <w:r w:rsidR="0033240C">
        <w:rPr>
          <w:rFonts w:ascii="Verdana" w:hAnsi="Verdana"/>
          <w:b/>
          <w:sz w:val="18"/>
          <w:szCs w:val="18"/>
          <w:lang w:val="en-IN"/>
        </w:rPr>
        <w:t xml:space="preserve"> </w:t>
      </w:r>
      <w:proofErr w:type="spellStart"/>
      <w:r w:rsidR="0033240C">
        <w:rPr>
          <w:rFonts w:ascii="Verdana" w:hAnsi="Verdana"/>
          <w:b/>
          <w:sz w:val="18"/>
          <w:szCs w:val="18"/>
          <w:lang w:val="en-IN"/>
        </w:rPr>
        <w:t>Saswins</w:t>
      </w:r>
      <w:proofErr w:type="spellEnd"/>
      <w:r w:rsidR="0033240C">
        <w:rPr>
          <w:rFonts w:ascii="Verdana" w:hAnsi="Verdana"/>
          <w:b/>
          <w:sz w:val="18"/>
          <w:szCs w:val="18"/>
          <w:lang w:val="en-IN"/>
        </w:rPr>
        <w:t xml:space="preserve"> Consultant</w:t>
      </w:r>
      <w:r w:rsidR="003A23DB" w:rsidRPr="003A23DB">
        <w:rPr>
          <w:rFonts w:ascii="Verdana" w:hAnsi="Verdana"/>
          <w:b/>
          <w:sz w:val="18"/>
          <w:szCs w:val="18"/>
          <w:lang w:val="en-IN"/>
        </w:rPr>
        <w:t xml:space="preserve"> </w:t>
      </w:r>
      <w:proofErr w:type="spellStart"/>
      <w:r w:rsidR="003A23DB" w:rsidRPr="003A23DB">
        <w:rPr>
          <w:rFonts w:ascii="Verdana" w:hAnsi="Verdana"/>
          <w:b/>
          <w:sz w:val="18"/>
          <w:szCs w:val="18"/>
          <w:lang w:val="en-IN"/>
        </w:rPr>
        <w:t>Pvt</w:t>
      </w:r>
      <w:proofErr w:type="spellEnd"/>
      <w:r w:rsidR="003A23DB" w:rsidRPr="003A23DB">
        <w:rPr>
          <w:rFonts w:ascii="Verdana" w:hAnsi="Verdana"/>
          <w:b/>
          <w:sz w:val="18"/>
          <w:szCs w:val="18"/>
          <w:lang w:val="en-IN"/>
        </w:rPr>
        <w:t xml:space="preserve"> Ltd</w:t>
      </w:r>
      <w:r w:rsidR="004F5111" w:rsidRPr="00D93AC6">
        <w:rPr>
          <w:rFonts w:ascii="Verdana" w:hAnsi="Verdana"/>
          <w:b/>
          <w:sz w:val="18"/>
          <w:szCs w:val="18"/>
        </w:rPr>
        <w:t>, as</w:t>
      </w:r>
      <w:r w:rsidRPr="00D93AC6">
        <w:rPr>
          <w:rFonts w:ascii="Verdana" w:hAnsi="Verdana"/>
          <w:b/>
          <w:sz w:val="18"/>
          <w:szCs w:val="18"/>
        </w:rPr>
        <w:t xml:space="preserve"> a</w:t>
      </w:r>
      <w:r w:rsidR="00CB4A1E" w:rsidRPr="00D93AC6">
        <w:rPr>
          <w:rFonts w:ascii="Verdana" w:hAnsi="Verdana"/>
          <w:b/>
          <w:sz w:val="18"/>
          <w:szCs w:val="18"/>
        </w:rPr>
        <w:t xml:space="preserve"> </w:t>
      </w:r>
      <w:r w:rsidRPr="00D93AC6">
        <w:rPr>
          <w:rFonts w:ascii="Verdana" w:hAnsi="Verdana"/>
          <w:b/>
          <w:sz w:val="18"/>
          <w:szCs w:val="18"/>
        </w:rPr>
        <w:t xml:space="preserve">Software </w:t>
      </w:r>
      <w:r w:rsidR="00CB4A1E" w:rsidRPr="00D93AC6">
        <w:rPr>
          <w:rFonts w:ascii="Verdana" w:hAnsi="Verdana"/>
          <w:b/>
          <w:sz w:val="18"/>
          <w:szCs w:val="18"/>
        </w:rPr>
        <w:t>Engineer (</w:t>
      </w:r>
      <w:r w:rsidRPr="00D93AC6">
        <w:rPr>
          <w:rFonts w:ascii="Verdana" w:hAnsi="Verdana"/>
          <w:b/>
          <w:sz w:val="18"/>
          <w:szCs w:val="18"/>
        </w:rPr>
        <w:t xml:space="preserve">Since </w:t>
      </w:r>
      <w:r w:rsidR="00CB4A1E" w:rsidRPr="00D93AC6">
        <w:rPr>
          <w:rFonts w:ascii="Verdana" w:hAnsi="Verdana"/>
          <w:b/>
          <w:sz w:val="18"/>
          <w:szCs w:val="18"/>
        </w:rPr>
        <w:t>April 2014</w:t>
      </w:r>
      <w:r w:rsidR="00D02AC3" w:rsidRPr="00D93AC6">
        <w:rPr>
          <w:rFonts w:ascii="Verdana" w:hAnsi="Verdana"/>
          <w:b/>
          <w:sz w:val="18"/>
          <w:szCs w:val="18"/>
        </w:rPr>
        <w:t xml:space="preserve"> to Till Date</w:t>
      </w:r>
      <w:r w:rsidRPr="00D93AC6">
        <w:rPr>
          <w:rFonts w:ascii="Verdana" w:hAnsi="Verdana"/>
          <w:b/>
          <w:sz w:val="18"/>
          <w:szCs w:val="18"/>
        </w:rPr>
        <w:t>)</w:t>
      </w:r>
    </w:p>
    <w:p w:rsidR="00575508" w:rsidRPr="00D93AC6" w:rsidRDefault="00575508" w:rsidP="00F03A80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</w:p>
    <w:p w:rsidR="00575508" w:rsidRPr="00D93AC6" w:rsidRDefault="00F03A80" w:rsidP="00F03A8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CD3A5C">
        <w:rPr>
          <w:rFonts w:ascii="Verdana" w:hAnsi="Verdana"/>
          <w:sz w:val="18"/>
          <w:szCs w:val="18"/>
        </w:rPr>
        <w:t>Projects</w:t>
      </w:r>
      <w:r w:rsidRPr="00D93AC6">
        <w:rPr>
          <w:rFonts w:ascii="Verdana" w:hAnsi="Verdana"/>
          <w:sz w:val="18"/>
          <w:szCs w:val="18"/>
        </w:rPr>
        <w:t>:</w:t>
      </w:r>
    </w:p>
    <w:p w:rsidR="00F03A80" w:rsidRPr="00D93AC6" w:rsidRDefault="005F5796" w:rsidP="00F03A8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Online Education</w:t>
      </w:r>
    </w:p>
    <w:p w:rsidR="00B95A5F" w:rsidRPr="00D93AC6" w:rsidRDefault="00B95A5F" w:rsidP="00F03A8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Role                            :           Junior Software Engineer</w:t>
      </w:r>
    </w:p>
    <w:p w:rsidR="00B95A5F" w:rsidRPr="00D93AC6" w:rsidRDefault="00C2616C" w:rsidP="00F03A8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Environment                </w:t>
      </w:r>
      <w:r w:rsidR="003D0C75" w:rsidRPr="00D93AC6">
        <w:rPr>
          <w:rFonts w:ascii="Verdana" w:hAnsi="Verdana"/>
          <w:sz w:val="18"/>
          <w:szCs w:val="18"/>
        </w:rPr>
        <w:t xml:space="preserve">:        </w:t>
      </w:r>
      <w:r>
        <w:rPr>
          <w:rFonts w:ascii="Verdana" w:hAnsi="Verdana"/>
          <w:sz w:val="18"/>
          <w:szCs w:val="18"/>
        </w:rPr>
        <w:t xml:space="preserve">  </w:t>
      </w:r>
      <w:r w:rsidR="003D0C75" w:rsidRPr="00D93AC6">
        <w:rPr>
          <w:rFonts w:ascii="Verdana" w:hAnsi="Verdana"/>
          <w:sz w:val="18"/>
          <w:szCs w:val="18"/>
        </w:rPr>
        <w:t xml:space="preserve"> ASP.NET 4.0, Visual Studio, ADO.NET, SQL 2005</w:t>
      </w:r>
    </w:p>
    <w:p w:rsidR="00F03A80" w:rsidRPr="00D93AC6" w:rsidRDefault="005F5796" w:rsidP="00F03A8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Client</w:t>
      </w:r>
      <w:r w:rsidRPr="00D93AC6">
        <w:rPr>
          <w:rFonts w:ascii="Verdana" w:hAnsi="Verdana"/>
          <w:sz w:val="18"/>
          <w:szCs w:val="18"/>
        </w:rPr>
        <w:tab/>
      </w:r>
      <w:r w:rsidRPr="00D93AC6">
        <w:rPr>
          <w:rFonts w:ascii="Verdana" w:hAnsi="Verdana"/>
          <w:sz w:val="18"/>
          <w:szCs w:val="18"/>
        </w:rPr>
        <w:tab/>
      </w:r>
      <w:r w:rsidRPr="00D93AC6">
        <w:rPr>
          <w:rFonts w:ascii="Verdana" w:hAnsi="Verdana"/>
          <w:sz w:val="18"/>
          <w:szCs w:val="18"/>
        </w:rPr>
        <w:tab/>
        <w:t xml:space="preserve">:          </w:t>
      </w:r>
      <w:r w:rsidR="00F03A80" w:rsidRPr="00D93AC6">
        <w:rPr>
          <w:rFonts w:ascii="Verdana" w:hAnsi="Verdana"/>
          <w:sz w:val="18"/>
          <w:szCs w:val="18"/>
        </w:rPr>
        <w:t xml:space="preserve"> </w:t>
      </w:r>
      <w:r w:rsidRPr="00D93AC6">
        <w:rPr>
          <w:rFonts w:ascii="Verdana" w:hAnsi="Verdana"/>
          <w:sz w:val="18"/>
          <w:szCs w:val="18"/>
        </w:rPr>
        <w:t>Educational Institution</w:t>
      </w:r>
    </w:p>
    <w:p w:rsidR="00F03A80" w:rsidRPr="00D93AC6" w:rsidRDefault="00F03A80" w:rsidP="00F03A80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>Team Size</w:t>
      </w:r>
      <w:r w:rsidRPr="00D93AC6">
        <w:rPr>
          <w:rFonts w:ascii="Verdana" w:hAnsi="Verdana"/>
          <w:sz w:val="18"/>
          <w:szCs w:val="18"/>
        </w:rPr>
        <w:tab/>
      </w:r>
      <w:r w:rsidRPr="00D93AC6">
        <w:rPr>
          <w:rFonts w:ascii="Verdana" w:hAnsi="Verdana"/>
          <w:sz w:val="18"/>
          <w:szCs w:val="18"/>
        </w:rPr>
        <w:tab/>
        <w:t>:</w:t>
      </w:r>
      <w:r w:rsidRPr="00D93AC6">
        <w:rPr>
          <w:rFonts w:ascii="Verdana" w:hAnsi="Verdana"/>
          <w:sz w:val="18"/>
          <w:szCs w:val="18"/>
        </w:rPr>
        <w:tab/>
        <w:t xml:space="preserve"> </w:t>
      </w:r>
      <w:r w:rsidR="005F5796" w:rsidRPr="00D93AC6">
        <w:rPr>
          <w:rFonts w:ascii="Verdana" w:hAnsi="Verdana"/>
          <w:sz w:val="18"/>
          <w:szCs w:val="18"/>
        </w:rPr>
        <w:t>4</w:t>
      </w:r>
    </w:p>
    <w:p w:rsidR="000333B3" w:rsidRPr="000333B3" w:rsidRDefault="00575508" w:rsidP="000333B3">
      <w:pPr>
        <w:spacing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="000333B3" w:rsidRPr="000333B3">
        <w:rPr>
          <w:rFonts w:ascii="Verdana" w:hAnsi="Verdana"/>
          <w:sz w:val="18"/>
          <w:szCs w:val="18"/>
        </w:rPr>
        <w:t xml:space="preserve">The </w:t>
      </w:r>
      <w:r w:rsidR="000333B3" w:rsidRPr="000333B3">
        <w:rPr>
          <w:rFonts w:ascii="Verdana" w:hAnsi="Verdana"/>
          <w:b/>
          <w:sz w:val="18"/>
          <w:szCs w:val="18"/>
        </w:rPr>
        <w:t>Online Education</w:t>
      </w:r>
      <w:r w:rsidR="000333B3" w:rsidRPr="000333B3">
        <w:rPr>
          <w:rFonts w:ascii="Verdana" w:hAnsi="Verdana"/>
          <w:sz w:val="18"/>
          <w:szCs w:val="18"/>
        </w:rPr>
        <w:t xml:space="preserve"> is a web based application intended for online study. The system consists of registration module for the students to login and also a new user signup where the new students can register themselves. The students who were successfully registered, they can access the library books, videos, education games, online quiz exams etc.</w:t>
      </w:r>
    </w:p>
    <w:p w:rsidR="000D1C4D" w:rsidRDefault="00F03A80" w:rsidP="000D1C4D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D93AC6">
        <w:rPr>
          <w:rFonts w:ascii="Verdana" w:hAnsi="Verdana"/>
          <w:sz w:val="18"/>
          <w:szCs w:val="18"/>
        </w:rPr>
        <w:t xml:space="preserve"> </w:t>
      </w:r>
      <w:r w:rsidRPr="00CD3A5C">
        <w:rPr>
          <w:rFonts w:ascii="Verdana" w:hAnsi="Verdana"/>
          <w:sz w:val="18"/>
          <w:szCs w:val="18"/>
        </w:rPr>
        <w:t>Responsibilities</w:t>
      </w:r>
      <w:r w:rsidRPr="00D93AC6">
        <w:rPr>
          <w:rFonts w:ascii="Verdana" w:hAnsi="Verdana"/>
          <w:sz w:val="18"/>
          <w:szCs w:val="18"/>
        </w:rPr>
        <w:t>:</w:t>
      </w:r>
    </w:p>
    <w:p w:rsidR="000D1C4D" w:rsidRPr="000D1C4D" w:rsidRDefault="003A51E0" w:rsidP="000D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0D1C4D">
        <w:rPr>
          <w:rFonts w:ascii="Verdana" w:hAnsi="Verdana"/>
          <w:sz w:val="18"/>
          <w:szCs w:val="18"/>
        </w:rPr>
        <w:t>Involvement in requirement gathering and design document.</w:t>
      </w:r>
    </w:p>
    <w:p w:rsidR="003A51E0" w:rsidRPr="000D1C4D" w:rsidRDefault="000D1C4D" w:rsidP="000D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0D1C4D">
        <w:rPr>
          <w:rFonts w:ascii="Verdana" w:hAnsi="Verdana"/>
          <w:sz w:val="18"/>
          <w:szCs w:val="18"/>
        </w:rPr>
        <w:t>Developed</w:t>
      </w:r>
      <w:r w:rsidR="003A51E0" w:rsidRPr="000D1C4D">
        <w:rPr>
          <w:rFonts w:ascii="Verdana" w:hAnsi="Verdana"/>
          <w:sz w:val="18"/>
          <w:szCs w:val="18"/>
        </w:rPr>
        <w:t xml:space="preserve"> Web Forms in ASP.NET using C# as the code behind Language.</w:t>
      </w:r>
    </w:p>
    <w:p w:rsidR="003A51E0" w:rsidRPr="000D1C4D" w:rsidRDefault="003A51E0" w:rsidP="000D1C4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0D1C4D">
        <w:rPr>
          <w:rFonts w:ascii="Verdana" w:hAnsi="Verdana"/>
          <w:sz w:val="18"/>
          <w:szCs w:val="18"/>
        </w:rPr>
        <w:t>Used ADO.NET such as Data Adapter</w:t>
      </w:r>
      <w:r w:rsidR="000D1C4D" w:rsidRPr="000D1C4D">
        <w:rPr>
          <w:rFonts w:ascii="Verdana" w:hAnsi="Verdana"/>
          <w:sz w:val="18"/>
          <w:szCs w:val="18"/>
        </w:rPr>
        <w:t>, Data</w:t>
      </w:r>
      <w:r w:rsidRPr="000D1C4D">
        <w:rPr>
          <w:rFonts w:ascii="Verdana" w:hAnsi="Verdana"/>
          <w:sz w:val="18"/>
          <w:szCs w:val="18"/>
        </w:rPr>
        <w:t xml:space="preserve"> Reader, Data</w:t>
      </w:r>
      <w:r w:rsidR="000D1C4D" w:rsidRPr="000D1C4D">
        <w:rPr>
          <w:rFonts w:ascii="Verdana" w:hAnsi="Verdana"/>
          <w:sz w:val="18"/>
          <w:szCs w:val="18"/>
        </w:rPr>
        <w:t>s</w:t>
      </w:r>
      <w:r w:rsidRPr="000D1C4D">
        <w:rPr>
          <w:rFonts w:ascii="Verdana" w:hAnsi="Verdana"/>
          <w:sz w:val="18"/>
          <w:szCs w:val="18"/>
        </w:rPr>
        <w:t xml:space="preserve">et and </w:t>
      </w:r>
      <w:proofErr w:type="spellStart"/>
      <w:r w:rsidRPr="000D1C4D">
        <w:rPr>
          <w:rFonts w:ascii="Verdana" w:hAnsi="Verdana"/>
          <w:sz w:val="18"/>
          <w:szCs w:val="18"/>
        </w:rPr>
        <w:t>DataList</w:t>
      </w:r>
      <w:proofErr w:type="spellEnd"/>
      <w:r w:rsidRPr="000D1C4D">
        <w:rPr>
          <w:rFonts w:ascii="Verdana" w:hAnsi="Verdana"/>
          <w:sz w:val="18"/>
          <w:szCs w:val="18"/>
        </w:rPr>
        <w:t xml:space="preserve"> </w:t>
      </w:r>
      <w:r w:rsidR="006D5F16">
        <w:rPr>
          <w:rFonts w:ascii="Verdana" w:hAnsi="Verdana"/>
          <w:sz w:val="18"/>
          <w:szCs w:val="18"/>
        </w:rPr>
        <w:t>f</w:t>
      </w:r>
      <w:r w:rsidR="000D1C4D" w:rsidRPr="000D1C4D">
        <w:rPr>
          <w:rFonts w:ascii="Verdana" w:hAnsi="Verdana"/>
          <w:sz w:val="18"/>
          <w:szCs w:val="18"/>
        </w:rPr>
        <w:t>or updating the record in database.</w:t>
      </w:r>
    </w:p>
    <w:p w:rsidR="000D1C4D" w:rsidRPr="000D1C4D" w:rsidRDefault="000D1C4D" w:rsidP="000D1C4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  <w:lang w:eastAsia="en-US"/>
        </w:rPr>
      </w:pPr>
      <w:r w:rsidRPr="000D1C4D">
        <w:rPr>
          <w:rFonts w:ascii="Verdana" w:eastAsia="Times New Roman" w:hAnsi="Verdana" w:cs="Arial"/>
          <w:sz w:val="18"/>
          <w:szCs w:val="18"/>
          <w:lang w:eastAsia="en-US"/>
        </w:rPr>
        <w:t>Developed accordion control with Data List controls.</w:t>
      </w:r>
    </w:p>
    <w:p w:rsidR="000D1C4D" w:rsidRPr="000D1C4D" w:rsidRDefault="000D1C4D" w:rsidP="000D1C4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  <w:lang w:eastAsia="en-US"/>
        </w:rPr>
      </w:pPr>
      <w:r w:rsidRPr="000D1C4D">
        <w:rPr>
          <w:rFonts w:ascii="Verdana" w:eastAsia="Times New Roman" w:hAnsi="Verdana" w:cs="Arial"/>
          <w:sz w:val="18"/>
          <w:szCs w:val="18"/>
          <w:lang w:eastAsia="en-US"/>
        </w:rPr>
        <w:t>Developed master pages.</w:t>
      </w:r>
    </w:p>
    <w:p w:rsidR="000D1C4D" w:rsidRPr="000D1C4D" w:rsidRDefault="000D1C4D" w:rsidP="000D1C4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  <w:lang w:eastAsia="en-US"/>
        </w:rPr>
      </w:pPr>
      <w:r w:rsidRPr="000D1C4D">
        <w:rPr>
          <w:rFonts w:ascii="Verdana" w:eastAsia="Times New Roman" w:hAnsi="Verdana" w:cs="Arial"/>
          <w:sz w:val="18"/>
          <w:szCs w:val="18"/>
          <w:lang w:eastAsia="en-US"/>
        </w:rPr>
        <w:t>Developed Ajax Controls.</w:t>
      </w:r>
    </w:p>
    <w:p w:rsidR="000D1C4D" w:rsidRPr="000D1C4D" w:rsidRDefault="000D1C4D" w:rsidP="000D1C4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  <w:lang w:eastAsia="en-US"/>
        </w:rPr>
      </w:pPr>
      <w:r w:rsidRPr="000D1C4D">
        <w:rPr>
          <w:rFonts w:ascii="Verdana" w:eastAsia="Times New Roman" w:hAnsi="Verdana" w:cs="Arial"/>
          <w:sz w:val="18"/>
          <w:szCs w:val="18"/>
          <w:lang w:eastAsia="en-US"/>
        </w:rPr>
        <w:t>Involved in creation of stored procedures in MS SQL Server 2005.</w:t>
      </w:r>
    </w:p>
    <w:p w:rsidR="000D1C4D" w:rsidRDefault="000D1C4D" w:rsidP="000D1C4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Verdana" w:eastAsia="Times New Roman" w:hAnsi="Verdana" w:cs="Arial"/>
          <w:sz w:val="18"/>
          <w:szCs w:val="18"/>
          <w:lang w:eastAsia="en-US"/>
        </w:rPr>
      </w:pPr>
      <w:r w:rsidRPr="000D1C4D">
        <w:rPr>
          <w:rFonts w:ascii="Verdana" w:eastAsia="Times New Roman" w:hAnsi="Verdana" w:cs="Arial"/>
          <w:sz w:val="18"/>
          <w:szCs w:val="18"/>
          <w:lang w:eastAsia="en-US"/>
        </w:rPr>
        <w:t>Unit testing module level.</w:t>
      </w:r>
    </w:p>
    <w:p w:rsidR="000D1C4D" w:rsidRPr="000D1C4D" w:rsidRDefault="000D1C4D" w:rsidP="000D1C4D">
      <w:pPr>
        <w:pStyle w:val="ListParagraph"/>
        <w:numPr>
          <w:ilvl w:val="0"/>
          <w:numId w:val="15"/>
        </w:numPr>
        <w:rPr>
          <w:rFonts w:ascii="Verdana" w:hAnsi="Verdana"/>
          <w:sz w:val="18"/>
          <w:szCs w:val="18"/>
        </w:rPr>
      </w:pPr>
      <w:r w:rsidRPr="000D1C4D">
        <w:rPr>
          <w:rFonts w:ascii="Verdana" w:hAnsi="Verdana"/>
          <w:sz w:val="18"/>
          <w:szCs w:val="18"/>
          <w:shd w:val="clear" w:color="auto" w:fill="FFFFFF"/>
        </w:rPr>
        <w:t>Managing various technical aspects like software design, coding of modules, monitoring critical issues &amp; taking appropriate actions, Coding and unit testing etc.</w:t>
      </w:r>
    </w:p>
    <w:p w:rsidR="00232215" w:rsidRPr="00232215" w:rsidRDefault="00232215" w:rsidP="0023221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52AD4" w:rsidRPr="00563DEC" w:rsidRDefault="00111F97" w:rsidP="00B87F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1F97">
        <w:rPr>
          <w:rFonts w:ascii="Times New Roman" w:hAnsi="Times New Roman"/>
          <w:noProof/>
          <w:sz w:val="26"/>
          <w:szCs w:val="26"/>
          <w:lang w:eastAsia="en-US"/>
        </w:rPr>
        <w:pict>
          <v:rect id="_x0000_s1033" style="position:absolute;left:0;text-align:left;margin-left:0;margin-top:12.25pt;width:473.25pt;height:19.2pt;z-index:251658240" fillcolor="silver">
            <v:textbox style="mso-next-textbox:#_x0000_s1033">
              <w:txbxContent>
                <w:p w:rsidR="00637C71" w:rsidRPr="00E57862" w:rsidRDefault="00021CDB" w:rsidP="00637C71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CERTIFICATION</w:t>
                  </w:r>
                  <w:r w:rsidR="007E2D7A">
                    <w:rPr>
                      <w:rFonts w:ascii="Verdana" w:hAnsi="Verdana"/>
                      <w:b/>
                    </w:rPr>
                    <w:t>/ACHIEVEMENTS</w:t>
                  </w:r>
                </w:p>
              </w:txbxContent>
            </v:textbox>
          </v:rect>
        </w:pict>
      </w:r>
    </w:p>
    <w:p w:rsidR="00652AD4" w:rsidRDefault="00652AD4" w:rsidP="00B87F7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848A5" w:rsidRDefault="005848A5" w:rsidP="00B87F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21CDB" w:rsidRDefault="0012137E" w:rsidP="00B87F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6041C">
        <w:rPr>
          <w:rFonts w:ascii="Verdana" w:hAnsi="Verdana"/>
          <w:sz w:val="18"/>
          <w:szCs w:val="18"/>
        </w:rPr>
        <w:t>I achieved the Oracle DBA certification as a part of oracle workforce development program at Gandhi Institute for Technological Advancement</w:t>
      </w:r>
      <w:r>
        <w:rPr>
          <w:rFonts w:ascii="Times New Roman" w:hAnsi="Times New Roman"/>
          <w:sz w:val="24"/>
          <w:szCs w:val="24"/>
        </w:rPr>
        <w:t>.</w:t>
      </w:r>
    </w:p>
    <w:p w:rsidR="0012137E" w:rsidRDefault="0012137E" w:rsidP="00B87F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2137E" w:rsidRPr="00E676A2" w:rsidRDefault="0012137E" w:rsidP="00B87F7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B4B79" w:rsidRPr="00E676A2" w:rsidRDefault="00111F97" w:rsidP="00FD6E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pict>
          <v:rect id="_x0000_s1035" style="position:absolute;left:0;text-align:left;margin-left:0;margin-top:3.25pt;width:473.25pt;height:19.2pt;z-index:251659264" fillcolor="silver">
            <v:textbox>
              <w:txbxContent>
                <w:p w:rsidR="00FD6E79" w:rsidRPr="00E57862" w:rsidRDefault="00FD6E79" w:rsidP="00FD6E79">
                  <w:pPr>
                    <w:jc w:val="both"/>
                    <w:rPr>
                      <w:rFonts w:ascii="Verdana" w:hAnsi="Verdana"/>
                      <w:b/>
                    </w:rPr>
                  </w:pPr>
                  <w:r w:rsidRPr="00E57862">
                    <w:rPr>
                      <w:rFonts w:ascii="Verdana" w:hAnsi="Verdana"/>
                      <w:b/>
                    </w:rPr>
                    <w:t>PERSONAL DETAILS</w:t>
                  </w:r>
                </w:p>
              </w:txbxContent>
            </v:textbox>
          </v:rect>
        </w:pict>
      </w:r>
      <w:proofErr w:type="gramStart"/>
      <w:r w:rsidR="0012137E">
        <w:rPr>
          <w:rFonts w:ascii="Times New Roman" w:hAnsi="Times New Roman"/>
          <w:sz w:val="24"/>
          <w:szCs w:val="24"/>
        </w:rPr>
        <w:t>m</w:t>
      </w:r>
      <w:proofErr w:type="gramEnd"/>
    </w:p>
    <w:p w:rsidR="00FD6E79" w:rsidRPr="00E676A2" w:rsidRDefault="00FD6E79" w:rsidP="00FD6E7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D6E79" w:rsidRPr="00B6041C" w:rsidRDefault="00FD6E79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>Date of Birth</w:t>
      </w:r>
      <w:r w:rsidR="008339B0" w:rsidRPr="00B6041C">
        <w:rPr>
          <w:rFonts w:ascii="Verdana" w:hAnsi="Verdana"/>
          <w:sz w:val="18"/>
          <w:szCs w:val="18"/>
        </w:rPr>
        <w:tab/>
      </w:r>
      <w:r w:rsidR="008339B0"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 xml:space="preserve">: </w:t>
      </w:r>
      <w:r w:rsidR="00855A87">
        <w:rPr>
          <w:rFonts w:ascii="Verdana" w:hAnsi="Verdana"/>
          <w:sz w:val="18"/>
          <w:szCs w:val="18"/>
        </w:rPr>
        <w:t xml:space="preserve">      </w:t>
      </w:r>
      <w:r w:rsidR="00907679">
        <w:rPr>
          <w:rFonts w:ascii="Verdana" w:hAnsi="Verdana"/>
          <w:sz w:val="18"/>
          <w:szCs w:val="18"/>
        </w:rPr>
        <w:t xml:space="preserve"> </w:t>
      </w:r>
      <w:r w:rsidR="00F15836" w:rsidRPr="00B6041C">
        <w:rPr>
          <w:rFonts w:ascii="Verdana" w:hAnsi="Verdana"/>
          <w:sz w:val="18"/>
          <w:szCs w:val="18"/>
        </w:rPr>
        <w:t>30</w:t>
      </w:r>
      <w:r w:rsidRPr="00B6041C">
        <w:rPr>
          <w:rFonts w:ascii="Verdana" w:hAnsi="Verdana"/>
          <w:sz w:val="18"/>
          <w:szCs w:val="18"/>
          <w:vertAlign w:val="superscript"/>
        </w:rPr>
        <w:t>th</w:t>
      </w:r>
      <w:r w:rsidR="00F15836" w:rsidRPr="00B6041C">
        <w:rPr>
          <w:rFonts w:ascii="Verdana" w:hAnsi="Verdana"/>
          <w:sz w:val="18"/>
          <w:szCs w:val="18"/>
        </w:rPr>
        <w:t xml:space="preserve"> May, 1990</w:t>
      </w:r>
    </w:p>
    <w:p w:rsidR="008339B0" w:rsidRPr="00B6041C" w:rsidRDefault="008339B0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FD6E79" w:rsidRPr="00B6041C" w:rsidRDefault="00FD6E79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>Nationality</w:t>
      </w:r>
      <w:r w:rsidR="008339B0" w:rsidRPr="00B6041C">
        <w:rPr>
          <w:rFonts w:ascii="Verdana" w:hAnsi="Verdana"/>
          <w:sz w:val="18"/>
          <w:szCs w:val="18"/>
        </w:rPr>
        <w:tab/>
      </w:r>
      <w:r w:rsidR="008339B0"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 xml:space="preserve">: </w:t>
      </w:r>
      <w:r w:rsidR="00855A87">
        <w:rPr>
          <w:rFonts w:ascii="Verdana" w:hAnsi="Verdana"/>
          <w:sz w:val="18"/>
          <w:szCs w:val="18"/>
        </w:rPr>
        <w:t xml:space="preserve">       </w:t>
      </w:r>
      <w:r w:rsidRPr="00B6041C">
        <w:rPr>
          <w:rFonts w:ascii="Verdana" w:hAnsi="Verdana"/>
          <w:sz w:val="18"/>
          <w:szCs w:val="18"/>
        </w:rPr>
        <w:t>Indian</w:t>
      </w:r>
    </w:p>
    <w:p w:rsidR="008339B0" w:rsidRPr="00B6041C" w:rsidRDefault="008339B0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8339B0" w:rsidRPr="00B6041C" w:rsidRDefault="00FD6E79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>Languages Known</w:t>
      </w:r>
      <w:r w:rsidR="008339B0"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 xml:space="preserve">: </w:t>
      </w:r>
      <w:r w:rsidR="00855A87">
        <w:rPr>
          <w:rFonts w:ascii="Verdana" w:hAnsi="Verdana"/>
          <w:sz w:val="18"/>
          <w:szCs w:val="18"/>
        </w:rPr>
        <w:t xml:space="preserve">       </w:t>
      </w:r>
      <w:r w:rsidR="00F15836" w:rsidRPr="00B6041C">
        <w:rPr>
          <w:rFonts w:ascii="Verdana" w:hAnsi="Verdana"/>
          <w:sz w:val="18"/>
          <w:szCs w:val="18"/>
        </w:rPr>
        <w:t xml:space="preserve">English, Hindi, and </w:t>
      </w:r>
      <w:proofErr w:type="spellStart"/>
      <w:r w:rsidR="00F15836" w:rsidRPr="00B6041C">
        <w:rPr>
          <w:rFonts w:ascii="Verdana" w:hAnsi="Verdana"/>
          <w:sz w:val="18"/>
          <w:szCs w:val="18"/>
        </w:rPr>
        <w:t>Odia</w:t>
      </w:r>
      <w:proofErr w:type="spellEnd"/>
    </w:p>
    <w:p w:rsidR="0005468C" w:rsidRPr="00B6041C" w:rsidRDefault="0005468C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FD6E79" w:rsidRPr="00B6041C" w:rsidRDefault="00436EFE" w:rsidP="008339B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>Permanent</w:t>
      </w:r>
      <w:r w:rsidR="00FD6E79" w:rsidRPr="00B6041C">
        <w:rPr>
          <w:rFonts w:ascii="Verdana" w:hAnsi="Verdana"/>
          <w:sz w:val="18"/>
          <w:szCs w:val="18"/>
        </w:rPr>
        <w:t xml:space="preserve"> Address</w:t>
      </w:r>
      <w:r w:rsidR="008339B0" w:rsidRPr="00B6041C">
        <w:rPr>
          <w:rFonts w:ascii="Verdana" w:hAnsi="Verdana"/>
          <w:sz w:val="18"/>
          <w:szCs w:val="18"/>
        </w:rPr>
        <w:tab/>
      </w:r>
      <w:r w:rsidR="00FD6E79" w:rsidRPr="00B6041C">
        <w:rPr>
          <w:rFonts w:ascii="Verdana" w:hAnsi="Verdana"/>
          <w:sz w:val="18"/>
          <w:szCs w:val="18"/>
        </w:rPr>
        <w:t xml:space="preserve">: </w:t>
      </w:r>
      <w:r w:rsidR="00855A87">
        <w:rPr>
          <w:rFonts w:ascii="Verdana" w:hAnsi="Verdana"/>
          <w:sz w:val="18"/>
          <w:szCs w:val="18"/>
        </w:rPr>
        <w:t xml:space="preserve">       </w:t>
      </w:r>
      <w:r w:rsidR="00F15836" w:rsidRPr="00B6041C">
        <w:rPr>
          <w:rFonts w:ascii="Verdana" w:hAnsi="Verdana"/>
          <w:sz w:val="18"/>
          <w:szCs w:val="18"/>
        </w:rPr>
        <w:t>At-Ekatala</w:t>
      </w:r>
    </w:p>
    <w:p w:rsidR="008339B0" w:rsidRPr="00B6041C" w:rsidRDefault="00F15836" w:rsidP="008339B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ab/>
        <w:t xml:space="preserve">         Po-</w:t>
      </w:r>
      <w:proofErr w:type="spellStart"/>
      <w:r w:rsidRPr="00B6041C">
        <w:rPr>
          <w:rFonts w:ascii="Verdana" w:hAnsi="Verdana"/>
          <w:sz w:val="18"/>
          <w:szCs w:val="18"/>
        </w:rPr>
        <w:t>Madhuban</w:t>
      </w:r>
      <w:proofErr w:type="spellEnd"/>
      <w:r w:rsidRPr="00B6041C">
        <w:rPr>
          <w:rFonts w:ascii="Verdana" w:hAnsi="Verdana"/>
          <w:sz w:val="18"/>
          <w:szCs w:val="18"/>
        </w:rPr>
        <w:t xml:space="preserve"> Hat</w:t>
      </w:r>
    </w:p>
    <w:p w:rsidR="00855A87" w:rsidRDefault="00F15836" w:rsidP="008339B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ab/>
      </w:r>
      <w:r w:rsidRPr="00B6041C">
        <w:rPr>
          <w:rFonts w:ascii="Verdana" w:hAnsi="Verdana"/>
          <w:sz w:val="18"/>
          <w:szCs w:val="18"/>
        </w:rPr>
        <w:tab/>
        <w:t xml:space="preserve">         Dist-</w:t>
      </w:r>
      <w:proofErr w:type="spellStart"/>
      <w:r w:rsidRPr="00B6041C">
        <w:rPr>
          <w:rFonts w:ascii="Verdana" w:hAnsi="Verdana"/>
          <w:sz w:val="18"/>
          <w:szCs w:val="18"/>
        </w:rPr>
        <w:t>Jajapur</w:t>
      </w:r>
      <w:proofErr w:type="spellEnd"/>
    </w:p>
    <w:p w:rsidR="008339B0" w:rsidRPr="00B6041C" w:rsidRDefault="00855A87" w:rsidP="008339B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        </w:t>
      </w:r>
      <w:proofErr w:type="spellStart"/>
      <w:r w:rsidR="00E57862" w:rsidRPr="00B6041C">
        <w:rPr>
          <w:rFonts w:ascii="Verdana" w:hAnsi="Verdana"/>
          <w:sz w:val="18"/>
          <w:szCs w:val="18"/>
        </w:rPr>
        <w:t>Odisha</w:t>
      </w:r>
      <w:proofErr w:type="spellEnd"/>
    </w:p>
    <w:p w:rsidR="008339B0" w:rsidRPr="00B6041C" w:rsidRDefault="008339B0" w:rsidP="008339B0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  <w:sz w:val="18"/>
          <w:szCs w:val="18"/>
        </w:rPr>
      </w:pPr>
    </w:p>
    <w:p w:rsidR="006C648F" w:rsidRPr="00B6041C" w:rsidRDefault="008339B0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  <w:r w:rsidRPr="00B6041C">
        <w:rPr>
          <w:rFonts w:ascii="Verdana" w:hAnsi="Verdana"/>
          <w:sz w:val="18"/>
          <w:szCs w:val="18"/>
        </w:rPr>
        <w:t>Ho</w:t>
      </w:r>
      <w:r w:rsidR="00EB693F" w:rsidRPr="00B6041C">
        <w:rPr>
          <w:rFonts w:ascii="Verdana" w:hAnsi="Verdana"/>
          <w:sz w:val="18"/>
          <w:szCs w:val="18"/>
        </w:rPr>
        <w:t>bbies</w:t>
      </w:r>
      <w:r w:rsidR="00EB693F" w:rsidRPr="00B6041C">
        <w:rPr>
          <w:rFonts w:ascii="Verdana" w:hAnsi="Verdana"/>
          <w:sz w:val="18"/>
          <w:szCs w:val="18"/>
        </w:rPr>
        <w:tab/>
      </w:r>
      <w:r w:rsidR="00EB693F" w:rsidRPr="00B6041C">
        <w:rPr>
          <w:rFonts w:ascii="Verdana" w:hAnsi="Verdana"/>
          <w:sz w:val="18"/>
          <w:szCs w:val="18"/>
        </w:rPr>
        <w:tab/>
        <w:t xml:space="preserve">: </w:t>
      </w:r>
      <w:r w:rsidR="00EB693F" w:rsidRPr="00B6041C">
        <w:rPr>
          <w:rFonts w:ascii="Verdana" w:hAnsi="Verdana"/>
          <w:sz w:val="18"/>
          <w:szCs w:val="18"/>
        </w:rPr>
        <w:tab/>
      </w:r>
      <w:r w:rsidR="00855A87">
        <w:rPr>
          <w:rFonts w:ascii="Verdana" w:hAnsi="Verdana"/>
          <w:sz w:val="18"/>
          <w:szCs w:val="18"/>
        </w:rPr>
        <w:t xml:space="preserve">       </w:t>
      </w:r>
      <w:r w:rsidR="00907679">
        <w:rPr>
          <w:rFonts w:ascii="Verdana" w:hAnsi="Verdana"/>
          <w:sz w:val="18"/>
          <w:szCs w:val="18"/>
        </w:rPr>
        <w:t xml:space="preserve"> </w:t>
      </w:r>
      <w:r w:rsidR="00EB693F" w:rsidRPr="00B6041C">
        <w:rPr>
          <w:rFonts w:ascii="Verdana" w:hAnsi="Verdana"/>
          <w:sz w:val="18"/>
          <w:szCs w:val="18"/>
        </w:rPr>
        <w:t>Listening To Music</w:t>
      </w:r>
      <w:r w:rsidRPr="00B6041C">
        <w:rPr>
          <w:rFonts w:ascii="Verdana" w:hAnsi="Verdana"/>
          <w:sz w:val="18"/>
          <w:szCs w:val="18"/>
        </w:rPr>
        <w:t>,</w:t>
      </w:r>
      <w:r w:rsidR="00F03A80" w:rsidRPr="00B6041C">
        <w:rPr>
          <w:rFonts w:ascii="Verdana" w:hAnsi="Verdana"/>
          <w:sz w:val="18"/>
          <w:szCs w:val="18"/>
        </w:rPr>
        <w:t xml:space="preserve"> </w:t>
      </w:r>
      <w:r w:rsidR="00EB693F" w:rsidRPr="00B6041C">
        <w:rPr>
          <w:rFonts w:ascii="Verdana" w:hAnsi="Verdana"/>
          <w:sz w:val="18"/>
          <w:szCs w:val="18"/>
        </w:rPr>
        <w:t>Gardening</w:t>
      </w:r>
      <w:r w:rsidR="00BF5EF6" w:rsidRPr="00B6041C">
        <w:rPr>
          <w:rFonts w:ascii="Verdana" w:hAnsi="Verdana"/>
          <w:sz w:val="18"/>
          <w:szCs w:val="18"/>
        </w:rPr>
        <w:t>.</w:t>
      </w:r>
    </w:p>
    <w:p w:rsidR="00196DEF" w:rsidRPr="00B6041C" w:rsidRDefault="00196DEF" w:rsidP="00FD6E79">
      <w:pPr>
        <w:spacing w:after="0" w:line="240" w:lineRule="auto"/>
        <w:jc w:val="both"/>
        <w:rPr>
          <w:rFonts w:ascii="Verdana" w:hAnsi="Verdana"/>
          <w:sz w:val="18"/>
          <w:szCs w:val="18"/>
        </w:rPr>
      </w:pPr>
    </w:p>
    <w:sectPr w:rsidR="00196DEF" w:rsidRPr="00B6041C" w:rsidSect="00946EDB">
      <w:pgSz w:w="12240" w:h="15840"/>
      <w:pgMar w:top="1080" w:right="1440" w:bottom="108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24A00"/>
    <w:multiLevelType w:val="hybridMultilevel"/>
    <w:tmpl w:val="2C460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10ECE"/>
    <w:multiLevelType w:val="hybridMultilevel"/>
    <w:tmpl w:val="5B82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D30DE"/>
    <w:multiLevelType w:val="hybridMultilevel"/>
    <w:tmpl w:val="CA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D35429"/>
    <w:multiLevelType w:val="multilevel"/>
    <w:tmpl w:val="2C4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59F01CC"/>
    <w:multiLevelType w:val="hybridMultilevel"/>
    <w:tmpl w:val="5204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06C44"/>
    <w:multiLevelType w:val="hybridMultilevel"/>
    <w:tmpl w:val="99B098B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>
    <w:nsid w:val="3BB558D7"/>
    <w:multiLevelType w:val="hybridMultilevel"/>
    <w:tmpl w:val="DAE8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4011F"/>
    <w:multiLevelType w:val="hybridMultilevel"/>
    <w:tmpl w:val="7C1A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047670"/>
    <w:multiLevelType w:val="hybridMultilevel"/>
    <w:tmpl w:val="DF763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51F66A2"/>
    <w:multiLevelType w:val="hybridMultilevel"/>
    <w:tmpl w:val="56F44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1B6D48"/>
    <w:multiLevelType w:val="hybridMultilevel"/>
    <w:tmpl w:val="6AFA76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3883F02"/>
    <w:multiLevelType w:val="hybridMultilevel"/>
    <w:tmpl w:val="DFB4B8BA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2">
    <w:nsid w:val="5BCF576E"/>
    <w:multiLevelType w:val="hybridMultilevel"/>
    <w:tmpl w:val="A150F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27712"/>
    <w:multiLevelType w:val="multilevel"/>
    <w:tmpl w:val="2C46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E67D77"/>
    <w:multiLevelType w:val="hybridMultilevel"/>
    <w:tmpl w:val="0D96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6D2B4F"/>
    <w:multiLevelType w:val="hybridMultilevel"/>
    <w:tmpl w:val="5C74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9"/>
  </w:num>
  <w:num w:numId="4">
    <w:abstractNumId w:val="10"/>
  </w:num>
  <w:num w:numId="5">
    <w:abstractNumId w:val="0"/>
  </w:num>
  <w:num w:numId="6">
    <w:abstractNumId w:val="3"/>
  </w:num>
  <w:num w:numId="7">
    <w:abstractNumId w:val="13"/>
  </w:num>
  <w:num w:numId="8">
    <w:abstractNumId w:val="14"/>
  </w:num>
  <w:num w:numId="9">
    <w:abstractNumId w:val="5"/>
  </w:num>
  <w:num w:numId="10">
    <w:abstractNumId w:val="8"/>
  </w:num>
  <w:num w:numId="11">
    <w:abstractNumId w:val="1"/>
  </w:num>
  <w:num w:numId="12">
    <w:abstractNumId w:val="7"/>
  </w:num>
  <w:num w:numId="13">
    <w:abstractNumId w:val="4"/>
  </w:num>
  <w:num w:numId="14">
    <w:abstractNumId w:val="12"/>
  </w:num>
  <w:num w:numId="15">
    <w:abstractNumId w:val="6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compat/>
  <w:rsids>
    <w:rsidRoot w:val="002648F1"/>
    <w:rsid w:val="00003C78"/>
    <w:rsid w:val="00021CDB"/>
    <w:rsid w:val="0002611D"/>
    <w:rsid w:val="000333B3"/>
    <w:rsid w:val="00033EFD"/>
    <w:rsid w:val="00043CCC"/>
    <w:rsid w:val="0005468C"/>
    <w:rsid w:val="00055219"/>
    <w:rsid w:val="00086895"/>
    <w:rsid w:val="000C146D"/>
    <w:rsid w:val="000D1C4D"/>
    <w:rsid w:val="000D7EF7"/>
    <w:rsid w:val="0010158E"/>
    <w:rsid w:val="00111F97"/>
    <w:rsid w:val="0012137E"/>
    <w:rsid w:val="0014690C"/>
    <w:rsid w:val="001823A8"/>
    <w:rsid w:val="00196DEF"/>
    <w:rsid w:val="001B1031"/>
    <w:rsid w:val="001F69B7"/>
    <w:rsid w:val="00231842"/>
    <w:rsid w:val="00232215"/>
    <w:rsid w:val="00237B7E"/>
    <w:rsid w:val="0024323B"/>
    <w:rsid w:val="002648F1"/>
    <w:rsid w:val="00280164"/>
    <w:rsid w:val="002B6605"/>
    <w:rsid w:val="002D6B91"/>
    <w:rsid w:val="002D7F64"/>
    <w:rsid w:val="00300108"/>
    <w:rsid w:val="0030378B"/>
    <w:rsid w:val="00313B05"/>
    <w:rsid w:val="0033240C"/>
    <w:rsid w:val="00334F55"/>
    <w:rsid w:val="003378C2"/>
    <w:rsid w:val="0034317A"/>
    <w:rsid w:val="00343480"/>
    <w:rsid w:val="00355B84"/>
    <w:rsid w:val="003757F2"/>
    <w:rsid w:val="00382ECF"/>
    <w:rsid w:val="00397035"/>
    <w:rsid w:val="003A23DB"/>
    <w:rsid w:val="003A51E0"/>
    <w:rsid w:val="003C7FAE"/>
    <w:rsid w:val="003D0C75"/>
    <w:rsid w:val="003D2A19"/>
    <w:rsid w:val="003E05BE"/>
    <w:rsid w:val="00421181"/>
    <w:rsid w:val="00424DB4"/>
    <w:rsid w:val="00436EFE"/>
    <w:rsid w:val="00437E67"/>
    <w:rsid w:val="00441BFC"/>
    <w:rsid w:val="00455F1F"/>
    <w:rsid w:val="004610CC"/>
    <w:rsid w:val="0049393B"/>
    <w:rsid w:val="004954B1"/>
    <w:rsid w:val="004A4217"/>
    <w:rsid w:val="004C6594"/>
    <w:rsid w:val="004D19AD"/>
    <w:rsid w:val="004D493A"/>
    <w:rsid w:val="004D5AA6"/>
    <w:rsid w:val="004E4AB6"/>
    <w:rsid w:val="004E57DB"/>
    <w:rsid w:val="004F5111"/>
    <w:rsid w:val="004F7105"/>
    <w:rsid w:val="004F7C38"/>
    <w:rsid w:val="00510C16"/>
    <w:rsid w:val="00516711"/>
    <w:rsid w:val="00523E16"/>
    <w:rsid w:val="00537CB9"/>
    <w:rsid w:val="00563DEC"/>
    <w:rsid w:val="00575508"/>
    <w:rsid w:val="005848A5"/>
    <w:rsid w:val="00591FF9"/>
    <w:rsid w:val="00592018"/>
    <w:rsid w:val="0059604F"/>
    <w:rsid w:val="005C292F"/>
    <w:rsid w:val="005E72FD"/>
    <w:rsid w:val="005F5796"/>
    <w:rsid w:val="006278B7"/>
    <w:rsid w:val="00637C71"/>
    <w:rsid w:val="006438A9"/>
    <w:rsid w:val="00652AD4"/>
    <w:rsid w:val="006764FF"/>
    <w:rsid w:val="00685AA3"/>
    <w:rsid w:val="0068695C"/>
    <w:rsid w:val="00693C4B"/>
    <w:rsid w:val="0069756E"/>
    <w:rsid w:val="006A5FC2"/>
    <w:rsid w:val="006B3CED"/>
    <w:rsid w:val="006B4B79"/>
    <w:rsid w:val="006C08B0"/>
    <w:rsid w:val="006C40C7"/>
    <w:rsid w:val="006C648F"/>
    <w:rsid w:val="006D5F16"/>
    <w:rsid w:val="006F3319"/>
    <w:rsid w:val="00711109"/>
    <w:rsid w:val="00753E74"/>
    <w:rsid w:val="00756A9B"/>
    <w:rsid w:val="007904C5"/>
    <w:rsid w:val="007951D7"/>
    <w:rsid w:val="00796C4C"/>
    <w:rsid w:val="007B516D"/>
    <w:rsid w:val="007B6493"/>
    <w:rsid w:val="007D223F"/>
    <w:rsid w:val="007D5B66"/>
    <w:rsid w:val="007E2D7A"/>
    <w:rsid w:val="008076B7"/>
    <w:rsid w:val="00813755"/>
    <w:rsid w:val="008339B0"/>
    <w:rsid w:val="0084175A"/>
    <w:rsid w:val="00847543"/>
    <w:rsid w:val="00852AC2"/>
    <w:rsid w:val="00855A87"/>
    <w:rsid w:val="0086458C"/>
    <w:rsid w:val="00864EA0"/>
    <w:rsid w:val="008671E4"/>
    <w:rsid w:val="008711B7"/>
    <w:rsid w:val="00872D0D"/>
    <w:rsid w:val="00875059"/>
    <w:rsid w:val="00896F3B"/>
    <w:rsid w:val="00897D64"/>
    <w:rsid w:val="008B0789"/>
    <w:rsid w:val="008D7921"/>
    <w:rsid w:val="008E095A"/>
    <w:rsid w:val="008E476D"/>
    <w:rsid w:val="008F6726"/>
    <w:rsid w:val="00907679"/>
    <w:rsid w:val="00913C6F"/>
    <w:rsid w:val="0091651C"/>
    <w:rsid w:val="00944D14"/>
    <w:rsid w:val="00946A3B"/>
    <w:rsid w:val="00946EDB"/>
    <w:rsid w:val="00946F43"/>
    <w:rsid w:val="00950F92"/>
    <w:rsid w:val="00970859"/>
    <w:rsid w:val="009721D3"/>
    <w:rsid w:val="00974E20"/>
    <w:rsid w:val="00996F10"/>
    <w:rsid w:val="009A0AB0"/>
    <w:rsid w:val="009B411F"/>
    <w:rsid w:val="009D7A34"/>
    <w:rsid w:val="009F1F69"/>
    <w:rsid w:val="009F7866"/>
    <w:rsid w:val="00A51A42"/>
    <w:rsid w:val="00A6182C"/>
    <w:rsid w:val="00A67098"/>
    <w:rsid w:val="00A737B0"/>
    <w:rsid w:val="00A845D8"/>
    <w:rsid w:val="00A93DD0"/>
    <w:rsid w:val="00A9427B"/>
    <w:rsid w:val="00AA4C58"/>
    <w:rsid w:val="00AB1DA1"/>
    <w:rsid w:val="00AD0831"/>
    <w:rsid w:val="00AD3E9C"/>
    <w:rsid w:val="00B21D8C"/>
    <w:rsid w:val="00B36F25"/>
    <w:rsid w:val="00B41677"/>
    <w:rsid w:val="00B6041C"/>
    <w:rsid w:val="00B708B9"/>
    <w:rsid w:val="00B81549"/>
    <w:rsid w:val="00B87F72"/>
    <w:rsid w:val="00B95A5F"/>
    <w:rsid w:val="00B9697C"/>
    <w:rsid w:val="00BA1B0B"/>
    <w:rsid w:val="00BA6DFF"/>
    <w:rsid w:val="00BD05E4"/>
    <w:rsid w:val="00BD3C70"/>
    <w:rsid w:val="00BE380A"/>
    <w:rsid w:val="00BF506E"/>
    <w:rsid w:val="00BF5EF6"/>
    <w:rsid w:val="00C12A67"/>
    <w:rsid w:val="00C2616C"/>
    <w:rsid w:val="00C45EC5"/>
    <w:rsid w:val="00C50ECE"/>
    <w:rsid w:val="00C70F15"/>
    <w:rsid w:val="00C91C85"/>
    <w:rsid w:val="00CB4A1E"/>
    <w:rsid w:val="00CB696A"/>
    <w:rsid w:val="00CD3A5C"/>
    <w:rsid w:val="00CD3BBE"/>
    <w:rsid w:val="00CD5C39"/>
    <w:rsid w:val="00CF2EDF"/>
    <w:rsid w:val="00D01E57"/>
    <w:rsid w:val="00D02AC3"/>
    <w:rsid w:val="00D0752E"/>
    <w:rsid w:val="00D16978"/>
    <w:rsid w:val="00D93AC6"/>
    <w:rsid w:val="00DB3ED1"/>
    <w:rsid w:val="00DB526E"/>
    <w:rsid w:val="00DC53AD"/>
    <w:rsid w:val="00DD4152"/>
    <w:rsid w:val="00DF4E2F"/>
    <w:rsid w:val="00E160A5"/>
    <w:rsid w:val="00E20D82"/>
    <w:rsid w:val="00E227EB"/>
    <w:rsid w:val="00E22A4D"/>
    <w:rsid w:val="00E506E1"/>
    <w:rsid w:val="00E57862"/>
    <w:rsid w:val="00E60C58"/>
    <w:rsid w:val="00E676A2"/>
    <w:rsid w:val="00E81819"/>
    <w:rsid w:val="00EB693F"/>
    <w:rsid w:val="00ED5A3A"/>
    <w:rsid w:val="00EE14E8"/>
    <w:rsid w:val="00F025CD"/>
    <w:rsid w:val="00F03A80"/>
    <w:rsid w:val="00F15836"/>
    <w:rsid w:val="00F22ACC"/>
    <w:rsid w:val="00F323C6"/>
    <w:rsid w:val="00F46A5F"/>
    <w:rsid w:val="00F51661"/>
    <w:rsid w:val="00F7511A"/>
    <w:rsid w:val="00F814A3"/>
    <w:rsid w:val="00F83453"/>
    <w:rsid w:val="00FB7DAC"/>
    <w:rsid w:val="00FD6E79"/>
    <w:rsid w:val="00FF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D5B66"/>
    <w:pPr>
      <w:spacing w:after="200" w:line="276" w:lineRule="auto"/>
    </w:pPr>
    <w:rPr>
      <w:color w:val="00000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3"/>
    <w:uiPriority w:val="59"/>
    <w:rsid w:val="00872D0D"/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Times New Roman" w:hAnsi="Times New Roman"/>
        <w:b/>
        <w:sz w:val="28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D5B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095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A6DFF"/>
  </w:style>
  <w:style w:type="table" w:styleId="TableGrid3">
    <w:name w:val="Table Grid 3"/>
    <w:basedOn w:val="TableNormal"/>
    <w:uiPriority w:val="99"/>
    <w:semiHidden/>
    <w:unhideWhenUsed/>
    <w:rsid w:val="00C70F1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converted-space">
    <w:name w:val="apple-converted-space"/>
    <w:basedOn w:val="DefaultParagraphFont"/>
    <w:rsid w:val="00232215"/>
  </w:style>
  <w:style w:type="character" w:styleId="Strong">
    <w:name w:val="Strong"/>
    <w:basedOn w:val="DefaultParagraphFont"/>
    <w:uiPriority w:val="22"/>
    <w:qFormat/>
    <w:rsid w:val="00AB1DA1"/>
    <w:rPr>
      <w:b/>
      <w:bCs/>
    </w:rPr>
  </w:style>
  <w:style w:type="character" w:customStyle="1" w:styleId="a">
    <w:name w:val="a"/>
    <w:basedOn w:val="DefaultParagraphFont"/>
    <w:rsid w:val="000D1C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y\Downloads\Software-Engineer-Model-Sample-Resum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4" ma:contentTypeDescription="Create a new document." ma:contentTypeScope="" ma:versionID="e4b7918f6d70a6bbd3ae09fdaae93119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E4681-287D-47C0-83FB-A14C16867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DCB5BC-89B1-4AE3-BC3A-4C5E4D71D8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7A213-B9BE-4A62-88BA-E0E54C4E3A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565C32BB-56A2-46A9-AF13-AB47A453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Software-Engineer-Model-Sample-Resume-Template</Template>
  <TotalTime>301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Rosy</dc:creator>
  <cp:lastModifiedBy>Rosy</cp:lastModifiedBy>
  <cp:revision>59</cp:revision>
  <cp:lastPrinted>2009-03-18T10:43:00Z</cp:lastPrinted>
  <dcterms:created xsi:type="dcterms:W3CDTF">2015-08-18T06:45:00Z</dcterms:created>
  <dcterms:modified xsi:type="dcterms:W3CDTF">2015-09-02T05:31:00Z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TC300062419990</vt:lpwstr>
  </property>
</Properties>
</file>